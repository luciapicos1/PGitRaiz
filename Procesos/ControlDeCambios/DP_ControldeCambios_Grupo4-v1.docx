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63D22" w:rsidR="00F42A99" w:rsidP="001061FB" w:rsidRDefault="00F42A99" w14:paraId="672A6659" w14:textId="77777777">
      <w:pPr>
        <w:rPr>
          <w:lang w:val="es-ES_tradnl"/>
        </w:rPr>
      </w:pPr>
      <w:bookmarkStart w:name="_Toc157487448" w:id="0"/>
      <w:bookmarkStart w:name="_Toc167013477" w:id="1"/>
    </w:p>
    <w:p w:rsidRPr="000325D2" w:rsidR="00F42A99" w:rsidP="001061FB" w:rsidRDefault="00F42A99" w14:paraId="0A37501D" w14:textId="77777777">
      <w:pPr>
        <w:rPr>
          <w:lang w:val="es-ES_tradnl"/>
        </w:rPr>
      </w:pPr>
    </w:p>
    <w:p w:rsidRPr="000325D2" w:rsidR="00F42A99" w:rsidP="001061FB" w:rsidRDefault="00F42A99" w14:paraId="5DAB6C7B" w14:textId="77777777">
      <w:pPr>
        <w:rPr>
          <w:lang w:val="es-ES_tradnl"/>
        </w:rPr>
      </w:pPr>
    </w:p>
    <w:p w:rsidRPr="000325D2" w:rsidR="00F42A99" w:rsidP="001061FB" w:rsidRDefault="00F42A99" w14:paraId="02EB378F" w14:textId="77777777">
      <w:pPr>
        <w:rPr>
          <w:sz w:val="52"/>
          <w:szCs w:val="52"/>
          <w:lang w:val="es-ES_tradnl"/>
        </w:rPr>
      </w:pPr>
    </w:p>
    <w:p w:rsidRPr="000325D2" w:rsidR="00F42A99" w:rsidP="001061FB" w:rsidRDefault="00F42A99" w14:paraId="6A05A809" w14:textId="77777777">
      <w:pPr>
        <w:rPr>
          <w:sz w:val="52"/>
          <w:szCs w:val="52"/>
          <w:lang w:val="es-ES_tradnl"/>
        </w:rPr>
      </w:pPr>
    </w:p>
    <w:p w:rsidRPr="000325D2" w:rsidR="00F42A99" w:rsidP="001061FB" w:rsidRDefault="00F42A99" w14:paraId="5A39BBE3" w14:textId="77777777">
      <w:pPr>
        <w:rPr>
          <w:sz w:val="52"/>
          <w:szCs w:val="52"/>
          <w:lang w:val="es-ES_tradnl"/>
        </w:rPr>
      </w:pPr>
    </w:p>
    <w:p w:rsidRPr="000325D2" w:rsidR="00F42A99" w:rsidP="00F42A99" w:rsidRDefault="00F512EB" w14:paraId="3BD3AE95" w14:textId="77777777">
      <w:pPr>
        <w:jc w:val="center"/>
        <w:rPr>
          <w:sz w:val="72"/>
          <w:szCs w:val="72"/>
          <w:lang w:val="es-ES_tradnl"/>
        </w:rPr>
      </w:pPr>
      <w:r w:rsidRPr="000325D2">
        <w:rPr>
          <w:sz w:val="72"/>
          <w:szCs w:val="72"/>
          <w:lang w:val="es-ES_tradnl"/>
        </w:rPr>
        <w:t>Ingeniería de Software</w:t>
      </w:r>
    </w:p>
    <w:p w:rsidRPr="00F512EB" w:rsidR="00F42A99" w:rsidP="00F42A99" w:rsidRDefault="00F42A99" w14:paraId="41C8F396" w14:textId="77777777">
      <w:pPr>
        <w:jc w:val="center"/>
        <w:rPr>
          <w:sz w:val="52"/>
          <w:szCs w:val="52"/>
          <w:lang w:val="es-ES_tradnl"/>
        </w:rPr>
      </w:pPr>
    </w:p>
    <w:p w:rsidRPr="00F512EB" w:rsidR="0049326E" w:rsidP="00F42A99" w:rsidRDefault="0049326E" w14:paraId="72A3D3EC" w14:textId="77777777">
      <w:pPr>
        <w:jc w:val="center"/>
        <w:rPr>
          <w:sz w:val="52"/>
          <w:szCs w:val="52"/>
          <w:lang w:val="es-ES_tradnl"/>
        </w:rPr>
      </w:pPr>
    </w:p>
    <w:p w:rsidRPr="00F512EB" w:rsidR="00F42A99" w:rsidP="00F42A99" w:rsidRDefault="00F512EB" w14:paraId="6FE51C30" w14:textId="77777777">
      <w:pPr>
        <w:jc w:val="center"/>
        <w:rPr>
          <w:b/>
          <w:sz w:val="56"/>
          <w:szCs w:val="56"/>
          <w:lang w:val="es-ES_tradnl"/>
        </w:rPr>
      </w:pPr>
      <w:r w:rsidRPr="00F512EB">
        <w:rPr>
          <w:b/>
          <w:sz w:val="56"/>
          <w:szCs w:val="56"/>
          <w:lang w:val="es-ES_tradnl"/>
        </w:rPr>
        <w:t>Gestión de la Configuración (CM)</w:t>
      </w:r>
    </w:p>
    <w:p w:rsidRPr="000325D2" w:rsidR="00F42A99" w:rsidP="00F42A99" w:rsidRDefault="00F512EB" w14:paraId="3943C1B5" w14:textId="77777777">
      <w:pPr>
        <w:jc w:val="center"/>
        <w:rPr>
          <w:b/>
          <w:i/>
          <w:sz w:val="40"/>
          <w:szCs w:val="40"/>
          <w:lang w:val="es-ES_tradnl"/>
        </w:rPr>
      </w:pPr>
      <w:r w:rsidRPr="000325D2">
        <w:rPr>
          <w:b/>
          <w:i/>
          <w:sz w:val="40"/>
          <w:szCs w:val="40"/>
          <w:lang w:val="es-ES_tradnl"/>
        </w:rPr>
        <w:t>Definición de un Proceso de Control del Cambio</w:t>
      </w:r>
    </w:p>
    <w:p w:rsidRPr="000325D2" w:rsidR="00F42A99" w:rsidP="00F512EB" w:rsidRDefault="00F512EB" w14:paraId="0D0B940D"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0E27B00A" w14:textId="77777777">
      <w:pPr>
        <w:rPr>
          <w:sz w:val="32"/>
          <w:szCs w:val="32"/>
          <w:lang w:val="es-ES_tradnl"/>
        </w:rPr>
      </w:pPr>
    </w:p>
    <w:p w:rsidRPr="000325D2" w:rsidR="0049326E" w:rsidP="00F42A99" w:rsidRDefault="0049326E" w14:paraId="60061E4C" w14:textId="77777777">
      <w:pPr>
        <w:rPr>
          <w:sz w:val="32"/>
          <w:szCs w:val="32"/>
          <w:lang w:val="es-ES_tradnl"/>
        </w:rPr>
      </w:pPr>
    </w:p>
    <w:p w:rsidRPr="000325D2" w:rsidR="0049326E" w:rsidP="00F42A99" w:rsidRDefault="0049326E" w14:paraId="44EAFD9C" w14:textId="77777777">
      <w:pPr>
        <w:rPr>
          <w:sz w:val="32"/>
          <w:szCs w:val="32"/>
          <w:lang w:val="es-ES_tradnl"/>
        </w:rPr>
      </w:pPr>
    </w:p>
    <w:p w:rsidRPr="000325D2" w:rsidR="0049326E" w:rsidP="00F42A99" w:rsidRDefault="0049326E" w14:paraId="4B94D5A5" w14:textId="77777777">
      <w:pPr>
        <w:rPr>
          <w:sz w:val="32"/>
          <w:szCs w:val="32"/>
          <w:lang w:val="es-ES_tradnl"/>
        </w:rPr>
      </w:pPr>
    </w:p>
    <w:p w:rsidRPr="000325D2" w:rsidR="0049326E" w:rsidP="00F42A99" w:rsidRDefault="0049326E" w14:paraId="3DEEC669" w14:textId="77777777">
      <w:pPr>
        <w:rPr>
          <w:sz w:val="32"/>
          <w:szCs w:val="32"/>
          <w:lang w:val="es-ES_tradnl"/>
        </w:rPr>
      </w:pPr>
    </w:p>
    <w:p w:rsidRPr="000325D2" w:rsidR="0049326E" w:rsidP="00F42A99" w:rsidRDefault="0049326E" w14:paraId="3656B9AB" w14:textId="77777777">
      <w:pPr>
        <w:rPr>
          <w:sz w:val="32"/>
          <w:szCs w:val="32"/>
          <w:lang w:val="es-ES_tradnl"/>
        </w:rPr>
      </w:pPr>
    </w:p>
    <w:p w:rsidRPr="000325D2" w:rsidR="0049326E" w:rsidP="00F42A99" w:rsidRDefault="0049326E" w14:paraId="45FB0818" w14:textId="77777777">
      <w:pPr>
        <w:rPr>
          <w:sz w:val="32"/>
          <w:szCs w:val="32"/>
          <w:lang w:val="es-ES_tradnl"/>
        </w:rPr>
      </w:pPr>
    </w:p>
    <w:p w:rsidRPr="000325D2" w:rsidR="00F42A99" w:rsidP="02DC6ED0" w:rsidRDefault="00F42A99" w14:paraId="33BDBCC5" w14:textId="7F76DB7D">
      <w:pPr>
        <w:rPr>
          <w:sz w:val="32"/>
          <w:szCs w:val="32"/>
          <w:lang w:val="es-ES"/>
        </w:rPr>
      </w:pPr>
      <w:r w:rsidRPr="02DC6ED0">
        <w:rPr>
          <w:sz w:val="32"/>
          <w:szCs w:val="32"/>
          <w:lang w:val="es-ES"/>
        </w:rPr>
        <w:t>MIEMBROS DEL GRUPO</w:t>
      </w:r>
      <w:r w:rsidRPr="02DC6ED0" w:rsidR="00F70832">
        <w:rPr>
          <w:sz w:val="32"/>
          <w:szCs w:val="32"/>
          <w:lang w:val="es-ES"/>
        </w:rPr>
        <w:t xml:space="preserve"> </w:t>
      </w:r>
      <w:r w:rsidRPr="02DC6ED0" w:rsidR="00BC4099">
        <w:rPr>
          <w:sz w:val="32"/>
          <w:szCs w:val="32"/>
          <w:lang w:val="es-ES"/>
        </w:rPr>
        <w:t>(L11:00</w:t>
      </w:r>
      <w:r w:rsidRPr="02DC6ED0" w:rsidR="00F512EB">
        <w:rPr>
          <w:sz w:val="32"/>
          <w:szCs w:val="32"/>
          <w:lang w:val="es-ES"/>
        </w:rPr>
        <w:t>7.1.</w:t>
      </w:r>
      <w:r w:rsidRPr="02DC6ED0" w:rsidR="4FA5EE40">
        <w:rPr>
          <w:sz w:val="32"/>
          <w:szCs w:val="32"/>
          <w:lang w:val="es-ES"/>
        </w:rPr>
        <w:t>4</w:t>
      </w:r>
      <w:r w:rsidRPr="02DC6ED0" w:rsidR="00F512EB">
        <w:rPr>
          <w:sz w:val="32"/>
          <w:szCs w:val="32"/>
          <w:lang w:val="es-ES"/>
        </w:rPr>
        <w:t>)</w:t>
      </w:r>
      <w:r w:rsidRPr="02DC6ED0" w:rsidR="003036AA">
        <w:rPr>
          <w:sz w:val="32"/>
          <w:szCs w:val="32"/>
          <w:lang w:val="es-ES"/>
        </w:rPr>
        <w:t>:</w:t>
      </w:r>
    </w:p>
    <w:p w:rsidRPr="00F63D22" w:rsidR="00F512EB" w:rsidP="02DC6ED0" w:rsidRDefault="042F3404" w14:paraId="3D3B4B5C" w14:textId="02A865A4">
      <w:pPr>
        <w:numPr>
          <w:ilvl w:val="0"/>
          <w:numId w:val="16"/>
        </w:numPr>
        <w:rPr>
          <w:sz w:val="32"/>
          <w:szCs w:val="32"/>
          <w:lang w:val="es-ES"/>
        </w:rPr>
      </w:pPr>
      <w:r w:rsidRPr="02DC6ED0">
        <w:rPr>
          <w:sz w:val="32"/>
          <w:szCs w:val="32"/>
          <w:lang w:val="es-ES"/>
        </w:rPr>
        <w:t>Alejandro Limia Sánchez</w:t>
      </w:r>
    </w:p>
    <w:p w:rsidR="042F3404" w:rsidP="02DC6ED0" w:rsidRDefault="042F3404" w14:paraId="40F79853" w14:textId="11C6882A">
      <w:pPr>
        <w:numPr>
          <w:ilvl w:val="0"/>
          <w:numId w:val="16"/>
        </w:numPr>
        <w:rPr>
          <w:lang w:val="es-ES"/>
        </w:rPr>
      </w:pPr>
      <w:r w:rsidRPr="02DC6ED0">
        <w:rPr>
          <w:sz w:val="32"/>
          <w:szCs w:val="32"/>
          <w:lang w:val="es-ES"/>
        </w:rPr>
        <w:t>Roque Otero Freir</w:t>
      </w:r>
      <w:r w:rsidR="00614534">
        <w:rPr>
          <w:sz w:val="32"/>
          <w:szCs w:val="32"/>
          <w:lang w:val="es-ES"/>
        </w:rPr>
        <w:t>í</w:t>
      </w:r>
      <w:r w:rsidRPr="02DC6ED0">
        <w:rPr>
          <w:sz w:val="32"/>
          <w:szCs w:val="32"/>
          <w:lang w:val="es-ES"/>
        </w:rPr>
        <w:t>a</w:t>
      </w:r>
    </w:p>
    <w:p w:rsidR="042F3404" w:rsidP="02DC6ED0" w:rsidRDefault="042F3404" w14:paraId="0D1DDB2B" w14:textId="75EA0B4B">
      <w:pPr>
        <w:numPr>
          <w:ilvl w:val="0"/>
          <w:numId w:val="16"/>
        </w:numPr>
        <w:rPr>
          <w:lang w:val="es-ES"/>
        </w:rPr>
      </w:pPr>
      <w:r w:rsidRPr="02DC6ED0">
        <w:rPr>
          <w:sz w:val="32"/>
          <w:szCs w:val="32"/>
          <w:lang w:val="es-ES"/>
        </w:rPr>
        <w:t>Carla Pereira Iglesias</w:t>
      </w:r>
    </w:p>
    <w:p w:rsidR="042F3404" w:rsidP="02DC6ED0" w:rsidRDefault="042F3404" w14:paraId="2343DCA0" w14:textId="1304D623">
      <w:pPr>
        <w:numPr>
          <w:ilvl w:val="0"/>
          <w:numId w:val="16"/>
        </w:numPr>
        <w:rPr>
          <w:lang w:val="es-ES"/>
        </w:rPr>
      </w:pPr>
      <w:r w:rsidRPr="02DC6ED0">
        <w:rPr>
          <w:sz w:val="32"/>
          <w:szCs w:val="32"/>
          <w:lang w:val="es-ES"/>
        </w:rPr>
        <w:t>Lucía Picos Maiztegui</w:t>
      </w:r>
    </w:p>
    <w:p w:rsidRPr="00F512EB" w:rsidR="003036AA" w:rsidP="003036AA" w:rsidRDefault="00F42A99" w14:paraId="1692B506" w14:textId="65D485EF">
      <w:pPr>
        <w:rPr>
          <w:sz w:val="32"/>
          <w:szCs w:val="32"/>
          <w:lang w:val="es-ES"/>
        </w:rPr>
      </w:pPr>
      <w:r w:rsidRPr="09293407">
        <w:rPr>
          <w:sz w:val="32"/>
          <w:szCs w:val="32"/>
          <w:lang w:val="es-ES"/>
        </w:rPr>
        <w:t>FECHA DE ENTREGA:</w:t>
      </w:r>
      <w:r w:rsidRPr="09293407" w:rsidR="00F512EB">
        <w:rPr>
          <w:sz w:val="32"/>
          <w:szCs w:val="32"/>
          <w:lang w:val="es-ES"/>
        </w:rPr>
        <w:t xml:space="preserve"> </w:t>
      </w:r>
      <w:r w:rsidRPr="09293407" w:rsidR="70B74712">
        <w:rPr>
          <w:sz w:val="32"/>
          <w:szCs w:val="32"/>
          <w:lang w:val="es-ES"/>
        </w:rPr>
        <w:t>16</w:t>
      </w:r>
      <w:r w:rsidRPr="09293407" w:rsidR="00F512EB">
        <w:rPr>
          <w:sz w:val="32"/>
          <w:szCs w:val="32"/>
          <w:lang w:val="es-ES"/>
        </w:rPr>
        <w:t>/2/2016</w:t>
      </w:r>
    </w:p>
    <w:p w:rsidRPr="000325D2" w:rsidR="00F70832" w:rsidP="003036AA" w:rsidRDefault="00F70832" w14:paraId="049F31CB" w14:textId="77777777">
      <w:pPr>
        <w:rPr>
          <w:sz w:val="32"/>
          <w:szCs w:val="32"/>
          <w:lang w:val="es-ES_tradnl"/>
        </w:rPr>
      </w:pPr>
    </w:p>
    <w:p w:rsidRPr="000325D2" w:rsidR="00F70832" w:rsidP="00F70832" w:rsidRDefault="00F70832" w14:paraId="53128261" w14:textId="77777777">
      <w:pPr>
        <w:tabs>
          <w:tab w:val="left" w:pos="7050"/>
        </w:tabs>
        <w:rPr>
          <w:sz w:val="32"/>
          <w:szCs w:val="32"/>
          <w:lang w:val="es-ES_tradnl"/>
        </w:rPr>
      </w:pPr>
      <w:r w:rsidRPr="000325D2">
        <w:rPr>
          <w:sz w:val="32"/>
          <w:szCs w:val="32"/>
          <w:lang w:val="es-ES_tradnl"/>
        </w:rPr>
        <w:tab/>
      </w:r>
    </w:p>
    <w:p w:rsidRPr="00F63D22" w:rsidR="003036AA" w:rsidP="003036AA" w:rsidRDefault="003036AA" w14:paraId="29D6B04F" w14:textId="77777777">
      <w:pPr>
        <w:pStyle w:val="TtulodeDocumento"/>
        <w:rPr>
          <w:lang w:val="es-ES_tradnl"/>
        </w:rPr>
      </w:pPr>
      <w:r w:rsidRPr="00F63D22">
        <w:rPr>
          <w:lang w:val="es-ES_tradnl"/>
        </w:rPr>
        <w:t xml:space="preserve"> </w:t>
      </w:r>
      <w:r w:rsidRPr="00F63D22" w:rsidR="003D73AE">
        <w:rPr>
          <w:lang w:val="es-ES_tradnl"/>
        </w:rPr>
        <w:br w:type="page"/>
      </w:r>
      <w:bookmarkEnd w:id="0"/>
      <w:bookmarkEnd w:id="1"/>
    </w:p>
    <w:p w:rsidRPr="00F63D22" w:rsidR="003036AA" w:rsidP="003036AA" w:rsidRDefault="003036AA" w14:paraId="62486C05" w14:textId="77777777">
      <w:pPr>
        <w:rPr>
          <w:lang w:val="es-ES_tradnl"/>
        </w:rPr>
      </w:pPr>
    </w:p>
    <w:p w:rsidRPr="00F63D22" w:rsidR="003036AA" w:rsidP="003036AA" w:rsidRDefault="003036AA" w14:paraId="4101652C" w14:textId="77777777">
      <w:pPr>
        <w:rPr>
          <w:lang w:val="es-ES_tradnl"/>
        </w:rPr>
      </w:pPr>
    </w:p>
    <w:p w:rsidRPr="00F63D22" w:rsidR="003036AA" w:rsidP="003036AA" w:rsidRDefault="003036AA" w14:paraId="4B99056E" w14:textId="77777777">
      <w:pPr>
        <w:rPr>
          <w:lang w:val="es-ES_tradnl"/>
        </w:rPr>
      </w:pPr>
    </w:p>
    <w:p w:rsidRPr="00F63D22" w:rsidR="003036AA" w:rsidP="003036AA" w:rsidRDefault="003036AA" w14:paraId="1299C43A" w14:textId="77777777">
      <w:pPr>
        <w:rPr>
          <w:lang w:val="es-ES_tradnl"/>
        </w:rPr>
      </w:pPr>
    </w:p>
    <w:p w:rsidRPr="00F63D22" w:rsidR="003036AA" w:rsidP="003036AA" w:rsidRDefault="003036AA" w14:paraId="4DDBEF00" w14:textId="77777777">
      <w:pPr>
        <w:rPr>
          <w:lang w:val="es-ES_tradnl"/>
        </w:rPr>
      </w:pPr>
    </w:p>
    <w:tbl>
      <w:tblPr>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90"/>
        <w:gridCol w:w="1215"/>
        <w:gridCol w:w="6089"/>
      </w:tblGrid>
      <w:tr w:rsidRPr="00F63D22" w:rsidR="003036AA" w:rsidTr="09293407" w14:paraId="55B0A165" w14:textId="77777777">
        <w:trPr>
          <w:jc w:val="center"/>
        </w:trPr>
        <w:tc>
          <w:tcPr>
            <w:tcW w:w="8494" w:type="dxa"/>
            <w:gridSpan w:val="3"/>
            <w:tcBorders>
              <w:bottom w:val="single" w:color="auto" w:sz="4" w:space="0"/>
            </w:tcBorders>
            <w:shd w:val="clear" w:color="auto" w:fill="999999"/>
          </w:tcPr>
          <w:p w:rsidRPr="00F63D22" w:rsidR="003036AA" w:rsidP="00C517EA" w:rsidRDefault="003036AA" w14:paraId="53BE5B93" w14:textId="77777777">
            <w:pPr>
              <w:jc w:val="center"/>
              <w:rPr>
                <w:b/>
                <w:sz w:val="20"/>
                <w:szCs w:val="20"/>
                <w:lang w:val="es-ES_tradnl"/>
              </w:rPr>
            </w:pPr>
            <w:r w:rsidRPr="00F63D22">
              <w:rPr>
                <w:b/>
                <w:sz w:val="20"/>
                <w:szCs w:val="20"/>
                <w:lang w:val="es-ES_tradnl"/>
              </w:rPr>
              <w:t>CONTROL DE VERSIONES</w:t>
            </w:r>
          </w:p>
        </w:tc>
      </w:tr>
      <w:tr w:rsidRPr="00F63D22" w:rsidR="003036AA" w:rsidTr="09293407" w14:paraId="5DC86822" w14:textId="77777777">
        <w:trPr>
          <w:trHeight w:val="352"/>
          <w:jc w:val="center"/>
        </w:trPr>
        <w:tc>
          <w:tcPr>
            <w:tcW w:w="1190" w:type="dxa"/>
            <w:shd w:val="clear" w:color="auto" w:fill="C0C0C0"/>
          </w:tcPr>
          <w:p w:rsidRPr="00F63D22" w:rsidR="003036AA" w:rsidP="00C517EA" w:rsidRDefault="002E2E8A" w14:paraId="4A3D906F" w14:textId="77777777">
            <w:pPr>
              <w:rPr>
                <w:b/>
                <w:sz w:val="20"/>
                <w:szCs w:val="20"/>
                <w:lang w:val="es-ES_tradnl"/>
              </w:rPr>
            </w:pPr>
            <w:r>
              <w:rPr>
                <w:b/>
                <w:sz w:val="20"/>
                <w:szCs w:val="20"/>
                <w:lang w:val="es-ES_tradnl"/>
              </w:rPr>
              <w:t>VERSION</w:t>
            </w:r>
          </w:p>
        </w:tc>
        <w:tc>
          <w:tcPr>
            <w:tcW w:w="1215" w:type="dxa"/>
            <w:shd w:val="clear" w:color="auto" w:fill="C0C0C0"/>
          </w:tcPr>
          <w:p w:rsidRPr="00F63D22" w:rsidR="003036AA" w:rsidP="00C517EA" w:rsidRDefault="003036AA" w14:paraId="31CCF302" w14:textId="77777777">
            <w:pPr>
              <w:rPr>
                <w:b/>
                <w:sz w:val="20"/>
                <w:szCs w:val="20"/>
                <w:lang w:val="es-ES_tradnl"/>
              </w:rPr>
            </w:pPr>
            <w:r w:rsidRPr="00F63D22">
              <w:rPr>
                <w:b/>
                <w:sz w:val="20"/>
                <w:szCs w:val="20"/>
                <w:lang w:val="es-ES_tradnl"/>
              </w:rPr>
              <w:t>FECHA</w:t>
            </w:r>
          </w:p>
        </w:tc>
        <w:tc>
          <w:tcPr>
            <w:tcW w:w="6089" w:type="dxa"/>
            <w:shd w:val="clear" w:color="auto" w:fill="C0C0C0"/>
          </w:tcPr>
          <w:p w:rsidRPr="00F63D22" w:rsidR="003036AA" w:rsidP="00C517EA" w:rsidRDefault="003036AA" w14:paraId="12243081" w14:textId="77777777">
            <w:pPr>
              <w:rPr>
                <w:b/>
                <w:sz w:val="20"/>
                <w:szCs w:val="20"/>
                <w:lang w:val="es-ES_tradnl"/>
              </w:rPr>
            </w:pPr>
            <w:r w:rsidRPr="00F63D22">
              <w:rPr>
                <w:b/>
                <w:sz w:val="20"/>
                <w:szCs w:val="20"/>
                <w:lang w:val="es-ES_tradnl"/>
              </w:rPr>
              <w:t>DESCRIPCIÓN DEL CAMBIO</w:t>
            </w:r>
          </w:p>
        </w:tc>
      </w:tr>
      <w:tr w:rsidRPr="003B1C6A" w:rsidR="003036AA" w:rsidTr="09293407" w14:paraId="4B3AA50C" w14:textId="77777777">
        <w:trPr>
          <w:trHeight w:val="465"/>
          <w:jc w:val="center"/>
        </w:trPr>
        <w:tc>
          <w:tcPr>
            <w:tcW w:w="1190" w:type="dxa"/>
            <w:vAlign w:val="center"/>
          </w:tcPr>
          <w:p w:rsidRPr="00F63D22" w:rsidR="003036AA" w:rsidP="00C517EA" w:rsidRDefault="003036AA" w14:paraId="2ED06E6E" w14:textId="77777777">
            <w:pPr>
              <w:jc w:val="center"/>
              <w:rPr>
                <w:sz w:val="20"/>
                <w:szCs w:val="20"/>
                <w:lang w:val="es-ES_tradnl"/>
              </w:rPr>
            </w:pPr>
            <w:r w:rsidRPr="00F63D22">
              <w:rPr>
                <w:sz w:val="20"/>
                <w:szCs w:val="20"/>
                <w:lang w:val="es-ES_tradnl"/>
              </w:rPr>
              <w:t>1</w:t>
            </w:r>
            <w:r w:rsidR="00927E3D">
              <w:rPr>
                <w:sz w:val="20"/>
                <w:szCs w:val="20"/>
                <w:lang w:val="es-ES_tradnl"/>
              </w:rPr>
              <w:t>.0</w:t>
            </w:r>
          </w:p>
        </w:tc>
        <w:tc>
          <w:tcPr>
            <w:tcW w:w="1215" w:type="dxa"/>
            <w:vAlign w:val="center"/>
          </w:tcPr>
          <w:p w:rsidRPr="00F63D22" w:rsidR="003036AA" w:rsidP="09293407" w:rsidRDefault="77FF0904" w14:paraId="3461D779" w14:textId="33E9D67A">
            <w:pPr>
              <w:jc w:val="center"/>
              <w:rPr>
                <w:sz w:val="20"/>
                <w:szCs w:val="20"/>
                <w:lang w:val="es-ES"/>
              </w:rPr>
            </w:pPr>
            <w:r w:rsidRPr="09293407">
              <w:rPr>
                <w:sz w:val="20"/>
                <w:szCs w:val="20"/>
                <w:lang w:val="es-ES"/>
              </w:rPr>
              <w:t>05/02/24</w:t>
            </w:r>
          </w:p>
        </w:tc>
        <w:tc>
          <w:tcPr>
            <w:tcW w:w="6089" w:type="dxa"/>
            <w:vAlign w:val="center"/>
          </w:tcPr>
          <w:p w:rsidRPr="00F63D22" w:rsidR="003036AA" w:rsidP="00C517EA" w:rsidRDefault="693EF894" w14:paraId="3CF2D8B6" w14:textId="782E2128">
            <w:pPr>
              <w:rPr>
                <w:sz w:val="20"/>
                <w:szCs w:val="20"/>
                <w:lang w:val="es-ES"/>
              </w:rPr>
            </w:pPr>
            <w:r w:rsidRPr="057E9828">
              <w:rPr>
                <w:sz w:val="20"/>
                <w:szCs w:val="20"/>
                <w:lang w:val="es-ES"/>
              </w:rPr>
              <w:t>Versión inicial del proceso de control de cambios.</w:t>
            </w:r>
          </w:p>
        </w:tc>
      </w:tr>
      <w:tr w:rsidRPr="003B1C6A" w:rsidR="003036AA" w:rsidTr="09293407" w14:paraId="0FB78278" w14:textId="77777777">
        <w:trPr>
          <w:trHeight w:val="465"/>
          <w:jc w:val="center"/>
        </w:trPr>
        <w:tc>
          <w:tcPr>
            <w:tcW w:w="1190" w:type="dxa"/>
            <w:vAlign w:val="center"/>
          </w:tcPr>
          <w:p w:rsidRPr="00F63D22" w:rsidR="003036AA" w:rsidP="09293407" w:rsidRDefault="6E66B53C" w14:paraId="1FC39945" w14:textId="71FDFC8A">
            <w:pPr>
              <w:jc w:val="center"/>
              <w:rPr>
                <w:sz w:val="20"/>
                <w:szCs w:val="20"/>
                <w:lang w:val="es-ES"/>
              </w:rPr>
            </w:pPr>
            <w:r w:rsidRPr="09293407">
              <w:rPr>
                <w:sz w:val="20"/>
                <w:szCs w:val="20"/>
                <w:lang w:val="es-ES"/>
              </w:rPr>
              <w:t>2.0</w:t>
            </w:r>
          </w:p>
        </w:tc>
        <w:tc>
          <w:tcPr>
            <w:tcW w:w="1215" w:type="dxa"/>
            <w:vAlign w:val="center"/>
          </w:tcPr>
          <w:p w:rsidRPr="00F63D22" w:rsidR="003036AA" w:rsidP="09293407" w:rsidRDefault="6E66B53C" w14:paraId="0562CB0E" w14:textId="08414BDA">
            <w:pPr>
              <w:jc w:val="center"/>
              <w:rPr>
                <w:sz w:val="20"/>
                <w:szCs w:val="20"/>
                <w:lang w:val="es-ES"/>
              </w:rPr>
            </w:pPr>
            <w:r w:rsidRPr="09293407">
              <w:rPr>
                <w:sz w:val="20"/>
                <w:szCs w:val="20"/>
                <w:lang w:val="es-ES"/>
              </w:rPr>
              <w:t>16/02/24</w:t>
            </w:r>
          </w:p>
        </w:tc>
        <w:tc>
          <w:tcPr>
            <w:tcW w:w="6089" w:type="dxa"/>
            <w:vAlign w:val="center"/>
          </w:tcPr>
          <w:p w:rsidRPr="00F63D22" w:rsidR="003036AA" w:rsidP="09293407" w:rsidRDefault="6E66B53C" w14:paraId="34CE0A41" w14:textId="1C986564">
            <w:pPr>
              <w:rPr>
                <w:sz w:val="20"/>
                <w:szCs w:val="20"/>
                <w:lang w:val="es-ES"/>
              </w:rPr>
            </w:pPr>
            <w:r w:rsidRPr="09293407">
              <w:rPr>
                <w:sz w:val="20"/>
                <w:szCs w:val="20"/>
                <w:lang w:val="es-ES"/>
              </w:rPr>
              <w:t>Versión tras los cambios recomendados y añadidos por nuestro equipo.</w:t>
            </w:r>
          </w:p>
        </w:tc>
      </w:tr>
      <w:tr w:rsidRPr="003B1C6A" w:rsidR="003036AA" w:rsidTr="09293407" w14:paraId="62EBF3C5" w14:textId="77777777">
        <w:trPr>
          <w:trHeight w:val="465"/>
          <w:jc w:val="center"/>
        </w:trPr>
        <w:tc>
          <w:tcPr>
            <w:tcW w:w="1190" w:type="dxa"/>
            <w:vAlign w:val="center"/>
          </w:tcPr>
          <w:p w:rsidRPr="00F63D22" w:rsidR="003036AA" w:rsidP="00C517EA" w:rsidRDefault="003036AA" w14:paraId="6D98A12B" w14:textId="77777777">
            <w:pPr>
              <w:jc w:val="center"/>
              <w:rPr>
                <w:sz w:val="20"/>
                <w:szCs w:val="20"/>
                <w:lang w:val="es-ES_tradnl"/>
              </w:rPr>
            </w:pPr>
          </w:p>
        </w:tc>
        <w:tc>
          <w:tcPr>
            <w:tcW w:w="1215" w:type="dxa"/>
            <w:vAlign w:val="center"/>
          </w:tcPr>
          <w:p w:rsidRPr="00F63D22" w:rsidR="003036AA" w:rsidP="00C517EA" w:rsidRDefault="003036AA" w14:paraId="2946DB82" w14:textId="77777777">
            <w:pPr>
              <w:jc w:val="center"/>
              <w:rPr>
                <w:sz w:val="20"/>
                <w:szCs w:val="20"/>
                <w:lang w:val="es-ES_tradnl"/>
              </w:rPr>
            </w:pPr>
          </w:p>
        </w:tc>
        <w:tc>
          <w:tcPr>
            <w:tcW w:w="6089" w:type="dxa"/>
            <w:vAlign w:val="center"/>
          </w:tcPr>
          <w:p w:rsidRPr="00F63D22" w:rsidR="003036AA" w:rsidP="00C517EA" w:rsidRDefault="003036AA" w14:paraId="5997CC1D" w14:textId="77777777">
            <w:pPr>
              <w:rPr>
                <w:sz w:val="20"/>
                <w:szCs w:val="20"/>
                <w:lang w:val="es-ES_tradnl"/>
              </w:rPr>
            </w:pPr>
          </w:p>
        </w:tc>
      </w:tr>
      <w:tr w:rsidRPr="003B1C6A" w:rsidR="003036AA" w:rsidTr="09293407" w14:paraId="110FFD37" w14:textId="77777777">
        <w:trPr>
          <w:trHeight w:val="465"/>
          <w:jc w:val="center"/>
        </w:trPr>
        <w:tc>
          <w:tcPr>
            <w:tcW w:w="1190" w:type="dxa"/>
            <w:vAlign w:val="center"/>
          </w:tcPr>
          <w:p w:rsidRPr="00F63D22" w:rsidR="003036AA" w:rsidP="00C517EA" w:rsidRDefault="003036AA" w14:paraId="6B699379" w14:textId="77777777">
            <w:pPr>
              <w:jc w:val="center"/>
              <w:rPr>
                <w:sz w:val="20"/>
                <w:szCs w:val="20"/>
                <w:lang w:val="es-ES_tradnl"/>
              </w:rPr>
            </w:pPr>
          </w:p>
        </w:tc>
        <w:tc>
          <w:tcPr>
            <w:tcW w:w="1215" w:type="dxa"/>
            <w:vAlign w:val="center"/>
          </w:tcPr>
          <w:p w:rsidRPr="00F63D22" w:rsidR="003036AA" w:rsidP="00C517EA" w:rsidRDefault="003036AA" w14:paraId="3FE9F23F" w14:textId="77777777">
            <w:pPr>
              <w:jc w:val="center"/>
              <w:rPr>
                <w:sz w:val="20"/>
                <w:szCs w:val="20"/>
                <w:lang w:val="es-ES_tradnl"/>
              </w:rPr>
            </w:pPr>
          </w:p>
        </w:tc>
        <w:tc>
          <w:tcPr>
            <w:tcW w:w="6089" w:type="dxa"/>
            <w:vAlign w:val="center"/>
          </w:tcPr>
          <w:p w:rsidRPr="00F63D22" w:rsidR="003036AA" w:rsidP="00C517EA" w:rsidRDefault="003036AA" w14:paraId="1F72F646" w14:textId="77777777">
            <w:pPr>
              <w:rPr>
                <w:sz w:val="20"/>
                <w:szCs w:val="20"/>
                <w:lang w:val="es-ES_tradnl"/>
              </w:rPr>
            </w:pPr>
          </w:p>
        </w:tc>
      </w:tr>
      <w:tr w:rsidRPr="003B1C6A" w:rsidR="003036AA" w:rsidTr="09293407" w14:paraId="08CE6F91" w14:textId="77777777">
        <w:trPr>
          <w:trHeight w:val="465"/>
          <w:jc w:val="center"/>
        </w:trPr>
        <w:tc>
          <w:tcPr>
            <w:tcW w:w="1190" w:type="dxa"/>
            <w:vAlign w:val="center"/>
          </w:tcPr>
          <w:p w:rsidRPr="00F63D22" w:rsidR="003036AA" w:rsidP="00C517EA" w:rsidRDefault="003036AA" w14:paraId="61CDCEAD" w14:textId="77777777">
            <w:pPr>
              <w:jc w:val="center"/>
              <w:rPr>
                <w:sz w:val="20"/>
                <w:szCs w:val="20"/>
                <w:lang w:val="es-ES_tradnl"/>
              </w:rPr>
            </w:pPr>
          </w:p>
        </w:tc>
        <w:tc>
          <w:tcPr>
            <w:tcW w:w="1215" w:type="dxa"/>
            <w:vAlign w:val="center"/>
          </w:tcPr>
          <w:p w:rsidRPr="00F63D22" w:rsidR="003036AA" w:rsidP="00C517EA" w:rsidRDefault="003036AA" w14:paraId="6BB9E253" w14:textId="77777777">
            <w:pPr>
              <w:jc w:val="center"/>
              <w:rPr>
                <w:sz w:val="20"/>
                <w:szCs w:val="20"/>
                <w:lang w:val="es-ES_tradnl"/>
              </w:rPr>
            </w:pPr>
          </w:p>
        </w:tc>
        <w:tc>
          <w:tcPr>
            <w:tcW w:w="6089" w:type="dxa"/>
            <w:vAlign w:val="center"/>
          </w:tcPr>
          <w:p w:rsidRPr="00F63D22" w:rsidR="003036AA" w:rsidP="00C517EA" w:rsidRDefault="003036AA" w14:paraId="23DE523C" w14:textId="77777777">
            <w:pPr>
              <w:rPr>
                <w:sz w:val="20"/>
                <w:szCs w:val="20"/>
                <w:lang w:val="es-ES_tradnl"/>
              </w:rPr>
            </w:pPr>
          </w:p>
        </w:tc>
      </w:tr>
      <w:tr w:rsidRPr="003B1C6A" w:rsidR="003036AA" w:rsidTr="09293407" w14:paraId="52E56223" w14:textId="77777777">
        <w:trPr>
          <w:trHeight w:val="465"/>
          <w:jc w:val="center"/>
        </w:trPr>
        <w:tc>
          <w:tcPr>
            <w:tcW w:w="1190" w:type="dxa"/>
            <w:vAlign w:val="center"/>
          </w:tcPr>
          <w:p w:rsidRPr="00F63D22" w:rsidR="003036AA" w:rsidP="00C517EA" w:rsidRDefault="003036AA" w14:paraId="07547A01" w14:textId="77777777">
            <w:pPr>
              <w:jc w:val="center"/>
              <w:rPr>
                <w:sz w:val="20"/>
                <w:szCs w:val="20"/>
                <w:lang w:val="es-ES_tradnl"/>
              </w:rPr>
            </w:pPr>
          </w:p>
        </w:tc>
        <w:tc>
          <w:tcPr>
            <w:tcW w:w="1215" w:type="dxa"/>
            <w:vAlign w:val="center"/>
          </w:tcPr>
          <w:p w:rsidRPr="00F63D22" w:rsidR="003036AA" w:rsidP="00C517EA" w:rsidRDefault="003036AA" w14:paraId="5043CB0F" w14:textId="77777777">
            <w:pPr>
              <w:jc w:val="center"/>
              <w:rPr>
                <w:sz w:val="20"/>
                <w:szCs w:val="20"/>
                <w:lang w:val="es-ES_tradnl"/>
              </w:rPr>
            </w:pPr>
          </w:p>
        </w:tc>
        <w:tc>
          <w:tcPr>
            <w:tcW w:w="6089" w:type="dxa"/>
            <w:vAlign w:val="center"/>
          </w:tcPr>
          <w:p w:rsidRPr="00F63D22" w:rsidR="003036AA" w:rsidP="00C517EA" w:rsidRDefault="003036AA" w14:paraId="07459315" w14:textId="77777777">
            <w:pPr>
              <w:rPr>
                <w:sz w:val="20"/>
                <w:szCs w:val="20"/>
                <w:lang w:val="es-ES_tradnl"/>
              </w:rPr>
            </w:pPr>
          </w:p>
        </w:tc>
      </w:tr>
    </w:tbl>
    <w:p w:rsidR="00F63D22" w:rsidP="003036AA" w:rsidRDefault="00F63D22" w14:paraId="6537F28F" w14:textId="77777777">
      <w:pPr>
        <w:rPr>
          <w:lang w:val="es-ES_tradnl"/>
        </w:rPr>
      </w:pPr>
    </w:p>
    <w:p w:rsidR="002E2E8A" w:rsidP="003036AA" w:rsidRDefault="002E2E8A" w14:paraId="44E871BC" w14:textId="77777777">
      <w:pPr>
        <w:rPr>
          <w:lang w:val="es-ES_tradnl"/>
        </w:rPr>
      </w:pPr>
    </w:p>
    <w:p w:rsidR="002E2E8A" w:rsidP="003036AA" w:rsidRDefault="002E2E8A" w14:paraId="144A5D23" w14:textId="77777777">
      <w:pPr>
        <w:rPr>
          <w:lang w:val="es-ES_tradnl"/>
        </w:rPr>
      </w:pPr>
    </w:p>
    <w:p w:rsidRPr="00F63D22" w:rsidR="002E2E8A" w:rsidP="003036AA" w:rsidRDefault="002E2E8A" w14:paraId="738610EB" w14:textId="77777777">
      <w:pPr>
        <w:rPr>
          <w:lang w:val="es-ES_tradnl"/>
        </w:rPr>
        <w:sectPr w:rsidRPr="00F63D22" w:rsidR="002E2E8A" w:rsidSect="00650F9D">
          <w:headerReference w:type="default" r:id="rId8"/>
          <w:footerReference w:type="first" r:id="rId9"/>
          <w:pgSz w:w="11906" w:h="16838" w:orient="portrait"/>
          <w:pgMar w:top="1270" w:right="1701" w:bottom="1417" w:left="1701" w:header="708" w:footer="708" w:gutter="0"/>
          <w:pgNumType w:start="0"/>
          <w:cols w:space="708"/>
          <w:titlePg/>
          <w:docGrid w:linePitch="360"/>
        </w:sectPr>
      </w:pPr>
    </w:p>
    <w:p w:rsidRPr="00F63D22" w:rsidR="001061FB" w:rsidP="003036AA" w:rsidRDefault="001061FB" w14:paraId="637805D2" w14:textId="77777777">
      <w:pPr>
        <w:rPr>
          <w:lang w:val="es-ES_tradnl"/>
        </w:rPr>
      </w:pPr>
    </w:p>
    <w:p w:rsidRPr="00F63D22" w:rsidR="001061FB" w:rsidP="001061FB" w:rsidRDefault="001061FB" w14:paraId="463F29E8" w14:textId="77777777">
      <w:pPr>
        <w:rPr>
          <w:lang w:val="es-ES_tradnl"/>
        </w:rPr>
      </w:pPr>
    </w:p>
    <w:p w:rsidRPr="00F63D22" w:rsidR="003036AA" w:rsidP="59507985" w:rsidRDefault="003036AA" w14:paraId="3A0FF5F2" w14:textId="39D03556">
      <w:pPr>
        <w:rPr>
          <w:b w:val="1"/>
          <w:bCs w:val="1"/>
          <w:sz w:val="28"/>
          <w:szCs w:val="28"/>
          <w:lang w:val="es-ES"/>
        </w:rPr>
      </w:pPr>
      <w:r w:rsidRPr="59507985" w:rsidR="5D0F54B1">
        <w:rPr>
          <w:b w:val="1"/>
          <w:bCs w:val="1"/>
          <w:sz w:val="28"/>
          <w:szCs w:val="28"/>
          <w:lang w:val="es-ES"/>
        </w:rPr>
        <w:t>ÍNDICE</w:t>
      </w:r>
    </w:p>
    <w:p w:rsidRPr="00F63D22" w:rsidR="003036AA" w:rsidP="001061FB" w:rsidRDefault="003036AA" w14:paraId="5630AD66" w14:textId="77777777">
      <w:pPr>
        <w:rPr>
          <w:lang w:val="es-ES_tradnl"/>
        </w:rPr>
      </w:pPr>
    </w:p>
    <w:p w:rsidRPr="0081101D" w:rsidR="004D546D" w:rsidP="09293407" w:rsidRDefault="004D286E" w14:paraId="069A2E96" w14:textId="54EF3A70">
      <w:pPr>
        <w:pStyle w:val="TOC1"/>
        <w:tabs>
          <w:tab w:val="clear" w:pos="8494"/>
          <w:tab w:val="left" w:pos="480"/>
          <w:tab w:val="right" w:leader="dot" w:pos="8490"/>
        </w:tabs>
        <w:rPr>
          <w:rFonts w:ascii="Calibri" w:hAnsi="Calibri"/>
          <w:b w:val="0"/>
          <w:bCs w:val="0"/>
          <w:smallCaps w:val="0"/>
          <w:noProof/>
          <w:sz w:val="22"/>
          <w:szCs w:val="22"/>
          <w:lang w:val="es-ES" w:eastAsia="es-ES" w:bidi="ar-SA"/>
        </w:rPr>
      </w:pPr>
      <w:r>
        <w:fldChar w:fldCharType="begin"/>
      </w:r>
      <w:r w:rsidR="00086F3F">
        <w:instrText>TOC \o "1-3" \h \z \u</w:instrText>
      </w:r>
      <w:r>
        <w:fldChar w:fldCharType="separate"/>
      </w:r>
      <w:hyperlink w:anchor="_Toc1264679099">
        <w:r w:rsidRPr="09293407" w:rsidR="09293407">
          <w:rPr>
            <w:rStyle w:val="Hyperlink"/>
          </w:rPr>
          <w:t>1</w:t>
        </w:r>
        <w:r w:rsidR="00086F3F">
          <w:tab/>
        </w:r>
        <w:r w:rsidRPr="09293407" w:rsidR="09293407">
          <w:rPr>
            <w:rStyle w:val="Hyperlink"/>
          </w:rPr>
          <w:t>Información sobre la práctica a realizar</w:t>
        </w:r>
        <w:r w:rsidR="00086F3F">
          <w:tab/>
        </w:r>
        <w:r w:rsidR="00086F3F">
          <w:fldChar w:fldCharType="begin"/>
        </w:r>
        <w:r w:rsidR="00086F3F">
          <w:instrText>PAGEREF _Toc1264679099 \h</w:instrText>
        </w:r>
        <w:r w:rsidR="00086F3F">
          <w:fldChar w:fldCharType="separate"/>
        </w:r>
        <w:r w:rsidRPr="09293407" w:rsidR="09293407">
          <w:rPr>
            <w:rStyle w:val="Hyperlink"/>
          </w:rPr>
          <w:t>4</w:t>
        </w:r>
        <w:r w:rsidR="00086F3F">
          <w:fldChar w:fldCharType="end"/>
        </w:r>
      </w:hyperlink>
    </w:p>
    <w:p w:rsidRPr="0081101D" w:rsidR="004D546D" w:rsidP="09293407" w:rsidRDefault="00E4475A" w14:paraId="32BC862E" w14:textId="1A2A79BB">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661144577">
        <w:r w:rsidRPr="09293407" w:rsidR="09293407">
          <w:rPr>
            <w:rStyle w:val="Hyperlink"/>
          </w:rPr>
          <w:t>1.1</w:t>
        </w:r>
        <w:r w:rsidR="004D286E">
          <w:tab/>
        </w:r>
        <w:r w:rsidRPr="09293407" w:rsidR="09293407">
          <w:rPr>
            <w:rStyle w:val="Hyperlink"/>
          </w:rPr>
          <w:t>Descripción de la práctica</w:t>
        </w:r>
        <w:r w:rsidR="004D286E">
          <w:tab/>
        </w:r>
        <w:r w:rsidR="004D286E">
          <w:fldChar w:fldCharType="begin"/>
        </w:r>
        <w:r w:rsidR="004D286E">
          <w:instrText>PAGEREF _Toc661144577 \h</w:instrText>
        </w:r>
        <w:r w:rsidR="004D286E">
          <w:fldChar w:fldCharType="separate"/>
        </w:r>
        <w:r w:rsidRPr="09293407" w:rsidR="09293407">
          <w:rPr>
            <w:rStyle w:val="Hyperlink"/>
          </w:rPr>
          <w:t>4</w:t>
        </w:r>
        <w:r w:rsidR="004D286E">
          <w:fldChar w:fldCharType="end"/>
        </w:r>
      </w:hyperlink>
    </w:p>
    <w:p w:rsidRPr="0081101D" w:rsidR="004D546D" w:rsidP="09293407" w:rsidRDefault="00E4475A" w14:paraId="5FE86535" w14:textId="6247FCF0">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812679938">
        <w:r w:rsidRPr="09293407" w:rsidR="09293407">
          <w:rPr>
            <w:rStyle w:val="Hyperlink"/>
          </w:rPr>
          <w:t>1.2</w:t>
        </w:r>
        <w:r w:rsidR="004D286E">
          <w:tab/>
        </w:r>
        <w:r w:rsidRPr="09293407" w:rsidR="09293407">
          <w:rPr>
            <w:rStyle w:val="Hyperlink"/>
          </w:rPr>
          <w:t>Descripción del grupo de trabajo</w:t>
        </w:r>
        <w:r w:rsidR="004D286E">
          <w:tab/>
        </w:r>
        <w:r w:rsidR="004D286E">
          <w:fldChar w:fldCharType="begin"/>
        </w:r>
        <w:r w:rsidR="004D286E">
          <w:instrText>PAGEREF _Toc812679938 \h</w:instrText>
        </w:r>
        <w:r w:rsidR="004D286E">
          <w:fldChar w:fldCharType="separate"/>
        </w:r>
        <w:r w:rsidRPr="09293407" w:rsidR="09293407">
          <w:rPr>
            <w:rStyle w:val="Hyperlink"/>
          </w:rPr>
          <w:t>4</w:t>
        </w:r>
        <w:r w:rsidR="004D286E">
          <w:fldChar w:fldCharType="end"/>
        </w:r>
      </w:hyperlink>
    </w:p>
    <w:p w:rsidRPr="0081101D" w:rsidR="004D546D" w:rsidP="09293407" w:rsidRDefault="00E4475A" w14:paraId="4CC08D79" w14:textId="4F2183A1">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689227803">
        <w:r w:rsidRPr="09293407" w:rsidR="09293407">
          <w:rPr>
            <w:rStyle w:val="Hyperlink"/>
          </w:rPr>
          <w:t>1.3</w:t>
        </w:r>
        <w:r w:rsidR="004D286E">
          <w:tab/>
        </w:r>
        <w:r w:rsidRPr="09293407" w:rsidR="09293407">
          <w:rPr>
            <w:rStyle w:val="Hyperlink"/>
          </w:rPr>
          <w:t>Seguimiento de la práctica</w:t>
        </w:r>
        <w:r w:rsidR="004D286E">
          <w:tab/>
        </w:r>
        <w:r w:rsidR="004D286E">
          <w:fldChar w:fldCharType="begin"/>
        </w:r>
        <w:r w:rsidR="004D286E">
          <w:instrText>PAGEREF _Toc1689227803 \h</w:instrText>
        </w:r>
        <w:r w:rsidR="004D286E">
          <w:fldChar w:fldCharType="separate"/>
        </w:r>
        <w:r w:rsidRPr="09293407" w:rsidR="09293407">
          <w:rPr>
            <w:rStyle w:val="Hyperlink"/>
          </w:rPr>
          <w:t>4</w:t>
        </w:r>
        <w:r w:rsidR="004D286E">
          <w:fldChar w:fldCharType="end"/>
        </w:r>
      </w:hyperlink>
    </w:p>
    <w:p w:rsidRPr="0081101D" w:rsidR="004D546D" w:rsidP="09293407" w:rsidRDefault="00E4475A" w14:paraId="7E387BF7" w14:textId="163FC256">
      <w:pPr>
        <w:pStyle w:val="TOC1"/>
        <w:tabs>
          <w:tab w:val="clear" w:pos="8494"/>
          <w:tab w:val="left" w:pos="480"/>
          <w:tab w:val="right" w:leader="dot" w:pos="8490"/>
        </w:tabs>
        <w:rPr>
          <w:rFonts w:ascii="Calibri" w:hAnsi="Calibri"/>
          <w:b w:val="0"/>
          <w:bCs w:val="0"/>
          <w:smallCaps w:val="0"/>
          <w:noProof/>
          <w:sz w:val="22"/>
          <w:szCs w:val="22"/>
          <w:lang w:val="es-ES" w:eastAsia="es-ES" w:bidi="ar-SA"/>
        </w:rPr>
      </w:pPr>
      <w:hyperlink w:anchor="_Toc1443032284">
        <w:r w:rsidRPr="09293407" w:rsidR="09293407">
          <w:rPr>
            <w:rStyle w:val="Hyperlink"/>
          </w:rPr>
          <w:t>2</w:t>
        </w:r>
        <w:r w:rsidR="004D286E">
          <w:tab/>
        </w:r>
        <w:r w:rsidRPr="09293407" w:rsidR="09293407">
          <w:rPr>
            <w:rStyle w:val="Hyperlink"/>
          </w:rPr>
          <w:t>DOCUMENTACIÓN DE LA PRÁCTICA</w:t>
        </w:r>
        <w:r w:rsidR="004D286E">
          <w:tab/>
        </w:r>
        <w:r w:rsidR="004D286E">
          <w:fldChar w:fldCharType="begin"/>
        </w:r>
        <w:r w:rsidR="004D286E">
          <w:instrText>PAGEREF _Toc1443032284 \h</w:instrText>
        </w:r>
        <w:r w:rsidR="004D286E">
          <w:fldChar w:fldCharType="separate"/>
        </w:r>
        <w:r w:rsidRPr="09293407" w:rsidR="09293407">
          <w:rPr>
            <w:rStyle w:val="Hyperlink"/>
          </w:rPr>
          <w:t>4</w:t>
        </w:r>
        <w:r w:rsidR="004D286E">
          <w:fldChar w:fldCharType="end"/>
        </w:r>
      </w:hyperlink>
    </w:p>
    <w:p w:rsidRPr="0081101D" w:rsidR="004D546D" w:rsidP="09293407" w:rsidRDefault="00E4475A" w14:paraId="3D02604C" w14:textId="4763CFB6">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372537290">
        <w:r w:rsidRPr="09293407" w:rsidR="09293407">
          <w:rPr>
            <w:rStyle w:val="Hyperlink"/>
          </w:rPr>
          <w:t>2.1</w:t>
        </w:r>
        <w:r w:rsidR="004D286E">
          <w:tab/>
        </w:r>
        <w:r w:rsidRPr="09293407" w:rsidR="09293407">
          <w:rPr>
            <w:rStyle w:val="Hyperlink"/>
          </w:rPr>
          <w:t>Descripción del proceso de control de cambios</w:t>
        </w:r>
        <w:r w:rsidR="004D286E">
          <w:tab/>
        </w:r>
        <w:r w:rsidR="004D286E">
          <w:fldChar w:fldCharType="begin"/>
        </w:r>
        <w:r w:rsidR="004D286E">
          <w:instrText>PAGEREF _Toc372537290 \h</w:instrText>
        </w:r>
        <w:r w:rsidR="004D286E">
          <w:fldChar w:fldCharType="separate"/>
        </w:r>
        <w:r w:rsidRPr="09293407" w:rsidR="09293407">
          <w:rPr>
            <w:rStyle w:val="Hyperlink"/>
          </w:rPr>
          <w:t>5</w:t>
        </w:r>
        <w:r w:rsidR="004D286E">
          <w:fldChar w:fldCharType="end"/>
        </w:r>
      </w:hyperlink>
    </w:p>
    <w:p w:rsidRPr="0081101D" w:rsidR="004D546D" w:rsidP="09293407" w:rsidRDefault="00E4475A" w14:paraId="3205F92F" w14:textId="77FD7D82">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2125813658">
        <w:r w:rsidRPr="09293407" w:rsidR="09293407">
          <w:rPr>
            <w:rStyle w:val="Hyperlink"/>
          </w:rPr>
          <w:t>2.2</w:t>
        </w:r>
        <w:r w:rsidR="004D286E">
          <w:tab/>
        </w:r>
        <w:r w:rsidRPr="09293407" w:rsidR="09293407">
          <w:rPr>
            <w:rStyle w:val="Hyperlink"/>
          </w:rPr>
          <w:t>Diagrama de actividades</w:t>
        </w:r>
        <w:r w:rsidR="004D286E">
          <w:tab/>
        </w:r>
        <w:r w:rsidR="004D286E">
          <w:fldChar w:fldCharType="begin"/>
        </w:r>
        <w:r w:rsidR="004D286E">
          <w:instrText>PAGEREF _Toc2125813658 \h</w:instrText>
        </w:r>
        <w:r w:rsidR="004D286E">
          <w:fldChar w:fldCharType="separate"/>
        </w:r>
        <w:r w:rsidRPr="09293407" w:rsidR="09293407">
          <w:rPr>
            <w:rStyle w:val="Hyperlink"/>
          </w:rPr>
          <w:t>5</w:t>
        </w:r>
        <w:r w:rsidR="004D286E">
          <w:fldChar w:fldCharType="end"/>
        </w:r>
      </w:hyperlink>
    </w:p>
    <w:p w:rsidRPr="0081101D" w:rsidR="004D546D" w:rsidP="09293407" w:rsidRDefault="00E4475A" w14:paraId="04FC694B" w14:textId="0D23A84A">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348912230">
        <w:r w:rsidRPr="09293407" w:rsidR="09293407">
          <w:rPr>
            <w:rStyle w:val="Hyperlink"/>
          </w:rPr>
          <w:t>2.3</w:t>
        </w:r>
        <w:r w:rsidR="004D286E">
          <w:tab/>
        </w:r>
        <w:r w:rsidRPr="09293407" w:rsidR="09293407">
          <w:rPr>
            <w:rStyle w:val="Hyperlink"/>
          </w:rPr>
          <w:t>Definición de Actividades</w:t>
        </w:r>
        <w:r w:rsidR="004D286E">
          <w:tab/>
        </w:r>
        <w:r w:rsidR="004D286E">
          <w:fldChar w:fldCharType="begin"/>
        </w:r>
        <w:r w:rsidR="004D286E">
          <w:instrText>PAGEREF _Toc1348912230 \h</w:instrText>
        </w:r>
        <w:r w:rsidR="004D286E">
          <w:fldChar w:fldCharType="separate"/>
        </w:r>
        <w:r w:rsidRPr="09293407" w:rsidR="09293407">
          <w:rPr>
            <w:rStyle w:val="Hyperlink"/>
          </w:rPr>
          <w:t>6</w:t>
        </w:r>
        <w:r w:rsidR="004D286E">
          <w:fldChar w:fldCharType="end"/>
        </w:r>
      </w:hyperlink>
    </w:p>
    <w:p w:rsidRPr="0081101D" w:rsidR="004D546D" w:rsidP="09293407" w:rsidRDefault="00E4475A" w14:paraId="7AF19D8B" w14:textId="3F9A9DBE">
      <w:pPr>
        <w:pStyle w:val="TOC3"/>
        <w:tabs>
          <w:tab w:val="left" w:pos="1200"/>
          <w:tab w:val="right" w:leader="dot" w:pos="8490"/>
        </w:tabs>
        <w:rPr>
          <w:rFonts w:ascii="Calibri" w:hAnsi="Calibri"/>
          <w:b w:val="0"/>
          <w:smallCaps w:val="0"/>
          <w:noProof/>
          <w:sz w:val="22"/>
          <w:szCs w:val="22"/>
          <w:lang w:val="es-ES" w:eastAsia="es-ES" w:bidi="ar-SA"/>
        </w:rPr>
      </w:pPr>
      <w:hyperlink w:anchor="_Toc539364451">
        <w:r w:rsidRPr="09293407" w:rsidR="09293407">
          <w:rPr>
            <w:rStyle w:val="Hyperlink"/>
          </w:rPr>
          <w:t>2.3.1</w:t>
        </w:r>
        <w:r w:rsidR="004D286E">
          <w:tab/>
        </w:r>
        <w:r w:rsidRPr="09293407" w:rsidR="09293407">
          <w:rPr>
            <w:rStyle w:val="Hyperlink"/>
          </w:rPr>
          <w:t>Actividad 1: Identificación del problema</w:t>
        </w:r>
        <w:r w:rsidR="004D286E">
          <w:tab/>
        </w:r>
        <w:r w:rsidR="004D286E">
          <w:fldChar w:fldCharType="begin"/>
        </w:r>
        <w:r w:rsidR="004D286E">
          <w:instrText>PAGEREF _Toc539364451 \h</w:instrText>
        </w:r>
        <w:r w:rsidR="004D286E">
          <w:fldChar w:fldCharType="separate"/>
        </w:r>
        <w:r w:rsidRPr="09293407" w:rsidR="09293407">
          <w:rPr>
            <w:rStyle w:val="Hyperlink"/>
          </w:rPr>
          <w:t>6</w:t>
        </w:r>
        <w:r w:rsidR="004D286E">
          <w:fldChar w:fldCharType="end"/>
        </w:r>
      </w:hyperlink>
    </w:p>
    <w:p w:rsidRPr="0081101D" w:rsidR="004D546D" w:rsidP="09293407" w:rsidRDefault="00E4475A" w14:paraId="3A3DF237" w14:textId="1BF9CA46">
      <w:pPr>
        <w:pStyle w:val="TOC3"/>
        <w:tabs>
          <w:tab w:val="left" w:pos="1200"/>
          <w:tab w:val="right" w:leader="dot" w:pos="8490"/>
        </w:tabs>
        <w:rPr>
          <w:rFonts w:ascii="Calibri" w:hAnsi="Calibri"/>
          <w:b w:val="0"/>
          <w:smallCaps w:val="0"/>
          <w:noProof/>
          <w:sz w:val="22"/>
          <w:szCs w:val="22"/>
          <w:lang w:val="es-ES" w:eastAsia="es-ES" w:bidi="ar-SA"/>
        </w:rPr>
      </w:pPr>
      <w:hyperlink w:anchor="_Toc406276218">
        <w:r w:rsidRPr="09293407" w:rsidR="09293407">
          <w:rPr>
            <w:rStyle w:val="Hyperlink"/>
          </w:rPr>
          <w:t>2.3.2</w:t>
        </w:r>
        <w:r w:rsidR="004D286E">
          <w:tab/>
        </w:r>
        <w:r w:rsidRPr="09293407" w:rsidR="09293407">
          <w:rPr>
            <w:rStyle w:val="Hyperlink"/>
          </w:rPr>
          <w:t>Actividad 2: Analizar y evaluar las propuestas</w:t>
        </w:r>
        <w:r w:rsidR="004D286E">
          <w:tab/>
        </w:r>
        <w:r w:rsidR="004D286E">
          <w:fldChar w:fldCharType="begin"/>
        </w:r>
        <w:r w:rsidR="004D286E">
          <w:instrText>PAGEREF _Toc406276218 \h</w:instrText>
        </w:r>
        <w:r w:rsidR="004D286E">
          <w:fldChar w:fldCharType="separate"/>
        </w:r>
        <w:r w:rsidRPr="09293407" w:rsidR="09293407">
          <w:rPr>
            <w:rStyle w:val="Hyperlink"/>
          </w:rPr>
          <w:t>6</w:t>
        </w:r>
        <w:r w:rsidR="004D286E">
          <w:fldChar w:fldCharType="end"/>
        </w:r>
      </w:hyperlink>
    </w:p>
    <w:p w:rsidRPr="0081101D" w:rsidR="004D546D" w:rsidP="09293407" w:rsidRDefault="00E4475A" w14:paraId="63F7BAF3" w14:textId="787995E2">
      <w:pPr>
        <w:pStyle w:val="TOC3"/>
        <w:tabs>
          <w:tab w:val="left" w:pos="1200"/>
          <w:tab w:val="right" w:leader="dot" w:pos="8490"/>
        </w:tabs>
        <w:rPr>
          <w:rFonts w:ascii="Calibri" w:hAnsi="Calibri"/>
          <w:b w:val="0"/>
          <w:smallCaps w:val="0"/>
          <w:noProof/>
          <w:sz w:val="22"/>
          <w:szCs w:val="22"/>
          <w:lang w:val="es-ES" w:eastAsia="es-ES" w:bidi="ar-SA"/>
        </w:rPr>
      </w:pPr>
      <w:hyperlink w:anchor="_Toc1192400378">
        <w:r w:rsidRPr="09293407" w:rsidR="09293407">
          <w:rPr>
            <w:rStyle w:val="Hyperlink"/>
          </w:rPr>
          <w:t>2.3.3</w:t>
        </w:r>
        <w:r w:rsidR="004D286E">
          <w:tab/>
        </w:r>
        <w:r w:rsidRPr="09293407" w:rsidR="09293407">
          <w:rPr>
            <w:rStyle w:val="Hyperlink"/>
          </w:rPr>
          <w:t>Actividad 3: Aceptar o denegar propuesta</w:t>
        </w:r>
        <w:r w:rsidR="004D286E">
          <w:tab/>
        </w:r>
        <w:r w:rsidR="004D286E">
          <w:fldChar w:fldCharType="begin"/>
        </w:r>
        <w:r w:rsidR="004D286E">
          <w:instrText>PAGEREF _Toc1192400378 \h</w:instrText>
        </w:r>
        <w:r w:rsidR="004D286E">
          <w:fldChar w:fldCharType="separate"/>
        </w:r>
        <w:r w:rsidRPr="09293407" w:rsidR="09293407">
          <w:rPr>
            <w:rStyle w:val="Hyperlink"/>
          </w:rPr>
          <w:t>7</w:t>
        </w:r>
        <w:r w:rsidR="004D286E">
          <w:fldChar w:fldCharType="end"/>
        </w:r>
      </w:hyperlink>
    </w:p>
    <w:p w:rsidRPr="0081101D" w:rsidR="004D546D" w:rsidP="09293407" w:rsidRDefault="00E4475A" w14:paraId="221611A7" w14:textId="2D5CCDBB">
      <w:pPr>
        <w:pStyle w:val="TOC3"/>
        <w:tabs>
          <w:tab w:val="left" w:pos="1200"/>
          <w:tab w:val="right" w:leader="dot" w:pos="8490"/>
        </w:tabs>
        <w:rPr>
          <w:rFonts w:ascii="Calibri" w:hAnsi="Calibri"/>
          <w:b w:val="0"/>
          <w:smallCaps w:val="0"/>
          <w:noProof/>
          <w:sz w:val="22"/>
          <w:szCs w:val="22"/>
          <w:lang w:val="es-ES" w:eastAsia="es-ES" w:bidi="ar-SA"/>
        </w:rPr>
      </w:pPr>
      <w:hyperlink w:anchor="_Toc997623035">
        <w:r w:rsidRPr="09293407" w:rsidR="09293407">
          <w:rPr>
            <w:rStyle w:val="Hyperlink"/>
          </w:rPr>
          <w:t>2.3.4</w:t>
        </w:r>
        <w:r w:rsidR="004D286E">
          <w:tab/>
        </w:r>
        <w:r w:rsidRPr="09293407" w:rsidR="09293407">
          <w:rPr>
            <w:rStyle w:val="Hyperlink"/>
          </w:rPr>
          <w:t>Actividad 4: Informar al cliente</w:t>
        </w:r>
        <w:r w:rsidR="004D286E">
          <w:tab/>
        </w:r>
        <w:r w:rsidR="004D286E">
          <w:fldChar w:fldCharType="begin"/>
        </w:r>
        <w:r w:rsidR="004D286E">
          <w:instrText>PAGEREF _Toc997623035 \h</w:instrText>
        </w:r>
        <w:r w:rsidR="004D286E">
          <w:fldChar w:fldCharType="separate"/>
        </w:r>
        <w:r w:rsidRPr="09293407" w:rsidR="09293407">
          <w:rPr>
            <w:rStyle w:val="Hyperlink"/>
          </w:rPr>
          <w:t>8</w:t>
        </w:r>
        <w:r w:rsidR="004D286E">
          <w:fldChar w:fldCharType="end"/>
        </w:r>
      </w:hyperlink>
    </w:p>
    <w:p w:rsidRPr="0081101D" w:rsidR="004D546D" w:rsidP="09293407" w:rsidRDefault="00E4475A" w14:paraId="01EBACF4" w14:textId="59765E33">
      <w:pPr>
        <w:pStyle w:val="TOC3"/>
        <w:tabs>
          <w:tab w:val="left" w:pos="1200"/>
          <w:tab w:val="right" w:leader="dot" w:pos="8490"/>
        </w:tabs>
        <w:rPr>
          <w:rFonts w:ascii="Calibri" w:hAnsi="Calibri"/>
          <w:b w:val="0"/>
          <w:smallCaps w:val="0"/>
          <w:noProof/>
          <w:sz w:val="22"/>
          <w:szCs w:val="22"/>
          <w:lang w:val="es-ES" w:eastAsia="es-ES" w:bidi="ar-SA"/>
        </w:rPr>
      </w:pPr>
      <w:hyperlink w:anchor="_Toc1068165497">
        <w:r w:rsidRPr="09293407" w:rsidR="09293407">
          <w:rPr>
            <w:rStyle w:val="Hyperlink"/>
          </w:rPr>
          <w:t>2.3.5</w:t>
        </w:r>
        <w:r w:rsidR="004D286E">
          <w:tab/>
        </w:r>
        <w:r w:rsidRPr="09293407" w:rsidR="09293407">
          <w:rPr>
            <w:rStyle w:val="Hyperlink"/>
          </w:rPr>
          <w:t>Actividad 5: Planificación del cambio</w:t>
        </w:r>
        <w:r w:rsidR="004D286E">
          <w:tab/>
        </w:r>
        <w:r w:rsidR="004D286E">
          <w:fldChar w:fldCharType="begin"/>
        </w:r>
        <w:r w:rsidR="004D286E">
          <w:instrText>PAGEREF _Toc1068165497 \h</w:instrText>
        </w:r>
        <w:r w:rsidR="004D286E">
          <w:fldChar w:fldCharType="separate"/>
        </w:r>
        <w:r w:rsidRPr="09293407" w:rsidR="09293407">
          <w:rPr>
            <w:rStyle w:val="Hyperlink"/>
          </w:rPr>
          <w:t>8</w:t>
        </w:r>
        <w:r w:rsidR="004D286E">
          <w:fldChar w:fldCharType="end"/>
        </w:r>
      </w:hyperlink>
    </w:p>
    <w:p w:rsidRPr="0081101D" w:rsidR="004D546D" w:rsidP="09293407" w:rsidRDefault="00E4475A" w14:paraId="0CCC11C3" w14:textId="39776837">
      <w:pPr>
        <w:pStyle w:val="TOC3"/>
        <w:tabs>
          <w:tab w:val="left" w:pos="1200"/>
          <w:tab w:val="right" w:leader="dot" w:pos="8490"/>
        </w:tabs>
        <w:rPr>
          <w:rFonts w:ascii="Calibri" w:hAnsi="Calibri"/>
          <w:b w:val="0"/>
          <w:smallCaps w:val="0"/>
          <w:noProof/>
          <w:sz w:val="22"/>
          <w:szCs w:val="22"/>
          <w:lang w:val="es-ES" w:eastAsia="es-ES" w:bidi="ar-SA"/>
        </w:rPr>
      </w:pPr>
      <w:hyperlink w:anchor="_Toc118573144">
        <w:r w:rsidRPr="09293407" w:rsidR="09293407">
          <w:rPr>
            <w:rStyle w:val="Hyperlink"/>
          </w:rPr>
          <w:t>2.3.6</w:t>
        </w:r>
        <w:r w:rsidR="004D286E">
          <w:tab/>
        </w:r>
        <w:r w:rsidRPr="09293407" w:rsidR="09293407">
          <w:rPr>
            <w:rStyle w:val="Hyperlink"/>
          </w:rPr>
          <w:t>Actividad 6: Implementación</w:t>
        </w:r>
        <w:r w:rsidR="004D286E">
          <w:tab/>
        </w:r>
        <w:r w:rsidR="004D286E">
          <w:fldChar w:fldCharType="begin"/>
        </w:r>
        <w:r w:rsidR="004D286E">
          <w:instrText>PAGEREF _Toc118573144 \h</w:instrText>
        </w:r>
        <w:r w:rsidR="004D286E">
          <w:fldChar w:fldCharType="separate"/>
        </w:r>
        <w:r w:rsidRPr="09293407" w:rsidR="09293407">
          <w:rPr>
            <w:rStyle w:val="Hyperlink"/>
          </w:rPr>
          <w:t>9</w:t>
        </w:r>
        <w:r w:rsidR="004D286E">
          <w:fldChar w:fldCharType="end"/>
        </w:r>
      </w:hyperlink>
    </w:p>
    <w:p w:rsidRPr="0081101D" w:rsidR="004D546D" w:rsidP="09293407" w:rsidRDefault="00E4475A" w14:paraId="35ABE584" w14:textId="2E30B822">
      <w:pPr>
        <w:pStyle w:val="TOC3"/>
        <w:tabs>
          <w:tab w:val="left" w:pos="1200"/>
          <w:tab w:val="right" w:leader="dot" w:pos="8490"/>
        </w:tabs>
        <w:rPr>
          <w:rFonts w:ascii="Calibri" w:hAnsi="Calibri"/>
          <w:b w:val="0"/>
          <w:smallCaps w:val="0"/>
          <w:noProof/>
          <w:sz w:val="22"/>
          <w:szCs w:val="22"/>
          <w:lang w:val="es-ES" w:eastAsia="es-ES" w:bidi="ar-SA"/>
        </w:rPr>
      </w:pPr>
      <w:hyperlink w:anchor="_Toc927713057">
        <w:r w:rsidRPr="09293407" w:rsidR="09293407">
          <w:rPr>
            <w:rStyle w:val="Hyperlink"/>
          </w:rPr>
          <w:t>2.3.7</w:t>
        </w:r>
        <w:r w:rsidR="004D286E">
          <w:tab/>
        </w:r>
        <w:r w:rsidRPr="09293407" w:rsidR="09293407">
          <w:rPr>
            <w:rStyle w:val="Hyperlink"/>
          </w:rPr>
          <w:t>Actividad 7: Revisión de requerimiento. Pruebas de consistencia</w:t>
        </w:r>
        <w:r w:rsidR="004D286E">
          <w:tab/>
        </w:r>
        <w:r w:rsidR="004D286E">
          <w:fldChar w:fldCharType="begin"/>
        </w:r>
        <w:r w:rsidR="004D286E">
          <w:instrText>PAGEREF _Toc927713057 \h</w:instrText>
        </w:r>
        <w:r w:rsidR="004D286E">
          <w:fldChar w:fldCharType="separate"/>
        </w:r>
        <w:r w:rsidRPr="09293407" w:rsidR="09293407">
          <w:rPr>
            <w:rStyle w:val="Hyperlink"/>
          </w:rPr>
          <w:t>9</w:t>
        </w:r>
        <w:r w:rsidR="004D286E">
          <w:fldChar w:fldCharType="end"/>
        </w:r>
      </w:hyperlink>
    </w:p>
    <w:p w:rsidR="6E71700A" w:rsidP="6E71700A" w:rsidRDefault="00E4475A" w14:paraId="205FE99B" w14:textId="6EA5F2D2">
      <w:pPr>
        <w:pStyle w:val="TOC3"/>
        <w:tabs>
          <w:tab w:val="left" w:pos="1200"/>
          <w:tab w:val="right" w:leader="dot" w:pos="8490"/>
        </w:tabs>
      </w:pPr>
      <w:hyperlink w:anchor="_Toc755451826">
        <w:r w:rsidRPr="09293407" w:rsidR="09293407">
          <w:rPr>
            <w:rStyle w:val="Hyperlink"/>
          </w:rPr>
          <w:t>2.3.8</w:t>
        </w:r>
        <w:r w:rsidR="004D286E">
          <w:tab/>
        </w:r>
        <w:r w:rsidRPr="09293407" w:rsidR="09293407">
          <w:rPr>
            <w:rStyle w:val="Hyperlink"/>
          </w:rPr>
          <w:t>Actividad 8: Documentar los cambios implementados</w:t>
        </w:r>
        <w:r w:rsidR="004D286E">
          <w:tab/>
        </w:r>
        <w:r w:rsidR="004D286E">
          <w:fldChar w:fldCharType="begin"/>
        </w:r>
        <w:r w:rsidR="004D286E">
          <w:instrText>PAGEREF _Toc755451826 \h</w:instrText>
        </w:r>
        <w:r w:rsidR="004D286E">
          <w:fldChar w:fldCharType="separate"/>
        </w:r>
        <w:r w:rsidRPr="09293407" w:rsidR="09293407">
          <w:rPr>
            <w:rStyle w:val="Hyperlink"/>
          </w:rPr>
          <w:t>10</w:t>
        </w:r>
        <w:r w:rsidR="004D286E">
          <w:fldChar w:fldCharType="end"/>
        </w:r>
      </w:hyperlink>
    </w:p>
    <w:p w:rsidR="6E71700A" w:rsidP="6E71700A" w:rsidRDefault="00E4475A" w14:paraId="0C48CC63" w14:textId="3470D9E0">
      <w:pPr>
        <w:pStyle w:val="TOC3"/>
        <w:tabs>
          <w:tab w:val="left" w:pos="1200"/>
          <w:tab w:val="right" w:leader="dot" w:pos="8490"/>
        </w:tabs>
      </w:pPr>
      <w:hyperlink w:anchor="_Toc133158841">
        <w:r w:rsidRPr="09293407" w:rsidR="09293407">
          <w:rPr>
            <w:rStyle w:val="Hyperlink"/>
          </w:rPr>
          <w:t>2.3.9</w:t>
        </w:r>
        <w:r w:rsidR="004D286E">
          <w:tab/>
        </w:r>
        <w:r w:rsidRPr="09293407" w:rsidR="09293407">
          <w:rPr>
            <w:rStyle w:val="Hyperlink"/>
          </w:rPr>
          <w:t>Actividad 9: Publicación de la nueva versión</w:t>
        </w:r>
        <w:r w:rsidR="004D286E">
          <w:tab/>
        </w:r>
        <w:r w:rsidR="004D286E">
          <w:fldChar w:fldCharType="begin"/>
        </w:r>
        <w:r w:rsidR="004D286E">
          <w:instrText>PAGEREF _Toc133158841 \h</w:instrText>
        </w:r>
        <w:r w:rsidR="004D286E">
          <w:fldChar w:fldCharType="separate"/>
        </w:r>
        <w:r w:rsidRPr="09293407" w:rsidR="09293407">
          <w:rPr>
            <w:rStyle w:val="Hyperlink"/>
          </w:rPr>
          <w:t>10</w:t>
        </w:r>
        <w:r w:rsidR="004D286E">
          <w:fldChar w:fldCharType="end"/>
        </w:r>
      </w:hyperlink>
    </w:p>
    <w:p w:rsidR="6E71700A" w:rsidP="09293407" w:rsidRDefault="00E4475A" w14:paraId="4167C9FB" w14:textId="1A413792">
      <w:pPr>
        <w:pStyle w:val="TOC2"/>
        <w:tabs>
          <w:tab w:val="clear" w:pos="709"/>
          <w:tab w:val="clear" w:pos="8494"/>
          <w:tab w:val="left" w:pos="720"/>
          <w:tab w:val="right" w:leader="dot" w:pos="8490"/>
        </w:tabs>
      </w:pPr>
      <w:hyperlink w:anchor="_Toc1151619508">
        <w:r w:rsidRPr="09293407" w:rsidR="09293407">
          <w:rPr>
            <w:rStyle w:val="Hyperlink"/>
          </w:rPr>
          <w:t>2.4</w:t>
        </w:r>
        <w:r w:rsidR="004D286E">
          <w:tab/>
        </w:r>
        <w:r w:rsidRPr="09293407" w:rsidR="09293407">
          <w:rPr>
            <w:rStyle w:val="Hyperlink"/>
          </w:rPr>
          <w:t>Plantillas del proceso</w:t>
        </w:r>
        <w:r w:rsidR="004D286E">
          <w:tab/>
        </w:r>
        <w:r w:rsidR="004D286E">
          <w:fldChar w:fldCharType="begin"/>
        </w:r>
        <w:r w:rsidR="004D286E">
          <w:instrText>PAGEREF _Toc1151619508 \h</w:instrText>
        </w:r>
        <w:r w:rsidR="004D286E">
          <w:fldChar w:fldCharType="separate"/>
        </w:r>
        <w:r w:rsidRPr="09293407" w:rsidR="09293407">
          <w:rPr>
            <w:rStyle w:val="Hyperlink"/>
          </w:rPr>
          <w:t>11</w:t>
        </w:r>
        <w:r w:rsidR="004D286E">
          <w:fldChar w:fldCharType="end"/>
        </w:r>
      </w:hyperlink>
    </w:p>
    <w:p w:rsidR="6E71700A" w:rsidP="6E71700A" w:rsidRDefault="00E4475A" w14:paraId="24AE59FB" w14:textId="2D64E2F2">
      <w:pPr>
        <w:pStyle w:val="TOC3"/>
        <w:tabs>
          <w:tab w:val="left" w:pos="1200"/>
          <w:tab w:val="right" w:leader="dot" w:pos="8490"/>
        </w:tabs>
      </w:pPr>
      <w:hyperlink w:anchor="_Toc1167189743">
        <w:r w:rsidRPr="09293407" w:rsidR="09293407">
          <w:rPr>
            <w:rStyle w:val="Hyperlink"/>
          </w:rPr>
          <w:t>2.4.1</w:t>
        </w:r>
        <w:r w:rsidR="004D286E">
          <w:tab/>
        </w:r>
        <w:r w:rsidRPr="09293407" w:rsidR="09293407">
          <w:rPr>
            <w:rStyle w:val="Hyperlink"/>
          </w:rPr>
          <w:t>Plantilla A: Propuesta de cambios</w:t>
        </w:r>
        <w:r w:rsidR="004D286E">
          <w:tab/>
        </w:r>
        <w:r w:rsidR="004D286E">
          <w:fldChar w:fldCharType="begin"/>
        </w:r>
        <w:r w:rsidR="004D286E">
          <w:instrText>PAGEREF _Toc1167189743 \h</w:instrText>
        </w:r>
        <w:r w:rsidR="004D286E">
          <w:fldChar w:fldCharType="separate"/>
        </w:r>
        <w:r w:rsidRPr="09293407" w:rsidR="09293407">
          <w:rPr>
            <w:rStyle w:val="Hyperlink"/>
          </w:rPr>
          <w:t>11</w:t>
        </w:r>
        <w:r w:rsidR="004D286E">
          <w:fldChar w:fldCharType="end"/>
        </w:r>
      </w:hyperlink>
    </w:p>
    <w:p w:rsidR="6E71700A" w:rsidP="6E71700A" w:rsidRDefault="00E4475A" w14:paraId="3A176D0A" w14:textId="6712235D">
      <w:pPr>
        <w:pStyle w:val="TOC3"/>
        <w:tabs>
          <w:tab w:val="left" w:pos="1200"/>
          <w:tab w:val="right" w:leader="dot" w:pos="8490"/>
        </w:tabs>
      </w:pPr>
      <w:hyperlink w:anchor="_Toc893707526">
        <w:r w:rsidRPr="09293407" w:rsidR="09293407">
          <w:rPr>
            <w:rStyle w:val="Hyperlink"/>
          </w:rPr>
          <w:t>2.4.2</w:t>
        </w:r>
        <w:r w:rsidR="004D286E">
          <w:tab/>
        </w:r>
        <w:r w:rsidRPr="09293407" w:rsidR="09293407">
          <w:rPr>
            <w:rStyle w:val="Hyperlink"/>
          </w:rPr>
          <w:t>Plantilla B: Evaluación de propuestas</w:t>
        </w:r>
        <w:r w:rsidR="004D286E">
          <w:tab/>
        </w:r>
        <w:r w:rsidR="004D286E">
          <w:fldChar w:fldCharType="begin"/>
        </w:r>
        <w:r w:rsidR="004D286E">
          <w:instrText>PAGEREF _Toc893707526 \h</w:instrText>
        </w:r>
        <w:r w:rsidR="004D286E">
          <w:fldChar w:fldCharType="separate"/>
        </w:r>
        <w:r w:rsidRPr="09293407" w:rsidR="09293407">
          <w:rPr>
            <w:rStyle w:val="Hyperlink"/>
          </w:rPr>
          <w:t>12</w:t>
        </w:r>
        <w:r w:rsidR="004D286E">
          <w:fldChar w:fldCharType="end"/>
        </w:r>
      </w:hyperlink>
    </w:p>
    <w:p w:rsidR="6E71700A" w:rsidP="6E71700A" w:rsidRDefault="00E4475A" w14:paraId="2F06089A" w14:textId="49837EE3">
      <w:pPr>
        <w:pStyle w:val="TOC3"/>
        <w:tabs>
          <w:tab w:val="left" w:pos="1200"/>
          <w:tab w:val="right" w:leader="dot" w:pos="8490"/>
        </w:tabs>
      </w:pPr>
      <w:hyperlink w:anchor="_Toc2066826665">
        <w:r w:rsidRPr="09293407" w:rsidR="09293407">
          <w:rPr>
            <w:rStyle w:val="Hyperlink"/>
          </w:rPr>
          <w:t>2.4.3</w:t>
        </w:r>
        <w:r w:rsidR="004D286E">
          <w:tab/>
        </w:r>
        <w:r w:rsidRPr="09293407" w:rsidR="09293407">
          <w:rPr>
            <w:rStyle w:val="Hyperlink"/>
          </w:rPr>
          <w:t>Plantilla C: Resolución de la propuesta</w:t>
        </w:r>
        <w:r w:rsidR="004D286E">
          <w:tab/>
        </w:r>
        <w:r w:rsidR="004D286E">
          <w:fldChar w:fldCharType="begin"/>
        </w:r>
        <w:r w:rsidR="004D286E">
          <w:instrText>PAGEREF _Toc2066826665 \h</w:instrText>
        </w:r>
        <w:r w:rsidR="004D286E">
          <w:fldChar w:fldCharType="separate"/>
        </w:r>
        <w:r w:rsidRPr="09293407" w:rsidR="09293407">
          <w:rPr>
            <w:rStyle w:val="Hyperlink"/>
          </w:rPr>
          <w:t>12</w:t>
        </w:r>
        <w:r w:rsidR="004D286E">
          <w:fldChar w:fldCharType="end"/>
        </w:r>
      </w:hyperlink>
    </w:p>
    <w:p w:rsidR="6E71700A" w:rsidP="6E71700A" w:rsidRDefault="00E4475A" w14:paraId="58A8E23E" w14:textId="7C9BADF2">
      <w:pPr>
        <w:pStyle w:val="TOC3"/>
        <w:tabs>
          <w:tab w:val="left" w:pos="1200"/>
          <w:tab w:val="right" w:leader="dot" w:pos="8490"/>
        </w:tabs>
      </w:pPr>
      <w:hyperlink w:anchor="_Toc1355632483">
        <w:r w:rsidRPr="09293407" w:rsidR="09293407">
          <w:rPr>
            <w:rStyle w:val="Hyperlink"/>
          </w:rPr>
          <w:t>2.4.4</w:t>
        </w:r>
        <w:r w:rsidR="004D286E">
          <w:tab/>
        </w:r>
        <w:r w:rsidRPr="09293407" w:rsidR="09293407">
          <w:rPr>
            <w:rStyle w:val="Hyperlink"/>
          </w:rPr>
          <w:t>Plantilla D: Mensaje a un cliente</w:t>
        </w:r>
        <w:r w:rsidR="004D286E">
          <w:tab/>
        </w:r>
        <w:r w:rsidR="004D286E">
          <w:fldChar w:fldCharType="begin"/>
        </w:r>
        <w:r w:rsidR="004D286E">
          <w:instrText>PAGEREF _Toc1355632483 \h</w:instrText>
        </w:r>
        <w:r w:rsidR="004D286E">
          <w:fldChar w:fldCharType="separate"/>
        </w:r>
        <w:r w:rsidRPr="09293407" w:rsidR="09293407">
          <w:rPr>
            <w:rStyle w:val="Hyperlink"/>
          </w:rPr>
          <w:t>13</w:t>
        </w:r>
        <w:r w:rsidR="004D286E">
          <w:fldChar w:fldCharType="end"/>
        </w:r>
      </w:hyperlink>
    </w:p>
    <w:p w:rsidR="6E71700A" w:rsidP="6E71700A" w:rsidRDefault="00E4475A" w14:paraId="7014CCB8" w14:textId="319E6508">
      <w:pPr>
        <w:pStyle w:val="TOC3"/>
        <w:tabs>
          <w:tab w:val="left" w:pos="1200"/>
          <w:tab w:val="right" w:leader="dot" w:pos="8490"/>
        </w:tabs>
      </w:pPr>
      <w:hyperlink w:anchor="_Toc1682807000">
        <w:r w:rsidRPr="09293407" w:rsidR="09293407">
          <w:rPr>
            <w:rStyle w:val="Hyperlink"/>
          </w:rPr>
          <w:t>2.4.5</w:t>
        </w:r>
        <w:r w:rsidR="004D286E">
          <w:tab/>
        </w:r>
        <w:r w:rsidRPr="09293407" w:rsidR="09293407">
          <w:rPr>
            <w:rStyle w:val="Hyperlink"/>
          </w:rPr>
          <w:t>Plantilla E: Planificación de una propuesta</w:t>
        </w:r>
        <w:r w:rsidR="004D286E">
          <w:tab/>
        </w:r>
        <w:r w:rsidR="004D286E">
          <w:fldChar w:fldCharType="begin"/>
        </w:r>
        <w:r w:rsidR="004D286E">
          <w:instrText>PAGEREF _Toc1682807000 \h</w:instrText>
        </w:r>
        <w:r w:rsidR="004D286E">
          <w:fldChar w:fldCharType="separate"/>
        </w:r>
        <w:r w:rsidRPr="09293407" w:rsidR="09293407">
          <w:rPr>
            <w:rStyle w:val="Hyperlink"/>
          </w:rPr>
          <w:t>14</w:t>
        </w:r>
        <w:r w:rsidR="004D286E">
          <w:fldChar w:fldCharType="end"/>
        </w:r>
      </w:hyperlink>
    </w:p>
    <w:p w:rsidR="6E71700A" w:rsidP="6E71700A" w:rsidRDefault="00E4475A" w14:paraId="13D2A17B" w14:textId="20F1225A">
      <w:pPr>
        <w:pStyle w:val="TOC3"/>
        <w:tabs>
          <w:tab w:val="left" w:pos="1200"/>
          <w:tab w:val="right" w:leader="dot" w:pos="8490"/>
        </w:tabs>
      </w:pPr>
      <w:hyperlink w:anchor="_Toc50186578">
        <w:r w:rsidRPr="09293407" w:rsidR="09293407">
          <w:rPr>
            <w:rStyle w:val="Hyperlink"/>
          </w:rPr>
          <w:t>2.4.6</w:t>
        </w:r>
        <w:r w:rsidR="004D286E">
          <w:tab/>
        </w:r>
        <w:r w:rsidRPr="09293407" w:rsidR="09293407">
          <w:rPr>
            <w:rStyle w:val="Hyperlink"/>
          </w:rPr>
          <w:t>Plantilla F: Implementación de cambios</w:t>
        </w:r>
        <w:r w:rsidR="004D286E">
          <w:tab/>
        </w:r>
        <w:r w:rsidR="004D286E">
          <w:fldChar w:fldCharType="begin"/>
        </w:r>
        <w:r w:rsidR="004D286E">
          <w:instrText>PAGEREF _Toc50186578 \h</w:instrText>
        </w:r>
        <w:r w:rsidR="004D286E">
          <w:fldChar w:fldCharType="separate"/>
        </w:r>
        <w:r w:rsidRPr="09293407" w:rsidR="09293407">
          <w:rPr>
            <w:rStyle w:val="Hyperlink"/>
          </w:rPr>
          <w:t>15</w:t>
        </w:r>
        <w:r w:rsidR="004D286E">
          <w:fldChar w:fldCharType="end"/>
        </w:r>
      </w:hyperlink>
    </w:p>
    <w:p w:rsidR="6E71700A" w:rsidP="6E71700A" w:rsidRDefault="00E4475A" w14:paraId="159D4735" w14:textId="4A4FEF54">
      <w:pPr>
        <w:pStyle w:val="TOC3"/>
        <w:tabs>
          <w:tab w:val="left" w:pos="1200"/>
          <w:tab w:val="right" w:leader="dot" w:pos="8490"/>
        </w:tabs>
      </w:pPr>
      <w:hyperlink w:anchor="_Toc1554602752">
        <w:r w:rsidRPr="09293407" w:rsidR="09293407">
          <w:rPr>
            <w:rStyle w:val="Hyperlink"/>
          </w:rPr>
          <w:t>2.4.7</w:t>
        </w:r>
        <w:r w:rsidR="004D286E">
          <w:tab/>
        </w:r>
        <w:r w:rsidRPr="09293407" w:rsidR="09293407">
          <w:rPr>
            <w:rStyle w:val="Hyperlink"/>
          </w:rPr>
          <w:t>Plantilla G: Informe</w:t>
        </w:r>
        <w:r w:rsidR="004D286E">
          <w:tab/>
        </w:r>
        <w:r w:rsidR="004D286E">
          <w:fldChar w:fldCharType="begin"/>
        </w:r>
        <w:r w:rsidR="004D286E">
          <w:instrText>PAGEREF _Toc1554602752 \h</w:instrText>
        </w:r>
        <w:r w:rsidR="004D286E">
          <w:fldChar w:fldCharType="separate"/>
        </w:r>
        <w:r w:rsidRPr="09293407" w:rsidR="09293407">
          <w:rPr>
            <w:rStyle w:val="Hyperlink"/>
          </w:rPr>
          <w:t>15</w:t>
        </w:r>
        <w:r w:rsidR="004D286E">
          <w:fldChar w:fldCharType="end"/>
        </w:r>
      </w:hyperlink>
    </w:p>
    <w:p w:rsidR="6E71700A" w:rsidP="6E71700A" w:rsidRDefault="00E4475A" w14:paraId="64F83913" w14:textId="4AFE949C">
      <w:pPr>
        <w:pStyle w:val="TOC3"/>
        <w:tabs>
          <w:tab w:val="left" w:pos="1200"/>
          <w:tab w:val="right" w:leader="dot" w:pos="8490"/>
        </w:tabs>
      </w:pPr>
      <w:hyperlink w:anchor="_Toc2014653918">
        <w:r w:rsidRPr="09293407" w:rsidR="09293407">
          <w:rPr>
            <w:rStyle w:val="Hyperlink"/>
          </w:rPr>
          <w:t>2.4.8</w:t>
        </w:r>
        <w:r w:rsidR="004D286E">
          <w:tab/>
        </w:r>
        <w:r w:rsidRPr="09293407" w:rsidR="09293407">
          <w:rPr>
            <w:rStyle w:val="Hyperlink"/>
          </w:rPr>
          <w:t>Plantilla H: Documentación de los cambios</w:t>
        </w:r>
        <w:r w:rsidR="004D286E">
          <w:tab/>
        </w:r>
        <w:r w:rsidR="004D286E">
          <w:fldChar w:fldCharType="begin"/>
        </w:r>
        <w:r w:rsidR="004D286E">
          <w:instrText>PAGEREF _Toc2014653918 \h</w:instrText>
        </w:r>
        <w:r w:rsidR="004D286E">
          <w:fldChar w:fldCharType="separate"/>
        </w:r>
        <w:r w:rsidRPr="09293407" w:rsidR="09293407">
          <w:rPr>
            <w:rStyle w:val="Hyperlink"/>
          </w:rPr>
          <w:t>16</w:t>
        </w:r>
        <w:r w:rsidR="004D286E">
          <w:fldChar w:fldCharType="end"/>
        </w:r>
      </w:hyperlink>
    </w:p>
    <w:p w:rsidR="6E71700A" w:rsidP="6E71700A" w:rsidRDefault="00E4475A" w14:paraId="05171E51" w14:textId="7F7527E8">
      <w:pPr>
        <w:pStyle w:val="TOC3"/>
        <w:tabs>
          <w:tab w:val="left" w:pos="1200"/>
          <w:tab w:val="right" w:leader="dot" w:pos="8490"/>
        </w:tabs>
      </w:pPr>
      <w:hyperlink w:anchor="_Toc1039638977">
        <w:r w:rsidRPr="09293407" w:rsidR="09293407">
          <w:rPr>
            <w:rStyle w:val="Hyperlink"/>
          </w:rPr>
          <w:t>2.4.9</w:t>
        </w:r>
        <w:r w:rsidR="004D286E">
          <w:tab/>
        </w:r>
        <w:r w:rsidRPr="09293407" w:rsidR="09293407">
          <w:rPr>
            <w:rStyle w:val="Hyperlink"/>
          </w:rPr>
          <w:t>Plantilla I: Publicación de la nueva versión</w:t>
        </w:r>
        <w:r w:rsidR="004D286E">
          <w:tab/>
        </w:r>
        <w:r w:rsidR="004D286E">
          <w:fldChar w:fldCharType="begin"/>
        </w:r>
        <w:r w:rsidR="004D286E">
          <w:instrText>PAGEREF _Toc1039638977 \h</w:instrText>
        </w:r>
        <w:r w:rsidR="004D286E">
          <w:fldChar w:fldCharType="separate"/>
        </w:r>
        <w:r w:rsidRPr="09293407" w:rsidR="09293407">
          <w:rPr>
            <w:rStyle w:val="Hyperlink"/>
          </w:rPr>
          <w:t>17</w:t>
        </w:r>
        <w:r w:rsidR="004D286E">
          <w:fldChar w:fldCharType="end"/>
        </w:r>
      </w:hyperlink>
    </w:p>
    <w:p w:rsidR="6E71700A" w:rsidP="09293407" w:rsidRDefault="00E4475A" w14:paraId="584F2F10" w14:textId="6CB3B5A0">
      <w:pPr>
        <w:pStyle w:val="TOC1"/>
        <w:tabs>
          <w:tab w:val="clear" w:pos="8494"/>
          <w:tab w:val="left" w:pos="480"/>
          <w:tab w:val="right" w:leader="dot" w:pos="8490"/>
        </w:tabs>
      </w:pPr>
      <w:hyperlink w:anchor="_Toc527435624">
        <w:r w:rsidRPr="09293407" w:rsidR="09293407">
          <w:rPr>
            <w:rStyle w:val="Hyperlink"/>
          </w:rPr>
          <w:t>3</w:t>
        </w:r>
        <w:r w:rsidR="004D286E">
          <w:tab/>
        </w:r>
        <w:r w:rsidRPr="09293407" w:rsidR="09293407">
          <w:rPr>
            <w:rStyle w:val="Hyperlink"/>
          </w:rPr>
          <w:t>ANEXOS</w:t>
        </w:r>
        <w:r w:rsidR="004D286E">
          <w:tab/>
        </w:r>
        <w:r w:rsidR="004D286E">
          <w:fldChar w:fldCharType="begin"/>
        </w:r>
        <w:r w:rsidR="004D286E">
          <w:instrText>PAGEREF _Toc527435624 \h</w:instrText>
        </w:r>
        <w:r w:rsidR="004D286E">
          <w:fldChar w:fldCharType="separate"/>
        </w:r>
        <w:r w:rsidRPr="09293407" w:rsidR="09293407">
          <w:rPr>
            <w:rStyle w:val="Hyperlink"/>
          </w:rPr>
          <w:t>17</w:t>
        </w:r>
        <w:r w:rsidR="004D286E">
          <w:fldChar w:fldCharType="end"/>
        </w:r>
      </w:hyperlink>
    </w:p>
    <w:p w:rsidR="6E71700A" w:rsidP="09293407" w:rsidRDefault="00E4475A" w14:paraId="48EDDA04" w14:textId="0E508156">
      <w:pPr>
        <w:pStyle w:val="TOC2"/>
        <w:tabs>
          <w:tab w:val="clear" w:pos="709"/>
          <w:tab w:val="clear" w:pos="8494"/>
          <w:tab w:val="left" w:pos="720"/>
          <w:tab w:val="right" w:leader="dot" w:pos="8490"/>
        </w:tabs>
      </w:pPr>
      <w:hyperlink w:anchor="_Toc1836015624">
        <w:r w:rsidRPr="09293407" w:rsidR="09293407">
          <w:rPr>
            <w:rStyle w:val="Hyperlink"/>
          </w:rPr>
          <w:t>3.1</w:t>
        </w:r>
        <w:r w:rsidR="004D286E">
          <w:tab/>
        </w:r>
        <w:r w:rsidRPr="09293407" w:rsidR="09293407">
          <w:rPr>
            <w:rStyle w:val="Hyperlink"/>
          </w:rPr>
          <w:t>Anexo 1.- Cambios propuestos por cada miembro del grupo</w:t>
        </w:r>
        <w:r w:rsidR="004D286E">
          <w:tab/>
        </w:r>
        <w:r w:rsidR="004D286E">
          <w:fldChar w:fldCharType="begin"/>
        </w:r>
        <w:r w:rsidR="004D286E">
          <w:instrText>PAGEREF _Toc1836015624 \h</w:instrText>
        </w:r>
        <w:r w:rsidR="004D286E">
          <w:fldChar w:fldCharType="separate"/>
        </w:r>
        <w:r w:rsidRPr="09293407" w:rsidR="09293407">
          <w:rPr>
            <w:rStyle w:val="Hyperlink"/>
          </w:rPr>
          <w:t>18</w:t>
        </w:r>
        <w:r w:rsidR="004D286E">
          <w:fldChar w:fldCharType="end"/>
        </w:r>
      </w:hyperlink>
    </w:p>
    <w:p w:rsidR="6E71700A" w:rsidP="6E71700A" w:rsidRDefault="00E4475A" w14:paraId="2BCB3BAC" w14:textId="3137CC54">
      <w:pPr>
        <w:pStyle w:val="TOC3"/>
        <w:tabs>
          <w:tab w:val="left" w:pos="1200"/>
          <w:tab w:val="right" w:leader="dot" w:pos="8490"/>
        </w:tabs>
      </w:pPr>
      <w:hyperlink w:anchor="_Toc543030015">
        <w:r w:rsidRPr="09293407" w:rsidR="09293407">
          <w:rPr>
            <w:rStyle w:val="Hyperlink"/>
          </w:rPr>
          <w:t>3.1.1</w:t>
        </w:r>
        <w:r w:rsidR="004D286E">
          <w:tab/>
        </w:r>
        <w:r w:rsidRPr="09293407" w:rsidR="09293407">
          <w:rPr>
            <w:rStyle w:val="Hyperlink"/>
          </w:rPr>
          <w:t>Roque Otero Freiria</w:t>
        </w:r>
        <w:r w:rsidR="004D286E">
          <w:tab/>
        </w:r>
        <w:r w:rsidR="004D286E">
          <w:fldChar w:fldCharType="begin"/>
        </w:r>
        <w:r w:rsidR="004D286E">
          <w:instrText>PAGEREF _Toc543030015 \h</w:instrText>
        </w:r>
        <w:r w:rsidR="004D286E">
          <w:fldChar w:fldCharType="separate"/>
        </w:r>
        <w:r w:rsidRPr="09293407" w:rsidR="09293407">
          <w:rPr>
            <w:rStyle w:val="Hyperlink"/>
          </w:rPr>
          <w:t>18</w:t>
        </w:r>
        <w:r w:rsidR="004D286E">
          <w:fldChar w:fldCharType="end"/>
        </w:r>
      </w:hyperlink>
    </w:p>
    <w:p w:rsidR="6E71700A" w:rsidP="6E71700A" w:rsidRDefault="00E4475A" w14:paraId="50F437F8" w14:textId="39ED3C6F">
      <w:pPr>
        <w:pStyle w:val="TOC3"/>
        <w:tabs>
          <w:tab w:val="left" w:pos="1200"/>
          <w:tab w:val="right" w:leader="dot" w:pos="8490"/>
        </w:tabs>
      </w:pPr>
      <w:hyperlink w:anchor="_Toc673418324">
        <w:r w:rsidRPr="09293407" w:rsidR="09293407">
          <w:rPr>
            <w:rStyle w:val="Hyperlink"/>
          </w:rPr>
          <w:t>3.1.2</w:t>
        </w:r>
        <w:r w:rsidR="004D286E">
          <w:tab/>
        </w:r>
        <w:r w:rsidRPr="09293407" w:rsidR="09293407">
          <w:rPr>
            <w:rStyle w:val="Hyperlink"/>
          </w:rPr>
          <w:t>Carla Pereira Iglesias</w:t>
        </w:r>
        <w:r w:rsidR="004D286E">
          <w:tab/>
        </w:r>
        <w:r w:rsidR="004D286E">
          <w:fldChar w:fldCharType="begin"/>
        </w:r>
        <w:r w:rsidR="004D286E">
          <w:instrText>PAGEREF _Toc673418324 \h</w:instrText>
        </w:r>
        <w:r w:rsidR="004D286E">
          <w:fldChar w:fldCharType="separate"/>
        </w:r>
        <w:r w:rsidRPr="09293407" w:rsidR="09293407">
          <w:rPr>
            <w:rStyle w:val="Hyperlink"/>
          </w:rPr>
          <w:t>18</w:t>
        </w:r>
        <w:r w:rsidR="004D286E">
          <w:fldChar w:fldCharType="end"/>
        </w:r>
      </w:hyperlink>
    </w:p>
    <w:p w:rsidR="6E71700A" w:rsidP="6E71700A" w:rsidRDefault="00E4475A" w14:paraId="2EE68528" w14:textId="6555D946">
      <w:pPr>
        <w:pStyle w:val="TOC3"/>
        <w:tabs>
          <w:tab w:val="left" w:pos="1200"/>
          <w:tab w:val="right" w:leader="dot" w:pos="8490"/>
        </w:tabs>
      </w:pPr>
      <w:hyperlink w:anchor="_Toc944854836">
        <w:r w:rsidRPr="09293407" w:rsidR="09293407">
          <w:rPr>
            <w:rStyle w:val="Hyperlink"/>
          </w:rPr>
          <w:t>3.1.3</w:t>
        </w:r>
        <w:r w:rsidR="004D286E">
          <w:tab/>
        </w:r>
        <w:r w:rsidRPr="09293407" w:rsidR="09293407">
          <w:rPr>
            <w:rStyle w:val="Hyperlink"/>
          </w:rPr>
          <w:t>Lucía Picos Maiztegui</w:t>
        </w:r>
        <w:r w:rsidR="004D286E">
          <w:tab/>
        </w:r>
        <w:r w:rsidR="004D286E">
          <w:fldChar w:fldCharType="begin"/>
        </w:r>
        <w:r w:rsidR="004D286E">
          <w:instrText>PAGEREF _Toc944854836 \h</w:instrText>
        </w:r>
        <w:r w:rsidR="004D286E">
          <w:fldChar w:fldCharType="separate"/>
        </w:r>
        <w:r w:rsidRPr="09293407" w:rsidR="09293407">
          <w:rPr>
            <w:rStyle w:val="Hyperlink"/>
          </w:rPr>
          <w:t>18</w:t>
        </w:r>
        <w:r w:rsidR="004D286E">
          <w:fldChar w:fldCharType="end"/>
        </w:r>
      </w:hyperlink>
    </w:p>
    <w:p w:rsidR="6E71700A" w:rsidP="3BE17A3B" w:rsidRDefault="00E4475A" w14:paraId="3722B3CA" w14:textId="71728D2E">
      <w:pPr>
        <w:pStyle w:val="TOC3"/>
        <w:tabs>
          <w:tab w:val="left" w:pos="1200"/>
          <w:tab w:val="right" w:leader="dot" w:pos="8490"/>
        </w:tabs>
      </w:pPr>
      <w:hyperlink w:anchor="_Toc365562503">
        <w:r w:rsidRPr="09293407" w:rsidR="09293407">
          <w:rPr>
            <w:rStyle w:val="Hyperlink"/>
          </w:rPr>
          <w:t>3.1.4</w:t>
        </w:r>
        <w:r w:rsidR="004D286E">
          <w:tab/>
        </w:r>
        <w:r w:rsidRPr="09293407" w:rsidR="09293407">
          <w:rPr>
            <w:rStyle w:val="Hyperlink"/>
          </w:rPr>
          <w:t>Alejandro Limia Sánchez</w:t>
        </w:r>
        <w:r w:rsidR="004D286E">
          <w:tab/>
        </w:r>
        <w:r w:rsidR="004D286E">
          <w:fldChar w:fldCharType="begin"/>
        </w:r>
        <w:r w:rsidR="004D286E">
          <w:instrText>PAGEREF _Toc365562503 \h</w:instrText>
        </w:r>
        <w:r w:rsidR="004D286E">
          <w:fldChar w:fldCharType="separate"/>
        </w:r>
        <w:r w:rsidRPr="09293407" w:rsidR="09293407">
          <w:rPr>
            <w:rStyle w:val="Hyperlink"/>
          </w:rPr>
          <w:t>18</w:t>
        </w:r>
        <w:r w:rsidR="004D286E">
          <w:fldChar w:fldCharType="end"/>
        </w:r>
      </w:hyperlink>
    </w:p>
    <w:p w:rsidR="6E71700A" w:rsidP="09293407" w:rsidRDefault="00E4475A" w14:paraId="162FC1C7" w14:textId="1496FC44">
      <w:pPr>
        <w:pStyle w:val="TOC2"/>
        <w:tabs>
          <w:tab w:val="clear" w:pos="709"/>
          <w:tab w:val="clear" w:pos="8494"/>
          <w:tab w:val="left" w:pos="720"/>
          <w:tab w:val="right" w:leader="dot" w:pos="8490"/>
        </w:tabs>
      </w:pPr>
      <w:hyperlink w:anchor="_Toc783547778">
        <w:r w:rsidRPr="09293407" w:rsidR="09293407">
          <w:rPr>
            <w:rStyle w:val="Hyperlink"/>
          </w:rPr>
          <w:t>3.2</w:t>
        </w:r>
        <w:r w:rsidR="004D286E">
          <w:tab/>
        </w:r>
        <w:r w:rsidRPr="09293407" w:rsidR="09293407">
          <w:rPr>
            <w:rStyle w:val="Hyperlink"/>
          </w:rPr>
          <w:t>Anexo 2.- Bibliografía y material utilizado</w:t>
        </w:r>
        <w:r w:rsidR="004D286E">
          <w:tab/>
        </w:r>
        <w:r w:rsidR="004D286E">
          <w:fldChar w:fldCharType="begin"/>
        </w:r>
        <w:r w:rsidR="004D286E">
          <w:instrText>PAGEREF _Toc783547778 \h</w:instrText>
        </w:r>
        <w:r w:rsidR="004D286E">
          <w:fldChar w:fldCharType="separate"/>
        </w:r>
        <w:r w:rsidRPr="09293407" w:rsidR="09293407">
          <w:rPr>
            <w:rStyle w:val="Hyperlink"/>
          </w:rPr>
          <w:t>18</w:t>
        </w:r>
        <w:r w:rsidR="004D286E">
          <w:fldChar w:fldCharType="end"/>
        </w:r>
      </w:hyperlink>
    </w:p>
    <w:p w:rsidR="3BE17A3B" w:rsidP="09293407" w:rsidRDefault="00E4475A" w14:paraId="6F8C4D11" w14:textId="65935E07">
      <w:pPr>
        <w:pStyle w:val="TOC2"/>
        <w:tabs>
          <w:tab w:val="clear" w:pos="709"/>
          <w:tab w:val="clear" w:pos="8494"/>
          <w:tab w:val="left" w:pos="720"/>
          <w:tab w:val="right" w:leader="dot" w:pos="8490"/>
        </w:tabs>
      </w:pPr>
      <w:hyperlink w:anchor="_Toc2030449988">
        <w:r w:rsidRPr="09293407" w:rsidR="09293407">
          <w:rPr>
            <w:rStyle w:val="Hyperlink"/>
          </w:rPr>
          <w:t>3.3</w:t>
        </w:r>
        <w:r w:rsidR="004D286E">
          <w:tab/>
        </w:r>
        <w:r w:rsidRPr="09293407" w:rsidR="09293407">
          <w:rPr>
            <w:rStyle w:val="Hyperlink"/>
          </w:rPr>
          <w:t>Anexo 3.- Relatorio de documentos asociados a éste</w:t>
        </w:r>
        <w:r w:rsidR="004D286E">
          <w:tab/>
        </w:r>
        <w:r w:rsidR="004D286E">
          <w:fldChar w:fldCharType="begin"/>
        </w:r>
        <w:r w:rsidR="004D286E">
          <w:instrText>PAGEREF _Toc2030449988 \h</w:instrText>
        </w:r>
        <w:r w:rsidR="004D286E">
          <w:fldChar w:fldCharType="separate"/>
        </w:r>
        <w:r w:rsidRPr="09293407" w:rsidR="09293407">
          <w:rPr>
            <w:rStyle w:val="Hyperlink"/>
          </w:rPr>
          <w:t>18</w:t>
        </w:r>
        <w:r w:rsidR="004D286E">
          <w:fldChar w:fldCharType="end"/>
        </w:r>
      </w:hyperlink>
      <w:r w:rsidR="004D286E">
        <w:fldChar w:fldCharType="end"/>
      </w:r>
    </w:p>
    <w:p w:rsidRPr="00F63D22" w:rsidR="008F7E73" w:rsidRDefault="008F7E73" w14:paraId="61829076" w14:textId="77777777">
      <w:pPr>
        <w:rPr>
          <w:lang w:val="es-ES"/>
        </w:rPr>
      </w:pPr>
    </w:p>
    <w:p w:rsidRPr="00F63D22" w:rsidR="009F4572" w:rsidP="00FB5C23" w:rsidRDefault="001D7957" w14:paraId="198FD934" w14:textId="77777777">
      <w:pPr>
        <w:pStyle w:val="TO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Pr="00F63D22" w:rsidR="001D7957" w:rsidRDefault="001D7957" w14:paraId="3E731B68" w14:textId="77777777">
      <w:pPr>
        <w:rPr>
          <w:lang w:val="es-ES_tradnl"/>
        </w:rPr>
      </w:pPr>
      <w:r w:rsidRPr="00F63D22">
        <w:rPr>
          <w:lang w:val="es-ES_tradnl"/>
        </w:rPr>
        <w:fldChar w:fldCharType="end"/>
      </w:r>
    </w:p>
    <w:p w:rsidRPr="00F63D22" w:rsidR="00211400" w:rsidP="6E71700A" w:rsidRDefault="00211400" w14:paraId="58EDF828" w14:textId="68E8FAE4">
      <w:pPr>
        <w:rPr>
          <w:i/>
          <w:iCs/>
          <w:color w:val="FF0000"/>
          <w:sz w:val="18"/>
          <w:szCs w:val="18"/>
          <w:lang w:val="es-ES"/>
        </w:rPr>
      </w:pPr>
    </w:p>
    <w:p w:rsidRPr="00F63D22" w:rsidR="00211400" w:rsidP="001061FB" w:rsidRDefault="00211400" w14:paraId="10A3B0C1" w14:textId="77777777">
      <w:pPr>
        <w:rPr>
          <w:lang w:val="es-ES_tradnl"/>
        </w:rPr>
      </w:pPr>
    </w:p>
    <w:p w:rsidRPr="00F63D22" w:rsidR="00211400" w:rsidP="001061FB" w:rsidRDefault="00211400" w14:paraId="17AD93B2" w14:textId="77777777">
      <w:pPr>
        <w:rPr>
          <w:lang w:val="es-ES_tradnl"/>
        </w:rPr>
      </w:pPr>
    </w:p>
    <w:p w:rsidRPr="00F63D22" w:rsidR="00211400" w:rsidP="001061FB" w:rsidRDefault="00211400" w14:paraId="66204FF1" w14:textId="77777777">
      <w:pPr>
        <w:rPr>
          <w:lang w:val="es-ES_tradnl"/>
        </w:rPr>
      </w:pPr>
    </w:p>
    <w:p w:rsidRPr="00F63D22" w:rsidR="00211400" w:rsidP="001061FB" w:rsidRDefault="00211400" w14:paraId="2DBF0D7D" w14:textId="77777777">
      <w:pPr>
        <w:rPr>
          <w:lang w:val="es-ES_tradnl"/>
        </w:rPr>
      </w:pPr>
    </w:p>
    <w:p w:rsidRPr="00F63D22" w:rsidR="00211400" w:rsidP="001061FB" w:rsidRDefault="00211400" w14:paraId="6B62F1B3" w14:textId="77777777">
      <w:pPr>
        <w:rPr>
          <w:lang w:val="es-ES_tradnl"/>
        </w:rPr>
      </w:pPr>
    </w:p>
    <w:p w:rsidR="006B6897" w:rsidP="001061FB" w:rsidRDefault="006B6897" w14:paraId="02F2C34E" w14:textId="77777777">
      <w:pPr>
        <w:rPr>
          <w:lang w:val="es-ES_tradnl"/>
        </w:rPr>
        <w:sectPr w:rsidR="006B6897" w:rsidSect="00650F9D">
          <w:headerReference w:type="default" r:id="rId10"/>
          <w:footerReference w:type="default" r:id="rId11"/>
          <w:pgSz w:w="11906" w:h="16838" w:orient="portrait"/>
          <w:pgMar w:top="1270" w:right="1701" w:bottom="1417" w:left="1701" w:header="708" w:footer="708" w:gutter="0"/>
          <w:pgNumType w:fmt="lowerRoman" w:start="1"/>
          <w:cols w:space="708"/>
          <w:docGrid w:linePitch="360"/>
        </w:sectPr>
      </w:pPr>
    </w:p>
    <w:p w:rsidRPr="00F63D22" w:rsidR="001061FB" w:rsidP="001061FB" w:rsidRDefault="001061FB" w14:paraId="680A4E5D" w14:textId="77777777">
      <w:pPr>
        <w:rPr>
          <w:lang w:val="es-ES_tradnl"/>
        </w:rPr>
      </w:pPr>
    </w:p>
    <w:p w:rsidRPr="006B6897" w:rsidR="00405635" w:rsidP="00405635" w:rsidRDefault="00405635" w14:paraId="080DA54E" w14:textId="2D35D0F6">
      <w:pPr>
        <w:pStyle w:val="Heading1"/>
        <w:rPr>
          <w:lang w:val="es-ES"/>
        </w:rPr>
      </w:pPr>
      <w:bookmarkStart w:name="_Toc1147983732" w:id="2"/>
      <w:bookmarkStart w:name="_Toc1264679099" w:id="3"/>
      <w:r w:rsidRPr="09293407">
        <w:rPr>
          <w:lang w:val="es-ES"/>
        </w:rPr>
        <w:t>Información sobre la práctica a realizar</w:t>
      </w:r>
      <w:bookmarkEnd w:id="2"/>
      <w:bookmarkEnd w:id="3"/>
    </w:p>
    <w:p w:rsidRPr="00D64874" w:rsidR="001061FB" w:rsidP="00405635" w:rsidRDefault="008C725B" w14:paraId="3E05BF1D" w14:textId="3981F312">
      <w:pPr>
        <w:pStyle w:val="Heading2"/>
        <w:rPr>
          <w:lang w:val="es-ES"/>
        </w:rPr>
      </w:pPr>
      <w:r w:rsidRPr="09293407">
        <w:rPr>
          <w:lang w:val="es-ES"/>
        </w:rPr>
        <w:t xml:space="preserve"> </w:t>
      </w:r>
      <w:bookmarkStart w:name="_Toc927739248" w:id="4"/>
      <w:bookmarkStart w:name="_Toc661144577" w:id="5"/>
      <w:r w:rsidRPr="09293407" w:rsidR="00405635">
        <w:rPr>
          <w:lang w:val="es-ES"/>
        </w:rPr>
        <w:t>Descripción de la práctica</w:t>
      </w:r>
      <w:bookmarkEnd w:id="4"/>
      <w:bookmarkEnd w:id="5"/>
    </w:p>
    <w:p w:rsidRPr="00291E09" w:rsidR="001061FB" w:rsidP="25FDFBC2" w:rsidRDefault="27A65C71" w14:paraId="19219836" w14:textId="48132760">
      <w:pPr>
        <w:jc w:val="both"/>
        <w:rPr>
          <w:lang w:val="es-ES"/>
        </w:rPr>
      </w:pPr>
      <w:r w:rsidRPr="00291E09">
        <w:rPr>
          <w:lang w:val="es-ES"/>
        </w:rPr>
        <w:t>L</w:t>
      </w:r>
      <w:r w:rsidRPr="00291E09" w:rsidR="7343A211">
        <w:rPr>
          <w:lang w:val="es-ES"/>
        </w:rPr>
        <w:t>a práctica consiste en la creación y descripción de un proceso de control de cambios</w:t>
      </w:r>
      <w:r w:rsidRPr="00291E09" w:rsidR="001C3AA3">
        <w:rPr>
          <w:lang w:val="es-ES"/>
        </w:rPr>
        <w:t>, describiendo las</w:t>
      </w:r>
      <w:r w:rsidRPr="00291E09" w:rsidR="00B201B6">
        <w:rPr>
          <w:lang w:val="es-ES"/>
        </w:rPr>
        <w:t xml:space="preserve"> distintas</w:t>
      </w:r>
      <w:r w:rsidRPr="00291E09" w:rsidR="00B32ACE">
        <w:rPr>
          <w:lang w:val="es-ES"/>
        </w:rPr>
        <w:t xml:space="preserve"> actividades a realizar para garantizar un</w:t>
      </w:r>
      <w:r w:rsidRPr="00291E09" w:rsidR="00271875">
        <w:rPr>
          <w:lang w:val="es-ES"/>
        </w:rPr>
        <w:t xml:space="preserve"> sistema completo y funcional.</w:t>
      </w:r>
      <w:r w:rsidRPr="00291E09" w:rsidR="00291E09">
        <w:rPr>
          <w:lang w:val="es-ES"/>
        </w:rPr>
        <w:t xml:space="preserve"> </w:t>
      </w:r>
      <w:r w:rsidR="00680CFC">
        <w:rPr>
          <w:lang w:val="es-ES"/>
        </w:rPr>
        <w:t xml:space="preserve">Las actividades </w:t>
      </w:r>
      <w:r w:rsidR="00E27416">
        <w:rPr>
          <w:lang w:val="es-ES"/>
        </w:rPr>
        <w:t>se reflejan mediante un diagrama conjunto y cada una cuenta con una descripción personalizada y una plantilla que seguir</w:t>
      </w:r>
      <w:r w:rsidR="00666446">
        <w:rPr>
          <w:lang w:val="es-ES"/>
        </w:rPr>
        <w:t>.</w:t>
      </w:r>
      <w:r w:rsidR="00E27416">
        <w:rPr>
          <w:lang w:val="es-ES"/>
        </w:rPr>
        <w:t xml:space="preserve"> </w:t>
      </w:r>
    </w:p>
    <w:p w:rsidRPr="00F63D22" w:rsidR="00211400" w:rsidP="001061FB" w:rsidRDefault="00211400" w14:paraId="296FEF7D" w14:textId="77777777">
      <w:pPr>
        <w:rPr>
          <w:lang w:val="es-ES_tradnl"/>
        </w:rPr>
      </w:pPr>
    </w:p>
    <w:p w:rsidRPr="00F63D22" w:rsidR="00211400" w:rsidP="001061FB" w:rsidRDefault="00211400" w14:paraId="7194DBDC" w14:textId="77777777">
      <w:pPr>
        <w:rPr>
          <w:lang w:val="es-ES_tradnl"/>
        </w:rPr>
      </w:pPr>
    </w:p>
    <w:p w:rsidRPr="00F63D22" w:rsidR="001061FB" w:rsidP="001061FB" w:rsidRDefault="001061FB" w14:paraId="769D0D3C" w14:textId="77777777">
      <w:pPr>
        <w:rPr>
          <w:lang w:val="es-ES_tradnl"/>
        </w:rPr>
      </w:pPr>
    </w:p>
    <w:p w:rsidRPr="00F63D22" w:rsidR="001061FB" w:rsidP="00405635" w:rsidRDefault="003036AA" w14:paraId="5192F32C" w14:textId="527C8A15">
      <w:pPr>
        <w:pStyle w:val="Heading2"/>
        <w:rPr>
          <w:lang w:val="es-ES"/>
        </w:rPr>
      </w:pPr>
      <w:bookmarkStart w:name="_Toc334253096" w:id="6"/>
      <w:bookmarkStart w:name="_Toc812679938" w:id="7"/>
      <w:r w:rsidRPr="09293407">
        <w:rPr>
          <w:lang w:val="es-ES"/>
        </w:rPr>
        <w:t>D</w:t>
      </w:r>
      <w:r w:rsidRPr="09293407" w:rsidR="003420D3">
        <w:rPr>
          <w:lang w:val="es-ES"/>
        </w:rPr>
        <w:t>escripción del grupo de trabajo</w:t>
      </w:r>
      <w:bookmarkEnd w:id="6"/>
      <w:bookmarkEnd w:id="7"/>
    </w:p>
    <w:p w:rsidRPr="00F63D22" w:rsidR="001061FB" w:rsidP="001061FB" w:rsidRDefault="001724F3" w14:paraId="54CD245A" w14:textId="1BE7A842">
      <w:pPr>
        <w:rPr>
          <w:lang w:val="es-ES_tradnl"/>
        </w:rPr>
      </w:pPr>
      <w:r>
        <w:rPr>
          <w:lang w:val="es-ES_tradnl"/>
        </w:rPr>
        <w:t>Grupo 4:</w:t>
      </w:r>
    </w:p>
    <w:p w:rsidR="009472F4" w:rsidP="009472F4" w:rsidRDefault="009472F4" w14:paraId="590FCF89" w14:textId="196AD9E2">
      <w:pPr>
        <w:pStyle w:val="ListParagraph"/>
        <w:numPr>
          <w:ilvl w:val="0"/>
          <w:numId w:val="41"/>
        </w:numPr>
        <w:rPr>
          <w:lang w:val="es-ES_tradnl"/>
        </w:rPr>
      </w:pPr>
      <w:r>
        <w:rPr>
          <w:lang w:val="es-ES_tradnl"/>
        </w:rPr>
        <w:t>Carla Pereira Iglesias</w:t>
      </w:r>
      <w:r w:rsidR="005E3032">
        <w:rPr>
          <w:lang w:val="es-ES_tradnl"/>
        </w:rPr>
        <w:t xml:space="preserve">: </w:t>
      </w:r>
      <w:r w:rsidR="00F3148D">
        <w:rPr>
          <w:lang w:val="es-ES_tradnl"/>
        </w:rPr>
        <w:t>jefe de grupo, desarrollador de actividades.</w:t>
      </w:r>
    </w:p>
    <w:p w:rsidR="009472F4" w:rsidP="009472F4" w:rsidRDefault="009472F4" w14:paraId="7BEE240E" w14:textId="5A8EEA4E">
      <w:pPr>
        <w:pStyle w:val="ListParagraph"/>
        <w:numPr>
          <w:ilvl w:val="0"/>
          <w:numId w:val="41"/>
        </w:numPr>
        <w:rPr>
          <w:lang w:val="es-ES_tradnl"/>
        </w:rPr>
      </w:pPr>
      <w:r>
        <w:rPr>
          <w:lang w:val="es-ES_tradnl"/>
        </w:rPr>
        <w:t>Alejandro Limia</w:t>
      </w:r>
      <w:r w:rsidR="003620AE">
        <w:rPr>
          <w:lang w:val="es-ES_tradnl"/>
        </w:rPr>
        <w:t xml:space="preserve"> Sánc</w:t>
      </w:r>
      <w:r w:rsidR="00DC588C">
        <w:rPr>
          <w:lang w:val="es-ES_tradnl"/>
        </w:rPr>
        <w:t>he</w:t>
      </w:r>
      <w:r w:rsidR="003620AE">
        <w:rPr>
          <w:lang w:val="es-ES_tradnl"/>
        </w:rPr>
        <w:t>z</w:t>
      </w:r>
      <w:r w:rsidR="005E3032">
        <w:rPr>
          <w:lang w:val="es-ES_tradnl"/>
        </w:rPr>
        <w:t xml:space="preserve">: </w:t>
      </w:r>
      <w:r w:rsidR="00D621BE">
        <w:rPr>
          <w:lang w:val="es-ES_tradnl"/>
        </w:rPr>
        <w:t>gestor documental</w:t>
      </w:r>
      <w:r w:rsidR="00F3148D">
        <w:rPr>
          <w:lang w:val="es-ES_tradnl"/>
        </w:rPr>
        <w:t>, desarrollador de actividades.</w:t>
      </w:r>
    </w:p>
    <w:p w:rsidR="009472F4" w:rsidP="009472F4" w:rsidRDefault="009472F4" w14:paraId="361BBA79" w14:textId="090688F5">
      <w:pPr>
        <w:pStyle w:val="ListParagraph"/>
        <w:numPr>
          <w:ilvl w:val="0"/>
          <w:numId w:val="41"/>
        </w:numPr>
        <w:rPr>
          <w:lang w:val="es-ES_tradnl"/>
        </w:rPr>
      </w:pPr>
      <w:r>
        <w:rPr>
          <w:lang w:val="es-ES_tradnl"/>
        </w:rPr>
        <w:t>Roque Otero</w:t>
      </w:r>
      <w:r w:rsidR="003620AE">
        <w:rPr>
          <w:lang w:val="es-ES_tradnl"/>
        </w:rPr>
        <w:t xml:space="preserve"> Freiria</w:t>
      </w:r>
      <w:r w:rsidR="005E3032">
        <w:rPr>
          <w:lang w:val="es-ES_tradnl"/>
        </w:rPr>
        <w:t>:</w:t>
      </w:r>
      <w:r w:rsidR="001F77F8">
        <w:rPr>
          <w:lang w:val="es-ES_tradnl"/>
        </w:rPr>
        <w:t xml:space="preserve"> gestor de cambios, desarrollador de actividades.</w:t>
      </w:r>
    </w:p>
    <w:p w:rsidRPr="009472F4" w:rsidR="009472F4" w:rsidP="009472F4" w:rsidRDefault="009472F4" w14:paraId="77CF86BD" w14:textId="7AA57A59">
      <w:pPr>
        <w:pStyle w:val="ListParagraph"/>
        <w:numPr>
          <w:ilvl w:val="0"/>
          <w:numId w:val="41"/>
        </w:numPr>
        <w:rPr>
          <w:lang w:val="es-ES_tradnl"/>
        </w:rPr>
      </w:pPr>
      <w:r>
        <w:rPr>
          <w:lang w:val="es-ES_tradnl"/>
        </w:rPr>
        <w:t>Lucía Picos Maiztegui</w:t>
      </w:r>
      <w:r w:rsidR="005E3032">
        <w:rPr>
          <w:lang w:val="es-ES_tradnl"/>
        </w:rPr>
        <w:t>:</w:t>
      </w:r>
      <w:r w:rsidR="001F77F8">
        <w:rPr>
          <w:lang w:val="es-ES_tradnl"/>
        </w:rPr>
        <w:t xml:space="preserve"> </w:t>
      </w:r>
      <w:r w:rsidR="00681E71">
        <w:rPr>
          <w:lang w:val="es-ES_tradnl"/>
        </w:rPr>
        <w:t xml:space="preserve">control de calidad, </w:t>
      </w:r>
      <w:r w:rsidR="00887C8D">
        <w:rPr>
          <w:lang w:val="es-ES_tradnl"/>
        </w:rPr>
        <w:t>desarrollador de actividades.</w:t>
      </w:r>
    </w:p>
    <w:p w:rsidRPr="00F63D22" w:rsidR="001061FB" w:rsidP="001061FB" w:rsidRDefault="001061FB" w14:paraId="1231BE67" w14:textId="77777777">
      <w:pPr>
        <w:rPr>
          <w:lang w:val="es-ES_tradnl"/>
        </w:rPr>
      </w:pPr>
    </w:p>
    <w:p w:rsidRPr="00F63D22" w:rsidR="001061FB" w:rsidP="001061FB" w:rsidRDefault="001061FB" w14:paraId="36FEB5B0" w14:textId="77777777">
      <w:pPr>
        <w:rPr>
          <w:lang w:val="es-ES_tradnl"/>
        </w:rPr>
      </w:pPr>
    </w:p>
    <w:p w:rsidRPr="00F63D22" w:rsidR="001061FB" w:rsidP="001061FB" w:rsidRDefault="001061FB" w14:paraId="30D7AA69" w14:textId="77777777">
      <w:pPr>
        <w:rPr>
          <w:lang w:val="es-ES_tradnl"/>
        </w:rPr>
      </w:pPr>
    </w:p>
    <w:p w:rsidRPr="00F63D22" w:rsidR="001061FB" w:rsidP="001061FB" w:rsidRDefault="001061FB" w14:paraId="7196D064" w14:textId="77777777">
      <w:pPr>
        <w:rPr>
          <w:lang w:val="es-ES_tradnl"/>
        </w:rPr>
      </w:pPr>
    </w:p>
    <w:p w:rsidRPr="00F63D22" w:rsidR="001061FB" w:rsidP="001061FB" w:rsidRDefault="001061FB" w14:paraId="34FF1C98" w14:textId="77777777">
      <w:pPr>
        <w:rPr>
          <w:lang w:val="es-ES_tradnl"/>
        </w:rPr>
      </w:pPr>
    </w:p>
    <w:p w:rsidRPr="0052653F" w:rsidR="00211400" w:rsidP="001061FB" w:rsidRDefault="00EF580D" w14:paraId="48A21919" w14:textId="0628D5AE">
      <w:pPr>
        <w:pStyle w:val="Heading2"/>
        <w:rPr>
          <w:lang w:val="es-ES"/>
        </w:rPr>
      </w:pPr>
      <w:bookmarkStart w:name="_Toc352297848" w:id="8"/>
      <w:bookmarkStart w:name="_Toc1689227803" w:id="9"/>
      <w:r w:rsidRPr="09293407">
        <w:rPr>
          <w:lang w:val="es-ES"/>
        </w:rPr>
        <w:t>Seguimiento</w:t>
      </w:r>
      <w:r w:rsidRPr="09293407" w:rsidR="003420D3">
        <w:rPr>
          <w:lang w:val="es-ES"/>
        </w:rPr>
        <w:t xml:space="preserve"> de la </w:t>
      </w:r>
      <w:r w:rsidRPr="09293407" w:rsidR="00F63D22">
        <w:rPr>
          <w:lang w:val="es-ES"/>
        </w:rPr>
        <w:t>práctica</w:t>
      </w:r>
      <w:bookmarkEnd w:id="8"/>
      <w:bookmarkEnd w:id="9"/>
    </w:p>
    <w:p w:rsidR="00DC588C" w:rsidP="00DC588C" w:rsidRDefault="00DC588C" w14:paraId="13B14159" w14:textId="6F8033F6">
      <w:pPr>
        <w:pStyle w:val="ListParagraph"/>
        <w:numPr>
          <w:ilvl w:val="0"/>
          <w:numId w:val="41"/>
        </w:numPr>
        <w:rPr>
          <w:lang w:val="es-ES_tradnl"/>
        </w:rPr>
      </w:pPr>
      <w:r>
        <w:rPr>
          <w:lang w:val="es-ES_tradnl"/>
        </w:rPr>
        <w:t>Carla Pereira Iglesias: 2</w:t>
      </w:r>
      <w:r w:rsidR="0052653F">
        <w:rPr>
          <w:lang w:val="es-ES_tradnl"/>
        </w:rPr>
        <w:t>,5</w:t>
      </w:r>
      <w:r>
        <w:rPr>
          <w:lang w:val="es-ES_tradnl"/>
        </w:rPr>
        <w:t xml:space="preserve"> horas </w:t>
      </w:r>
    </w:p>
    <w:p w:rsidR="00DC588C" w:rsidP="00DC588C" w:rsidRDefault="00DC588C" w14:paraId="1224B439" w14:textId="72003122">
      <w:pPr>
        <w:pStyle w:val="ListParagraph"/>
        <w:numPr>
          <w:ilvl w:val="0"/>
          <w:numId w:val="41"/>
        </w:numPr>
        <w:rPr>
          <w:lang w:val="es-ES_tradnl"/>
        </w:rPr>
      </w:pPr>
      <w:r>
        <w:rPr>
          <w:lang w:val="es-ES_tradnl"/>
        </w:rPr>
        <w:t>Alejandro Limia Sánchez</w:t>
      </w:r>
      <w:r w:rsidR="0052653F">
        <w:rPr>
          <w:lang w:val="es-ES_tradnl"/>
        </w:rPr>
        <w:t>: 2,5 horas</w:t>
      </w:r>
    </w:p>
    <w:p w:rsidR="00DC588C" w:rsidP="00DC588C" w:rsidRDefault="00DC588C" w14:paraId="2522ADB9" w14:textId="668E904E">
      <w:pPr>
        <w:pStyle w:val="ListParagraph"/>
        <w:numPr>
          <w:ilvl w:val="0"/>
          <w:numId w:val="41"/>
        </w:numPr>
        <w:rPr>
          <w:lang w:val="es-ES_tradnl"/>
        </w:rPr>
      </w:pPr>
      <w:r>
        <w:rPr>
          <w:lang w:val="es-ES_tradnl"/>
        </w:rPr>
        <w:t>Roque Otero Freiria</w:t>
      </w:r>
      <w:r w:rsidR="0052653F">
        <w:rPr>
          <w:lang w:val="es-ES_tradnl"/>
        </w:rPr>
        <w:t>: 2,5 horas</w:t>
      </w:r>
    </w:p>
    <w:p w:rsidRPr="009472F4" w:rsidR="00DC588C" w:rsidP="00DC588C" w:rsidRDefault="00DC588C" w14:paraId="3E6F62D5" w14:textId="2B71CAF2">
      <w:pPr>
        <w:pStyle w:val="ListParagraph"/>
        <w:numPr>
          <w:ilvl w:val="0"/>
          <w:numId w:val="41"/>
        </w:numPr>
        <w:rPr>
          <w:lang w:val="es-ES_tradnl"/>
        </w:rPr>
      </w:pPr>
      <w:r>
        <w:rPr>
          <w:lang w:val="es-ES_tradnl"/>
        </w:rPr>
        <w:t>Lucía Picos Maiztegui</w:t>
      </w:r>
      <w:r w:rsidR="0052653F">
        <w:rPr>
          <w:lang w:val="es-ES_tradnl"/>
        </w:rPr>
        <w:t>: 2,5 horas</w:t>
      </w:r>
    </w:p>
    <w:p w:rsidRPr="00F63D22" w:rsidR="00211400" w:rsidP="001061FB" w:rsidRDefault="00211400" w14:paraId="6BD18F9B" w14:textId="77777777">
      <w:pPr>
        <w:rPr>
          <w:lang w:val="es-ES_tradnl"/>
        </w:rPr>
      </w:pPr>
    </w:p>
    <w:p w:rsidRPr="00F63D22" w:rsidR="00211400" w:rsidP="001061FB" w:rsidRDefault="00211400" w14:paraId="238601FE" w14:textId="77777777">
      <w:pPr>
        <w:rPr>
          <w:lang w:val="es-ES_tradnl"/>
        </w:rPr>
      </w:pPr>
    </w:p>
    <w:p w:rsidRPr="00F63D22" w:rsidR="001061FB" w:rsidP="001061FB" w:rsidRDefault="001061FB" w14:paraId="0F3CABC7" w14:textId="77777777">
      <w:pPr>
        <w:rPr>
          <w:lang w:val="es-ES_tradnl"/>
        </w:rPr>
      </w:pPr>
      <w:r w:rsidRPr="00F63D22">
        <w:rPr>
          <w:lang w:val="es-ES_tradnl"/>
        </w:rPr>
        <w:br w:type="page"/>
      </w:r>
    </w:p>
    <w:p w:rsidRPr="00F512EB" w:rsidR="00211400" w:rsidP="00F512EB" w:rsidRDefault="00405635" w14:paraId="1E65AC73" w14:textId="2EF0313C">
      <w:pPr>
        <w:pStyle w:val="Heading1"/>
        <w:rPr>
          <w:lang w:val="es-ES"/>
        </w:rPr>
      </w:pPr>
      <w:bookmarkStart w:name="_Toc1913382116" w:id="10"/>
      <w:bookmarkStart w:name="_Toc1443032284" w:id="11"/>
      <w:r w:rsidRPr="09293407">
        <w:rPr>
          <w:lang w:val="es-ES"/>
        </w:rPr>
        <w:t>DOCUMENTACIÓN</w:t>
      </w:r>
      <w:r w:rsidRPr="09293407" w:rsidR="008F7E73">
        <w:rPr>
          <w:lang w:val="es-ES"/>
        </w:rPr>
        <w:t xml:space="preserve"> DE LA PRÁCTICA</w:t>
      </w:r>
      <w:bookmarkEnd w:id="10"/>
      <w:bookmarkEnd w:id="11"/>
    </w:p>
    <w:p w:rsidRPr="00F63D22" w:rsidR="00211400" w:rsidP="001061FB" w:rsidRDefault="00211400" w14:paraId="5B08B5D1" w14:textId="77777777">
      <w:pPr>
        <w:rPr>
          <w:szCs w:val="18"/>
          <w:lang w:val="es-ES_tradnl"/>
        </w:rPr>
      </w:pPr>
    </w:p>
    <w:p w:rsidR="00211400" w:rsidP="000325D2" w:rsidRDefault="00F512EB" w14:paraId="2477E51F" w14:textId="27390D3D">
      <w:pPr>
        <w:pStyle w:val="Heading2"/>
        <w:rPr>
          <w:lang w:val="es-ES"/>
        </w:rPr>
      </w:pPr>
      <w:bookmarkStart w:name="_Toc327879026" w:id="12"/>
      <w:bookmarkStart w:name="_Toc372537290" w:id="13"/>
      <w:r w:rsidRPr="09293407">
        <w:rPr>
          <w:lang w:val="es-ES"/>
        </w:rPr>
        <w:t>Descripción del proceso de control de cambios</w:t>
      </w:r>
      <w:bookmarkEnd w:id="12"/>
      <w:bookmarkEnd w:id="13"/>
    </w:p>
    <w:p w:rsidR="00434B9B" w:rsidP="00B87CC6" w:rsidRDefault="00B87CC6" w14:paraId="6E4B1B87" w14:textId="3F15E733">
      <w:pPr>
        <w:pStyle w:val="NormalWeb"/>
        <w:jc w:val="both"/>
      </w:pPr>
      <w:r>
        <w:t xml:space="preserve">El primer paso para poder realizar un cambio es identificar y notificar una propuesta </w:t>
      </w:r>
      <w:r w:rsidR="00625C73">
        <w:t xml:space="preserve">para analizar si la </w:t>
      </w:r>
      <w:r w:rsidR="000F61E5">
        <w:t>modificación es necesaria y procede llevarla a cabo</w:t>
      </w:r>
      <w:r w:rsidR="00625C73">
        <w:t xml:space="preserve">. Una vez que se determina </w:t>
      </w:r>
      <w:r w:rsidR="00D44D70">
        <w:t>si</w:t>
      </w:r>
      <w:r w:rsidR="00625C73">
        <w:t xml:space="preserve"> el cambio se realizará</w:t>
      </w:r>
      <w:r w:rsidR="00D44D70">
        <w:t xml:space="preserve"> o no</w:t>
      </w:r>
      <w:r w:rsidR="00625C73">
        <w:t xml:space="preserve">, </w:t>
      </w:r>
      <w:r w:rsidR="00B86798">
        <w:t xml:space="preserve">nos disponemos a hacer </w:t>
      </w:r>
      <w:r w:rsidR="000F5212">
        <w:t>una evaluación</w:t>
      </w:r>
      <w:r w:rsidR="00625C73">
        <w:t xml:space="preserve"> de las propuestas en función de </w:t>
      </w:r>
      <w:r w:rsidR="000F5212">
        <w:t>un análisis exhaustivo de recursos</w:t>
      </w:r>
      <w:r w:rsidR="00115823">
        <w:t xml:space="preserve"> e importancia de la modificación</w:t>
      </w:r>
      <w:r w:rsidR="00532C9C">
        <w:t xml:space="preserve">. Este </w:t>
      </w:r>
      <w:r w:rsidR="0023705D">
        <w:t xml:space="preserve">listado </w:t>
      </w:r>
      <w:r w:rsidR="00625C73">
        <w:t>se ordena según la prioridad</w:t>
      </w:r>
      <w:r w:rsidR="00AD0287">
        <w:t xml:space="preserve"> de cada propuesta</w:t>
      </w:r>
      <w:r w:rsidR="00625C73">
        <w:t xml:space="preserve">. </w:t>
      </w:r>
    </w:p>
    <w:p w:rsidR="00625C73" w:rsidP="00B87CC6" w:rsidRDefault="00625C73" w14:paraId="17E203F1" w14:textId="71C5BEDE">
      <w:pPr>
        <w:pStyle w:val="NormalWeb"/>
        <w:jc w:val="both"/>
      </w:pPr>
      <w:r>
        <w:t xml:space="preserve">A partir de esta lista preliminar de cambios candidatos a implementarse, se discute la </w:t>
      </w:r>
      <w:r w:rsidR="00823275">
        <w:t>aceptación</w:t>
      </w:r>
      <w:r>
        <w:t xml:space="preserve"> de su inclusión en el proyecto, y</w:t>
      </w:r>
      <w:r w:rsidR="00823275">
        <w:t>,</w:t>
      </w:r>
      <w:r>
        <w:t xml:space="preserve"> si se continúa con el proceso, se discute cómo se llevará a cabo la inclusión mediante una planificación temporal y una asignación de recursos</w:t>
      </w:r>
      <w:r w:rsidR="00457A39">
        <w:t>.</w:t>
      </w:r>
    </w:p>
    <w:p w:rsidR="00625C73" w:rsidP="00B87CC6" w:rsidRDefault="00862AB2" w14:paraId="54BDEC39" w14:textId="5DE38E08">
      <w:pPr>
        <w:pStyle w:val="NormalWeb"/>
        <w:jc w:val="both"/>
      </w:pPr>
      <w:r>
        <w:t>Una vez</w:t>
      </w:r>
      <w:r w:rsidR="00625C73">
        <w:t xml:space="preserve"> ya se </w:t>
      </w:r>
      <w:r>
        <w:t xml:space="preserve">ha </w:t>
      </w:r>
      <w:r w:rsidR="00625C73">
        <w:t>determina</w:t>
      </w:r>
      <w:r>
        <w:t>do</w:t>
      </w:r>
      <w:r w:rsidR="00625C73">
        <w:t xml:space="preserve"> cómo se procederá con la modificación, </w:t>
      </w:r>
      <w:r w:rsidR="00991E90">
        <w:t>el cambio se</w:t>
      </w:r>
      <w:r w:rsidR="00625C73">
        <w:t xml:space="preserve"> incluye en el proyecto y se llevan a cabo una serie de pruebas y análisis para verificar que todo </w:t>
      </w:r>
      <w:r w:rsidR="00F625A1">
        <w:t>es</w:t>
      </w:r>
      <w:r w:rsidR="00625C73">
        <w:t xml:space="preserve"> correcto. En caso afirmativo, se recogen los cambios incluidos en la nueva versión y se distribuye la misma, notificando los cambios a los interesados en el proyecto.</w:t>
      </w:r>
    </w:p>
    <w:p w:rsidRPr="00625C73" w:rsidR="00625C73" w:rsidP="09293407" w:rsidRDefault="7B4EFB88" w14:paraId="2118C8F3" w14:textId="61BC46F7">
      <w:pPr>
        <w:pStyle w:val="NormalWeb"/>
        <w:jc w:val="both"/>
        <w:rPr>
          <w:lang w:val="gl-ES"/>
        </w:rPr>
      </w:pPr>
      <w:r w:rsidRPr="09293407">
        <w:t>El proceso de control de cambios se organizará de manera que por cada actividad existe una plantilla que refleja el desarrollo de esta. Cada actividad contará con una carpeta en el sistema de archivos del proyecto donde se encontrará la plantilla en blanco correspondiente, así como las plantillas que hayan podido ser cubiertas. De este modo, resulta sencillo e intuitivo buscar y guardar las plantillas en la carpeta que corresponde, para llevar una gestión ordenada del proceso de cambios.</w:t>
      </w:r>
    </w:p>
    <w:p w:rsidRPr="00625C73" w:rsidR="00625C73" w:rsidP="09293407" w:rsidRDefault="00625C73" w14:paraId="739626C6" w14:textId="05CCFF6D">
      <w:pPr>
        <w:rPr>
          <w:lang w:val="es-ES"/>
        </w:rPr>
      </w:pPr>
    </w:p>
    <w:p w:rsidR="00F512EB" w:rsidP="001061FB" w:rsidRDefault="00F512EB" w14:paraId="16DEB4AB" w14:textId="77777777">
      <w:pPr>
        <w:rPr>
          <w:szCs w:val="18"/>
          <w:lang w:val="es-ES_tradnl"/>
        </w:rPr>
      </w:pPr>
    </w:p>
    <w:p w:rsidR="00F512EB" w:rsidP="004D546D" w:rsidRDefault="00F512EB" w14:paraId="5DC4766E" w14:textId="4D5D9FE3">
      <w:pPr>
        <w:pStyle w:val="Heading2"/>
        <w:rPr>
          <w:lang w:val="es-ES"/>
        </w:rPr>
      </w:pPr>
      <w:bookmarkStart w:name="_Toc22216998" w:id="14"/>
      <w:bookmarkStart w:name="_Toc2125813658" w:id="15"/>
      <w:r w:rsidRPr="09293407">
        <w:rPr>
          <w:lang w:val="es-ES"/>
        </w:rPr>
        <w:t>Diagrama de actividades</w:t>
      </w:r>
      <w:bookmarkEnd w:id="14"/>
      <w:bookmarkEnd w:id="15"/>
    </w:p>
    <w:p w:rsidR="0BBFBDCC" w:rsidP="09293407" w:rsidRDefault="05FD0562" w14:paraId="1E91AE8F" w14:textId="36179CD5">
      <w:r>
        <w:rPr>
          <w:noProof/>
        </w:rPr>
        <w:drawing>
          <wp:inline distT="0" distB="0" distL="0" distR="0" wp14:anchorId="234970D0" wp14:editId="57517B9D">
            <wp:extent cx="5355600" cy="2822848"/>
            <wp:effectExtent l="0" t="0" r="0" b="0"/>
            <wp:docPr id="1682965270" name="Picture 168296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55600" cy="2822848"/>
                    </a:xfrm>
                    <a:prstGeom prst="rect">
                      <a:avLst/>
                    </a:prstGeom>
                  </pic:spPr>
                </pic:pic>
              </a:graphicData>
            </a:graphic>
          </wp:inline>
        </w:drawing>
      </w:r>
    </w:p>
    <w:p w:rsidR="00461E87" w:rsidP="0BBFBDCC" w:rsidRDefault="00461E87" w14:paraId="52C2BA7E" w14:textId="77777777"/>
    <w:p w:rsidR="00461E87" w:rsidP="0BBFBDCC" w:rsidRDefault="00461E87" w14:paraId="30DCA39D" w14:textId="77777777"/>
    <w:p w:rsidR="00F512EB" w:rsidP="004D546D" w:rsidRDefault="00F512EB" w14:paraId="4E75FA27" w14:textId="67A4B6AF">
      <w:pPr>
        <w:pStyle w:val="Heading2"/>
        <w:rPr>
          <w:lang w:val="es-ES"/>
        </w:rPr>
      </w:pPr>
      <w:bookmarkStart w:name="_Toc1035244208" w:id="16"/>
      <w:bookmarkStart w:name="_Toc1348912230" w:id="17"/>
      <w:r w:rsidRPr="09293407">
        <w:rPr>
          <w:lang w:val="es-ES"/>
        </w:rPr>
        <w:t>Definición de Actividades</w:t>
      </w:r>
      <w:bookmarkEnd w:id="16"/>
      <w:bookmarkEnd w:id="17"/>
    </w:p>
    <w:p w:rsidR="00F512EB" w:rsidP="004D546D" w:rsidRDefault="00F512EB" w14:paraId="33E9D65A" w14:textId="4A683C1C">
      <w:pPr>
        <w:pStyle w:val="Heading3"/>
        <w:rPr>
          <w:lang w:val="es-ES"/>
        </w:rPr>
      </w:pPr>
      <w:bookmarkStart w:name="_Toc949606148" w:id="18"/>
      <w:bookmarkStart w:name="_Toc539364451" w:id="19"/>
      <w:r w:rsidRPr="09293407">
        <w:rPr>
          <w:lang w:val="es-ES"/>
        </w:rPr>
        <w:t xml:space="preserve">Actividad </w:t>
      </w:r>
      <w:r w:rsidRPr="09293407" w:rsidR="389D63A8">
        <w:rPr>
          <w:lang w:val="es-ES"/>
        </w:rPr>
        <w:t>1: Identificación del problema</w:t>
      </w:r>
      <w:bookmarkEnd w:id="18"/>
      <w:bookmarkEnd w:id="19"/>
    </w:p>
    <w:p w:rsidR="004F7C4C" w:rsidP="00A14DFC" w:rsidRDefault="00CA1786" w14:paraId="0F539DD9" w14:textId="0D390BD8">
      <w:pPr>
        <w:jc w:val="both"/>
        <w:rPr>
          <w:lang w:val="es-ES"/>
        </w:rPr>
      </w:pPr>
      <w:r w:rsidRPr="00A14DFC">
        <w:rPr>
          <w:b/>
          <w:bCs/>
          <w:lang w:val="es-ES"/>
        </w:rPr>
        <w:t>Descripción</w:t>
      </w:r>
      <w:r>
        <w:rPr>
          <w:lang w:val="es-ES"/>
        </w:rPr>
        <w:t xml:space="preserve">: </w:t>
      </w:r>
      <w:r w:rsidR="005754B1">
        <w:rPr>
          <w:lang w:val="es-ES"/>
        </w:rPr>
        <w:t xml:space="preserve">reconocer </w:t>
      </w:r>
      <w:r w:rsidR="009A04DD">
        <w:rPr>
          <w:lang w:val="es-ES"/>
        </w:rPr>
        <w:t>un cambio</w:t>
      </w:r>
      <w:r w:rsidR="00924BCA">
        <w:rPr>
          <w:lang w:val="es-ES"/>
        </w:rPr>
        <w:t xml:space="preserve"> que debe de ser realizado en el proyecto a lo largo de</w:t>
      </w:r>
      <w:r w:rsidR="00C92A38">
        <w:rPr>
          <w:lang w:val="es-ES"/>
        </w:rPr>
        <w:t xml:space="preserve"> la fase de desarrollo</w:t>
      </w:r>
      <w:r w:rsidR="004953ED">
        <w:rPr>
          <w:lang w:val="es-ES"/>
        </w:rPr>
        <w:t xml:space="preserve"> y el mantenimiento o </w:t>
      </w:r>
      <w:r w:rsidR="009E6176">
        <w:rPr>
          <w:lang w:val="es-ES"/>
        </w:rPr>
        <w:t>adaptación</w:t>
      </w:r>
      <w:r w:rsidR="004953ED">
        <w:rPr>
          <w:lang w:val="es-ES"/>
        </w:rPr>
        <w:t xml:space="preserve"> de este.</w:t>
      </w:r>
      <w:r w:rsidR="002F1A7C">
        <w:rPr>
          <w:lang w:val="es-ES"/>
        </w:rPr>
        <w:t xml:space="preserve"> En esta actividad se busca identificar estos cambios</w:t>
      </w:r>
      <w:r w:rsidR="003C1C71">
        <w:rPr>
          <w:lang w:val="es-ES"/>
        </w:rPr>
        <w:t xml:space="preserve"> necesarios al producto (errores</w:t>
      </w:r>
      <w:r w:rsidR="000937C4">
        <w:rPr>
          <w:lang w:val="es-ES"/>
        </w:rPr>
        <w:t xml:space="preserve"> o mejoras)</w:t>
      </w:r>
      <w:r w:rsidR="002910FE">
        <w:rPr>
          <w:lang w:val="es-ES"/>
        </w:rPr>
        <w:t xml:space="preserve"> </w:t>
      </w:r>
      <w:r w:rsidRPr="501727FF" w:rsidR="002910FE">
        <w:rPr>
          <w:color w:val="000000" w:themeColor="text1"/>
          <w:lang w:val="es-ES"/>
        </w:rPr>
        <w:t>identificados</w:t>
      </w:r>
      <w:r w:rsidRPr="501727FF" w:rsidR="00261EEC">
        <w:rPr>
          <w:color w:val="000000" w:themeColor="text1"/>
          <w:lang w:val="es-ES"/>
        </w:rPr>
        <w:t xml:space="preserve"> por el equipo o </w:t>
      </w:r>
      <w:r w:rsidRPr="501727FF" w:rsidR="7EB313EA">
        <w:rPr>
          <w:color w:val="000000" w:themeColor="text1"/>
          <w:lang w:val="es-ES"/>
        </w:rPr>
        <w:t xml:space="preserve">tras </w:t>
      </w:r>
      <w:r w:rsidRPr="501727FF" w:rsidR="00261EEC">
        <w:rPr>
          <w:color w:val="000000" w:themeColor="text1"/>
          <w:lang w:val="es-ES"/>
        </w:rPr>
        <w:t>una sugerencia de los clientes.</w:t>
      </w:r>
    </w:p>
    <w:p w:rsidR="00261EEC" w:rsidP="00A14DFC" w:rsidRDefault="00261EEC" w14:paraId="69058F74" w14:textId="77777777">
      <w:pPr>
        <w:jc w:val="both"/>
        <w:rPr>
          <w:lang w:val="es-ES"/>
        </w:rPr>
      </w:pPr>
    </w:p>
    <w:p w:rsidRPr="00AA5A1A" w:rsidR="0098314B" w:rsidP="00A14DFC" w:rsidRDefault="0098314B" w14:paraId="7BBEA082" w14:textId="09B8F4C2">
      <w:pPr>
        <w:jc w:val="both"/>
        <w:rPr>
          <w:lang w:val="es-ES"/>
        </w:rPr>
      </w:pPr>
      <w:r>
        <w:rPr>
          <w:b/>
          <w:bCs/>
          <w:lang w:val="es-ES"/>
        </w:rPr>
        <w:t>Involucrados:</w:t>
      </w:r>
      <w:r w:rsidR="00AA5A1A">
        <w:rPr>
          <w:b/>
          <w:bCs/>
          <w:lang w:val="es-ES"/>
        </w:rPr>
        <w:t xml:space="preserve"> </w:t>
      </w:r>
      <w:r w:rsidR="00AA5A1A">
        <w:rPr>
          <w:lang w:val="es-ES"/>
        </w:rPr>
        <w:t>miembro del equipo de desarrollo</w:t>
      </w:r>
      <w:r w:rsidR="00E015C1">
        <w:rPr>
          <w:lang w:val="es-ES"/>
        </w:rPr>
        <w:t>,</w:t>
      </w:r>
      <w:r w:rsidR="00AA5A1A">
        <w:rPr>
          <w:lang w:val="es-ES"/>
        </w:rPr>
        <w:t xml:space="preserve"> </w:t>
      </w:r>
      <w:r w:rsidR="004E755B">
        <w:rPr>
          <w:lang w:val="es-ES"/>
        </w:rPr>
        <w:t>clientes que utilicen el producto (reportando errores)</w:t>
      </w:r>
      <w:r w:rsidR="00E015C1">
        <w:rPr>
          <w:lang w:val="es-ES"/>
        </w:rPr>
        <w:t xml:space="preserve"> y personal de atención al cliente</w:t>
      </w:r>
      <w:r w:rsidR="004E755B">
        <w:rPr>
          <w:lang w:val="es-ES"/>
        </w:rPr>
        <w:t>.</w:t>
      </w:r>
    </w:p>
    <w:p w:rsidR="007152C5" w:rsidP="00A14DFC" w:rsidRDefault="007152C5" w14:paraId="012191DA" w14:textId="77777777">
      <w:pPr>
        <w:jc w:val="both"/>
        <w:rPr>
          <w:lang w:val="es-ES"/>
        </w:rPr>
      </w:pPr>
    </w:p>
    <w:p w:rsidR="007152C5" w:rsidP="00A14DFC" w:rsidRDefault="00450FD2" w14:paraId="112B9517" w14:textId="11A99EB7">
      <w:pPr>
        <w:jc w:val="both"/>
        <w:rPr>
          <w:lang w:val="es-ES"/>
        </w:rPr>
      </w:pPr>
      <w:r w:rsidRPr="09293407">
        <w:rPr>
          <w:b/>
          <w:bCs/>
          <w:lang w:val="es-ES"/>
        </w:rPr>
        <w:t>Entradas requeridas:</w:t>
      </w:r>
      <w:r w:rsidRPr="09293407" w:rsidR="00DD48ED">
        <w:rPr>
          <w:b/>
          <w:bCs/>
          <w:lang w:val="es-ES"/>
        </w:rPr>
        <w:t xml:space="preserve"> </w:t>
      </w:r>
      <w:r w:rsidRPr="09293407" w:rsidR="00DD48ED">
        <w:rPr>
          <w:lang w:val="es-ES"/>
        </w:rPr>
        <w:t>documentación de las</w:t>
      </w:r>
      <w:r w:rsidRPr="09293407" w:rsidR="000E36D6">
        <w:rPr>
          <w:lang w:val="es-ES"/>
        </w:rPr>
        <w:t xml:space="preserve"> </w:t>
      </w:r>
      <w:r w:rsidRPr="09293407" w:rsidR="00DD48ED">
        <w:rPr>
          <w:lang w:val="es-ES"/>
        </w:rPr>
        <w:t>propuestas o informe de problemas recibido, junto con su análisis inicial</w:t>
      </w:r>
      <w:r w:rsidRPr="09293407" w:rsidR="000E36D6">
        <w:rPr>
          <w:lang w:val="es-ES"/>
        </w:rPr>
        <w:t>. Ha de ser comunicad</w:t>
      </w:r>
      <w:r w:rsidRPr="09293407" w:rsidR="009D3CE0">
        <w:rPr>
          <w:lang w:val="es-ES"/>
        </w:rPr>
        <w:t>a a través de un canal oficial</w:t>
      </w:r>
      <w:r w:rsidRPr="09293407" w:rsidR="727ECF1E">
        <w:rPr>
          <w:lang w:val="es-ES"/>
        </w:rPr>
        <w:t xml:space="preserve"> como puede ser un email o un FAX</w:t>
      </w:r>
      <w:r w:rsidRPr="09293407" w:rsidR="00660144">
        <w:rPr>
          <w:lang w:val="es-ES"/>
        </w:rPr>
        <w:t>.</w:t>
      </w:r>
    </w:p>
    <w:p w:rsidR="00450FD2" w:rsidP="00A14DFC" w:rsidRDefault="00450FD2" w14:paraId="13AE7ED9" w14:textId="77777777">
      <w:pPr>
        <w:jc w:val="both"/>
        <w:rPr>
          <w:lang w:val="es-ES"/>
        </w:rPr>
      </w:pPr>
    </w:p>
    <w:p w:rsidRPr="00965309" w:rsidR="00450FD2" w:rsidP="00A14DFC" w:rsidRDefault="004744AE" w14:paraId="79197729" w14:textId="49A33E30">
      <w:pPr>
        <w:jc w:val="both"/>
        <w:rPr>
          <w:lang w:val="es-ES"/>
        </w:rPr>
      </w:pPr>
      <w:r>
        <w:rPr>
          <w:b/>
          <w:bCs/>
          <w:lang w:val="es-ES"/>
        </w:rPr>
        <w:t>Productos de trabajo</w:t>
      </w:r>
      <w:r w:rsidR="00F874BD">
        <w:rPr>
          <w:b/>
          <w:bCs/>
          <w:lang w:val="es-ES"/>
        </w:rPr>
        <w:t>:</w:t>
      </w:r>
      <w:r w:rsidR="00965309">
        <w:rPr>
          <w:b/>
          <w:bCs/>
          <w:lang w:val="es-ES"/>
        </w:rPr>
        <w:t xml:space="preserve"> </w:t>
      </w:r>
      <w:r w:rsidR="00F23829">
        <w:rPr>
          <w:lang w:val="es-ES"/>
        </w:rPr>
        <w:t xml:space="preserve">plantilla de </w:t>
      </w:r>
      <w:r w:rsidRPr="00CF7792" w:rsidR="00F23829">
        <w:rPr>
          <w:lang w:val="es-ES"/>
        </w:rPr>
        <w:t xml:space="preserve">“Propuesta de cambios” </w:t>
      </w:r>
      <w:r w:rsidR="00F23829">
        <w:rPr>
          <w:lang w:val="es-ES"/>
        </w:rPr>
        <w:t>que refleje toda la información</w:t>
      </w:r>
      <w:r w:rsidR="00290CAD">
        <w:rPr>
          <w:lang w:val="es-ES"/>
        </w:rPr>
        <w:t xml:space="preserve"> pertinente</w:t>
      </w:r>
      <w:r w:rsidR="00DF4B0A">
        <w:rPr>
          <w:lang w:val="es-ES"/>
        </w:rPr>
        <w:t xml:space="preserve"> y se almacene en la carpeta </w:t>
      </w:r>
      <w:r w:rsidR="005C4C6A">
        <w:rPr>
          <w:lang w:val="es-ES"/>
        </w:rPr>
        <w:t>“</w:t>
      </w:r>
      <w:r w:rsidR="00EC7232">
        <w:rPr>
          <w:lang w:val="es-ES"/>
        </w:rPr>
        <w:t>Posibles</w:t>
      </w:r>
      <w:r w:rsidR="00142D08">
        <w:rPr>
          <w:lang w:val="es-ES"/>
        </w:rPr>
        <w:t>_</w:t>
      </w:r>
      <w:r w:rsidR="00EC7232">
        <w:rPr>
          <w:lang w:val="es-ES"/>
        </w:rPr>
        <w:t>Cambios</w:t>
      </w:r>
      <w:r w:rsidR="005C4C6A">
        <w:rPr>
          <w:lang w:val="es-ES"/>
        </w:rPr>
        <w:t>”</w:t>
      </w:r>
      <w:r w:rsidR="00EC7232">
        <w:rPr>
          <w:lang w:val="es-ES"/>
        </w:rPr>
        <w:t>.</w:t>
      </w:r>
    </w:p>
    <w:p w:rsidR="00F874BD" w:rsidP="00A14DFC" w:rsidRDefault="00F874BD" w14:paraId="3F5B4443" w14:textId="77777777">
      <w:pPr>
        <w:jc w:val="both"/>
        <w:rPr>
          <w:b/>
          <w:bCs/>
          <w:lang w:val="es-ES"/>
        </w:rPr>
      </w:pPr>
    </w:p>
    <w:p w:rsidRPr="00A64E81" w:rsidR="00F874BD" w:rsidP="00A14DFC" w:rsidRDefault="00F15405" w14:paraId="3236041C" w14:textId="1BC9C020">
      <w:pPr>
        <w:jc w:val="both"/>
        <w:rPr>
          <w:lang w:val="es-ES"/>
        </w:rPr>
      </w:pPr>
      <w:r>
        <w:rPr>
          <w:b/>
          <w:bCs/>
          <w:lang w:val="es-ES"/>
        </w:rPr>
        <w:t>Criterios de entrada:</w:t>
      </w:r>
      <w:r w:rsidR="006B2EE2">
        <w:rPr>
          <w:b/>
          <w:bCs/>
          <w:lang w:val="es-ES"/>
        </w:rPr>
        <w:t xml:space="preserve"> </w:t>
      </w:r>
      <w:r w:rsidR="00C15394">
        <w:rPr>
          <w:lang w:val="es-ES"/>
        </w:rPr>
        <w:t>detección</w:t>
      </w:r>
      <w:r w:rsidR="00A64E81">
        <w:rPr>
          <w:lang w:val="es-ES"/>
        </w:rPr>
        <w:t xml:space="preserve"> de un problema</w:t>
      </w:r>
      <w:r w:rsidR="00C635DB">
        <w:rPr>
          <w:lang w:val="es-ES"/>
        </w:rPr>
        <w:t xml:space="preserve"> o </w:t>
      </w:r>
      <w:r w:rsidR="00A64E81">
        <w:rPr>
          <w:lang w:val="es-ES"/>
        </w:rPr>
        <w:t>modificación</w:t>
      </w:r>
      <w:r w:rsidR="00B01699">
        <w:rPr>
          <w:lang w:val="es-ES"/>
        </w:rPr>
        <w:t xml:space="preserve"> en el pr</w:t>
      </w:r>
      <w:r w:rsidR="00401DB4">
        <w:rPr>
          <w:lang w:val="es-ES"/>
        </w:rPr>
        <w:t xml:space="preserve">oducto o en </w:t>
      </w:r>
      <w:r w:rsidR="00765966">
        <w:rPr>
          <w:lang w:val="es-ES"/>
        </w:rPr>
        <w:t xml:space="preserve">el desarrollo </w:t>
      </w:r>
      <w:r w:rsidR="00C635DB">
        <w:rPr>
          <w:lang w:val="es-ES"/>
        </w:rPr>
        <w:t xml:space="preserve">de este motivado por una necesidad o </w:t>
      </w:r>
      <w:r w:rsidR="00686B65">
        <w:rPr>
          <w:lang w:val="es-ES"/>
        </w:rPr>
        <w:t>error.</w:t>
      </w:r>
    </w:p>
    <w:p w:rsidR="00F15405" w:rsidP="00A14DFC" w:rsidRDefault="00F15405" w14:paraId="335AB229" w14:textId="7199BFBE">
      <w:pPr>
        <w:jc w:val="both"/>
        <w:rPr>
          <w:b/>
          <w:bCs/>
          <w:lang w:val="es-ES"/>
        </w:rPr>
      </w:pPr>
    </w:p>
    <w:p w:rsidRPr="006B2EE2" w:rsidR="003249BF" w:rsidP="09293407" w:rsidRDefault="00F15405" w14:paraId="0A59AFBD" w14:textId="58C61CB0">
      <w:pPr>
        <w:jc w:val="both"/>
        <w:rPr>
          <w:lang w:val="es-ES"/>
        </w:rPr>
      </w:pPr>
      <w:r w:rsidRPr="09293407">
        <w:rPr>
          <w:b/>
          <w:bCs/>
          <w:lang w:val="es-ES"/>
        </w:rPr>
        <w:t>Criterios de salida:</w:t>
      </w:r>
      <w:r w:rsidRPr="09293407" w:rsidR="003249BF">
        <w:rPr>
          <w:b/>
          <w:bCs/>
          <w:lang w:val="es-ES"/>
        </w:rPr>
        <w:t xml:space="preserve"> </w:t>
      </w:r>
      <w:r w:rsidRPr="09293407" w:rsidR="003249BF">
        <w:rPr>
          <w:lang w:val="es-ES"/>
        </w:rPr>
        <w:t xml:space="preserve">la plantilla </w:t>
      </w:r>
      <w:r w:rsidRPr="09293407" w:rsidR="00CF7792">
        <w:rPr>
          <w:lang w:val="es-ES"/>
        </w:rPr>
        <w:t xml:space="preserve">“Propuesta de cambios” </w:t>
      </w:r>
      <w:r w:rsidRPr="09293407" w:rsidR="00C15394">
        <w:rPr>
          <w:lang w:val="es-ES"/>
        </w:rPr>
        <w:t xml:space="preserve">ha sido </w:t>
      </w:r>
      <w:r w:rsidRPr="09293407" w:rsidR="003249BF">
        <w:rPr>
          <w:lang w:val="es-ES"/>
        </w:rPr>
        <w:t>cubierta</w:t>
      </w:r>
      <w:r w:rsidRPr="09293407" w:rsidR="702E7632">
        <w:rPr>
          <w:lang w:val="es-ES"/>
        </w:rPr>
        <w:t xml:space="preserve"> y guardada en la carpeta de “</w:t>
      </w:r>
      <w:r w:rsidRPr="09293407" w:rsidR="5913ADD4">
        <w:rPr>
          <w:lang w:val="es-ES"/>
        </w:rPr>
        <w:t>Posibles_Cambios</w:t>
      </w:r>
      <w:r w:rsidRPr="09293407" w:rsidR="702E7632">
        <w:rPr>
          <w:lang w:val="es-ES"/>
        </w:rPr>
        <w:t>”</w:t>
      </w:r>
      <w:r w:rsidRPr="09293407" w:rsidR="003249BF">
        <w:rPr>
          <w:lang w:val="es-ES"/>
        </w:rPr>
        <w:t>.</w:t>
      </w:r>
    </w:p>
    <w:p w:rsidRPr="004744AE" w:rsidR="00F15405" w:rsidP="00A14DFC" w:rsidRDefault="00F15405" w14:paraId="595D1AB7" w14:textId="2DB7ACB2">
      <w:pPr>
        <w:jc w:val="both"/>
        <w:rPr>
          <w:b/>
          <w:bCs/>
          <w:lang w:val="es-ES"/>
        </w:rPr>
      </w:pPr>
    </w:p>
    <w:p w:rsidR="1639B6A8" w:rsidP="0D22E57A" w:rsidRDefault="1639B6A8" w14:paraId="5E5E710B" w14:textId="1D0B239A">
      <w:pPr>
        <w:pStyle w:val="Heading3"/>
        <w:rPr>
          <w:lang w:val="es-ES"/>
        </w:rPr>
      </w:pPr>
      <w:bookmarkStart w:name="_Toc1924797405" w:id="20"/>
      <w:bookmarkStart w:name="_Toc406276218" w:id="21"/>
      <w:r w:rsidRPr="09293407">
        <w:rPr>
          <w:lang w:val="es-ES"/>
        </w:rPr>
        <w:t>Actividad 2: Analizar y evaluar las propuestas</w:t>
      </w:r>
      <w:bookmarkEnd w:id="20"/>
      <w:bookmarkEnd w:id="21"/>
    </w:p>
    <w:p w:rsidR="001B574E" w:rsidP="00181ACF" w:rsidRDefault="001134B5" w14:paraId="3150D310" w14:textId="194AA7C9">
      <w:pPr>
        <w:jc w:val="both"/>
        <w:rPr>
          <w:lang w:val="es-ES"/>
        </w:rPr>
      </w:pPr>
      <w:r>
        <w:rPr>
          <w:b/>
          <w:bCs/>
          <w:lang w:val="es-ES"/>
        </w:rPr>
        <w:t xml:space="preserve">Descripción: </w:t>
      </w:r>
      <w:r w:rsidRPr="001134B5">
        <w:rPr>
          <w:lang w:val="es-ES"/>
        </w:rPr>
        <w:t>realizar un filtrado inicial</w:t>
      </w:r>
      <w:r>
        <w:rPr>
          <w:lang w:val="es-ES"/>
        </w:rPr>
        <w:t xml:space="preserve"> </w:t>
      </w:r>
      <w:r w:rsidRPr="001134B5">
        <w:rPr>
          <w:lang w:val="es-ES"/>
        </w:rPr>
        <w:t xml:space="preserve">en base </w:t>
      </w:r>
      <w:r>
        <w:rPr>
          <w:lang w:val="es-ES"/>
        </w:rPr>
        <w:t>a la</w:t>
      </w:r>
      <w:r w:rsidRPr="001134B5">
        <w:rPr>
          <w:lang w:val="es-ES"/>
        </w:rPr>
        <w:t xml:space="preserve"> importancia, </w:t>
      </w:r>
      <w:r>
        <w:rPr>
          <w:lang w:val="es-ES"/>
        </w:rPr>
        <w:t xml:space="preserve">urgencia </w:t>
      </w:r>
      <w:r w:rsidRPr="001134B5">
        <w:rPr>
          <w:lang w:val="es-ES"/>
        </w:rPr>
        <w:t xml:space="preserve">o </w:t>
      </w:r>
      <w:r w:rsidRPr="001134B5" w:rsidR="00591BF2">
        <w:rPr>
          <w:lang w:val="es-ES"/>
        </w:rPr>
        <w:t>interés</w:t>
      </w:r>
      <w:r w:rsidRPr="001134B5">
        <w:rPr>
          <w:lang w:val="es-ES"/>
        </w:rPr>
        <w:t xml:space="preserve"> de cada </w:t>
      </w:r>
      <w:r>
        <w:rPr>
          <w:lang w:val="es-ES"/>
        </w:rPr>
        <w:t>propuesta que ha sido</w:t>
      </w:r>
      <w:r w:rsidRPr="001134B5">
        <w:rPr>
          <w:lang w:val="es-ES"/>
        </w:rPr>
        <w:t xml:space="preserve"> recibida</w:t>
      </w:r>
      <w:r>
        <w:rPr>
          <w:lang w:val="es-ES"/>
        </w:rPr>
        <w:t>.</w:t>
      </w:r>
      <w:r w:rsidR="00B6660F">
        <w:rPr>
          <w:lang w:val="es-ES"/>
        </w:rPr>
        <w:t xml:space="preserve"> </w:t>
      </w:r>
      <w:r w:rsidR="003F0825">
        <w:rPr>
          <w:lang w:val="es-ES"/>
        </w:rPr>
        <w:t>Se realiza un estudio sobre la viabilidad de desarrollar los cambios propuestos, se analiza tanto el diseño como la implementación de la mejora, analizando las ventajas y desventajas, los posibles riesgos que se generarían</w:t>
      </w:r>
      <w:r w:rsidR="00555DBA">
        <w:rPr>
          <w:lang w:val="es-ES"/>
        </w:rPr>
        <w:t>,</w:t>
      </w:r>
      <w:r w:rsidR="003F0825">
        <w:rPr>
          <w:lang w:val="es-ES"/>
        </w:rPr>
        <w:t xml:space="preserve"> los costes que se generarían</w:t>
      </w:r>
      <w:r w:rsidR="00555DBA">
        <w:rPr>
          <w:lang w:val="es-ES"/>
        </w:rPr>
        <w:t xml:space="preserve"> y el coste temporal asociado</w:t>
      </w:r>
      <w:r w:rsidR="003F0825">
        <w:rPr>
          <w:lang w:val="es-ES"/>
        </w:rPr>
        <w:t xml:space="preserve">. </w:t>
      </w:r>
      <w:r w:rsidR="00FC1BC2">
        <w:rPr>
          <w:lang w:val="es-ES"/>
        </w:rPr>
        <w:t>Una vez se hayan analizado</w:t>
      </w:r>
      <w:r w:rsidR="00646891">
        <w:rPr>
          <w:lang w:val="es-ES"/>
        </w:rPr>
        <w:t xml:space="preserve"> estos datos se decide</w:t>
      </w:r>
      <w:r w:rsidR="00FC1BC2">
        <w:rPr>
          <w:lang w:val="es-ES"/>
        </w:rPr>
        <w:t xml:space="preserve"> el orden de importancia</w:t>
      </w:r>
      <w:r w:rsidR="00646891">
        <w:rPr>
          <w:lang w:val="es-ES"/>
        </w:rPr>
        <w:t xml:space="preserve"> (prioridad)</w:t>
      </w:r>
      <w:r w:rsidR="00FC1BC2">
        <w:rPr>
          <w:lang w:val="es-ES"/>
        </w:rPr>
        <w:t>.</w:t>
      </w:r>
    </w:p>
    <w:p w:rsidR="001134B5" w:rsidP="001134B5" w:rsidRDefault="001134B5" w14:paraId="3E21609E" w14:textId="77777777">
      <w:pPr>
        <w:rPr>
          <w:lang w:val="es-ES"/>
        </w:rPr>
      </w:pPr>
    </w:p>
    <w:p w:rsidR="00073572" w:rsidP="00073572" w:rsidRDefault="00073572" w14:paraId="0D20BC9F" w14:textId="7DAE3643">
      <w:pPr>
        <w:jc w:val="both"/>
        <w:rPr>
          <w:lang w:val="es-ES"/>
        </w:rPr>
      </w:pPr>
      <w:r>
        <w:rPr>
          <w:b/>
          <w:bCs/>
          <w:lang w:val="es-ES"/>
        </w:rPr>
        <w:t xml:space="preserve">Involucrados: </w:t>
      </w:r>
      <w:r>
        <w:rPr>
          <w:lang w:val="es-ES"/>
        </w:rPr>
        <w:t>miembro del equipo de desarrollo y diseño del producto.</w:t>
      </w:r>
    </w:p>
    <w:p w:rsidR="00073572" w:rsidP="00073572" w:rsidRDefault="00073572" w14:paraId="70CE4ED5" w14:textId="77777777">
      <w:pPr>
        <w:jc w:val="both"/>
        <w:rPr>
          <w:lang w:val="es-ES"/>
        </w:rPr>
      </w:pPr>
    </w:p>
    <w:p w:rsidR="00CF7792" w:rsidP="09293407" w:rsidRDefault="00CF7792" w14:paraId="10A9F6F0" w14:textId="20A9D9B5">
      <w:pPr>
        <w:jc w:val="both"/>
        <w:rPr>
          <w:lang w:val="es-ES"/>
        </w:rPr>
      </w:pPr>
      <w:r w:rsidRPr="09293407">
        <w:rPr>
          <w:b/>
          <w:bCs/>
          <w:lang w:val="es-ES"/>
        </w:rPr>
        <w:t xml:space="preserve">Entradas requeridas: </w:t>
      </w:r>
      <w:r w:rsidRPr="09293407" w:rsidR="00A66944">
        <w:rPr>
          <w:lang w:val="es-ES"/>
        </w:rPr>
        <w:t>conjunto de plantillas</w:t>
      </w:r>
      <w:r w:rsidRPr="09293407" w:rsidR="0086561A">
        <w:rPr>
          <w:lang w:val="es-ES"/>
        </w:rPr>
        <w:t xml:space="preserve"> de “</w:t>
      </w:r>
      <w:r w:rsidRPr="09293407" w:rsidR="00DF6CE2">
        <w:rPr>
          <w:lang w:val="es-ES"/>
        </w:rPr>
        <w:t>Propuesta</w:t>
      </w:r>
      <w:r w:rsidRPr="09293407" w:rsidR="20B1AA7F">
        <w:rPr>
          <w:lang w:val="es-ES"/>
        </w:rPr>
        <w:t xml:space="preserve"> de </w:t>
      </w:r>
      <w:r w:rsidRPr="09293407" w:rsidR="00DF6CE2">
        <w:rPr>
          <w:lang w:val="es-ES"/>
        </w:rPr>
        <w:t>cambios</w:t>
      </w:r>
      <w:r w:rsidRPr="09293407" w:rsidR="0086561A">
        <w:rPr>
          <w:lang w:val="es-ES"/>
        </w:rPr>
        <w:t>”</w:t>
      </w:r>
      <w:r w:rsidRPr="09293407" w:rsidR="00A66944">
        <w:rPr>
          <w:lang w:val="es-ES"/>
        </w:rPr>
        <w:t xml:space="preserve"> </w:t>
      </w:r>
      <w:r w:rsidRPr="09293407" w:rsidR="00B251CA">
        <w:rPr>
          <w:lang w:val="es-ES"/>
        </w:rPr>
        <w:t>en la carpeta “</w:t>
      </w:r>
      <w:r w:rsidRPr="09293407" w:rsidR="3866206D">
        <w:rPr>
          <w:lang w:val="es-ES"/>
        </w:rPr>
        <w:t>Posibles_Cambios</w:t>
      </w:r>
      <w:r w:rsidRPr="09293407" w:rsidR="00B251CA">
        <w:rPr>
          <w:lang w:val="es-ES"/>
        </w:rPr>
        <w:t>”</w:t>
      </w:r>
      <w:r w:rsidRPr="09293407" w:rsidR="00AE628A">
        <w:rPr>
          <w:lang w:val="es-ES"/>
        </w:rPr>
        <w:t xml:space="preserve"> </w:t>
      </w:r>
      <w:r w:rsidRPr="09293407" w:rsidR="00A66944">
        <w:rPr>
          <w:lang w:val="es-ES"/>
        </w:rPr>
        <w:t xml:space="preserve">cubiertas </w:t>
      </w:r>
      <w:r w:rsidRPr="09293407" w:rsidR="0086561A">
        <w:rPr>
          <w:lang w:val="es-ES"/>
        </w:rPr>
        <w:t>que reportan cambios o</w:t>
      </w:r>
      <w:r w:rsidRPr="09293407" w:rsidR="007068B5">
        <w:rPr>
          <w:lang w:val="es-ES"/>
        </w:rPr>
        <w:t xml:space="preserve"> problemas del producto</w:t>
      </w:r>
      <w:r w:rsidRPr="09293407">
        <w:rPr>
          <w:lang w:val="es-ES"/>
        </w:rPr>
        <w:t>.</w:t>
      </w:r>
    </w:p>
    <w:p w:rsidR="007068B5" w:rsidP="00CF7792" w:rsidRDefault="007068B5" w14:paraId="0AA5BF6D" w14:textId="77777777">
      <w:pPr>
        <w:jc w:val="both"/>
        <w:rPr>
          <w:lang w:val="es-ES"/>
        </w:rPr>
      </w:pPr>
    </w:p>
    <w:p w:rsidRPr="007068B5" w:rsidR="007068B5" w:rsidP="00CF7792" w:rsidRDefault="007068B5" w14:paraId="009075A3" w14:textId="7700E278">
      <w:pPr>
        <w:jc w:val="both"/>
        <w:rPr>
          <w:lang w:val="es-ES"/>
        </w:rPr>
      </w:pPr>
      <w:r>
        <w:rPr>
          <w:b/>
          <w:bCs/>
          <w:lang w:val="es-ES"/>
        </w:rPr>
        <w:t xml:space="preserve">Productos de trabajo: </w:t>
      </w:r>
      <w:r w:rsidR="00C53B3C">
        <w:rPr>
          <w:lang w:val="es-ES"/>
        </w:rPr>
        <w:t xml:space="preserve">plantilla de </w:t>
      </w:r>
      <w:r w:rsidRPr="2B1CC185" w:rsidR="00C53B3C">
        <w:rPr>
          <w:lang w:val="es-ES"/>
        </w:rPr>
        <w:t>“</w:t>
      </w:r>
      <w:r w:rsidRPr="0CC0E9E6" w:rsidR="349641A2">
        <w:rPr>
          <w:lang w:val="es-ES"/>
        </w:rPr>
        <w:t>Evaluación de propuestas</w:t>
      </w:r>
      <w:r w:rsidRPr="2B1CC185" w:rsidR="00C53B3C">
        <w:rPr>
          <w:lang w:val="es-ES"/>
        </w:rPr>
        <w:t>”</w:t>
      </w:r>
      <w:r w:rsidR="00C53B3C">
        <w:rPr>
          <w:lang w:val="es-ES"/>
        </w:rPr>
        <w:t xml:space="preserve"> que reflej</w:t>
      </w:r>
      <w:r w:rsidR="00D00D89">
        <w:rPr>
          <w:lang w:val="es-ES"/>
        </w:rPr>
        <w:t>e donde almacenar</w:t>
      </w:r>
      <w:r w:rsidR="00C53B3C">
        <w:rPr>
          <w:lang w:val="es-ES"/>
        </w:rPr>
        <w:t xml:space="preserve"> toda la información</w:t>
      </w:r>
      <w:r w:rsidR="00D00D89">
        <w:rPr>
          <w:lang w:val="es-ES"/>
        </w:rPr>
        <w:t xml:space="preserve"> del análisis</w:t>
      </w:r>
      <w:r w:rsidR="002E0518">
        <w:rPr>
          <w:lang w:val="es-ES"/>
        </w:rPr>
        <w:t>.</w:t>
      </w:r>
    </w:p>
    <w:p w:rsidR="002E0518" w:rsidP="00CF7792" w:rsidRDefault="002E0518" w14:paraId="17E2876E" w14:textId="332412F5">
      <w:pPr>
        <w:jc w:val="both"/>
        <w:rPr>
          <w:lang w:val="es-ES"/>
        </w:rPr>
      </w:pPr>
    </w:p>
    <w:p w:rsidRPr="002E0518" w:rsidR="002E0518" w:rsidP="00CF7792" w:rsidRDefault="002E0518" w14:paraId="0E39017F" w14:textId="7C6441C0">
      <w:pPr>
        <w:jc w:val="both"/>
        <w:rPr>
          <w:lang w:val="es-ES"/>
        </w:rPr>
      </w:pPr>
      <w:r>
        <w:rPr>
          <w:b/>
          <w:bCs/>
          <w:lang w:val="es-ES"/>
        </w:rPr>
        <w:t>Criterios de entrada:</w:t>
      </w:r>
      <w:r>
        <w:rPr>
          <w:lang w:val="es-ES"/>
        </w:rPr>
        <w:t xml:space="preserve"> </w:t>
      </w:r>
      <w:r w:rsidR="007D4FC7">
        <w:rPr>
          <w:lang w:val="es-ES"/>
        </w:rPr>
        <w:t xml:space="preserve">recepción de </w:t>
      </w:r>
      <w:r w:rsidR="0059412A">
        <w:rPr>
          <w:lang w:val="es-ES"/>
        </w:rPr>
        <w:t xml:space="preserve">alguna plantilla </w:t>
      </w:r>
      <w:r w:rsidR="00C62107">
        <w:rPr>
          <w:lang w:val="es-ES"/>
        </w:rPr>
        <w:t>de “</w:t>
      </w:r>
      <w:r w:rsidR="00DF6CE2">
        <w:rPr>
          <w:lang w:val="es-ES"/>
        </w:rPr>
        <w:t>Propuesta</w:t>
      </w:r>
      <w:r w:rsidR="00C62107">
        <w:rPr>
          <w:lang w:val="es-ES"/>
        </w:rPr>
        <w:t xml:space="preserve"> de </w:t>
      </w:r>
      <w:r w:rsidR="00DF6CE2">
        <w:rPr>
          <w:lang w:val="es-ES"/>
        </w:rPr>
        <w:t>cambios</w:t>
      </w:r>
      <w:r w:rsidR="00C62107">
        <w:rPr>
          <w:lang w:val="es-ES"/>
        </w:rPr>
        <w:t>”</w:t>
      </w:r>
      <w:r w:rsidR="00814C0D">
        <w:rPr>
          <w:lang w:val="es-ES"/>
        </w:rPr>
        <w:t>.</w:t>
      </w:r>
    </w:p>
    <w:p w:rsidR="002E0518" w:rsidP="00CF7792" w:rsidRDefault="002E0518" w14:paraId="59DA3BF0" w14:textId="77777777">
      <w:pPr>
        <w:jc w:val="both"/>
        <w:rPr>
          <w:b/>
          <w:bCs/>
          <w:lang w:val="es-ES"/>
        </w:rPr>
      </w:pPr>
    </w:p>
    <w:p w:rsidRPr="00131581" w:rsidR="002E0518" w:rsidP="00CF7792" w:rsidRDefault="002E0518" w14:paraId="1210A2B5" w14:textId="18C3F508">
      <w:pPr>
        <w:jc w:val="both"/>
        <w:rPr>
          <w:lang w:val="es-ES"/>
        </w:rPr>
      </w:pPr>
      <w:r w:rsidRPr="09293407">
        <w:rPr>
          <w:b/>
          <w:bCs/>
          <w:lang w:val="es-ES"/>
        </w:rPr>
        <w:t>Criterios de salida:</w:t>
      </w:r>
      <w:r w:rsidRPr="09293407" w:rsidR="00131581">
        <w:rPr>
          <w:b/>
          <w:bCs/>
          <w:lang w:val="es-ES"/>
        </w:rPr>
        <w:t xml:space="preserve"> </w:t>
      </w:r>
      <w:r w:rsidRPr="09293407" w:rsidR="003D5886">
        <w:rPr>
          <w:lang w:val="es-ES"/>
        </w:rPr>
        <w:t>plantilla “</w:t>
      </w:r>
      <w:r w:rsidRPr="09293407" w:rsidR="73FD764F">
        <w:rPr>
          <w:lang w:val="es-ES"/>
        </w:rPr>
        <w:t>Evaluación de propuestas</w:t>
      </w:r>
      <w:r w:rsidRPr="09293407" w:rsidR="003D5886">
        <w:rPr>
          <w:lang w:val="es-ES"/>
        </w:rPr>
        <w:t>” ha sido cubierta</w:t>
      </w:r>
      <w:r w:rsidRPr="09293407" w:rsidR="5BC9E371">
        <w:rPr>
          <w:lang w:val="es-ES"/>
        </w:rPr>
        <w:t xml:space="preserve"> y guardada en la carpeta “Evaluacion_Propuestas”</w:t>
      </w:r>
      <w:r w:rsidRPr="09293407" w:rsidR="003D5886">
        <w:rPr>
          <w:lang w:val="es-ES"/>
        </w:rPr>
        <w:t>.</w:t>
      </w:r>
    </w:p>
    <w:p w:rsidR="00957A5B" w:rsidP="09293407" w:rsidRDefault="00957A5B" w14:paraId="1E5C0223" w14:textId="34A848B0">
      <w:pPr>
        <w:jc w:val="both"/>
        <w:rPr>
          <w:lang w:val="es-ES"/>
        </w:rPr>
      </w:pPr>
    </w:p>
    <w:p w:rsidRPr="008B5618" w:rsidR="008B5618" w:rsidP="008B5618" w:rsidRDefault="00EE1432" w14:paraId="6CFEF12C" w14:textId="7DD04DCC">
      <w:pPr>
        <w:pStyle w:val="Heading4"/>
        <w:rPr>
          <w:lang w:val="es-ES"/>
        </w:rPr>
      </w:pPr>
      <w:r w:rsidRPr="650AA7AF">
        <w:rPr>
          <w:lang w:val="es-ES"/>
        </w:rPr>
        <w:t xml:space="preserve">Subactividad </w:t>
      </w:r>
      <w:r w:rsidR="00181ACF">
        <w:rPr>
          <w:lang w:val="es-ES"/>
        </w:rPr>
        <w:t>2</w:t>
      </w:r>
      <w:r w:rsidRPr="650AA7AF">
        <w:rPr>
          <w:lang w:val="es-ES"/>
        </w:rPr>
        <w:t>.1</w:t>
      </w:r>
      <w:r w:rsidR="00181ACF">
        <w:rPr>
          <w:lang w:val="es-ES"/>
        </w:rPr>
        <w:t xml:space="preserve"> Evaluación de costes</w:t>
      </w:r>
    </w:p>
    <w:p w:rsidRPr="008B5618" w:rsidR="00EE1432" w:rsidP="00131581" w:rsidRDefault="008B5618" w14:paraId="5A7DD2E3" w14:textId="1C1A126B">
      <w:pPr>
        <w:jc w:val="both"/>
        <w:rPr>
          <w:lang w:val="es-ES"/>
        </w:rPr>
      </w:pPr>
      <w:r>
        <w:rPr>
          <w:b/>
          <w:bCs/>
          <w:lang w:val="es-ES"/>
        </w:rPr>
        <w:t xml:space="preserve">Descripción: </w:t>
      </w:r>
      <w:r w:rsidR="00161F89">
        <w:rPr>
          <w:lang w:val="es-ES"/>
        </w:rPr>
        <w:t xml:space="preserve">análisis del coste </w:t>
      </w:r>
      <w:r w:rsidR="006942E7">
        <w:rPr>
          <w:lang w:val="es-ES"/>
        </w:rPr>
        <w:t>temporal</w:t>
      </w:r>
      <w:r w:rsidR="00FD3C49">
        <w:rPr>
          <w:lang w:val="es-ES"/>
        </w:rPr>
        <w:t>, de recursos</w:t>
      </w:r>
      <w:r w:rsidR="006942E7">
        <w:rPr>
          <w:lang w:val="es-ES"/>
        </w:rPr>
        <w:t xml:space="preserve"> y monetario de la propuesta</w:t>
      </w:r>
      <w:r w:rsidR="004F492A">
        <w:rPr>
          <w:lang w:val="es-ES"/>
        </w:rPr>
        <w:t>.</w:t>
      </w:r>
    </w:p>
    <w:p w:rsidR="001D3DD0" w:rsidP="00131581" w:rsidRDefault="001D3DD0" w14:paraId="7AE5081C" w14:textId="77777777">
      <w:pPr>
        <w:jc w:val="both"/>
        <w:rPr>
          <w:lang w:val="es-ES"/>
        </w:rPr>
      </w:pPr>
    </w:p>
    <w:p w:rsidR="001D3DD0" w:rsidP="001D3DD0" w:rsidRDefault="001D3DD0" w14:paraId="00983D81" w14:textId="77777777">
      <w:pPr>
        <w:jc w:val="both"/>
        <w:rPr>
          <w:lang w:val="es-ES"/>
        </w:rPr>
      </w:pPr>
      <w:r>
        <w:rPr>
          <w:b/>
          <w:bCs/>
          <w:lang w:val="es-ES"/>
        </w:rPr>
        <w:t xml:space="preserve">Involucrados: </w:t>
      </w:r>
      <w:r>
        <w:rPr>
          <w:lang w:val="es-ES"/>
        </w:rPr>
        <w:t>miembro del equipo de desarrollo y diseño del producto.</w:t>
      </w:r>
    </w:p>
    <w:p w:rsidR="00586524" w:rsidP="001D3DD0" w:rsidRDefault="00586524" w14:paraId="1F28815F" w14:textId="77777777">
      <w:pPr>
        <w:jc w:val="both"/>
        <w:rPr>
          <w:lang w:val="es-ES"/>
        </w:rPr>
      </w:pPr>
    </w:p>
    <w:p w:rsidR="00015455" w:rsidP="09293407" w:rsidRDefault="00015455" w14:paraId="7AA38781" w14:textId="54A9F926">
      <w:pPr>
        <w:jc w:val="both"/>
        <w:rPr>
          <w:lang w:val="es-ES"/>
        </w:rPr>
      </w:pPr>
      <w:r w:rsidRPr="09293407">
        <w:rPr>
          <w:b/>
          <w:bCs/>
          <w:lang w:val="es-ES"/>
        </w:rPr>
        <w:t xml:space="preserve">Entradas requeridas: </w:t>
      </w:r>
      <w:r w:rsidRPr="09293407">
        <w:rPr>
          <w:lang w:val="es-ES"/>
        </w:rPr>
        <w:t>conjunto de plantillas de “</w:t>
      </w:r>
      <w:r w:rsidRPr="09293407" w:rsidR="00AA394E">
        <w:rPr>
          <w:lang w:val="es-ES"/>
        </w:rPr>
        <w:t>Propuesta de cambios</w:t>
      </w:r>
      <w:r w:rsidRPr="09293407">
        <w:rPr>
          <w:lang w:val="es-ES"/>
        </w:rPr>
        <w:t>” en la carpeta “</w:t>
      </w:r>
      <w:r w:rsidRPr="09293407" w:rsidR="70A46F3A">
        <w:rPr>
          <w:lang w:val="es-ES"/>
        </w:rPr>
        <w:t>Posibles_Cambios</w:t>
      </w:r>
      <w:r w:rsidRPr="09293407">
        <w:rPr>
          <w:lang w:val="es-ES"/>
        </w:rPr>
        <w:t>” cubiertas que reportan cambios o problemas del producto y comienzo de evaluación.</w:t>
      </w:r>
    </w:p>
    <w:p w:rsidR="00015455" w:rsidP="00015455" w:rsidRDefault="00015455" w14:paraId="6E924709" w14:textId="77777777">
      <w:pPr>
        <w:jc w:val="both"/>
        <w:rPr>
          <w:lang w:val="es-ES"/>
        </w:rPr>
      </w:pPr>
    </w:p>
    <w:p w:rsidR="00015455" w:rsidP="00015455" w:rsidRDefault="00015455" w14:paraId="7CBC291D" w14:textId="781F6474">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w:t>
      </w:r>
      <w:r w:rsidR="0085485B">
        <w:rPr>
          <w:lang w:val="es-ES"/>
        </w:rPr>
        <w:t>del coste</w:t>
      </w:r>
      <w:r>
        <w:rPr>
          <w:lang w:val="es-ES"/>
        </w:rPr>
        <w:t>.</w:t>
      </w:r>
    </w:p>
    <w:p w:rsidR="00015455" w:rsidP="00015455" w:rsidRDefault="00015455" w14:paraId="59823FAF" w14:textId="77777777">
      <w:pPr>
        <w:jc w:val="both"/>
        <w:rPr>
          <w:lang w:val="es-ES"/>
        </w:rPr>
      </w:pPr>
    </w:p>
    <w:p w:rsidRPr="002E0518" w:rsidR="00015455" w:rsidP="00015455" w:rsidRDefault="00015455" w14:paraId="74D20A0B" w14:textId="0EFD51F4">
      <w:pPr>
        <w:jc w:val="both"/>
        <w:rPr>
          <w:lang w:val="es-ES"/>
        </w:rPr>
      </w:pPr>
      <w:r>
        <w:rPr>
          <w:b/>
          <w:bCs/>
          <w:lang w:val="es-ES"/>
        </w:rPr>
        <w:t>Criterios de entrada:</w:t>
      </w:r>
      <w:r>
        <w:rPr>
          <w:lang w:val="es-ES"/>
        </w:rPr>
        <w:t xml:space="preserve"> recepción de alguna plantilla de “</w:t>
      </w:r>
      <w:r w:rsidR="00AA394E">
        <w:rPr>
          <w:lang w:val="es-ES"/>
        </w:rPr>
        <w:t>Propuesta de cambios</w:t>
      </w:r>
      <w:r>
        <w:rPr>
          <w:lang w:val="es-ES"/>
        </w:rPr>
        <w:t>”</w:t>
      </w:r>
      <w:r w:rsidR="0085485B">
        <w:rPr>
          <w:lang w:val="es-ES"/>
        </w:rPr>
        <w:t xml:space="preserve"> y comienzo de evaluación de estas</w:t>
      </w:r>
      <w:r w:rsidR="00DF6CE2">
        <w:rPr>
          <w:lang w:val="es-ES"/>
        </w:rPr>
        <w:t xml:space="preserve"> a través de la plantilla “</w:t>
      </w:r>
      <w:r w:rsidR="00AA394E">
        <w:rPr>
          <w:lang w:val="es-ES"/>
        </w:rPr>
        <w:t>Evaluación de propuestas</w:t>
      </w:r>
      <w:r w:rsidR="00DF6CE2">
        <w:rPr>
          <w:lang w:val="es-ES"/>
        </w:rPr>
        <w:t>”</w:t>
      </w:r>
      <w:r>
        <w:rPr>
          <w:lang w:val="es-ES"/>
        </w:rPr>
        <w:t>.</w:t>
      </w:r>
    </w:p>
    <w:p w:rsidR="00015455" w:rsidP="00015455" w:rsidRDefault="00015455" w14:paraId="38D8304C" w14:textId="77777777">
      <w:pPr>
        <w:jc w:val="both"/>
        <w:rPr>
          <w:b/>
          <w:bCs/>
          <w:lang w:val="es-ES"/>
        </w:rPr>
      </w:pPr>
    </w:p>
    <w:p w:rsidR="00015455" w:rsidP="00015455" w:rsidRDefault="00015455" w14:paraId="58C1A774" w14:textId="123C1894">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w:t>
      </w:r>
      <w:r w:rsidR="00AA394E">
        <w:rPr>
          <w:lang w:val="es-ES"/>
        </w:rPr>
        <w:t xml:space="preserve"> en sus campos de coste</w:t>
      </w:r>
      <w:r>
        <w:rPr>
          <w:lang w:val="es-ES"/>
        </w:rPr>
        <w:t>.</w:t>
      </w:r>
    </w:p>
    <w:p w:rsidR="00AA394E" w:rsidP="00015455" w:rsidRDefault="00AA394E" w14:paraId="602E65C8" w14:textId="77777777">
      <w:pPr>
        <w:jc w:val="both"/>
        <w:rPr>
          <w:lang w:val="es-ES"/>
        </w:rPr>
      </w:pPr>
    </w:p>
    <w:p w:rsidRPr="008B5618" w:rsidR="00AA394E" w:rsidP="00AA394E" w:rsidRDefault="00AA394E" w14:paraId="2A416F38" w14:textId="7969C94F">
      <w:pPr>
        <w:pStyle w:val="Heading4"/>
        <w:rPr>
          <w:lang w:val="es-ES"/>
        </w:rPr>
      </w:pPr>
      <w:r w:rsidRPr="650AA7AF">
        <w:rPr>
          <w:lang w:val="es-ES"/>
        </w:rPr>
        <w:t xml:space="preserve">Subactividad </w:t>
      </w:r>
      <w:r>
        <w:rPr>
          <w:lang w:val="es-ES"/>
        </w:rPr>
        <w:t>2</w:t>
      </w:r>
      <w:r w:rsidRPr="650AA7AF">
        <w:rPr>
          <w:lang w:val="es-ES"/>
        </w:rPr>
        <w:t>.1</w:t>
      </w:r>
      <w:r>
        <w:rPr>
          <w:lang w:val="es-ES"/>
        </w:rPr>
        <w:t xml:space="preserve"> Evaluación de prioridad</w:t>
      </w:r>
    </w:p>
    <w:p w:rsidR="00AA394E" w:rsidP="00AA394E" w:rsidRDefault="00AA394E" w14:paraId="2B546DF8" w14:textId="72671020">
      <w:pPr>
        <w:jc w:val="both"/>
        <w:rPr>
          <w:lang w:val="es-ES"/>
        </w:rPr>
      </w:pPr>
      <w:r>
        <w:rPr>
          <w:b/>
          <w:bCs/>
          <w:lang w:val="es-ES"/>
        </w:rPr>
        <w:t xml:space="preserve">Descripción: </w:t>
      </w:r>
      <w:r>
        <w:rPr>
          <w:lang w:val="es-ES"/>
        </w:rPr>
        <w:t>análisis de la importancia a través del análisis de costes</w:t>
      </w:r>
      <w:r w:rsidR="00642AD9">
        <w:rPr>
          <w:lang w:val="es-ES"/>
        </w:rPr>
        <w:t xml:space="preserve"> </w:t>
      </w:r>
      <w:r w:rsidR="004C4CC1">
        <w:rPr>
          <w:lang w:val="es-ES"/>
        </w:rPr>
        <w:t xml:space="preserve">realizado previamente y </w:t>
      </w:r>
      <w:r w:rsidR="00651076">
        <w:rPr>
          <w:lang w:val="es-ES"/>
        </w:rPr>
        <w:t>la descripción de la propuesta</w:t>
      </w:r>
      <w:r>
        <w:rPr>
          <w:lang w:val="es-ES"/>
        </w:rPr>
        <w:t>.</w:t>
      </w:r>
    </w:p>
    <w:p w:rsidR="00AA394E" w:rsidP="00AA394E" w:rsidRDefault="00AA394E" w14:paraId="610B8687" w14:textId="77777777">
      <w:pPr>
        <w:jc w:val="both"/>
        <w:rPr>
          <w:lang w:val="es-ES"/>
        </w:rPr>
      </w:pPr>
    </w:p>
    <w:p w:rsidR="00AA394E" w:rsidP="00AA394E" w:rsidRDefault="00AA394E" w14:paraId="1234D52B" w14:textId="77777777">
      <w:pPr>
        <w:jc w:val="both"/>
        <w:rPr>
          <w:lang w:val="es-ES"/>
        </w:rPr>
      </w:pPr>
      <w:r>
        <w:rPr>
          <w:b/>
          <w:bCs/>
          <w:lang w:val="es-ES"/>
        </w:rPr>
        <w:t xml:space="preserve">Involucrados: </w:t>
      </w:r>
      <w:r>
        <w:rPr>
          <w:lang w:val="es-ES"/>
        </w:rPr>
        <w:t>miembro del equipo de desarrollo y diseño del producto.</w:t>
      </w:r>
    </w:p>
    <w:p w:rsidR="00651076" w:rsidP="00AA394E" w:rsidRDefault="00651076" w14:paraId="6A5395DF" w14:textId="77777777">
      <w:pPr>
        <w:jc w:val="both"/>
        <w:rPr>
          <w:lang w:val="es-ES"/>
        </w:rPr>
      </w:pPr>
    </w:p>
    <w:p w:rsidR="00AA394E" w:rsidP="09293407" w:rsidRDefault="00AA394E" w14:paraId="0FE28A39" w14:textId="4D14A092">
      <w:pPr>
        <w:jc w:val="both"/>
        <w:rPr>
          <w:lang w:val="es-ES"/>
        </w:rPr>
      </w:pPr>
      <w:r w:rsidRPr="09293407">
        <w:rPr>
          <w:b/>
          <w:bCs/>
          <w:lang w:val="es-ES"/>
        </w:rPr>
        <w:t xml:space="preserve">Entradas requeridas: </w:t>
      </w:r>
      <w:r w:rsidRPr="09293407">
        <w:rPr>
          <w:lang w:val="es-ES"/>
        </w:rPr>
        <w:t>conjunto de plantillas de “Propuesta de cambios” en la carpeta “</w:t>
      </w:r>
      <w:r w:rsidRPr="09293407" w:rsidR="43ADE72D">
        <w:rPr>
          <w:lang w:val="es-ES"/>
        </w:rPr>
        <w:t>Posibles_Cambios</w:t>
      </w:r>
      <w:r w:rsidRPr="09293407">
        <w:rPr>
          <w:lang w:val="es-ES"/>
        </w:rPr>
        <w:t>” cubiertas que reportan cambios o problemas del producto y comienzo de evaluación</w:t>
      </w:r>
      <w:r w:rsidRPr="09293407" w:rsidR="00651076">
        <w:rPr>
          <w:lang w:val="es-ES"/>
        </w:rPr>
        <w:t xml:space="preserve"> y datos </w:t>
      </w:r>
      <w:r w:rsidRPr="09293407" w:rsidR="000B5093">
        <w:rPr>
          <w:lang w:val="es-ES"/>
        </w:rPr>
        <w:t>de coste en “Evaluación de propuestas”</w:t>
      </w:r>
      <w:r w:rsidRPr="09293407">
        <w:rPr>
          <w:lang w:val="es-ES"/>
        </w:rPr>
        <w:t>.</w:t>
      </w:r>
    </w:p>
    <w:p w:rsidR="00AA394E" w:rsidP="00AA394E" w:rsidRDefault="00AA394E" w14:paraId="00DD57A5" w14:textId="77777777">
      <w:pPr>
        <w:jc w:val="both"/>
        <w:rPr>
          <w:lang w:val="es-ES"/>
        </w:rPr>
      </w:pPr>
    </w:p>
    <w:p w:rsidR="00AA394E" w:rsidP="00AA394E" w:rsidRDefault="00AA394E" w14:paraId="46780B7D" w14:textId="703E2306">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de</w:t>
      </w:r>
      <w:r w:rsidR="00445BD0">
        <w:rPr>
          <w:lang w:val="es-ES"/>
        </w:rPr>
        <w:t xml:space="preserve"> la prioridad</w:t>
      </w:r>
      <w:r>
        <w:rPr>
          <w:lang w:val="es-ES"/>
        </w:rPr>
        <w:t>.</w:t>
      </w:r>
    </w:p>
    <w:p w:rsidR="00AA394E" w:rsidP="00AA394E" w:rsidRDefault="00AA394E" w14:paraId="065D9D3F" w14:textId="77777777">
      <w:pPr>
        <w:jc w:val="both"/>
        <w:rPr>
          <w:lang w:val="es-ES"/>
        </w:rPr>
      </w:pPr>
    </w:p>
    <w:p w:rsidRPr="002E0518" w:rsidR="00AA394E" w:rsidP="00AA394E" w:rsidRDefault="00AA394E" w14:paraId="506628DE" w14:textId="77777777">
      <w:pPr>
        <w:jc w:val="both"/>
        <w:rPr>
          <w:lang w:val="es-ES"/>
        </w:rPr>
      </w:pPr>
      <w:r>
        <w:rPr>
          <w:b/>
          <w:bCs/>
          <w:lang w:val="es-ES"/>
        </w:rPr>
        <w:t>Criterios de entrada:</w:t>
      </w:r>
      <w:r>
        <w:rPr>
          <w:lang w:val="es-ES"/>
        </w:rPr>
        <w:t xml:space="preserve"> recepción de alguna plantilla de “Propuesta de cambios” y comienzo de evaluación de estas a través de la plantilla “Evaluación de propuestas”.</w:t>
      </w:r>
    </w:p>
    <w:p w:rsidR="00AA394E" w:rsidP="00AA394E" w:rsidRDefault="00AA394E" w14:paraId="7A3AA237" w14:textId="77777777">
      <w:pPr>
        <w:jc w:val="both"/>
        <w:rPr>
          <w:b/>
          <w:bCs/>
          <w:lang w:val="es-ES"/>
        </w:rPr>
      </w:pPr>
    </w:p>
    <w:p w:rsidR="00AA394E" w:rsidP="00AA394E" w:rsidRDefault="00AA394E" w14:paraId="366E0274" w14:textId="580DCEBF">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 en sus campos de </w:t>
      </w:r>
      <w:r w:rsidR="00FC1BC2">
        <w:rPr>
          <w:lang w:val="es-ES"/>
        </w:rPr>
        <w:t>prioridad</w:t>
      </w:r>
      <w:r>
        <w:rPr>
          <w:lang w:val="es-ES"/>
        </w:rPr>
        <w:t>.</w:t>
      </w:r>
    </w:p>
    <w:p w:rsidRPr="001134B5" w:rsidR="00073572" w:rsidP="001134B5" w:rsidRDefault="00073572" w14:paraId="7534FED2" w14:textId="77777777">
      <w:pPr>
        <w:rPr>
          <w:lang w:val="es-ES"/>
        </w:rPr>
      </w:pPr>
    </w:p>
    <w:p w:rsidR="70ED7B39" w:rsidP="5D757BB2" w:rsidRDefault="3ADE72C0" w14:paraId="41C8720F" w14:textId="6E3ABC3F">
      <w:pPr>
        <w:pStyle w:val="Heading3"/>
        <w:rPr>
          <w:lang w:val="es-ES"/>
        </w:rPr>
      </w:pPr>
      <w:bookmarkStart w:name="_Toc522732944" w:id="22"/>
      <w:bookmarkStart w:name="_Toc1192400378" w:id="23"/>
      <w:r w:rsidRPr="09293407">
        <w:rPr>
          <w:lang w:val="es-ES"/>
        </w:rPr>
        <w:t xml:space="preserve">Actividad 3: </w:t>
      </w:r>
      <w:r w:rsidRPr="09293407" w:rsidR="00E24123">
        <w:rPr>
          <w:lang w:val="es-ES"/>
        </w:rPr>
        <w:t>A</w:t>
      </w:r>
      <w:r w:rsidRPr="09293407">
        <w:rPr>
          <w:lang w:val="es-ES"/>
        </w:rPr>
        <w:t>ceptar o denegar propuesta</w:t>
      </w:r>
      <w:bookmarkEnd w:id="22"/>
      <w:bookmarkEnd w:id="23"/>
    </w:p>
    <w:p w:rsidR="00CF731E" w:rsidP="00CF731E" w:rsidRDefault="00CF731E" w14:paraId="56298479" w14:textId="2F1775F2">
      <w:pPr>
        <w:jc w:val="both"/>
        <w:rPr>
          <w:lang w:val="es-ES"/>
        </w:rPr>
      </w:pPr>
      <w:r w:rsidRPr="00A14DFC">
        <w:rPr>
          <w:b/>
          <w:bCs/>
          <w:lang w:val="es-ES"/>
        </w:rPr>
        <w:t>Descripción</w:t>
      </w:r>
      <w:r>
        <w:rPr>
          <w:lang w:val="es-ES"/>
        </w:rPr>
        <w:t>:</w:t>
      </w:r>
      <w:r w:rsidR="00291746">
        <w:rPr>
          <w:lang w:val="es-ES"/>
        </w:rPr>
        <w:t xml:space="preserve"> </w:t>
      </w:r>
      <w:r w:rsidR="00C37304">
        <w:rPr>
          <w:lang w:val="es-ES"/>
        </w:rPr>
        <w:t xml:space="preserve">una vez completada y recibida la plantilla de “Evaluación de propuestas” se decide </w:t>
      </w:r>
      <w:r w:rsidR="00966FA8">
        <w:rPr>
          <w:lang w:val="es-ES"/>
        </w:rPr>
        <w:t xml:space="preserve">la resolución de la propuesta </w:t>
      </w:r>
      <w:r w:rsidR="005427E7">
        <w:rPr>
          <w:lang w:val="es-ES"/>
        </w:rPr>
        <w:t>basándose en la información proporcionada</w:t>
      </w:r>
      <w:r w:rsidR="00EA49F9">
        <w:rPr>
          <w:lang w:val="es-ES"/>
        </w:rPr>
        <w:t xml:space="preserve"> de entrada. </w:t>
      </w:r>
    </w:p>
    <w:p w:rsidR="00CF731E" w:rsidP="00CF731E" w:rsidRDefault="00CF731E" w14:paraId="11CC0BAC" w14:textId="77777777">
      <w:pPr>
        <w:jc w:val="both"/>
        <w:rPr>
          <w:lang w:val="es-ES"/>
        </w:rPr>
      </w:pPr>
    </w:p>
    <w:p w:rsidRPr="00323906" w:rsidR="00CF731E" w:rsidP="00CF731E" w:rsidRDefault="00CF731E" w14:paraId="5BE886AC" w14:textId="58F3612D">
      <w:pPr>
        <w:jc w:val="both"/>
        <w:rPr>
          <w:lang w:val="es-ES"/>
        </w:rPr>
      </w:pPr>
      <w:r w:rsidRPr="09293407">
        <w:rPr>
          <w:b/>
          <w:bCs/>
          <w:lang w:val="es-ES"/>
        </w:rPr>
        <w:t>Involucrados:</w:t>
      </w:r>
      <w:r w:rsidRPr="09293407" w:rsidR="00323906">
        <w:rPr>
          <w:b/>
          <w:bCs/>
          <w:lang w:val="es-ES"/>
        </w:rPr>
        <w:t xml:space="preserve"> </w:t>
      </w:r>
      <w:r w:rsidRPr="09293407" w:rsidR="39EA13C9">
        <w:rPr>
          <w:lang w:val="es-ES"/>
        </w:rPr>
        <w:t xml:space="preserve">responsables de </w:t>
      </w:r>
      <w:r w:rsidRPr="09293407" w:rsidR="0A116CDF">
        <w:rPr>
          <w:lang w:val="es-ES"/>
        </w:rPr>
        <w:t xml:space="preserve">análisis y </w:t>
      </w:r>
      <w:r w:rsidRPr="09293407" w:rsidR="39EA13C9">
        <w:rPr>
          <w:lang w:val="es-ES"/>
        </w:rPr>
        <w:t>decisión</w:t>
      </w:r>
      <w:r w:rsidRPr="09293407" w:rsidR="00323906">
        <w:rPr>
          <w:lang w:val="es-ES"/>
        </w:rPr>
        <w:t>.</w:t>
      </w:r>
    </w:p>
    <w:p w:rsidR="00CF731E" w:rsidP="00CF731E" w:rsidRDefault="00CF731E" w14:paraId="02834F60" w14:textId="77777777">
      <w:pPr>
        <w:jc w:val="both"/>
        <w:rPr>
          <w:lang w:val="es-ES"/>
        </w:rPr>
      </w:pPr>
    </w:p>
    <w:p w:rsidR="00CF731E" w:rsidP="00CF731E" w:rsidRDefault="00CF731E" w14:paraId="0288D605" w14:textId="2114EAD0">
      <w:pPr>
        <w:jc w:val="both"/>
        <w:rPr>
          <w:lang w:val="es-ES"/>
        </w:rPr>
      </w:pPr>
      <w:r>
        <w:rPr>
          <w:b/>
          <w:bCs/>
          <w:lang w:val="es-ES"/>
        </w:rPr>
        <w:t xml:space="preserve">Entradas requeridas: </w:t>
      </w:r>
      <w:r w:rsidR="00691728">
        <w:rPr>
          <w:lang w:val="es-ES"/>
        </w:rPr>
        <w:t xml:space="preserve">plantillas </w:t>
      </w:r>
      <w:r w:rsidR="003E079F">
        <w:rPr>
          <w:lang w:val="es-ES"/>
        </w:rPr>
        <w:t>“Evaluación de propuestas”</w:t>
      </w:r>
      <w:r w:rsidR="00691728">
        <w:rPr>
          <w:lang w:val="es-ES"/>
        </w:rPr>
        <w:t xml:space="preserve"> cubiertas en la carpeta de</w:t>
      </w:r>
      <w:r w:rsidR="003E079F">
        <w:rPr>
          <w:lang w:val="es-ES"/>
        </w:rPr>
        <w:t xml:space="preserve"> “Evaluación_Propuestas”</w:t>
      </w:r>
      <w:r w:rsidR="005E5F1E">
        <w:rPr>
          <w:lang w:val="es-ES"/>
        </w:rPr>
        <w:t>.</w:t>
      </w:r>
    </w:p>
    <w:p w:rsidR="00CF731E" w:rsidP="00CF731E" w:rsidRDefault="00CF731E" w14:paraId="56871D83" w14:textId="77777777">
      <w:pPr>
        <w:jc w:val="both"/>
        <w:rPr>
          <w:lang w:val="es-ES"/>
        </w:rPr>
      </w:pPr>
    </w:p>
    <w:p w:rsidRPr="00965309" w:rsidR="00CF731E" w:rsidP="09293407" w:rsidRDefault="00CF731E" w14:paraId="18841510" w14:textId="1308F0BA">
      <w:pPr>
        <w:jc w:val="both"/>
        <w:rPr>
          <w:lang w:val="es-ES"/>
        </w:rPr>
      </w:pPr>
      <w:r w:rsidRPr="09293407">
        <w:rPr>
          <w:b/>
          <w:bCs/>
          <w:lang w:val="es-ES"/>
        </w:rPr>
        <w:t xml:space="preserve">Productos de trabajo: </w:t>
      </w:r>
      <w:r w:rsidRPr="09293407" w:rsidR="00045462">
        <w:rPr>
          <w:lang w:val="es-ES"/>
        </w:rPr>
        <w:t xml:space="preserve">plantilla </w:t>
      </w:r>
      <w:r w:rsidRPr="09293407" w:rsidR="00716CB0">
        <w:rPr>
          <w:lang w:val="es-ES"/>
        </w:rPr>
        <w:t>“Evaluación de propuestas” cubiertas en la carpeta “Evaluación_Propuestas”</w:t>
      </w:r>
      <w:r w:rsidRPr="09293407" w:rsidR="009A3DBA">
        <w:rPr>
          <w:lang w:val="es-ES"/>
        </w:rPr>
        <w:t xml:space="preserve"> y plantilla “</w:t>
      </w:r>
      <w:r w:rsidRPr="09293407" w:rsidR="003541D4">
        <w:rPr>
          <w:lang w:val="es-ES"/>
        </w:rPr>
        <w:t>Resolución de la propuesta</w:t>
      </w:r>
      <w:r w:rsidRPr="09293407" w:rsidR="009A3DBA">
        <w:rPr>
          <w:lang w:val="es-ES"/>
        </w:rPr>
        <w:t xml:space="preserve">” </w:t>
      </w:r>
      <w:r w:rsidRPr="09293407" w:rsidR="001F370A">
        <w:rPr>
          <w:lang w:val="es-ES"/>
        </w:rPr>
        <w:t>en blanco por rellenar</w:t>
      </w:r>
      <w:r w:rsidRPr="09293407" w:rsidR="003541D4">
        <w:rPr>
          <w:lang w:val="es-ES"/>
        </w:rPr>
        <w:t xml:space="preserve"> en la carpeta “</w:t>
      </w:r>
      <w:r w:rsidRPr="09293407" w:rsidR="39F3E0BA">
        <w:rPr>
          <w:lang w:val="es-ES"/>
        </w:rPr>
        <w:t>Resolucion_Propuestas</w:t>
      </w:r>
      <w:r w:rsidRPr="09293407" w:rsidR="003541D4">
        <w:rPr>
          <w:lang w:val="es-ES"/>
        </w:rPr>
        <w:t>”</w:t>
      </w:r>
      <w:r w:rsidRPr="09293407" w:rsidR="009A3DBA">
        <w:rPr>
          <w:lang w:val="es-ES"/>
        </w:rPr>
        <w:t>.</w:t>
      </w:r>
    </w:p>
    <w:p w:rsidR="00CF731E" w:rsidP="00CF731E" w:rsidRDefault="00CF731E" w14:paraId="1E28B6EB" w14:textId="77777777">
      <w:pPr>
        <w:jc w:val="both"/>
        <w:rPr>
          <w:b/>
          <w:bCs/>
          <w:lang w:val="es-ES"/>
        </w:rPr>
      </w:pPr>
    </w:p>
    <w:p w:rsidRPr="00A64E81" w:rsidR="00CF731E" w:rsidP="00CF731E" w:rsidRDefault="00CF731E" w14:paraId="1AFE2060" w14:textId="5388AD57">
      <w:pPr>
        <w:jc w:val="both"/>
        <w:rPr>
          <w:lang w:val="es-ES"/>
        </w:rPr>
      </w:pPr>
      <w:r>
        <w:rPr>
          <w:b/>
          <w:bCs/>
          <w:lang w:val="es-ES"/>
        </w:rPr>
        <w:t xml:space="preserve">Criterios de entrada: </w:t>
      </w:r>
      <w:r w:rsidR="00034F0B">
        <w:rPr>
          <w:lang w:val="es-ES"/>
        </w:rPr>
        <w:t xml:space="preserve">recepción </w:t>
      </w:r>
      <w:r w:rsidR="00C37304">
        <w:rPr>
          <w:lang w:val="es-ES"/>
        </w:rPr>
        <w:t>de alguna plantilla de “Evaluación de propuestas”.</w:t>
      </w:r>
    </w:p>
    <w:p w:rsidR="00CF731E" w:rsidP="00CF731E" w:rsidRDefault="00C37304" w14:paraId="222CD5E6" w14:textId="56271558">
      <w:pPr>
        <w:jc w:val="both"/>
        <w:rPr>
          <w:b/>
          <w:bCs/>
          <w:lang w:val="es-ES"/>
        </w:rPr>
      </w:pPr>
      <w:r>
        <w:rPr>
          <w:b/>
          <w:bCs/>
          <w:lang w:val="es-ES"/>
        </w:rPr>
        <w:t xml:space="preserve"> </w:t>
      </w:r>
    </w:p>
    <w:p w:rsidRPr="006B2EE2" w:rsidR="00CF731E" w:rsidP="00CF731E" w:rsidRDefault="00CF731E" w14:paraId="2D1695EC" w14:textId="566A3C00">
      <w:pPr>
        <w:jc w:val="both"/>
        <w:rPr>
          <w:lang w:val="es-ES"/>
        </w:rPr>
      </w:pPr>
      <w:r w:rsidRPr="09293407">
        <w:rPr>
          <w:b/>
          <w:bCs/>
          <w:lang w:val="es-ES"/>
        </w:rPr>
        <w:t>Criterios de salida:</w:t>
      </w:r>
      <w:r w:rsidRPr="09293407">
        <w:rPr>
          <w:lang w:val="es-ES"/>
        </w:rPr>
        <w:t xml:space="preserve"> </w:t>
      </w:r>
      <w:r w:rsidRPr="09293407" w:rsidR="00C37304">
        <w:rPr>
          <w:lang w:val="es-ES"/>
        </w:rPr>
        <w:t>plantilla “</w:t>
      </w:r>
      <w:r w:rsidRPr="09293407" w:rsidR="007A36E3">
        <w:rPr>
          <w:lang w:val="es-ES"/>
        </w:rPr>
        <w:t>Resolución de la propuesta</w:t>
      </w:r>
      <w:r w:rsidRPr="09293407" w:rsidR="00C37304">
        <w:rPr>
          <w:lang w:val="es-ES"/>
        </w:rPr>
        <w:t>” ha sido cubierta</w:t>
      </w:r>
      <w:r w:rsidRPr="09293407" w:rsidR="1408323F">
        <w:rPr>
          <w:lang w:val="es-ES"/>
        </w:rPr>
        <w:t xml:space="preserve"> y guardada en la carpeta “Resolucion_Propuestas”</w:t>
      </w:r>
      <w:r w:rsidRPr="09293407" w:rsidR="00C37304">
        <w:rPr>
          <w:lang w:val="es-ES"/>
        </w:rPr>
        <w:t>.</w:t>
      </w:r>
    </w:p>
    <w:p w:rsidRPr="00CF731E" w:rsidR="00CF731E" w:rsidP="00CF731E" w:rsidRDefault="00CF731E" w14:paraId="61ECD80E" w14:textId="77777777">
      <w:pPr>
        <w:rPr>
          <w:lang w:val="es-ES"/>
        </w:rPr>
      </w:pPr>
    </w:p>
    <w:p w:rsidR="70ED7B39" w:rsidP="11D7D16B" w:rsidRDefault="3ADE72C0" w14:paraId="14568105" w14:textId="18F90A1D">
      <w:pPr>
        <w:pStyle w:val="Heading3"/>
        <w:rPr>
          <w:lang w:val="es-ES"/>
        </w:rPr>
      </w:pPr>
      <w:bookmarkStart w:name="_Toc1032251498" w:id="24"/>
      <w:bookmarkStart w:name="_Toc997623035" w:id="25"/>
      <w:r w:rsidRPr="09293407">
        <w:rPr>
          <w:lang w:val="es-ES"/>
        </w:rPr>
        <w:t xml:space="preserve">Actividad 4: </w:t>
      </w:r>
      <w:r w:rsidRPr="09293407" w:rsidR="2A586521">
        <w:rPr>
          <w:lang w:val="es-ES"/>
        </w:rPr>
        <w:t>Informar al cliente</w:t>
      </w:r>
      <w:bookmarkEnd w:id="24"/>
      <w:bookmarkEnd w:id="25"/>
    </w:p>
    <w:p w:rsidR="00A81DA9" w:rsidP="00A81DA9" w:rsidRDefault="00A81DA9" w14:paraId="36F9C4B2" w14:textId="7774FF46">
      <w:pPr>
        <w:jc w:val="both"/>
        <w:rPr>
          <w:lang w:val="es-ES"/>
        </w:rPr>
      </w:pPr>
      <w:r w:rsidRPr="00A14DFC">
        <w:rPr>
          <w:b/>
          <w:bCs/>
          <w:lang w:val="es-ES"/>
        </w:rPr>
        <w:t>Descripción</w:t>
      </w:r>
      <w:r>
        <w:rPr>
          <w:lang w:val="es-ES"/>
        </w:rPr>
        <w:t xml:space="preserve">: </w:t>
      </w:r>
      <w:r w:rsidR="00F165E8">
        <w:rPr>
          <w:lang w:val="es-ES"/>
        </w:rPr>
        <w:t>notificar</w:t>
      </w:r>
      <w:r w:rsidRPr="00F165E8" w:rsidR="00F165E8">
        <w:rPr>
          <w:lang w:val="es-ES"/>
        </w:rPr>
        <w:t xml:space="preserve"> al cliente solicitante </w:t>
      </w:r>
      <w:r w:rsidR="00F165E8">
        <w:rPr>
          <w:lang w:val="es-ES"/>
        </w:rPr>
        <w:t xml:space="preserve">la resolución </w:t>
      </w:r>
      <w:r w:rsidRPr="00F165E8" w:rsidR="00F165E8">
        <w:rPr>
          <w:lang w:val="es-ES"/>
        </w:rPr>
        <w:t xml:space="preserve">del cambio </w:t>
      </w:r>
      <w:r w:rsidR="007E4210">
        <w:rPr>
          <w:lang w:val="es-ES"/>
        </w:rPr>
        <w:t>propuesto</w:t>
      </w:r>
      <w:r w:rsidRPr="00F165E8" w:rsidR="00F165E8">
        <w:rPr>
          <w:lang w:val="es-ES"/>
        </w:rPr>
        <w:t xml:space="preserve"> </w:t>
      </w:r>
      <w:r w:rsidR="002A5A8B">
        <w:rPr>
          <w:lang w:val="es-ES"/>
        </w:rPr>
        <w:t xml:space="preserve">determinada por </w:t>
      </w:r>
      <w:r w:rsidRPr="00F165E8" w:rsidR="00F165E8">
        <w:rPr>
          <w:lang w:val="es-ES"/>
        </w:rPr>
        <w:t xml:space="preserve">la autoridad de control de cambio </w:t>
      </w:r>
      <w:r w:rsidRPr="00792A05" w:rsidR="002A5A8B">
        <w:rPr>
          <w:lang w:val="es-ES"/>
        </w:rPr>
        <w:t xml:space="preserve">que </w:t>
      </w:r>
      <w:r w:rsidRPr="00792A05" w:rsidR="00F165E8">
        <w:rPr>
          <w:lang w:val="es-ES"/>
        </w:rPr>
        <w:t xml:space="preserve">rechazó </w:t>
      </w:r>
      <w:r w:rsidRPr="00792A05" w:rsidR="00A2395C">
        <w:rPr>
          <w:lang w:val="es-ES"/>
        </w:rPr>
        <w:t>o aceptó</w:t>
      </w:r>
      <w:r w:rsidRPr="00792A05" w:rsidR="00F165E8">
        <w:rPr>
          <w:lang w:val="es-ES"/>
        </w:rPr>
        <w:t xml:space="preserve"> la propuesta</w:t>
      </w:r>
      <w:r w:rsidRPr="00792A05" w:rsidR="00C93166">
        <w:rPr>
          <w:lang w:val="es-ES"/>
        </w:rPr>
        <w:t xml:space="preserve"> junto con la explicación</w:t>
      </w:r>
      <w:r w:rsidRPr="00792A05" w:rsidR="00AE022B">
        <w:rPr>
          <w:lang w:val="es-ES"/>
        </w:rPr>
        <w:t xml:space="preserve"> del porqué</w:t>
      </w:r>
      <w:r w:rsidR="00A2395C">
        <w:rPr>
          <w:lang w:val="es-ES"/>
        </w:rPr>
        <w:t xml:space="preserve">. </w:t>
      </w:r>
      <w:r w:rsidR="00CA1642">
        <w:rPr>
          <w:lang w:val="es-ES"/>
        </w:rPr>
        <w:t xml:space="preserve">También incluye la notificación </w:t>
      </w:r>
      <w:r w:rsidR="0011012E">
        <w:rPr>
          <w:lang w:val="es-ES"/>
        </w:rPr>
        <w:t>de</w:t>
      </w:r>
      <w:r w:rsidR="00AB484E">
        <w:rPr>
          <w:lang w:val="es-ES"/>
        </w:rPr>
        <w:t xml:space="preserve"> la nueva versión disponible</w:t>
      </w:r>
      <w:r w:rsidR="00EF60B2">
        <w:rPr>
          <w:lang w:val="es-ES"/>
        </w:rPr>
        <w:t>.</w:t>
      </w:r>
    </w:p>
    <w:p w:rsidR="00F165E8" w:rsidP="00A81DA9" w:rsidRDefault="00F165E8" w14:paraId="50B1957C" w14:textId="77777777">
      <w:pPr>
        <w:jc w:val="both"/>
        <w:rPr>
          <w:lang w:val="es-ES"/>
        </w:rPr>
      </w:pPr>
    </w:p>
    <w:p w:rsidRPr="00AA5A1A" w:rsidR="00A81DA9" w:rsidP="00A81DA9" w:rsidRDefault="00A81DA9" w14:paraId="26FBC153" w14:textId="51330942">
      <w:pPr>
        <w:jc w:val="both"/>
        <w:rPr>
          <w:lang w:val="es-ES"/>
        </w:rPr>
      </w:pPr>
      <w:r w:rsidRPr="09293407">
        <w:rPr>
          <w:b/>
          <w:bCs/>
          <w:lang w:val="es-ES"/>
        </w:rPr>
        <w:t xml:space="preserve">Involucrados: </w:t>
      </w:r>
      <w:r w:rsidRPr="09293407" w:rsidR="01ABC4FC">
        <w:rPr>
          <w:lang w:val="es-ES"/>
        </w:rPr>
        <w:t>miembros del equipo de decisión y comunicación</w:t>
      </w:r>
      <w:r w:rsidRPr="09293407" w:rsidR="00CB2228">
        <w:rPr>
          <w:lang w:val="es-ES"/>
        </w:rPr>
        <w:t>.</w:t>
      </w:r>
    </w:p>
    <w:p w:rsidR="00A81DA9" w:rsidP="00A81DA9" w:rsidRDefault="00A81DA9" w14:paraId="23344CC5" w14:textId="77777777">
      <w:pPr>
        <w:jc w:val="both"/>
        <w:rPr>
          <w:lang w:val="es-ES"/>
        </w:rPr>
      </w:pPr>
    </w:p>
    <w:p w:rsidRPr="003541D4" w:rsidR="00652602" w:rsidP="09293407" w:rsidRDefault="00A81DA9" w14:paraId="03968D1B" w14:textId="2BA51994">
      <w:pPr>
        <w:jc w:val="both"/>
        <w:rPr>
          <w:lang w:val="es-ES"/>
        </w:rPr>
      </w:pPr>
      <w:r w:rsidRPr="09293407">
        <w:rPr>
          <w:b/>
          <w:bCs/>
          <w:lang w:val="es-ES"/>
        </w:rPr>
        <w:t xml:space="preserve">Entradas requeridas: </w:t>
      </w:r>
      <w:r w:rsidRPr="09293407" w:rsidR="0084599A">
        <w:rPr>
          <w:lang w:val="es-ES"/>
        </w:rPr>
        <w:t>recepción</w:t>
      </w:r>
      <w:r w:rsidRPr="09293407" w:rsidR="003541D4">
        <w:rPr>
          <w:lang w:val="es-ES"/>
        </w:rPr>
        <w:t xml:space="preserve"> de la plantilla</w:t>
      </w:r>
      <w:r w:rsidRPr="09293407" w:rsidR="007A36E3">
        <w:rPr>
          <w:lang w:val="es-ES"/>
        </w:rPr>
        <w:t xml:space="preserve"> </w:t>
      </w:r>
      <w:r w:rsidRPr="09293407" w:rsidR="0084599A">
        <w:rPr>
          <w:lang w:val="es-ES"/>
        </w:rPr>
        <w:t>“</w:t>
      </w:r>
      <w:r w:rsidRPr="09293407" w:rsidR="00CB2228">
        <w:rPr>
          <w:lang w:val="es-ES"/>
        </w:rPr>
        <w:t>Resolución de la propuesta</w:t>
      </w:r>
      <w:r w:rsidRPr="09293407" w:rsidR="0084599A">
        <w:rPr>
          <w:lang w:val="es-ES"/>
        </w:rPr>
        <w:t>”</w:t>
      </w:r>
      <w:r w:rsidRPr="09293407" w:rsidR="00FD42A5">
        <w:rPr>
          <w:lang w:val="es-ES"/>
        </w:rPr>
        <w:t xml:space="preserve"> </w:t>
      </w:r>
      <w:r w:rsidRPr="09293407" w:rsidR="00391CBB">
        <w:rPr>
          <w:lang w:val="es-ES"/>
        </w:rPr>
        <w:t>y la plantilla “Evaluación de propuestas” completamente cubiertas</w:t>
      </w:r>
      <w:r w:rsidRPr="09293407" w:rsidR="00D603A7">
        <w:rPr>
          <w:lang w:val="es-ES"/>
        </w:rPr>
        <w:t xml:space="preserve"> en sus carpetas “</w:t>
      </w:r>
      <w:r w:rsidRPr="09293407" w:rsidR="7C5974C3">
        <w:rPr>
          <w:lang w:val="es-ES"/>
        </w:rPr>
        <w:t>Resolucion_Propuestas</w:t>
      </w:r>
      <w:r w:rsidRPr="09293407" w:rsidR="00D603A7">
        <w:rPr>
          <w:lang w:val="es-ES"/>
        </w:rPr>
        <w:t xml:space="preserve">” y </w:t>
      </w:r>
      <w:r w:rsidRPr="09293407" w:rsidR="005D0309">
        <w:rPr>
          <w:lang w:val="es-ES"/>
        </w:rPr>
        <w:t>“</w:t>
      </w:r>
      <w:r w:rsidRPr="09293407" w:rsidR="00652602">
        <w:rPr>
          <w:lang w:val="es-ES"/>
        </w:rPr>
        <w:t>E</w:t>
      </w:r>
      <w:r w:rsidRPr="09293407" w:rsidR="00D603A7">
        <w:rPr>
          <w:lang w:val="es-ES"/>
        </w:rPr>
        <w:t>valuación_P</w:t>
      </w:r>
      <w:r w:rsidRPr="09293407" w:rsidR="00652602">
        <w:rPr>
          <w:lang w:val="es-ES"/>
        </w:rPr>
        <w:t>ropuestas”, respectivamente</w:t>
      </w:r>
      <w:r w:rsidRPr="09293407" w:rsidR="00391CBB">
        <w:rPr>
          <w:lang w:val="es-ES"/>
        </w:rPr>
        <w:t>.</w:t>
      </w:r>
    </w:p>
    <w:p w:rsidR="00A81DA9" w:rsidP="00A81DA9" w:rsidRDefault="00A81DA9" w14:paraId="33402A93" w14:textId="77777777">
      <w:pPr>
        <w:jc w:val="both"/>
        <w:rPr>
          <w:lang w:val="es-ES"/>
        </w:rPr>
      </w:pPr>
    </w:p>
    <w:p w:rsidRPr="00965309" w:rsidR="00A81DA9" w:rsidP="00A81DA9" w:rsidRDefault="00A81DA9" w14:paraId="3FAE0798" w14:textId="7232002A">
      <w:pPr>
        <w:jc w:val="both"/>
        <w:rPr>
          <w:lang w:val="es-ES"/>
        </w:rPr>
      </w:pPr>
      <w:r>
        <w:rPr>
          <w:b/>
          <w:bCs/>
          <w:lang w:val="es-ES"/>
        </w:rPr>
        <w:t xml:space="preserve">Productos de trabajo: </w:t>
      </w:r>
      <w:r w:rsidR="00DA765F">
        <w:rPr>
          <w:lang w:val="es-ES"/>
        </w:rPr>
        <w:t>plantilla “Resolución de la propuesta” y la plantilla “Evaluación de propuestas” completamente cubiertas</w:t>
      </w:r>
      <w:r w:rsidR="006F20E8">
        <w:rPr>
          <w:lang w:val="es-ES"/>
        </w:rPr>
        <w:t>. Para informar al cliente se sigue la plantilla “</w:t>
      </w:r>
      <w:r w:rsidR="005D7401">
        <w:rPr>
          <w:lang w:val="es-ES"/>
        </w:rPr>
        <w:t>Mensaje a un cliente</w:t>
      </w:r>
      <w:r w:rsidR="006F20E8">
        <w:rPr>
          <w:lang w:val="es-ES"/>
        </w:rPr>
        <w:t>”.</w:t>
      </w:r>
    </w:p>
    <w:p w:rsidR="00A81DA9" w:rsidP="00A81DA9" w:rsidRDefault="00A81DA9" w14:paraId="126622EB" w14:textId="77777777">
      <w:pPr>
        <w:jc w:val="both"/>
        <w:rPr>
          <w:b/>
          <w:bCs/>
          <w:lang w:val="es-ES"/>
        </w:rPr>
      </w:pPr>
    </w:p>
    <w:p w:rsidRPr="00A64E81" w:rsidR="00A81DA9" w:rsidP="00A81DA9" w:rsidRDefault="00A81DA9" w14:paraId="73565CE5" w14:textId="2E3F7C25">
      <w:pPr>
        <w:jc w:val="both"/>
        <w:rPr>
          <w:lang w:val="es-ES"/>
        </w:rPr>
      </w:pPr>
      <w:r w:rsidRPr="09293407">
        <w:rPr>
          <w:b/>
          <w:bCs/>
          <w:lang w:val="es-ES"/>
        </w:rPr>
        <w:t xml:space="preserve">Criterios de entrada: </w:t>
      </w:r>
      <w:r w:rsidRPr="09293407" w:rsidR="005D7401">
        <w:rPr>
          <w:lang w:val="es-ES"/>
        </w:rPr>
        <w:t>recepción de plantilla</w:t>
      </w:r>
      <w:r w:rsidRPr="09293407" w:rsidR="008D6791">
        <w:rPr>
          <w:lang w:val="es-ES"/>
        </w:rPr>
        <w:t xml:space="preserve"> “Resolución de la propuesta”</w:t>
      </w:r>
      <w:r w:rsidRPr="09293407" w:rsidR="4CA371C4">
        <w:rPr>
          <w:lang w:val="es-ES"/>
        </w:rPr>
        <w:t xml:space="preserve"> cubierta</w:t>
      </w:r>
      <w:r w:rsidRPr="09293407" w:rsidR="008D6791">
        <w:rPr>
          <w:lang w:val="es-ES"/>
        </w:rPr>
        <w:t>.</w:t>
      </w:r>
    </w:p>
    <w:p w:rsidR="00A81DA9" w:rsidP="00A81DA9" w:rsidRDefault="00A81DA9" w14:paraId="5336C0FD" w14:textId="77777777">
      <w:pPr>
        <w:jc w:val="both"/>
        <w:rPr>
          <w:b/>
          <w:bCs/>
          <w:lang w:val="es-ES"/>
        </w:rPr>
      </w:pPr>
    </w:p>
    <w:p w:rsidRPr="006B2EE2" w:rsidR="00A81DA9" w:rsidP="00A81DA9" w:rsidRDefault="00A81DA9" w14:paraId="7696973A" w14:textId="476DE49F">
      <w:pPr>
        <w:jc w:val="both"/>
        <w:rPr>
          <w:lang w:val="es-ES"/>
        </w:rPr>
      </w:pPr>
      <w:r w:rsidRPr="09293407">
        <w:rPr>
          <w:b/>
          <w:bCs/>
          <w:lang w:val="es-ES"/>
        </w:rPr>
        <w:t xml:space="preserve">Criterios de salida: </w:t>
      </w:r>
      <w:r w:rsidRPr="09293407" w:rsidR="00296FE9">
        <w:rPr>
          <w:lang w:val="es-ES"/>
        </w:rPr>
        <w:t>plantilla “Mensaje a un cliente” cubierta</w:t>
      </w:r>
      <w:r w:rsidRPr="09293407" w:rsidR="5095BEC8">
        <w:rPr>
          <w:lang w:val="es-ES"/>
        </w:rPr>
        <w:t xml:space="preserve"> y guardada en la carpeta “Mensajes”,</w:t>
      </w:r>
      <w:r w:rsidRPr="09293407" w:rsidR="00296FE9">
        <w:rPr>
          <w:lang w:val="es-ES"/>
        </w:rPr>
        <w:t xml:space="preserve"> y </w:t>
      </w:r>
      <w:r w:rsidRPr="09293407" w:rsidR="4D66BD22">
        <w:rPr>
          <w:lang w:val="es-ES"/>
        </w:rPr>
        <w:t xml:space="preserve">el </w:t>
      </w:r>
      <w:r w:rsidRPr="09293407" w:rsidR="00296FE9">
        <w:rPr>
          <w:lang w:val="es-ES"/>
        </w:rPr>
        <w:t xml:space="preserve">mensaje </w:t>
      </w:r>
      <w:r w:rsidRPr="09293407" w:rsidR="56C51F91">
        <w:rPr>
          <w:lang w:val="es-ES"/>
        </w:rPr>
        <w:t xml:space="preserve">se ha </w:t>
      </w:r>
      <w:r w:rsidRPr="09293407" w:rsidR="00296FE9">
        <w:rPr>
          <w:lang w:val="es-ES"/>
        </w:rPr>
        <w:t>enviado</w:t>
      </w:r>
      <w:r w:rsidRPr="09293407" w:rsidR="7BC4F490">
        <w:rPr>
          <w:lang w:val="es-ES"/>
        </w:rPr>
        <w:t xml:space="preserve"> explicándole al cliente si se ha aceptado o rechazado su propuesta</w:t>
      </w:r>
      <w:r w:rsidRPr="09293407" w:rsidR="00296FE9">
        <w:rPr>
          <w:lang w:val="es-ES"/>
        </w:rPr>
        <w:t>.</w:t>
      </w:r>
    </w:p>
    <w:p w:rsidR="00EC071B" w:rsidP="70ED7B39" w:rsidRDefault="00EC071B" w14:paraId="69C6A5E0" w14:textId="77777777">
      <w:pPr>
        <w:rPr>
          <w:lang w:val="es-ES"/>
        </w:rPr>
      </w:pPr>
    </w:p>
    <w:p w:rsidR="4BFC95DC" w:rsidP="35D97CC4" w:rsidRDefault="4BFC95DC" w14:paraId="0E5389C1" w14:textId="5C48CCA5">
      <w:pPr>
        <w:pStyle w:val="Heading3"/>
        <w:rPr>
          <w:lang w:val="es-ES"/>
        </w:rPr>
      </w:pPr>
      <w:bookmarkStart w:name="_Toc1958885749" w:id="26"/>
      <w:bookmarkStart w:name="_Toc1068165497" w:id="27"/>
      <w:r w:rsidRPr="09293407">
        <w:rPr>
          <w:lang w:val="es-ES"/>
        </w:rPr>
        <w:t xml:space="preserve">Actividad 5: </w:t>
      </w:r>
      <w:r w:rsidRPr="09293407" w:rsidR="29B940C3">
        <w:rPr>
          <w:lang w:val="es-ES"/>
        </w:rPr>
        <w:t>Planificación del cambio</w:t>
      </w:r>
      <w:bookmarkEnd w:id="26"/>
      <w:bookmarkEnd w:id="27"/>
    </w:p>
    <w:p w:rsidR="00A81DA9" w:rsidP="00A81DA9" w:rsidRDefault="00A81DA9" w14:paraId="52C3DC93" w14:textId="51996750">
      <w:pPr>
        <w:jc w:val="both"/>
        <w:rPr>
          <w:lang w:val="es-ES"/>
        </w:rPr>
      </w:pPr>
      <w:r w:rsidRPr="09293407">
        <w:rPr>
          <w:b/>
          <w:bCs/>
          <w:lang w:val="es-ES"/>
        </w:rPr>
        <w:t>Descripción</w:t>
      </w:r>
      <w:r w:rsidRPr="09293407">
        <w:rPr>
          <w:lang w:val="es-ES"/>
        </w:rPr>
        <w:t xml:space="preserve">: </w:t>
      </w:r>
      <w:r w:rsidRPr="09293407" w:rsidR="003E2857">
        <w:rPr>
          <w:lang w:val="es-ES"/>
        </w:rPr>
        <w:t xml:space="preserve">se planifica </w:t>
      </w:r>
      <w:r w:rsidRPr="09293407" w:rsidR="004756C7">
        <w:rPr>
          <w:lang w:val="es-ES"/>
        </w:rPr>
        <w:t xml:space="preserve">el desarrollo del cambio, es decir, </w:t>
      </w:r>
      <w:r w:rsidRPr="09293407" w:rsidR="000652CD">
        <w:rPr>
          <w:lang w:val="es-ES"/>
        </w:rPr>
        <w:t xml:space="preserve">las fechas propuestas para su </w:t>
      </w:r>
      <w:r w:rsidRPr="09293407" w:rsidR="00D6614A">
        <w:rPr>
          <w:lang w:val="es-ES"/>
        </w:rPr>
        <w:t xml:space="preserve">implementación </w:t>
      </w:r>
      <w:r w:rsidRPr="09293407" w:rsidR="00727D91">
        <w:rPr>
          <w:lang w:val="es-ES"/>
        </w:rPr>
        <w:t xml:space="preserve">y su entrega </w:t>
      </w:r>
      <w:r w:rsidRPr="09293407" w:rsidR="00B91BEC">
        <w:rPr>
          <w:lang w:val="es-ES"/>
        </w:rPr>
        <w:t>y la estrategia a seguir.</w:t>
      </w:r>
      <w:r w:rsidRPr="09293407" w:rsidR="2022E2BF">
        <w:rPr>
          <w:lang w:val="es-ES"/>
        </w:rPr>
        <w:t xml:space="preserve"> Esta planificación incluye </w:t>
      </w:r>
      <w:r w:rsidRPr="09293407" w:rsidR="652E5E54">
        <w:rPr>
          <w:lang w:val="es-ES"/>
        </w:rPr>
        <w:t xml:space="preserve">la realización de un Gantt </w:t>
      </w:r>
      <w:r w:rsidRPr="09293407" w:rsidR="70762514">
        <w:rPr>
          <w:lang w:val="es-ES"/>
        </w:rPr>
        <w:t>que incluya</w:t>
      </w:r>
      <w:r w:rsidRPr="09293407" w:rsidR="652E5E54">
        <w:rPr>
          <w:lang w:val="es-ES"/>
        </w:rPr>
        <w:t xml:space="preserve"> la asignación de recursos y la elaboración de un plan de riesgos.</w:t>
      </w:r>
    </w:p>
    <w:p w:rsidR="00A81DA9" w:rsidP="00A81DA9" w:rsidRDefault="00A81DA9" w14:paraId="3EF1E36C" w14:textId="77777777">
      <w:pPr>
        <w:jc w:val="both"/>
        <w:rPr>
          <w:lang w:val="es-ES"/>
        </w:rPr>
      </w:pPr>
    </w:p>
    <w:p w:rsidRPr="00C84CB0" w:rsidR="00A81DA9" w:rsidP="00A81DA9" w:rsidRDefault="00A81DA9" w14:paraId="60AE6EEA" w14:textId="0FA68813">
      <w:pPr>
        <w:jc w:val="both"/>
        <w:rPr>
          <w:lang w:val="es-ES"/>
        </w:rPr>
      </w:pPr>
      <w:r>
        <w:rPr>
          <w:b/>
          <w:bCs/>
          <w:lang w:val="es-ES"/>
        </w:rPr>
        <w:t xml:space="preserve">Involucrados: </w:t>
      </w:r>
      <w:r w:rsidR="00C84CB0">
        <w:rPr>
          <w:lang w:val="es-ES"/>
        </w:rPr>
        <w:t xml:space="preserve">miembros </w:t>
      </w:r>
      <w:r w:rsidR="0091251D">
        <w:rPr>
          <w:lang w:val="es-ES"/>
        </w:rPr>
        <w:t xml:space="preserve">del equipo encargados de la parte de planificación. </w:t>
      </w:r>
    </w:p>
    <w:p w:rsidR="00A81DA9" w:rsidP="00A81DA9" w:rsidRDefault="00A81DA9" w14:paraId="1EE1E831" w14:textId="77777777">
      <w:pPr>
        <w:jc w:val="both"/>
        <w:rPr>
          <w:lang w:val="es-ES"/>
        </w:rPr>
      </w:pPr>
    </w:p>
    <w:p w:rsidR="00A81DA9" w:rsidP="09293407" w:rsidRDefault="00A81DA9" w14:paraId="5B9569D4" w14:textId="0A18191C">
      <w:pPr>
        <w:jc w:val="both"/>
        <w:rPr>
          <w:lang w:val="es-ES"/>
        </w:rPr>
      </w:pPr>
      <w:r w:rsidRPr="09293407">
        <w:rPr>
          <w:b/>
          <w:bCs/>
          <w:lang w:val="es-ES"/>
        </w:rPr>
        <w:t xml:space="preserve">Entradas requeridas: </w:t>
      </w:r>
      <w:r w:rsidRPr="09293407" w:rsidR="00B537E3">
        <w:rPr>
          <w:lang w:val="es-ES"/>
        </w:rPr>
        <w:t xml:space="preserve">documentación </w:t>
      </w:r>
      <w:r w:rsidRPr="09293407" w:rsidR="6B7FB2E2">
        <w:rPr>
          <w:lang w:val="es-ES"/>
        </w:rPr>
        <w:t xml:space="preserve">“Resolución de la propuesta” </w:t>
      </w:r>
      <w:r w:rsidRPr="09293407" w:rsidR="00926A69">
        <w:rPr>
          <w:lang w:val="es-ES"/>
        </w:rPr>
        <w:t xml:space="preserve">con el </w:t>
      </w:r>
      <w:r w:rsidRPr="09293407" w:rsidR="00E24123">
        <w:rPr>
          <w:lang w:val="es-ES"/>
        </w:rPr>
        <w:t xml:space="preserve">análisis de la propuesta </w:t>
      </w:r>
      <w:r w:rsidRPr="09293407" w:rsidR="003B079A">
        <w:rPr>
          <w:lang w:val="es-ES"/>
        </w:rPr>
        <w:t>de cam</w:t>
      </w:r>
      <w:r w:rsidRPr="09293407" w:rsidR="00A534E6">
        <w:rPr>
          <w:lang w:val="es-ES"/>
        </w:rPr>
        <w:t>bio aceptada</w:t>
      </w:r>
      <w:r w:rsidRPr="09293407" w:rsidR="2CDACDB1">
        <w:rPr>
          <w:lang w:val="es-ES"/>
        </w:rPr>
        <w:t xml:space="preserve"> en </w:t>
      </w:r>
      <w:r w:rsidRPr="09293407" w:rsidR="72498C7F">
        <w:rPr>
          <w:lang w:val="es-ES"/>
        </w:rPr>
        <w:t>la carpeta “Resoluci</w:t>
      </w:r>
      <w:r w:rsidRPr="09293407" w:rsidR="5D81B685">
        <w:rPr>
          <w:lang w:val="es-ES"/>
        </w:rPr>
        <w:t>o</w:t>
      </w:r>
      <w:r w:rsidRPr="09293407" w:rsidR="72498C7F">
        <w:rPr>
          <w:lang w:val="es-ES"/>
        </w:rPr>
        <w:t xml:space="preserve">n_Propuestas” </w:t>
      </w:r>
      <w:r w:rsidRPr="09293407" w:rsidR="2CDACDB1">
        <w:rPr>
          <w:lang w:val="es-ES"/>
        </w:rPr>
        <w:t>o una plantilla “Informe” denegada</w:t>
      </w:r>
      <w:r w:rsidRPr="09293407" w:rsidR="71E64946">
        <w:rPr>
          <w:lang w:val="es-ES"/>
        </w:rPr>
        <w:t xml:space="preserve"> en la carpeta “Propuestas en curso”.</w:t>
      </w:r>
    </w:p>
    <w:p w:rsidR="00A81DA9" w:rsidP="00A81DA9" w:rsidRDefault="00A81DA9" w14:paraId="0E09D58B" w14:textId="77777777">
      <w:pPr>
        <w:jc w:val="both"/>
        <w:rPr>
          <w:lang w:val="es-ES"/>
        </w:rPr>
      </w:pPr>
    </w:p>
    <w:p w:rsidRPr="00801BEC" w:rsidR="00A81DA9" w:rsidP="00A81DA9" w:rsidRDefault="00A81DA9" w14:paraId="2A51DBB6" w14:textId="6737BC4C">
      <w:pPr>
        <w:jc w:val="both"/>
        <w:rPr>
          <w:lang w:val="es-ES"/>
        </w:rPr>
      </w:pPr>
      <w:r>
        <w:rPr>
          <w:b/>
          <w:bCs/>
          <w:lang w:val="es-ES"/>
        </w:rPr>
        <w:t xml:space="preserve">Productos de trabajo: </w:t>
      </w:r>
      <w:r w:rsidR="00801BEC">
        <w:rPr>
          <w:lang w:val="es-ES"/>
        </w:rPr>
        <w:t>plantilla de “</w:t>
      </w:r>
      <w:r w:rsidR="00654C9F">
        <w:rPr>
          <w:lang w:val="es-ES"/>
        </w:rPr>
        <w:t>Planificación de una propuesta</w:t>
      </w:r>
      <w:r w:rsidR="00801BEC">
        <w:rPr>
          <w:lang w:val="es-ES"/>
        </w:rPr>
        <w:t>”</w:t>
      </w:r>
      <w:r w:rsidR="009B68CE">
        <w:rPr>
          <w:lang w:val="es-ES"/>
        </w:rPr>
        <w:t xml:space="preserve"> en la carpeta “Propuestas en curso”.</w:t>
      </w:r>
    </w:p>
    <w:p w:rsidR="00A81DA9" w:rsidP="00A81DA9" w:rsidRDefault="00A81DA9" w14:paraId="2166A106" w14:textId="77777777">
      <w:pPr>
        <w:jc w:val="both"/>
        <w:rPr>
          <w:b/>
          <w:bCs/>
          <w:lang w:val="es-ES"/>
        </w:rPr>
      </w:pPr>
    </w:p>
    <w:p w:rsidRPr="007A6562" w:rsidR="00A81DA9" w:rsidP="09293407" w:rsidRDefault="00A81DA9" w14:paraId="793C16BA" w14:textId="5A5CDC42">
      <w:pPr>
        <w:jc w:val="both"/>
        <w:rPr>
          <w:lang w:val="es-ES"/>
        </w:rPr>
      </w:pPr>
      <w:r w:rsidRPr="09293407">
        <w:rPr>
          <w:b/>
          <w:bCs/>
          <w:lang w:val="es-ES"/>
        </w:rPr>
        <w:t xml:space="preserve">Criterios de entrada: </w:t>
      </w:r>
      <w:r w:rsidRPr="09293407" w:rsidR="007A6562">
        <w:rPr>
          <w:lang w:val="es-ES"/>
        </w:rPr>
        <w:t xml:space="preserve">existen </w:t>
      </w:r>
      <w:r w:rsidRPr="09293407" w:rsidR="00931694">
        <w:rPr>
          <w:lang w:val="es-ES"/>
        </w:rPr>
        <w:t>propuestas de cambio aceptadas sin planificar</w:t>
      </w:r>
      <w:r w:rsidRPr="09293407" w:rsidR="00324385">
        <w:rPr>
          <w:lang w:val="es-ES"/>
        </w:rPr>
        <w:t xml:space="preserve"> cubiertas en la plantilla “</w:t>
      </w:r>
      <w:r w:rsidRPr="09293407" w:rsidR="007166E6">
        <w:rPr>
          <w:lang w:val="es-ES"/>
        </w:rPr>
        <w:t>Resolución de la propuesta</w:t>
      </w:r>
      <w:r w:rsidRPr="09293407" w:rsidR="00324385">
        <w:rPr>
          <w:lang w:val="es-ES"/>
        </w:rPr>
        <w:t>”</w:t>
      </w:r>
      <w:r w:rsidRPr="09293407" w:rsidR="56A52719">
        <w:rPr>
          <w:lang w:val="es-ES"/>
        </w:rPr>
        <w:t xml:space="preserve"> o</w:t>
      </w:r>
      <w:r w:rsidRPr="09293407" w:rsidR="42409458">
        <w:rPr>
          <w:lang w:val="es-ES"/>
        </w:rPr>
        <w:t xml:space="preserve"> una plantilla de “Informe” cubierta con el campo “Decisión” </w:t>
      </w:r>
      <w:r w:rsidRPr="09293407" w:rsidR="4D885B18">
        <w:rPr>
          <w:lang w:val="es-ES"/>
        </w:rPr>
        <w:t>esté como “Denegado”</w:t>
      </w:r>
      <w:r w:rsidRPr="09293407" w:rsidR="00931694">
        <w:rPr>
          <w:lang w:val="es-ES"/>
        </w:rPr>
        <w:t>.</w:t>
      </w:r>
    </w:p>
    <w:p w:rsidR="00A81DA9" w:rsidP="00A81DA9" w:rsidRDefault="00A81DA9" w14:paraId="1140DC94" w14:textId="77777777">
      <w:pPr>
        <w:jc w:val="both"/>
        <w:rPr>
          <w:b/>
          <w:bCs/>
          <w:lang w:val="es-ES"/>
        </w:rPr>
      </w:pPr>
    </w:p>
    <w:p w:rsidRPr="00980490" w:rsidR="00A81DA9" w:rsidP="00A81DA9" w:rsidRDefault="00A81DA9" w14:paraId="005AC8C0" w14:textId="10615806">
      <w:pPr>
        <w:jc w:val="both"/>
        <w:rPr>
          <w:lang w:val="es-ES"/>
        </w:rPr>
      </w:pPr>
      <w:r w:rsidRPr="09293407">
        <w:rPr>
          <w:b/>
          <w:bCs/>
          <w:lang w:val="es-ES"/>
        </w:rPr>
        <w:t xml:space="preserve">Criterios de salida: </w:t>
      </w:r>
      <w:r w:rsidRPr="09293407" w:rsidR="00980490">
        <w:rPr>
          <w:lang w:val="es-ES"/>
        </w:rPr>
        <w:t xml:space="preserve">plantilla de </w:t>
      </w:r>
      <w:r w:rsidRPr="09293407" w:rsidR="00654C9F">
        <w:rPr>
          <w:lang w:val="es-ES"/>
        </w:rPr>
        <w:t>“Planificación de una propuesta”</w:t>
      </w:r>
      <w:r w:rsidRPr="09293407" w:rsidR="40D07026">
        <w:rPr>
          <w:lang w:val="es-ES"/>
        </w:rPr>
        <w:t xml:space="preserve"> cubierta y guardada en “Propuestas en curso”.</w:t>
      </w:r>
    </w:p>
    <w:p w:rsidRPr="00A81DA9" w:rsidR="00A81DA9" w:rsidP="00A81DA9" w:rsidRDefault="00A81DA9" w14:paraId="4C1813FE" w14:textId="77777777">
      <w:pPr>
        <w:rPr>
          <w:lang w:val="es-ES"/>
        </w:rPr>
      </w:pPr>
    </w:p>
    <w:p w:rsidR="334281A6" w:rsidP="6DD4FCBA" w:rsidRDefault="334281A6" w14:paraId="45E2FE8B" w14:textId="57388F65">
      <w:pPr>
        <w:pStyle w:val="Heading3"/>
        <w:rPr>
          <w:lang w:val="es-ES"/>
        </w:rPr>
      </w:pPr>
      <w:bookmarkStart w:name="_Toc1812973204" w:id="28"/>
      <w:bookmarkStart w:name="_Toc118573144" w:id="29"/>
      <w:r w:rsidRPr="09293407">
        <w:rPr>
          <w:lang w:val="es-ES"/>
        </w:rPr>
        <w:t xml:space="preserve">Actividad </w:t>
      </w:r>
      <w:r w:rsidRPr="09293407" w:rsidR="51740F61">
        <w:rPr>
          <w:lang w:val="es-ES"/>
        </w:rPr>
        <w:t>6</w:t>
      </w:r>
      <w:r w:rsidRPr="09293407">
        <w:rPr>
          <w:lang w:val="es-ES"/>
        </w:rPr>
        <w:t>: Implementación</w:t>
      </w:r>
      <w:bookmarkEnd w:id="28"/>
      <w:bookmarkEnd w:id="29"/>
    </w:p>
    <w:p w:rsidR="00A81DA9" w:rsidP="00A81DA9" w:rsidRDefault="00A81DA9" w14:paraId="07C641CB" w14:textId="44B4C5F9">
      <w:pPr>
        <w:jc w:val="both"/>
        <w:rPr>
          <w:lang w:val="es-ES"/>
        </w:rPr>
      </w:pPr>
      <w:r w:rsidRPr="09293407">
        <w:rPr>
          <w:b/>
          <w:bCs/>
          <w:lang w:val="es-ES"/>
        </w:rPr>
        <w:t>Descripción</w:t>
      </w:r>
      <w:r w:rsidRPr="09293407">
        <w:rPr>
          <w:lang w:val="es-ES"/>
        </w:rPr>
        <w:t xml:space="preserve">: </w:t>
      </w:r>
      <w:r w:rsidRPr="09293407" w:rsidR="001D61C2">
        <w:rPr>
          <w:lang w:val="es-ES"/>
        </w:rPr>
        <w:t>se desarrolla la nueva versión del producto</w:t>
      </w:r>
      <w:r w:rsidRPr="09293407" w:rsidR="00042317">
        <w:rPr>
          <w:lang w:val="es-ES"/>
        </w:rPr>
        <w:t>,</w:t>
      </w:r>
      <w:r w:rsidRPr="09293407" w:rsidR="001E7566">
        <w:rPr>
          <w:lang w:val="es-ES"/>
        </w:rPr>
        <w:t xml:space="preserve"> en la que se incluyen los cambios </w:t>
      </w:r>
      <w:r w:rsidRPr="09293407" w:rsidR="00DA151D">
        <w:rPr>
          <w:lang w:val="es-ES"/>
        </w:rPr>
        <w:t>que se consi</w:t>
      </w:r>
      <w:r w:rsidRPr="09293407" w:rsidR="006805C0">
        <w:rPr>
          <w:lang w:val="es-ES"/>
        </w:rPr>
        <w:t xml:space="preserve">deran oportunos </w:t>
      </w:r>
      <w:r w:rsidRPr="09293407" w:rsidR="00F26EDB">
        <w:rPr>
          <w:lang w:val="es-ES"/>
        </w:rPr>
        <w:t>y</w:t>
      </w:r>
      <w:r w:rsidRPr="09293407" w:rsidR="00122D0A">
        <w:rPr>
          <w:lang w:val="es-ES"/>
        </w:rPr>
        <w:t xml:space="preserve"> que</w:t>
      </w:r>
      <w:r w:rsidRPr="09293407" w:rsidR="00F26EDB">
        <w:rPr>
          <w:lang w:val="es-ES"/>
        </w:rPr>
        <w:t xml:space="preserve"> aportan un beneficio</w:t>
      </w:r>
      <w:r w:rsidRPr="09293407" w:rsidR="00122D0A">
        <w:rPr>
          <w:lang w:val="es-ES"/>
        </w:rPr>
        <w:t xml:space="preserve">. </w:t>
      </w:r>
      <w:r w:rsidRPr="09293407" w:rsidR="00DA25EE">
        <w:rPr>
          <w:lang w:val="es-ES"/>
        </w:rPr>
        <w:t>Para realizar la implementación se sigu</w:t>
      </w:r>
      <w:r w:rsidRPr="09293407" w:rsidR="0096626E">
        <w:rPr>
          <w:lang w:val="es-ES"/>
        </w:rPr>
        <w:t xml:space="preserve">e lo acordado en la </w:t>
      </w:r>
      <w:r w:rsidRPr="09293407" w:rsidR="00253BAC">
        <w:rPr>
          <w:lang w:val="es-ES"/>
        </w:rPr>
        <w:t>fase de planificación del cambio.</w:t>
      </w:r>
    </w:p>
    <w:p w:rsidR="00A81DA9" w:rsidP="00A81DA9" w:rsidRDefault="00A81DA9" w14:paraId="5BD6CDC1" w14:textId="77777777">
      <w:pPr>
        <w:jc w:val="both"/>
        <w:rPr>
          <w:lang w:val="es-ES"/>
        </w:rPr>
      </w:pPr>
    </w:p>
    <w:p w:rsidRPr="00AA5A1A" w:rsidR="00A81DA9" w:rsidP="00A81DA9" w:rsidRDefault="00A81DA9" w14:paraId="5AA04A1E" w14:textId="74BB71D9">
      <w:pPr>
        <w:jc w:val="both"/>
        <w:rPr>
          <w:lang w:val="es-ES"/>
        </w:rPr>
      </w:pPr>
      <w:r>
        <w:rPr>
          <w:b/>
          <w:bCs/>
          <w:lang w:val="es-ES"/>
        </w:rPr>
        <w:t xml:space="preserve">Involucrados: </w:t>
      </w:r>
      <w:r w:rsidRPr="00736C1E" w:rsidR="00736C1E">
        <w:rPr>
          <w:lang w:val="es-ES"/>
        </w:rPr>
        <w:t>miembros del equipo de desarrollo</w:t>
      </w:r>
      <w:r w:rsidR="00F00EF7">
        <w:rPr>
          <w:lang w:val="es-ES"/>
        </w:rPr>
        <w:t>.</w:t>
      </w:r>
    </w:p>
    <w:p w:rsidR="00A81DA9" w:rsidP="00A81DA9" w:rsidRDefault="00A81DA9" w14:paraId="5248350B" w14:textId="77777777">
      <w:pPr>
        <w:jc w:val="both"/>
        <w:rPr>
          <w:lang w:val="es-ES"/>
        </w:rPr>
      </w:pPr>
    </w:p>
    <w:p w:rsidRPr="00DF7D1B" w:rsidR="00A81DA9" w:rsidP="00A81DA9" w:rsidRDefault="00A81DA9" w14:paraId="3727C029" w14:textId="4E1582F4">
      <w:pPr>
        <w:jc w:val="both"/>
        <w:rPr>
          <w:lang w:val="es-ES"/>
        </w:rPr>
      </w:pPr>
      <w:r w:rsidRPr="09293407">
        <w:rPr>
          <w:b/>
          <w:bCs/>
          <w:lang w:val="es-ES"/>
        </w:rPr>
        <w:t xml:space="preserve">Entradas requeridas: </w:t>
      </w:r>
      <w:r w:rsidRPr="09293407" w:rsidR="00D1431C">
        <w:rPr>
          <w:lang w:val="es-ES"/>
        </w:rPr>
        <w:t xml:space="preserve">plantilla “Planificación de </w:t>
      </w:r>
      <w:r w:rsidRPr="09293407" w:rsidR="00373430">
        <w:rPr>
          <w:lang w:val="es-ES"/>
        </w:rPr>
        <w:t xml:space="preserve">una </w:t>
      </w:r>
      <w:r w:rsidRPr="09293407" w:rsidR="00D1431C">
        <w:rPr>
          <w:lang w:val="es-ES"/>
        </w:rPr>
        <w:t xml:space="preserve">propuesta” cubierta y </w:t>
      </w:r>
      <w:r w:rsidRPr="09293407" w:rsidR="00DF7D1B">
        <w:rPr>
          <w:lang w:val="es-ES"/>
        </w:rPr>
        <w:t xml:space="preserve">documentos </w:t>
      </w:r>
      <w:r w:rsidRPr="09293407" w:rsidR="00891B6E">
        <w:rPr>
          <w:lang w:val="es-ES"/>
        </w:rPr>
        <w:t xml:space="preserve">con la </w:t>
      </w:r>
      <w:r w:rsidRPr="09293407" w:rsidR="000D3EC6">
        <w:rPr>
          <w:lang w:val="es-ES"/>
        </w:rPr>
        <w:t>planificación</w:t>
      </w:r>
      <w:r w:rsidRPr="09293407" w:rsidR="00891B6E">
        <w:rPr>
          <w:lang w:val="es-ES"/>
        </w:rPr>
        <w:t xml:space="preserve"> del cambio</w:t>
      </w:r>
      <w:r w:rsidRPr="09293407" w:rsidR="000D3EC6">
        <w:rPr>
          <w:lang w:val="es-ES"/>
        </w:rPr>
        <w:t xml:space="preserve"> y la estrategia a seguir</w:t>
      </w:r>
      <w:r w:rsidRPr="09293407" w:rsidR="1AB67785">
        <w:rPr>
          <w:lang w:val="es-ES"/>
        </w:rPr>
        <w:t>, junto con los archivos necesarios sobre los que se llevarán a cabo los cambios.</w:t>
      </w:r>
    </w:p>
    <w:p w:rsidR="00A81DA9" w:rsidP="00A81DA9" w:rsidRDefault="00A81DA9" w14:paraId="0B03C495" w14:textId="77777777">
      <w:pPr>
        <w:jc w:val="both"/>
        <w:rPr>
          <w:lang w:val="es-ES"/>
        </w:rPr>
      </w:pPr>
    </w:p>
    <w:p w:rsidRPr="00C06F83" w:rsidR="00A81DA9" w:rsidP="00A81DA9" w:rsidRDefault="00A81DA9" w14:paraId="2A9939E2" w14:textId="59439226">
      <w:pPr>
        <w:jc w:val="both"/>
        <w:rPr>
          <w:lang w:val="es-ES"/>
        </w:rPr>
      </w:pPr>
      <w:r>
        <w:rPr>
          <w:b/>
          <w:bCs/>
          <w:lang w:val="es-ES"/>
        </w:rPr>
        <w:t xml:space="preserve">Productos de trabajo: </w:t>
      </w:r>
      <w:r w:rsidR="00C06F83">
        <w:rPr>
          <w:lang w:val="es-ES"/>
        </w:rPr>
        <w:t>nueva versión del pro</w:t>
      </w:r>
      <w:r w:rsidR="009E6E1C">
        <w:rPr>
          <w:lang w:val="es-ES"/>
        </w:rPr>
        <w:t xml:space="preserve">ducto </w:t>
      </w:r>
      <w:r w:rsidR="00324A51">
        <w:rPr>
          <w:lang w:val="es-ES"/>
        </w:rPr>
        <w:t>con los cambios implementados</w:t>
      </w:r>
      <w:r w:rsidR="009A4EB7">
        <w:rPr>
          <w:lang w:val="es-ES"/>
        </w:rPr>
        <w:t xml:space="preserve"> y plantilla “Implementación de cambios” en blanco</w:t>
      </w:r>
      <w:r w:rsidR="00C77F46">
        <w:rPr>
          <w:lang w:val="es-ES"/>
        </w:rPr>
        <w:t xml:space="preserve"> </w:t>
      </w:r>
      <w:r w:rsidR="00346829">
        <w:rPr>
          <w:lang w:val="es-ES"/>
        </w:rPr>
        <w:t>ub</w:t>
      </w:r>
      <w:r w:rsidR="00803032">
        <w:rPr>
          <w:lang w:val="es-ES"/>
        </w:rPr>
        <w:t>icada en la carpeta</w:t>
      </w:r>
      <w:r w:rsidR="00FA58E6">
        <w:rPr>
          <w:lang w:val="es-ES"/>
        </w:rPr>
        <w:t xml:space="preserve"> “Propuestas en curso”</w:t>
      </w:r>
      <w:r w:rsidR="00324A51">
        <w:rPr>
          <w:lang w:val="es-ES"/>
        </w:rPr>
        <w:t>.</w:t>
      </w:r>
    </w:p>
    <w:p w:rsidR="00A81DA9" w:rsidP="00A81DA9" w:rsidRDefault="00A81DA9" w14:paraId="534E5DF4" w14:textId="77777777">
      <w:pPr>
        <w:jc w:val="both"/>
        <w:rPr>
          <w:b/>
          <w:bCs/>
          <w:lang w:val="es-ES"/>
        </w:rPr>
      </w:pPr>
    </w:p>
    <w:p w:rsidRPr="009505CA" w:rsidR="00A81DA9" w:rsidP="00A81DA9" w:rsidRDefault="00A81DA9" w14:paraId="00774518" w14:textId="4B24C4DB">
      <w:pPr>
        <w:jc w:val="both"/>
        <w:rPr>
          <w:lang w:val="es-ES"/>
        </w:rPr>
      </w:pPr>
      <w:r>
        <w:rPr>
          <w:b/>
          <w:bCs/>
          <w:lang w:val="es-ES"/>
        </w:rPr>
        <w:t xml:space="preserve">Criterios de entrada: </w:t>
      </w:r>
      <w:r w:rsidR="00D1431C">
        <w:rPr>
          <w:lang w:val="es-ES"/>
        </w:rPr>
        <w:t>plantilla de “Planificación de una propuesta” cubierta junto con la documentación necesaria</w:t>
      </w:r>
      <w:r w:rsidR="000E7300">
        <w:rPr>
          <w:lang w:val="es-ES"/>
        </w:rPr>
        <w:t xml:space="preserve"> para los cambios propuestos.</w:t>
      </w:r>
    </w:p>
    <w:p w:rsidR="00A81DA9" w:rsidP="00A81DA9" w:rsidRDefault="00A81DA9" w14:paraId="7AA248F6" w14:textId="77777777">
      <w:pPr>
        <w:jc w:val="both"/>
        <w:rPr>
          <w:b/>
          <w:bCs/>
          <w:lang w:val="es-ES"/>
        </w:rPr>
      </w:pPr>
    </w:p>
    <w:p w:rsidR="00A81DA9" w:rsidP="09293407" w:rsidRDefault="00A81DA9" w14:paraId="11685481" w14:textId="1A4AFD64">
      <w:pPr>
        <w:jc w:val="both"/>
        <w:rPr>
          <w:lang w:val="es-ES"/>
        </w:rPr>
      </w:pPr>
      <w:r w:rsidRPr="09293407">
        <w:rPr>
          <w:b/>
          <w:bCs/>
          <w:lang w:val="es-ES"/>
        </w:rPr>
        <w:t xml:space="preserve">Criterios de salida: </w:t>
      </w:r>
      <w:r w:rsidRPr="09293407" w:rsidR="00274A62">
        <w:rPr>
          <w:lang w:val="es-ES"/>
        </w:rPr>
        <w:t xml:space="preserve">la implementación de los cambios ya ha sido desarrollada al </w:t>
      </w:r>
      <w:r w:rsidRPr="09293407" w:rsidR="000A5B06">
        <w:rPr>
          <w:lang w:val="es-ES"/>
        </w:rPr>
        <w:t>completo</w:t>
      </w:r>
      <w:r w:rsidRPr="09293407" w:rsidR="00E00663">
        <w:rPr>
          <w:lang w:val="es-ES"/>
        </w:rPr>
        <w:t xml:space="preserve"> y la plantilla “Implementación de cambios” es</w:t>
      </w:r>
      <w:r w:rsidRPr="09293407" w:rsidR="00E5023F">
        <w:rPr>
          <w:lang w:val="es-ES"/>
        </w:rPr>
        <w:t>tá completa</w:t>
      </w:r>
      <w:r w:rsidRPr="09293407" w:rsidR="47ACFF92">
        <w:rPr>
          <w:lang w:val="es-ES"/>
        </w:rPr>
        <w:t xml:space="preserve"> y guardada en la carpeta “Propuestas en curso”.</w:t>
      </w:r>
    </w:p>
    <w:p w:rsidR="00A81DA9" w:rsidP="09293407" w:rsidRDefault="00A81DA9" w14:paraId="3ED5FBC1" w14:textId="5DA66D7B">
      <w:pPr>
        <w:jc w:val="both"/>
        <w:rPr>
          <w:lang w:val="es-ES"/>
        </w:rPr>
      </w:pPr>
    </w:p>
    <w:p w:rsidRPr="00A81DA9" w:rsidR="00EC071B" w:rsidP="00A81DA9" w:rsidRDefault="00EC071B" w14:paraId="6A290906" w14:textId="77777777">
      <w:pPr>
        <w:rPr>
          <w:lang w:val="es-ES"/>
        </w:rPr>
      </w:pPr>
    </w:p>
    <w:p w:rsidR="77CCF960" w:rsidP="02B4146C" w:rsidRDefault="77CCF960" w14:paraId="1655CE5D" w14:textId="1BE39158">
      <w:pPr>
        <w:pStyle w:val="Heading3"/>
        <w:rPr>
          <w:lang w:val="es-ES"/>
        </w:rPr>
      </w:pPr>
      <w:bookmarkStart w:name="_Toc1981167384" w:id="30"/>
      <w:bookmarkStart w:name="_Toc927713057" w:id="31"/>
      <w:r w:rsidRPr="09293407">
        <w:rPr>
          <w:lang w:val="es-ES"/>
        </w:rPr>
        <w:t>Actividad 7: Revisión de requerimiento. Pruebas de consistencia</w:t>
      </w:r>
      <w:bookmarkEnd w:id="30"/>
      <w:bookmarkEnd w:id="31"/>
    </w:p>
    <w:p w:rsidR="00A81DA9" w:rsidP="00FE083F" w:rsidRDefault="00A81DA9" w14:paraId="326F2198" w14:textId="1BEDB3D5">
      <w:pPr>
        <w:pStyle w:val="NormalWeb"/>
        <w:jc w:val="both"/>
      </w:pPr>
      <w:r w:rsidRPr="09293407">
        <w:rPr>
          <w:b/>
          <w:bCs/>
        </w:rPr>
        <w:t>Descripción</w:t>
      </w:r>
      <w:r>
        <w:t xml:space="preserve">: </w:t>
      </w:r>
      <w:r w:rsidR="00676323">
        <w:t xml:space="preserve">se estudia si la introducción de modificaciones derivadas de los cambios propuestos implica alteraciones que afecten </w:t>
      </w:r>
      <w:r w:rsidR="002F123E">
        <w:t xml:space="preserve">el cumplimiento de los requisitos </w:t>
      </w:r>
      <w:r w:rsidR="0072574A">
        <w:t xml:space="preserve">no funcionales </w:t>
      </w:r>
      <w:r w:rsidR="002F123E">
        <w:t>o</w:t>
      </w:r>
      <w:r w:rsidR="00676323">
        <w:t xml:space="preserve"> a la consistencia del producto y, por lo tanto, no puedan incluirse en una nueva versión. </w:t>
      </w:r>
      <w:r w:rsidR="007F1B4B">
        <w:t>S</w:t>
      </w:r>
      <w:r w:rsidR="00676323">
        <w:t>e llevarán a cabo una serie de pruebas y análisis que muestren las implicaciones que tiene la inclusión de nuevas características en el producto</w:t>
      </w:r>
      <w:r w:rsidR="000B36D6">
        <w:t>, p</w:t>
      </w:r>
      <w:r w:rsidR="007F1B4B">
        <w:t xml:space="preserve">ara </w:t>
      </w:r>
      <w:r w:rsidR="00676323">
        <w:t xml:space="preserve">que </w:t>
      </w:r>
      <w:r w:rsidR="000B36D6">
        <w:t>la</w:t>
      </w:r>
      <w:r w:rsidR="00676323">
        <w:t xml:space="preserve"> nueva versión se</w:t>
      </w:r>
      <w:r w:rsidR="000B36D6">
        <w:t>a</w:t>
      </w:r>
      <w:r w:rsidR="00676323">
        <w:t xml:space="preserve"> funcional y </w:t>
      </w:r>
      <w:r w:rsidR="000B36D6">
        <w:t>adecuada</w:t>
      </w:r>
      <w:r w:rsidR="00676323">
        <w:t xml:space="preserve"> para poder ser distribuida.</w:t>
      </w:r>
      <w:r w:rsidR="1199AB84">
        <w:t xml:space="preserve"> </w:t>
      </w:r>
      <w:r w:rsidR="63C9BB6B">
        <w:t xml:space="preserve">En caso de no superar las pruebas, el campo “Decisión” </w:t>
      </w:r>
      <w:r w:rsidR="6D43CA90">
        <w:t>será “Denegado”.</w:t>
      </w:r>
    </w:p>
    <w:p w:rsidR="09293407" w:rsidP="09293407" w:rsidRDefault="09293407" w14:paraId="43F2E828" w14:textId="2E876524">
      <w:pPr>
        <w:pStyle w:val="NormalWeb"/>
        <w:jc w:val="both"/>
      </w:pPr>
    </w:p>
    <w:p w:rsidRPr="00AA5A1A" w:rsidR="00A81DA9" w:rsidP="00A81DA9" w:rsidRDefault="00A81DA9" w14:paraId="6C689776" w14:textId="1671F910">
      <w:pPr>
        <w:jc w:val="both"/>
        <w:rPr>
          <w:lang w:val="es-ES"/>
        </w:rPr>
      </w:pPr>
      <w:r>
        <w:rPr>
          <w:b/>
          <w:bCs/>
          <w:lang w:val="es-ES"/>
        </w:rPr>
        <w:t xml:space="preserve">Involucrados: </w:t>
      </w:r>
      <w:r w:rsidR="00B95FB7">
        <w:rPr>
          <w:lang w:val="es-ES"/>
        </w:rPr>
        <w:t>equipo de analistas y de evaluación de pruebas.</w:t>
      </w:r>
    </w:p>
    <w:p w:rsidR="00A81DA9" w:rsidP="00A81DA9" w:rsidRDefault="00A81DA9" w14:paraId="03878281" w14:textId="77777777">
      <w:pPr>
        <w:jc w:val="both"/>
        <w:rPr>
          <w:lang w:val="es-ES"/>
        </w:rPr>
      </w:pPr>
    </w:p>
    <w:p w:rsidR="00A81DA9" w:rsidP="00A81DA9" w:rsidRDefault="00A81DA9" w14:paraId="00A6536D" w14:textId="13E6CACF">
      <w:pPr>
        <w:jc w:val="both"/>
        <w:rPr>
          <w:lang w:val="es-ES"/>
        </w:rPr>
      </w:pPr>
      <w:r>
        <w:rPr>
          <w:b/>
          <w:bCs/>
          <w:lang w:val="es-ES"/>
        </w:rPr>
        <w:t xml:space="preserve">Entradas requeridas: </w:t>
      </w:r>
      <w:r w:rsidR="007B47BB">
        <w:rPr>
          <w:lang w:val="es-ES"/>
        </w:rPr>
        <w:t xml:space="preserve">el </w:t>
      </w:r>
      <w:r w:rsidRPr="003F349D" w:rsidR="003F349D">
        <w:rPr>
          <w:lang w:val="es-ES"/>
        </w:rPr>
        <w:t xml:space="preserve">proyecto </w:t>
      </w:r>
      <w:r w:rsidR="007B47BB">
        <w:rPr>
          <w:lang w:val="es-ES"/>
        </w:rPr>
        <w:t>ha sido</w:t>
      </w:r>
      <w:r w:rsidRPr="003F349D" w:rsidR="003F349D">
        <w:rPr>
          <w:lang w:val="es-ES"/>
        </w:rPr>
        <w:t xml:space="preserve"> modificado </w:t>
      </w:r>
      <w:r w:rsidR="002674B5">
        <w:rPr>
          <w:lang w:val="es-ES"/>
        </w:rPr>
        <w:t>y l</w:t>
      </w:r>
      <w:r w:rsidR="00486DF6">
        <w:rPr>
          <w:lang w:val="es-ES"/>
        </w:rPr>
        <w:t xml:space="preserve">a plantilla “Implementación de cambios” </w:t>
      </w:r>
      <w:r w:rsidR="006B3B1C">
        <w:rPr>
          <w:lang w:val="es-ES"/>
        </w:rPr>
        <w:t xml:space="preserve">está completa y su “Estado actual” es </w:t>
      </w:r>
      <w:r w:rsidR="00AE67D1">
        <w:rPr>
          <w:lang w:val="es-ES"/>
        </w:rPr>
        <w:t>“Finalizado”.</w:t>
      </w:r>
      <w:r w:rsidR="002674B5">
        <w:rPr>
          <w:lang w:val="es-ES"/>
        </w:rPr>
        <w:t xml:space="preserve"> Plantilla </w:t>
      </w:r>
      <w:r w:rsidR="008B5D53">
        <w:rPr>
          <w:lang w:val="es-ES"/>
        </w:rPr>
        <w:t>“Informe”</w:t>
      </w:r>
      <w:r w:rsidR="002674B5">
        <w:rPr>
          <w:lang w:val="es-ES"/>
        </w:rPr>
        <w:t xml:space="preserve"> en blanc</w:t>
      </w:r>
      <w:r w:rsidR="00925A2F">
        <w:rPr>
          <w:lang w:val="es-ES"/>
        </w:rPr>
        <w:t xml:space="preserve">o disponible en </w:t>
      </w:r>
      <w:r w:rsidR="008B5D53">
        <w:rPr>
          <w:lang w:val="es-ES"/>
        </w:rPr>
        <w:t>la carpeta “</w:t>
      </w:r>
      <w:r w:rsidR="00084C1D">
        <w:rPr>
          <w:lang w:val="es-ES"/>
        </w:rPr>
        <w:t>Propuestas en curso</w:t>
      </w:r>
      <w:r w:rsidR="008B5D53">
        <w:rPr>
          <w:lang w:val="es-ES"/>
        </w:rPr>
        <w:t>”</w:t>
      </w:r>
    </w:p>
    <w:p w:rsidR="00A81DA9" w:rsidP="00A81DA9" w:rsidRDefault="00A81DA9" w14:paraId="07DB37CB" w14:textId="77777777">
      <w:pPr>
        <w:jc w:val="both"/>
        <w:rPr>
          <w:lang w:val="es-ES"/>
        </w:rPr>
      </w:pPr>
    </w:p>
    <w:p w:rsidRPr="00965309" w:rsidR="00A81DA9" w:rsidP="00A81DA9" w:rsidRDefault="00A81DA9" w14:paraId="7FF82D40" w14:textId="29B91135">
      <w:pPr>
        <w:jc w:val="both"/>
        <w:rPr>
          <w:lang w:val="es-ES"/>
        </w:rPr>
      </w:pPr>
      <w:r>
        <w:rPr>
          <w:b/>
          <w:bCs/>
          <w:lang w:val="es-ES"/>
        </w:rPr>
        <w:t xml:space="preserve">Productos de trabajo: </w:t>
      </w:r>
      <w:r w:rsidR="004164DB">
        <w:rPr>
          <w:lang w:val="es-ES"/>
        </w:rPr>
        <w:t xml:space="preserve">plantilla </w:t>
      </w:r>
      <w:r w:rsidR="001433AA">
        <w:rPr>
          <w:lang w:val="es-ES"/>
        </w:rPr>
        <w:t>“Informe”</w:t>
      </w:r>
      <w:r w:rsidR="004164DB">
        <w:rPr>
          <w:lang w:val="es-ES"/>
        </w:rPr>
        <w:t xml:space="preserve"> en la carpeta</w:t>
      </w:r>
      <w:r w:rsidR="00EB2FD2">
        <w:rPr>
          <w:lang w:val="es-ES"/>
        </w:rPr>
        <w:t xml:space="preserve"> </w:t>
      </w:r>
      <w:r w:rsidR="00E56952">
        <w:rPr>
          <w:lang w:val="es-ES"/>
        </w:rPr>
        <w:t>“Propuestas en curso”.</w:t>
      </w:r>
    </w:p>
    <w:p w:rsidR="00A81DA9" w:rsidP="00A81DA9" w:rsidRDefault="00A81DA9" w14:paraId="6EECF907" w14:textId="77777777">
      <w:pPr>
        <w:jc w:val="both"/>
        <w:rPr>
          <w:b/>
          <w:bCs/>
          <w:lang w:val="es-ES"/>
        </w:rPr>
      </w:pPr>
    </w:p>
    <w:p w:rsidRPr="00A64E81" w:rsidR="00A81DA9" w:rsidP="00A81DA9" w:rsidRDefault="00A81DA9" w14:paraId="141A850C" w14:textId="0C56DBC4">
      <w:pPr>
        <w:jc w:val="both"/>
        <w:rPr>
          <w:lang w:val="es-ES"/>
        </w:rPr>
      </w:pPr>
      <w:r>
        <w:rPr>
          <w:b/>
          <w:bCs/>
          <w:lang w:val="es-ES"/>
        </w:rPr>
        <w:t xml:space="preserve">Criterios de entrada: </w:t>
      </w:r>
      <w:r w:rsidR="002674B5">
        <w:rPr>
          <w:lang w:val="es-ES"/>
        </w:rPr>
        <w:t>La plantilla “Implementación de cambios” está completa y su “Estado actual” es “Finalizado”.</w:t>
      </w:r>
    </w:p>
    <w:p w:rsidR="00A81DA9" w:rsidP="00A81DA9" w:rsidRDefault="00A81DA9" w14:paraId="586EC871" w14:textId="77777777">
      <w:pPr>
        <w:jc w:val="both"/>
        <w:rPr>
          <w:b/>
          <w:bCs/>
          <w:lang w:val="es-ES"/>
        </w:rPr>
      </w:pPr>
    </w:p>
    <w:p w:rsidRPr="006B2EE2" w:rsidR="00A81DA9" w:rsidP="00A81DA9" w:rsidRDefault="00A81DA9" w14:paraId="2D0C81E6" w14:textId="25184815">
      <w:pPr>
        <w:jc w:val="both"/>
        <w:rPr>
          <w:lang w:val="es-ES"/>
        </w:rPr>
      </w:pPr>
      <w:r>
        <w:rPr>
          <w:b/>
          <w:bCs/>
          <w:lang w:val="es-ES"/>
        </w:rPr>
        <w:t xml:space="preserve">Criterios de salida: </w:t>
      </w:r>
      <w:r w:rsidR="00AD4362">
        <w:rPr>
          <w:lang w:val="es-ES"/>
        </w:rPr>
        <w:t xml:space="preserve">la plantilla </w:t>
      </w:r>
      <w:r w:rsidR="001433AA">
        <w:rPr>
          <w:lang w:val="es-ES"/>
        </w:rPr>
        <w:t>“Informe”</w:t>
      </w:r>
      <w:r w:rsidR="00AD4362">
        <w:rPr>
          <w:lang w:val="es-ES"/>
        </w:rPr>
        <w:t xml:space="preserve"> cubierta</w:t>
      </w:r>
      <w:r w:rsidR="009C729F">
        <w:rPr>
          <w:lang w:val="es-ES"/>
        </w:rPr>
        <w:t xml:space="preserve"> con el campo “</w:t>
      </w:r>
      <w:r w:rsidR="00F97D84">
        <w:rPr>
          <w:lang w:val="es-ES"/>
        </w:rPr>
        <w:t>Decisión</w:t>
      </w:r>
      <w:r w:rsidR="0057642B">
        <w:rPr>
          <w:lang w:val="es-ES"/>
        </w:rPr>
        <w:t>”</w:t>
      </w:r>
      <w:r w:rsidR="00F97D84">
        <w:rPr>
          <w:lang w:val="es-ES"/>
        </w:rPr>
        <w:t xml:space="preserve"> cubierto</w:t>
      </w:r>
      <w:r w:rsidR="00AD4362">
        <w:rPr>
          <w:lang w:val="es-ES"/>
        </w:rPr>
        <w:t>.</w:t>
      </w:r>
    </w:p>
    <w:p w:rsidRPr="00A81DA9" w:rsidR="00A81DA9" w:rsidP="09293407" w:rsidRDefault="00A81DA9" w14:paraId="1A20D5FE" w14:textId="43287E98">
      <w:pPr>
        <w:jc w:val="both"/>
        <w:rPr>
          <w:lang w:val="es-ES"/>
        </w:rPr>
      </w:pPr>
    </w:p>
    <w:p w:rsidR="77CCF960" w:rsidP="71D2012C" w:rsidRDefault="77CCF960" w14:paraId="47417A06" w14:textId="599A87B5">
      <w:pPr>
        <w:pStyle w:val="Heading3"/>
        <w:rPr>
          <w:lang w:val="es-ES"/>
        </w:rPr>
      </w:pPr>
      <w:bookmarkStart w:name="_Toc854143100" w:id="32"/>
      <w:bookmarkStart w:name="_Toc755451826" w:id="33"/>
      <w:r w:rsidRPr="09293407">
        <w:rPr>
          <w:lang w:val="es-ES"/>
        </w:rPr>
        <w:t>Actividad 8: Documentar los cambios implementados</w:t>
      </w:r>
      <w:bookmarkEnd w:id="32"/>
      <w:bookmarkEnd w:id="33"/>
    </w:p>
    <w:p w:rsidR="00A81DA9" w:rsidP="00A81DA9" w:rsidRDefault="00A81DA9" w14:paraId="10D0094E" w14:textId="2957C7F4">
      <w:pPr>
        <w:jc w:val="both"/>
        <w:rPr>
          <w:lang w:val="es-ES"/>
        </w:rPr>
      </w:pPr>
      <w:r w:rsidRPr="00A14DFC">
        <w:rPr>
          <w:b/>
          <w:bCs/>
          <w:lang w:val="es-ES"/>
        </w:rPr>
        <w:t>Descripción</w:t>
      </w:r>
      <w:r>
        <w:rPr>
          <w:lang w:val="es-ES"/>
        </w:rPr>
        <w:t xml:space="preserve">: </w:t>
      </w:r>
      <w:r w:rsidR="0083247C">
        <w:rPr>
          <w:lang w:val="es-ES"/>
        </w:rPr>
        <w:t>una vez el cambio es</w:t>
      </w:r>
      <w:r w:rsidR="00D47723">
        <w:rPr>
          <w:lang w:val="es-ES"/>
        </w:rPr>
        <w:t>té comple</w:t>
      </w:r>
      <w:r w:rsidR="001407E1">
        <w:rPr>
          <w:lang w:val="es-ES"/>
        </w:rPr>
        <w:t>tamente desarrollado</w:t>
      </w:r>
      <w:r w:rsidR="002D3D2A">
        <w:rPr>
          <w:lang w:val="es-ES"/>
        </w:rPr>
        <w:t>, revisado</w:t>
      </w:r>
      <w:r w:rsidR="00377F12">
        <w:rPr>
          <w:lang w:val="es-ES"/>
        </w:rPr>
        <w:t xml:space="preserve"> y listo para ser entregado, se reali</w:t>
      </w:r>
      <w:r w:rsidR="00474235">
        <w:rPr>
          <w:lang w:val="es-ES"/>
        </w:rPr>
        <w:t xml:space="preserve">za una memoria en la que se </w:t>
      </w:r>
      <w:r w:rsidR="00ED0919">
        <w:rPr>
          <w:lang w:val="es-ES"/>
        </w:rPr>
        <w:t>recoge</w:t>
      </w:r>
      <w:r w:rsidR="00E82B72">
        <w:rPr>
          <w:lang w:val="es-ES"/>
        </w:rPr>
        <w:t xml:space="preserve"> l</w:t>
      </w:r>
      <w:r w:rsidR="00B4171C">
        <w:rPr>
          <w:lang w:val="es-ES"/>
        </w:rPr>
        <w:t>os cambios desarrollados,</w:t>
      </w:r>
      <w:r w:rsidR="00E16364">
        <w:rPr>
          <w:lang w:val="es-ES"/>
        </w:rPr>
        <w:t xml:space="preserve"> las pruebas realizadas</w:t>
      </w:r>
      <w:r w:rsidR="00B4171C">
        <w:rPr>
          <w:lang w:val="es-ES"/>
        </w:rPr>
        <w:t xml:space="preserve"> </w:t>
      </w:r>
      <w:r w:rsidR="00CD487F">
        <w:rPr>
          <w:lang w:val="es-ES"/>
        </w:rPr>
        <w:t>y u</w:t>
      </w:r>
      <w:r w:rsidR="00BC003D">
        <w:rPr>
          <w:lang w:val="es-ES"/>
        </w:rPr>
        <w:t>na breve descripción si el cambio ha sido significativo (modificación grande de la base</w:t>
      </w:r>
      <w:r w:rsidR="00916166">
        <w:rPr>
          <w:lang w:val="es-ES"/>
        </w:rPr>
        <w:t xml:space="preserve"> de datos</w:t>
      </w:r>
      <w:r w:rsidR="006B7183">
        <w:rPr>
          <w:lang w:val="es-ES"/>
        </w:rPr>
        <w:t>, desarrollo de una aplicación complementaria…</w:t>
      </w:r>
      <w:r w:rsidR="00BC003D">
        <w:rPr>
          <w:lang w:val="es-ES"/>
        </w:rPr>
        <w:t>)</w:t>
      </w:r>
      <w:r w:rsidR="006B7183">
        <w:rPr>
          <w:lang w:val="es-ES"/>
        </w:rPr>
        <w:t xml:space="preserve">. </w:t>
      </w:r>
    </w:p>
    <w:p w:rsidR="00A81DA9" w:rsidP="00A81DA9" w:rsidRDefault="00A81DA9" w14:paraId="1801AB96" w14:textId="77777777">
      <w:pPr>
        <w:jc w:val="both"/>
        <w:rPr>
          <w:lang w:val="es-ES"/>
        </w:rPr>
      </w:pPr>
    </w:p>
    <w:p w:rsidRPr="00D858D6" w:rsidR="00A81DA9" w:rsidP="00A81DA9" w:rsidRDefault="00A81DA9" w14:paraId="13206074" w14:textId="76B3E691">
      <w:pPr>
        <w:jc w:val="both"/>
        <w:rPr>
          <w:lang w:val="es-ES"/>
        </w:rPr>
      </w:pPr>
      <w:r w:rsidRPr="09293407">
        <w:rPr>
          <w:b/>
          <w:bCs/>
          <w:lang w:val="es-ES"/>
        </w:rPr>
        <w:t xml:space="preserve">Involucrados: </w:t>
      </w:r>
      <w:r w:rsidRPr="09293407" w:rsidR="58E34BA7">
        <w:rPr>
          <w:lang w:val="es-ES"/>
        </w:rPr>
        <w:t>gestor documental del equipo de desarrollo</w:t>
      </w:r>
      <w:r w:rsidRPr="09293407" w:rsidR="006151B1">
        <w:rPr>
          <w:lang w:val="es-ES"/>
        </w:rPr>
        <w:t>.</w:t>
      </w:r>
    </w:p>
    <w:p w:rsidR="00A81DA9" w:rsidP="00A81DA9" w:rsidRDefault="00A81DA9" w14:paraId="5C20F624" w14:textId="77777777">
      <w:pPr>
        <w:jc w:val="both"/>
        <w:rPr>
          <w:lang w:val="es-ES"/>
        </w:rPr>
      </w:pPr>
    </w:p>
    <w:p w:rsidRPr="00952687" w:rsidR="00A81DA9" w:rsidP="00A81DA9" w:rsidRDefault="00A81DA9" w14:paraId="778F9F29" w14:textId="3AE29234">
      <w:pPr>
        <w:jc w:val="both"/>
        <w:rPr>
          <w:lang w:val="es-ES"/>
        </w:rPr>
      </w:pPr>
      <w:r>
        <w:rPr>
          <w:b/>
          <w:bCs/>
          <w:lang w:val="es-ES"/>
        </w:rPr>
        <w:t xml:space="preserve">Entradas requeridas: </w:t>
      </w:r>
      <w:r w:rsidR="00952687">
        <w:rPr>
          <w:lang w:val="es-ES"/>
        </w:rPr>
        <w:t xml:space="preserve">trabajo realizado en la </w:t>
      </w:r>
      <w:r w:rsidR="0046317A">
        <w:rPr>
          <w:lang w:val="es-ES"/>
        </w:rPr>
        <w:t xml:space="preserve">fase de implementación y </w:t>
      </w:r>
      <w:r w:rsidR="00C70F34">
        <w:rPr>
          <w:lang w:val="es-ES"/>
        </w:rPr>
        <w:t>en la fase de revisión y pruebas.</w:t>
      </w:r>
    </w:p>
    <w:p w:rsidR="00A81DA9" w:rsidP="00A81DA9" w:rsidRDefault="00A81DA9" w14:paraId="5BD9F129" w14:textId="77777777">
      <w:pPr>
        <w:jc w:val="both"/>
        <w:rPr>
          <w:lang w:val="es-ES"/>
        </w:rPr>
      </w:pPr>
    </w:p>
    <w:p w:rsidR="00A81DA9" w:rsidP="00A81DA9" w:rsidRDefault="00A81DA9" w14:paraId="1B354A47" w14:textId="1C1A2D5E">
      <w:pPr>
        <w:jc w:val="both"/>
        <w:rPr>
          <w:lang w:val="es-ES"/>
        </w:rPr>
      </w:pPr>
      <w:r w:rsidRPr="09293407">
        <w:rPr>
          <w:b/>
          <w:bCs/>
          <w:lang w:val="es-ES"/>
        </w:rPr>
        <w:t xml:space="preserve">Productos de trabajo: </w:t>
      </w:r>
      <w:r w:rsidRPr="09293407" w:rsidR="000819FF">
        <w:rPr>
          <w:lang w:val="es-ES"/>
        </w:rPr>
        <w:t>plantilla “Documentación de los cambios”</w:t>
      </w:r>
      <w:r w:rsidRPr="09293407" w:rsidR="50459971">
        <w:rPr>
          <w:lang w:val="es-ES"/>
        </w:rPr>
        <w:t xml:space="preserve"> que se encuentra en la carpeta “Documentacion_Cambios”</w:t>
      </w:r>
      <w:r w:rsidRPr="09293407" w:rsidR="000819FF">
        <w:rPr>
          <w:lang w:val="es-ES"/>
        </w:rPr>
        <w:t xml:space="preserve">, en la cual se </w:t>
      </w:r>
      <w:r w:rsidRPr="09293407" w:rsidR="00937E57">
        <w:rPr>
          <w:lang w:val="es-ES"/>
        </w:rPr>
        <w:t xml:space="preserve">indica con detalle </w:t>
      </w:r>
      <w:r w:rsidRPr="09293407" w:rsidR="00933B31">
        <w:rPr>
          <w:lang w:val="es-ES"/>
        </w:rPr>
        <w:t>la información de los cambios.</w:t>
      </w:r>
    </w:p>
    <w:p w:rsidR="00933B31" w:rsidP="00A81DA9" w:rsidRDefault="00933B31" w14:paraId="1CAEC22D" w14:textId="77777777">
      <w:pPr>
        <w:jc w:val="both"/>
        <w:rPr>
          <w:b/>
          <w:bCs/>
          <w:lang w:val="es-ES"/>
        </w:rPr>
      </w:pPr>
    </w:p>
    <w:p w:rsidRPr="00A64E81" w:rsidR="00A81DA9" w:rsidP="00A81DA9" w:rsidRDefault="00A81DA9" w14:paraId="666F349F" w14:textId="36F2C222">
      <w:pPr>
        <w:jc w:val="both"/>
        <w:rPr>
          <w:lang w:val="es-ES"/>
        </w:rPr>
      </w:pPr>
      <w:r>
        <w:rPr>
          <w:b/>
          <w:bCs/>
          <w:lang w:val="es-ES"/>
        </w:rPr>
        <w:t xml:space="preserve">Criterios de entrada: </w:t>
      </w:r>
      <w:r w:rsidR="00C97E6F">
        <w:rPr>
          <w:lang w:val="es-ES"/>
        </w:rPr>
        <w:t>implementación del cambio finalizada y revisada</w:t>
      </w:r>
      <w:r w:rsidR="001C4C99">
        <w:rPr>
          <w:lang w:val="es-ES"/>
        </w:rPr>
        <w:t xml:space="preserve">, en </w:t>
      </w:r>
      <w:r w:rsidR="00D47989">
        <w:rPr>
          <w:lang w:val="es-ES"/>
        </w:rPr>
        <w:t>la plantilla “Informe” se indica si la implementación del cambio se ha realizado con éxito.</w:t>
      </w:r>
    </w:p>
    <w:p w:rsidR="00A81DA9" w:rsidP="00A81DA9" w:rsidRDefault="00A81DA9" w14:paraId="5342A5C1" w14:textId="77777777">
      <w:pPr>
        <w:jc w:val="both"/>
        <w:rPr>
          <w:b/>
          <w:bCs/>
          <w:lang w:val="es-ES"/>
        </w:rPr>
      </w:pPr>
    </w:p>
    <w:p w:rsidRPr="0004295A" w:rsidR="00A81DA9" w:rsidP="00A81DA9" w:rsidRDefault="00A81DA9" w14:paraId="3EDDCFD4" w14:textId="59FA3B0C">
      <w:pPr>
        <w:jc w:val="both"/>
        <w:rPr>
          <w:lang w:val="es-ES"/>
        </w:rPr>
      </w:pPr>
      <w:r w:rsidRPr="09293407">
        <w:rPr>
          <w:b/>
          <w:bCs/>
          <w:lang w:val="es-ES"/>
        </w:rPr>
        <w:t xml:space="preserve">Criterios de salida: </w:t>
      </w:r>
      <w:r w:rsidRPr="09293407" w:rsidR="0004295A">
        <w:rPr>
          <w:lang w:val="es-ES"/>
        </w:rPr>
        <w:t>la plantilla “Documentación de los cambios” tiene todos los campos cubiertos y refleja todos los cambios realizados</w:t>
      </w:r>
      <w:r w:rsidRPr="09293407" w:rsidR="588A9419">
        <w:rPr>
          <w:lang w:val="es-ES"/>
        </w:rPr>
        <w:t>, guardada en la carpeta “Documentacion_Cambios”.</w:t>
      </w:r>
    </w:p>
    <w:p w:rsidRPr="00A81DA9" w:rsidR="00EC071B" w:rsidP="00A81DA9" w:rsidRDefault="00EC071B" w14:paraId="12ABAA84" w14:textId="77777777">
      <w:pPr>
        <w:rPr>
          <w:lang w:val="es-ES"/>
        </w:rPr>
      </w:pPr>
    </w:p>
    <w:p w:rsidR="77CCF960" w:rsidP="2BECDFDA" w:rsidRDefault="77CCF960" w14:paraId="73B3F917" w14:textId="648EB8F4">
      <w:pPr>
        <w:pStyle w:val="Heading3"/>
        <w:rPr>
          <w:lang w:val="es-ES"/>
        </w:rPr>
      </w:pPr>
      <w:bookmarkStart w:name="_Toc1901719943" w:id="34"/>
      <w:bookmarkStart w:name="_Toc133158841" w:id="35"/>
      <w:r w:rsidRPr="09293407">
        <w:rPr>
          <w:lang w:val="es-ES"/>
        </w:rPr>
        <w:t>Actividad 9: Publicación de la nueva versión</w:t>
      </w:r>
      <w:bookmarkEnd w:id="34"/>
      <w:bookmarkEnd w:id="35"/>
    </w:p>
    <w:p w:rsidR="00A81DA9" w:rsidP="00A81DA9" w:rsidRDefault="00A81DA9" w14:paraId="1791209B" w14:textId="0146373B">
      <w:pPr>
        <w:jc w:val="both"/>
        <w:rPr>
          <w:lang w:val="es-ES"/>
        </w:rPr>
      </w:pPr>
      <w:r w:rsidRPr="00A14DFC">
        <w:rPr>
          <w:b/>
          <w:bCs/>
          <w:lang w:val="es-ES"/>
        </w:rPr>
        <w:t>Descripción</w:t>
      </w:r>
      <w:r>
        <w:rPr>
          <w:lang w:val="es-ES"/>
        </w:rPr>
        <w:t xml:space="preserve">: </w:t>
      </w:r>
      <w:r w:rsidR="004A2B18">
        <w:rPr>
          <w:lang w:val="es-ES"/>
        </w:rPr>
        <w:t>es necesario</w:t>
      </w:r>
      <w:r w:rsidRPr="00163734" w:rsidR="00163734">
        <w:rPr>
          <w:lang w:val="es-ES"/>
        </w:rPr>
        <w:t xml:space="preserve"> libera</w:t>
      </w:r>
      <w:r w:rsidR="004A2B18">
        <w:rPr>
          <w:lang w:val="es-ES"/>
        </w:rPr>
        <w:t>r</w:t>
      </w:r>
      <w:r w:rsidRPr="00163734" w:rsidR="00163734">
        <w:rPr>
          <w:lang w:val="es-ES"/>
        </w:rPr>
        <w:t xml:space="preserve"> la nueva versión del producto a todas aquellas personas que se beneficien de él. </w:t>
      </w:r>
      <w:r w:rsidR="00965553">
        <w:rPr>
          <w:lang w:val="es-ES"/>
        </w:rPr>
        <w:t>Es necesario</w:t>
      </w:r>
      <w:r w:rsidRPr="00163734" w:rsidR="00163734">
        <w:rPr>
          <w:lang w:val="es-ES"/>
        </w:rPr>
        <w:t xml:space="preserve"> realizar una notificación </w:t>
      </w:r>
      <w:r w:rsidR="00965553">
        <w:rPr>
          <w:lang w:val="es-ES"/>
        </w:rPr>
        <w:t>oficial</w:t>
      </w:r>
      <w:r w:rsidR="00BA3989">
        <w:rPr>
          <w:lang w:val="es-ES"/>
        </w:rPr>
        <w:t xml:space="preserve"> (por ejemplo</w:t>
      </w:r>
      <w:r w:rsidR="00D02B50">
        <w:rPr>
          <w:lang w:val="es-ES"/>
        </w:rPr>
        <w:t>,</w:t>
      </w:r>
      <w:r w:rsidRPr="00163734" w:rsidR="00163734">
        <w:rPr>
          <w:lang w:val="es-ES"/>
        </w:rPr>
        <w:t xml:space="preserve"> vía correo electrónico</w:t>
      </w:r>
      <w:r w:rsidR="00BA3989">
        <w:rPr>
          <w:lang w:val="es-ES"/>
        </w:rPr>
        <w:t>)</w:t>
      </w:r>
      <w:r w:rsidRPr="00163734" w:rsidR="00163734">
        <w:rPr>
          <w:lang w:val="es-ES"/>
        </w:rPr>
        <w:t xml:space="preserve"> en la que se incluya la información de los cambios realizados. Esta información de cambios será la contenida en la correspondiente plantilla de "</w:t>
      </w:r>
      <w:r w:rsidRPr="0298A138" w:rsidR="00D02B50">
        <w:rPr>
          <w:lang w:val="es-ES"/>
        </w:rPr>
        <w:t>Documentación</w:t>
      </w:r>
      <w:r w:rsidRPr="00163734" w:rsidR="00163734">
        <w:rPr>
          <w:lang w:val="es-ES"/>
        </w:rPr>
        <w:t xml:space="preserve"> de </w:t>
      </w:r>
      <w:r w:rsidRPr="0298A138" w:rsidR="00D02B50">
        <w:rPr>
          <w:lang w:val="es-ES"/>
        </w:rPr>
        <w:t>los</w:t>
      </w:r>
      <w:r w:rsidRPr="6CD3DA3C" w:rsidR="00D02B50">
        <w:rPr>
          <w:lang w:val="es-ES"/>
        </w:rPr>
        <w:t xml:space="preserve"> </w:t>
      </w:r>
      <w:r w:rsidRPr="00163734" w:rsidR="00163734">
        <w:rPr>
          <w:lang w:val="es-ES"/>
        </w:rPr>
        <w:t>cambios</w:t>
      </w:r>
      <w:r w:rsidRPr="00163734" w:rsidR="00D02B50">
        <w:rPr>
          <w:lang w:val="es-ES"/>
        </w:rPr>
        <w:t xml:space="preserve"> </w:t>
      </w:r>
      <w:r w:rsidRPr="00163734" w:rsidR="00163734">
        <w:rPr>
          <w:lang w:val="es-ES"/>
        </w:rPr>
        <w:t>" obtenida en la actividad previa</w:t>
      </w:r>
      <w:r w:rsidR="00CC3FA6">
        <w:rPr>
          <w:lang w:val="es-ES"/>
        </w:rPr>
        <w:t xml:space="preserve"> y se utilizará para rellenar parte de la plantilla “Publicación de la nueva versión”.</w:t>
      </w:r>
    </w:p>
    <w:p w:rsidR="00A81DA9" w:rsidP="00A81DA9" w:rsidRDefault="00A81DA9" w14:paraId="359C9A60" w14:textId="77777777">
      <w:pPr>
        <w:jc w:val="both"/>
        <w:rPr>
          <w:lang w:val="es-ES"/>
        </w:rPr>
      </w:pPr>
    </w:p>
    <w:p w:rsidRPr="00AA5A1A" w:rsidR="00A81DA9" w:rsidP="00A81DA9" w:rsidRDefault="00A81DA9" w14:paraId="53DB13F7" w14:textId="22924CFA">
      <w:pPr>
        <w:jc w:val="both"/>
        <w:rPr>
          <w:lang w:val="es-ES"/>
        </w:rPr>
      </w:pPr>
      <w:r>
        <w:rPr>
          <w:b/>
          <w:bCs/>
          <w:lang w:val="es-ES"/>
        </w:rPr>
        <w:t xml:space="preserve">Involucrados: </w:t>
      </w:r>
      <w:r w:rsidR="00153619">
        <w:rPr>
          <w:lang w:val="es-ES"/>
        </w:rPr>
        <w:t>miembros del equipo de la liberación del proyecto.</w:t>
      </w:r>
    </w:p>
    <w:p w:rsidR="00A81DA9" w:rsidP="00A81DA9" w:rsidRDefault="00A81DA9" w14:paraId="1699C253" w14:textId="77777777">
      <w:pPr>
        <w:jc w:val="both"/>
        <w:rPr>
          <w:lang w:val="es-ES"/>
        </w:rPr>
      </w:pPr>
    </w:p>
    <w:p w:rsidR="00A81DA9" w:rsidP="00A81DA9" w:rsidRDefault="00A81DA9" w14:paraId="23C0AA98" w14:textId="06ED4FEB">
      <w:pPr>
        <w:jc w:val="both"/>
        <w:rPr>
          <w:lang w:val="es-ES"/>
        </w:rPr>
      </w:pPr>
      <w:r w:rsidRPr="09293407">
        <w:rPr>
          <w:b/>
          <w:bCs/>
          <w:lang w:val="es-ES"/>
        </w:rPr>
        <w:t xml:space="preserve">Entradas requeridas: </w:t>
      </w:r>
      <w:r w:rsidRPr="09293407" w:rsidR="003550D3">
        <w:rPr>
          <w:lang w:val="es-ES"/>
        </w:rPr>
        <w:t>plantilla de “</w:t>
      </w:r>
      <w:r w:rsidRPr="09293407" w:rsidR="561D4FCA">
        <w:rPr>
          <w:lang w:val="es-ES"/>
        </w:rPr>
        <w:t>Documentación de los cambios</w:t>
      </w:r>
      <w:r w:rsidRPr="09293407" w:rsidR="003550D3">
        <w:rPr>
          <w:lang w:val="es-ES"/>
        </w:rPr>
        <w:t>” completamente cubierta</w:t>
      </w:r>
      <w:r w:rsidRPr="09293407" w:rsidR="136B3585">
        <w:rPr>
          <w:lang w:val="es-ES"/>
        </w:rPr>
        <w:t xml:space="preserve"> en la carpeta “Documentacion_Cambios”</w:t>
      </w:r>
      <w:r w:rsidRPr="09293407" w:rsidR="003550D3">
        <w:rPr>
          <w:lang w:val="es-ES"/>
        </w:rPr>
        <w:t>.</w:t>
      </w:r>
      <w:r w:rsidRPr="09293407" w:rsidR="00BE2397">
        <w:rPr>
          <w:lang w:val="es-ES"/>
        </w:rPr>
        <w:t xml:space="preserve"> Plantilla en blanco de “Publicación de la nueva versión” disponible en la carpeta “Propuestas finalizadas”.</w:t>
      </w:r>
    </w:p>
    <w:p w:rsidR="00A81DA9" w:rsidP="00A81DA9" w:rsidRDefault="00A81DA9" w14:paraId="315D44CA" w14:textId="77777777">
      <w:pPr>
        <w:jc w:val="both"/>
        <w:rPr>
          <w:lang w:val="es-ES"/>
        </w:rPr>
      </w:pPr>
    </w:p>
    <w:p w:rsidRPr="003550D3" w:rsidR="003550D3" w:rsidP="09293407" w:rsidRDefault="00A81DA9" w14:paraId="4185E06E" w14:textId="55E7A300">
      <w:pPr>
        <w:jc w:val="both"/>
        <w:rPr>
          <w:lang w:val="es-ES"/>
        </w:rPr>
      </w:pPr>
      <w:r w:rsidRPr="09293407">
        <w:rPr>
          <w:b/>
          <w:bCs/>
          <w:lang w:val="es-ES"/>
        </w:rPr>
        <w:t xml:space="preserve">Productos de trabajo: </w:t>
      </w:r>
      <w:r w:rsidRPr="09293407" w:rsidR="003550D3">
        <w:rPr>
          <w:lang w:val="es-ES"/>
        </w:rPr>
        <w:t>plantilla de “</w:t>
      </w:r>
      <w:r w:rsidRPr="09293407" w:rsidR="20F4836D">
        <w:rPr>
          <w:lang w:val="es-ES"/>
        </w:rPr>
        <w:t>Documentación de los cambios</w:t>
      </w:r>
      <w:r w:rsidRPr="09293407" w:rsidR="003550D3">
        <w:rPr>
          <w:lang w:val="es-ES"/>
        </w:rPr>
        <w:t>” completamente cubierta</w:t>
      </w:r>
      <w:r w:rsidRPr="09293407" w:rsidR="00ED7BF6">
        <w:rPr>
          <w:lang w:val="es-ES"/>
        </w:rPr>
        <w:t xml:space="preserve"> y plantilla </w:t>
      </w:r>
      <w:r w:rsidRPr="09293407" w:rsidR="00BE2397">
        <w:rPr>
          <w:lang w:val="es-ES"/>
        </w:rPr>
        <w:t>“Publicación de la nueva versión” vacía.</w:t>
      </w:r>
    </w:p>
    <w:p w:rsidR="00A81DA9" w:rsidP="00A81DA9" w:rsidRDefault="00A81DA9" w14:paraId="365B4AD3" w14:textId="77777777">
      <w:pPr>
        <w:jc w:val="both"/>
        <w:rPr>
          <w:b/>
          <w:bCs/>
          <w:lang w:val="es-ES"/>
        </w:rPr>
      </w:pPr>
    </w:p>
    <w:p w:rsidRPr="00A64E81" w:rsidR="00A81DA9" w:rsidP="09293407" w:rsidRDefault="00A81DA9" w14:paraId="675250F9" w14:textId="10FDCFC9">
      <w:pPr>
        <w:jc w:val="both"/>
        <w:rPr>
          <w:lang w:val="es-ES"/>
        </w:rPr>
      </w:pPr>
      <w:r w:rsidRPr="09293407">
        <w:rPr>
          <w:b/>
          <w:bCs/>
          <w:lang w:val="es-ES"/>
        </w:rPr>
        <w:t xml:space="preserve">Criterios de entrada: </w:t>
      </w:r>
      <w:r w:rsidRPr="09293407" w:rsidR="00C35E8F">
        <w:rPr>
          <w:lang w:val="es-ES"/>
        </w:rPr>
        <w:t>plantilla de “</w:t>
      </w:r>
      <w:r w:rsidRPr="09293407" w:rsidR="5F6CBE36">
        <w:rPr>
          <w:lang w:val="es-ES"/>
        </w:rPr>
        <w:t>Documentación de los cambios</w:t>
      </w:r>
      <w:r w:rsidRPr="09293407" w:rsidR="00C35E8F">
        <w:rPr>
          <w:lang w:val="es-ES"/>
        </w:rPr>
        <w:t>” completamente cubierta</w:t>
      </w:r>
      <w:r w:rsidRPr="09293407" w:rsidR="00E2300E">
        <w:rPr>
          <w:lang w:val="es-ES"/>
        </w:rPr>
        <w:t>.</w:t>
      </w:r>
    </w:p>
    <w:p w:rsidR="00A81DA9" w:rsidP="00A81DA9" w:rsidRDefault="00A81DA9" w14:paraId="5BF955DE" w14:textId="77777777">
      <w:pPr>
        <w:jc w:val="both"/>
        <w:rPr>
          <w:b/>
          <w:bCs/>
          <w:lang w:val="es-ES"/>
        </w:rPr>
      </w:pPr>
    </w:p>
    <w:p w:rsidRPr="006B2EE2" w:rsidR="00A81DA9" w:rsidP="00A81DA9" w:rsidRDefault="00A81DA9" w14:paraId="076017B1" w14:textId="023F7BF6">
      <w:pPr>
        <w:jc w:val="both"/>
        <w:rPr>
          <w:lang w:val="es-ES"/>
        </w:rPr>
      </w:pPr>
      <w:r w:rsidRPr="09293407">
        <w:rPr>
          <w:b/>
          <w:bCs/>
          <w:lang w:val="es-ES"/>
        </w:rPr>
        <w:t xml:space="preserve">Criterios de salida: </w:t>
      </w:r>
      <w:r w:rsidRPr="09293407" w:rsidR="00E2300E">
        <w:rPr>
          <w:lang w:val="es-ES"/>
        </w:rPr>
        <w:t>plantilla de “Publicación de la nueva versión” completamente cubierta, así como la notificación a los clientes de la publicación de la nueva versión.</w:t>
      </w:r>
    </w:p>
    <w:p w:rsidRPr="00A81DA9" w:rsidR="00A81DA9" w:rsidP="00A81DA9" w:rsidRDefault="00A81DA9" w14:paraId="5272C234" w14:textId="77777777">
      <w:pPr>
        <w:rPr>
          <w:lang w:val="es-ES"/>
        </w:rPr>
      </w:pPr>
    </w:p>
    <w:p w:rsidR="2BECDFDA" w:rsidP="2BECDFDA" w:rsidRDefault="2BECDFDA" w14:paraId="595EB15D" w14:textId="519A9B96">
      <w:pPr>
        <w:rPr>
          <w:lang w:val="es-ES"/>
        </w:rPr>
      </w:pPr>
    </w:p>
    <w:p w:rsidR="02B4146C" w:rsidP="02B4146C" w:rsidRDefault="02B4146C" w14:paraId="78543457" w14:textId="74DE7E16">
      <w:pPr>
        <w:rPr>
          <w:lang w:val="es-ES"/>
        </w:rPr>
      </w:pPr>
    </w:p>
    <w:p w:rsidR="00EC071B" w:rsidP="02B4146C" w:rsidRDefault="00EC071B" w14:paraId="5F99965B" w14:textId="77777777">
      <w:pPr>
        <w:rPr>
          <w:lang w:val="es-ES"/>
        </w:rPr>
      </w:pPr>
    </w:p>
    <w:p w:rsidR="00EC071B" w:rsidP="02B4146C" w:rsidRDefault="00EC071B" w14:paraId="42C6F5FB" w14:textId="77777777">
      <w:pPr>
        <w:rPr>
          <w:lang w:val="es-ES"/>
        </w:rPr>
      </w:pPr>
    </w:p>
    <w:p w:rsidR="09293407" w:rsidP="09293407" w:rsidRDefault="09293407" w14:paraId="22E0B301" w14:textId="5AE5C25C">
      <w:pPr>
        <w:rPr>
          <w:lang w:val="es-ES"/>
        </w:rPr>
      </w:pPr>
    </w:p>
    <w:p w:rsidR="59507985" w:rsidRDefault="59507985" w14:paraId="5584EA85" w14:textId="58BDF72F">
      <w:r>
        <w:br w:type="page"/>
      </w:r>
    </w:p>
    <w:p w:rsidR="00F512EB" w:rsidP="004D546D" w:rsidRDefault="00F512EB" w14:paraId="4B3207B3" w14:textId="791863B7">
      <w:pPr>
        <w:pStyle w:val="Heading2"/>
        <w:rPr>
          <w:lang w:val="es-ES"/>
        </w:rPr>
      </w:pPr>
      <w:bookmarkStart w:name="_Toc554298029" w:id="36"/>
      <w:bookmarkStart w:name="_Toc1151619508" w:id="37"/>
      <w:r w:rsidRPr="09293407">
        <w:rPr>
          <w:lang w:val="es-ES"/>
        </w:rPr>
        <w:t>Plantillas del proceso</w:t>
      </w:r>
      <w:bookmarkEnd w:id="36"/>
      <w:bookmarkEnd w:id="37"/>
    </w:p>
    <w:p w:rsidR="00F512EB" w:rsidP="004D546D" w:rsidRDefault="00F512EB" w14:paraId="4B0346F1" w14:textId="6C200768">
      <w:pPr>
        <w:pStyle w:val="Heading3"/>
        <w:rPr>
          <w:lang w:val="es-ES"/>
        </w:rPr>
      </w:pPr>
      <w:bookmarkStart w:name="_Toc608612220" w:id="38"/>
      <w:bookmarkStart w:name="_Toc1167189743" w:id="39"/>
      <w:r w:rsidRPr="09293407">
        <w:rPr>
          <w:lang w:val="es-ES"/>
        </w:rPr>
        <w:t>Plantilla A</w:t>
      </w:r>
      <w:r w:rsidRPr="09293407" w:rsidR="765A226C">
        <w:rPr>
          <w:lang w:val="es-ES"/>
        </w:rPr>
        <w:t>: Propuesta de cambios</w:t>
      </w:r>
      <w:bookmarkEnd w:id="38"/>
      <w:bookmarkEnd w:id="39"/>
    </w:p>
    <w:p w:rsidR="00F512EB" w:rsidP="004D546D" w:rsidRDefault="00F512EB" w14:paraId="14635947" w14:textId="77777777">
      <w:pPr>
        <w:pStyle w:val="Heading4"/>
        <w:rPr>
          <w:lang w:val="es-ES_tradnl"/>
        </w:rPr>
      </w:pPr>
      <w:r w:rsidRPr="0BBFBDCC">
        <w:rPr>
          <w:lang w:val="es-ES"/>
        </w:rPr>
        <w:t>Modelo</w:t>
      </w:r>
    </w:p>
    <w:tbl>
      <w:tblPr>
        <w:tblStyle w:val="TableGrid"/>
        <w:tblW w:w="0" w:type="auto"/>
        <w:tblLook w:val="06A0" w:firstRow="1" w:lastRow="0" w:firstColumn="1" w:lastColumn="0" w:noHBand="1" w:noVBand="1"/>
      </w:tblPr>
      <w:tblGrid>
        <w:gridCol w:w="4245"/>
        <w:gridCol w:w="4245"/>
      </w:tblGrid>
      <w:tr w:rsidR="31591BD2" w:rsidTr="09293407" w14:paraId="5228916B" w14:textId="77777777">
        <w:trPr>
          <w:trHeight w:val="300"/>
        </w:trPr>
        <w:tc>
          <w:tcPr>
            <w:tcW w:w="4245" w:type="dxa"/>
          </w:tcPr>
          <w:p w:rsidR="31591BD2" w:rsidP="31591BD2" w:rsidRDefault="31591BD2" w14:paraId="20B6219D" w14:textId="08E63500">
            <w:pPr>
              <w:rPr>
                <w:lang w:val="es-ES"/>
              </w:rPr>
            </w:pPr>
            <w:r w:rsidRPr="31591BD2">
              <w:rPr>
                <w:lang w:val="es-ES"/>
              </w:rPr>
              <w:t>Id: Prop_Cambio_001</w:t>
            </w:r>
          </w:p>
        </w:tc>
        <w:tc>
          <w:tcPr>
            <w:tcW w:w="4245" w:type="dxa"/>
          </w:tcPr>
          <w:p w:rsidR="31591BD2" w:rsidP="31591BD2" w:rsidRDefault="31591BD2" w14:paraId="42FF8CBD" w14:textId="7B35A46A">
            <w:pPr>
              <w:rPr>
                <w:lang w:val="es-ES"/>
              </w:rPr>
            </w:pPr>
            <w:r w:rsidRPr="31591BD2">
              <w:rPr>
                <w:lang w:val="es-ES"/>
              </w:rPr>
              <w:t>Fecha: dd/mm/aaaa</w:t>
            </w:r>
          </w:p>
        </w:tc>
      </w:tr>
      <w:tr w:rsidR="31591BD2" w:rsidTr="2F9FAD2E" w14:paraId="4D243CD7" w14:textId="77777777">
        <w:trPr>
          <w:trHeight w:val="300"/>
        </w:trPr>
        <w:tc>
          <w:tcPr>
            <w:tcW w:w="4245" w:type="dxa"/>
          </w:tcPr>
          <w:p w:rsidR="00B50491" w:rsidRDefault="00B50491" w14:paraId="7397210E" w14:textId="77777777"/>
        </w:tc>
        <w:tc>
          <w:tcPr>
            <w:tcW w:w="4245" w:type="dxa"/>
          </w:tcPr>
          <w:p w:rsidR="7E5EFA69" w:rsidP="09293407" w:rsidRDefault="7E5EFA69" w14:paraId="273B8770" w14:textId="3516E6A9">
            <w:pPr>
              <w:rPr>
                <w:lang w:val="es-ES"/>
              </w:rPr>
            </w:pPr>
            <w:r w:rsidRPr="09293407">
              <w:rPr>
                <w:lang w:val="es-ES"/>
              </w:rPr>
              <w:t>Email:</w:t>
            </w:r>
          </w:p>
        </w:tc>
      </w:tr>
      <w:tr w:rsidR="31591BD2" w:rsidTr="09293407" w14:paraId="7913E460" w14:textId="77777777">
        <w:trPr>
          <w:trHeight w:val="300"/>
        </w:trPr>
        <w:tc>
          <w:tcPr>
            <w:tcW w:w="8490" w:type="dxa"/>
            <w:gridSpan w:val="2"/>
          </w:tcPr>
          <w:p w:rsidR="31591BD2" w:rsidP="31591BD2" w:rsidRDefault="31591BD2" w14:paraId="61D16F90" w14:textId="198907A7">
            <w:pPr>
              <w:rPr>
                <w:lang w:val="es-ES"/>
              </w:rPr>
            </w:pPr>
            <w:r w:rsidRPr="31591BD2">
              <w:rPr>
                <w:lang w:val="es-ES"/>
              </w:rPr>
              <w:t>Descripción:</w:t>
            </w:r>
          </w:p>
          <w:p w:rsidR="31591BD2" w:rsidP="31591BD2" w:rsidRDefault="31591BD2" w14:paraId="1236CE48" w14:textId="4D8372E2">
            <w:pPr>
              <w:rPr>
                <w:lang w:val="es-ES"/>
              </w:rPr>
            </w:pPr>
          </w:p>
          <w:p w:rsidR="31591BD2" w:rsidP="31591BD2" w:rsidRDefault="31591BD2" w14:paraId="4AB40441" w14:textId="0FF982A1">
            <w:pPr>
              <w:rPr>
                <w:lang w:val="es-ES"/>
              </w:rPr>
            </w:pPr>
          </w:p>
          <w:p w:rsidR="31591BD2" w:rsidP="31591BD2" w:rsidRDefault="31591BD2" w14:paraId="36BC7321" w14:textId="15120589">
            <w:pPr>
              <w:rPr>
                <w:lang w:val="es-ES"/>
              </w:rPr>
            </w:pPr>
          </w:p>
        </w:tc>
      </w:tr>
      <w:tr w:rsidR="31591BD2" w:rsidTr="09293407" w14:paraId="663CA6DC" w14:textId="77777777">
        <w:trPr>
          <w:trHeight w:val="300"/>
        </w:trPr>
        <w:tc>
          <w:tcPr>
            <w:tcW w:w="4245" w:type="dxa"/>
          </w:tcPr>
          <w:p w:rsidR="31591BD2" w:rsidP="31591BD2" w:rsidRDefault="123BBCAF" w14:paraId="0B6AA1D8" w14:textId="2A6BACFD">
            <w:pPr>
              <w:rPr>
                <w:lang w:val="es-ES"/>
              </w:rPr>
            </w:pPr>
            <w:r w:rsidRPr="75B375C4">
              <w:rPr>
                <w:lang w:val="es-ES"/>
              </w:rPr>
              <w:t>Identificador:</w:t>
            </w:r>
          </w:p>
        </w:tc>
        <w:tc>
          <w:tcPr>
            <w:tcW w:w="4245" w:type="dxa"/>
          </w:tcPr>
          <w:p w:rsidR="31591BD2" w:rsidP="31591BD2" w:rsidRDefault="123BBCAF" w14:paraId="3EF294BA" w14:textId="3BFA30F4">
            <w:pPr>
              <w:rPr>
                <w:lang w:val="es-ES"/>
              </w:rPr>
            </w:pPr>
            <w:r w:rsidRPr="797B5D58">
              <w:rPr>
                <w:lang w:val="es-ES"/>
              </w:rPr>
              <w:t>Numero de pag: 1/1</w:t>
            </w:r>
          </w:p>
        </w:tc>
      </w:tr>
    </w:tbl>
    <w:p w:rsidRPr="00F63D22" w:rsidR="00F512EB" w:rsidP="004D546D" w:rsidRDefault="00F512EB" w14:paraId="2D639A43" w14:textId="77777777">
      <w:pPr>
        <w:pStyle w:val="Heading4"/>
        <w:rPr>
          <w:lang w:val="es-ES_tradnl"/>
        </w:rPr>
      </w:pPr>
      <w:r w:rsidRPr="0BBFBDCC">
        <w:rPr>
          <w:lang w:val="es-ES"/>
        </w:rPr>
        <w:t>Justificación de sus campos</w:t>
      </w:r>
    </w:p>
    <w:p w:rsidR="2D9A24E0" w:rsidP="15D73956" w:rsidRDefault="2D9A24E0" w14:paraId="6CED3508" w14:textId="0705C041">
      <w:pPr>
        <w:pStyle w:val="ListParagraph"/>
        <w:numPr>
          <w:ilvl w:val="0"/>
          <w:numId w:val="19"/>
        </w:numPr>
        <w:rPr>
          <w:lang w:val="es-ES"/>
        </w:rPr>
      </w:pPr>
      <w:r w:rsidRPr="3D2DDBB3">
        <w:rPr>
          <w:b/>
          <w:lang w:val="es-ES"/>
        </w:rPr>
        <w:t>Id</w:t>
      </w:r>
      <w:r w:rsidRPr="15D73956">
        <w:rPr>
          <w:lang w:val="es-ES"/>
        </w:rPr>
        <w:t xml:space="preserve">: Prop_Cambio_ + número identificativo. </w:t>
      </w:r>
      <w:r w:rsidRPr="15D73956" w:rsidR="01BB8C1C">
        <w:rPr>
          <w:lang w:val="es-ES"/>
        </w:rPr>
        <w:t>Se emplea con el fin de mantener un registro y una organización de cada una de las solicitudes de revisión recibidas. Facilita la búsqueda fácil y directa de cualquier Propuesta de Cambios que se desee examinar durante la evolución del proyecto.</w:t>
      </w:r>
    </w:p>
    <w:p w:rsidR="01BB8C1C" w:rsidP="0E2E0F00" w:rsidRDefault="01BB8C1C" w14:paraId="7BD19E5E" w14:textId="696B7C1D">
      <w:pPr>
        <w:pStyle w:val="ListParagraph"/>
        <w:numPr>
          <w:ilvl w:val="0"/>
          <w:numId w:val="19"/>
        </w:numPr>
        <w:rPr>
          <w:lang w:val="es-ES"/>
        </w:rPr>
      </w:pPr>
      <w:r w:rsidRPr="3D2DDBB3">
        <w:rPr>
          <w:b/>
          <w:lang w:val="es-ES"/>
        </w:rPr>
        <w:t>Fecha:</w:t>
      </w:r>
      <w:r w:rsidRPr="37500FF1">
        <w:rPr>
          <w:lang w:val="es-ES"/>
        </w:rPr>
        <w:t xml:space="preserve"> Fecha en la que se identifica el cambio, con formato dd/mm/aaaa. </w:t>
      </w:r>
      <w:r w:rsidRPr="7F891BF4">
        <w:rPr>
          <w:lang w:val="es-ES"/>
        </w:rPr>
        <w:t>Tiene una utilidad organi</w:t>
      </w:r>
      <w:r w:rsidRPr="7F891BF4" w:rsidR="69962887">
        <w:rPr>
          <w:lang w:val="es-ES"/>
        </w:rPr>
        <w:t>zativa, ayuda a la búsqueda y organización de solicitudes.</w:t>
      </w:r>
    </w:p>
    <w:p w:rsidR="69962887" w:rsidP="7F891BF4" w:rsidRDefault="69962887" w14:paraId="450D7B6F" w14:textId="598FD953">
      <w:pPr>
        <w:pStyle w:val="ListParagraph"/>
        <w:numPr>
          <w:ilvl w:val="0"/>
          <w:numId w:val="19"/>
        </w:numPr>
        <w:rPr>
          <w:lang w:val="es-ES"/>
        </w:rPr>
      </w:pPr>
      <w:r w:rsidRPr="607FF1BA">
        <w:rPr>
          <w:b/>
          <w:lang w:val="es-ES"/>
        </w:rPr>
        <w:t>Nombre</w:t>
      </w:r>
      <w:r w:rsidRPr="09293407">
        <w:rPr>
          <w:lang w:val="es-ES"/>
        </w:rPr>
        <w:t>: Individuo que ha formulado la solicitud de cambio, ya sea un integrante del grupo de desarrollo del proyecto en cuestión o un cliente que presenta un informe de problemas o una sugerencia de mejora.</w:t>
      </w:r>
    </w:p>
    <w:p w:rsidR="3642ABF3" w:rsidP="09293407" w:rsidRDefault="3642ABF3" w14:paraId="7292E5EF" w14:textId="0BB14C46">
      <w:pPr>
        <w:pStyle w:val="ListParagraph"/>
        <w:numPr>
          <w:ilvl w:val="0"/>
          <w:numId w:val="19"/>
        </w:numPr>
        <w:rPr>
          <w:lang w:val="es-ES"/>
        </w:rPr>
      </w:pPr>
      <w:r w:rsidRPr="09293407">
        <w:rPr>
          <w:b/>
          <w:bCs/>
          <w:lang w:val="es-ES"/>
        </w:rPr>
        <w:t>Email:</w:t>
      </w:r>
      <w:r w:rsidRPr="09293407">
        <w:rPr>
          <w:lang w:val="es-ES"/>
        </w:rPr>
        <w:t xml:space="preserve"> correo del usuario que formula la solicitud por si más adelante es necesario contactar a través de este correo con él.</w:t>
      </w:r>
    </w:p>
    <w:p w:rsidR="5FA32C15" w:rsidP="5FA32C15" w:rsidRDefault="69962887" w14:paraId="4D7536C9" w14:textId="330FB36D">
      <w:pPr>
        <w:pStyle w:val="ListParagraph"/>
        <w:numPr>
          <w:ilvl w:val="0"/>
          <w:numId w:val="19"/>
        </w:numPr>
        <w:rPr>
          <w:lang w:val="es-ES"/>
        </w:rPr>
      </w:pPr>
      <w:r w:rsidRPr="23EDABF7">
        <w:rPr>
          <w:b/>
          <w:lang w:val="es-ES"/>
        </w:rPr>
        <w:t>Descripción:</w:t>
      </w:r>
      <w:r w:rsidRPr="09293407">
        <w:rPr>
          <w:lang w:val="es-ES"/>
        </w:rPr>
        <w:t xml:space="preserve"> </w:t>
      </w:r>
      <w:r w:rsidRPr="09293407" w:rsidR="3B2FF0F2">
        <w:rPr>
          <w:lang w:val="es-ES"/>
        </w:rPr>
        <w:t>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rsidR="3F985E10" w:rsidP="3F985E10" w:rsidRDefault="3B2FF0F2" w14:paraId="70FEE81E" w14:textId="12EB6CD8">
      <w:pPr>
        <w:pStyle w:val="ListParagraph"/>
        <w:numPr>
          <w:ilvl w:val="0"/>
          <w:numId w:val="19"/>
        </w:numPr>
        <w:rPr>
          <w:lang w:val="es-ES"/>
        </w:rPr>
      </w:pPr>
      <w:r w:rsidRPr="6CB50593">
        <w:rPr>
          <w:b/>
          <w:lang w:val="es-ES"/>
        </w:rPr>
        <w:t>Pie de plantilla</w:t>
      </w:r>
      <w:r w:rsidRPr="09293407">
        <w:rPr>
          <w:lang w:val="es-ES"/>
        </w:rPr>
        <w:t>: Identificador y número de página. Permite organizar y rastrea</w:t>
      </w:r>
      <w:r w:rsidRPr="09293407" w:rsidR="3E65B521">
        <w:rPr>
          <w:lang w:val="es-ES"/>
        </w:rPr>
        <w:t>r</w:t>
      </w:r>
      <w:r w:rsidRPr="09293407">
        <w:rPr>
          <w:lang w:val="es-ES"/>
        </w:rPr>
        <w:t xml:space="preserve"> propuestas.</w:t>
      </w:r>
    </w:p>
    <w:p w:rsidR="09293407" w:rsidP="09293407" w:rsidRDefault="09293407" w14:paraId="36B3B542" w14:textId="6EA73F9B">
      <w:pPr>
        <w:rPr>
          <w:lang w:val="es-ES"/>
        </w:rPr>
      </w:pPr>
    </w:p>
    <w:p w:rsidR="09293407" w:rsidP="09293407" w:rsidRDefault="09293407" w14:paraId="1D6E563F" w14:textId="4476034C">
      <w:pPr>
        <w:rPr>
          <w:lang w:val="es-ES"/>
        </w:rPr>
      </w:pPr>
    </w:p>
    <w:p w:rsidR="09293407" w:rsidP="09293407" w:rsidRDefault="09293407" w14:paraId="2B7664C8" w14:textId="47299587">
      <w:pPr>
        <w:rPr>
          <w:lang w:val="es-ES"/>
        </w:rPr>
      </w:pPr>
    </w:p>
    <w:p w:rsidR="09293407" w:rsidP="09293407" w:rsidRDefault="09293407" w14:paraId="43B047DF" w14:textId="153A51D2">
      <w:pPr>
        <w:rPr>
          <w:lang w:val="es-ES"/>
        </w:rPr>
      </w:pPr>
    </w:p>
    <w:p w:rsidR="09293407" w:rsidP="09293407" w:rsidRDefault="09293407" w14:paraId="402127E6" w14:textId="2487152E">
      <w:pPr>
        <w:rPr>
          <w:lang w:val="es-ES"/>
        </w:rPr>
      </w:pPr>
    </w:p>
    <w:p w:rsidR="09293407" w:rsidP="09293407" w:rsidRDefault="09293407" w14:paraId="48FD7F56" w14:textId="7F955F65">
      <w:pPr>
        <w:rPr>
          <w:lang w:val="es-ES"/>
        </w:rPr>
      </w:pPr>
    </w:p>
    <w:p w:rsidR="45A91F19" w:rsidP="5F931F33" w:rsidRDefault="45A91F19" w14:paraId="553E716E" w14:textId="25659A8E">
      <w:pPr>
        <w:pStyle w:val="Heading3"/>
        <w:rPr>
          <w:lang w:val="es-ES"/>
        </w:rPr>
      </w:pPr>
      <w:bookmarkStart w:name="_Toc48663211" w:id="40"/>
      <w:bookmarkStart w:name="_Toc893707526" w:id="41"/>
      <w:r w:rsidRPr="09293407">
        <w:rPr>
          <w:lang w:val="es-ES"/>
        </w:rPr>
        <w:t>Plantilla B: Evaluación de propuestas</w:t>
      </w:r>
      <w:bookmarkEnd w:id="40"/>
      <w:bookmarkEnd w:id="41"/>
    </w:p>
    <w:p w:rsidR="45A91F19" w:rsidP="5F931F33" w:rsidRDefault="45A91F19" w14:paraId="4F910063" w14:textId="77777777">
      <w:pPr>
        <w:pStyle w:val="Heading4"/>
        <w:rPr>
          <w:lang w:val="es-ES"/>
        </w:rPr>
      </w:pPr>
      <w:r w:rsidRPr="5F931F33">
        <w:rPr>
          <w:lang w:val="es-ES"/>
        </w:rPr>
        <w:t>Modelo</w:t>
      </w:r>
    </w:p>
    <w:tbl>
      <w:tblPr>
        <w:tblStyle w:val="TableGrid"/>
        <w:tblW w:w="0" w:type="auto"/>
        <w:tblLook w:val="06A0" w:firstRow="1" w:lastRow="0" w:firstColumn="1" w:lastColumn="0" w:noHBand="1" w:noVBand="1"/>
      </w:tblPr>
      <w:tblGrid>
        <w:gridCol w:w="4245"/>
        <w:gridCol w:w="4245"/>
      </w:tblGrid>
      <w:tr w:rsidR="5F931F33" w:rsidTr="5F931F33" w14:paraId="7DA164C3" w14:textId="77777777">
        <w:trPr>
          <w:trHeight w:val="300"/>
        </w:trPr>
        <w:tc>
          <w:tcPr>
            <w:tcW w:w="4245" w:type="dxa"/>
          </w:tcPr>
          <w:p w:rsidR="5F931F33" w:rsidP="5F931F33" w:rsidRDefault="5F931F33" w14:paraId="4C9FF6B7" w14:textId="721FE6FE">
            <w:pPr>
              <w:rPr>
                <w:lang w:val="es-ES"/>
              </w:rPr>
            </w:pPr>
            <w:r w:rsidRPr="5F931F33">
              <w:rPr>
                <w:lang w:val="es-ES"/>
              </w:rPr>
              <w:t xml:space="preserve">Id: </w:t>
            </w:r>
            <w:r w:rsidRPr="00DF8FC5" w:rsidR="0621BEB2">
              <w:rPr>
                <w:lang w:val="es-ES"/>
              </w:rPr>
              <w:t>Eval</w:t>
            </w:r>
            <w:r w:rsidRPr="5F931F33">
              <w:rPr>
                <w:lang w:val="es-ES"/>
              </w:rPr>
              <w:t>_Cambio_001</w:t>
            </w:r>
          </w:p>
        </w:tc>
        <w:tc>
          <w:tcPr>
            <w:tcW w:w="4245" w:type="dxa"/>
          </w:tcPr>
          <w:p w:rsidR="5F931F33" w:rsidP="5F931F33" w:rsidRDefault="5F931F33" w14:paraId="5D0D0EC6" w14:textId="7B35A46A">
            <w:pPr>
              <w:rPr>
                <w:lang w:val="es-ES"/>
              </w:rPr>
            </w:pPr>
            <w:r w:rsidRPr="5F931F33">
              <w:rPr>
                <w:lang w:val="es-ES"/>
              </w:rPr>
              <w:t>Fecha:</w:t>
            </w:r>
            <w:r w:rsidRPr="74960F4E">
              <w:rPr>
                <w:i/>
                <w:lang w:val="es-ES"/>
              </w:rPr>
              <w:t xml:space="preserve"> dd/mm/aaaa</w:t>
            </w:r>
          </w:p>
        </w:tc>
      </w:tr>
      <w:tr w:rsidR="5F931F33" w:rsidTr="5FBA50A1" w14:paraId="267D4D8C" w14:textId="77777777">
        <w:trPr>
          <w:trHeight w:val="300"/>
        </w:trPr>
        <w:tc>
          <w:tcPr>
            <w:tcW w:w="4245" w:type="dxa"/>
          </w:tcPr>
          <w:p w:rsidR="009F6F58" w:rsidRDefault="009F6F58" w14:paraId="359BD5E9" w14:textId="77777777"/>
        </w:tc>
        <w:tc>
          <w:tcPr>
            <w:tcW w:w="4245" w:type="dxa"/>
          </w:tcPr>
          <w:p w:rsidRPr="5FBA50A1" w:rsidR="7837D9EF" w:rsidP="5FBA50A1" w:rsidRDefault="7837D9EF" w14:paraId="699B3CFC" w14:textId="3CF12968">
            <w:pPr>
              <w:rPr>
                <w:lang w:val="es-ES"/>
              </w:rPr>
            </w:pPr>
            <w:r w:rsidRPr="5FBA50A1">
              <w:rPr>
                <w:lang w:val="es-ES"/>
              </w:rPr>
              <w:t>Propuesta</w:t>
            </w:r>
            <w:r w:rsidRPr="5E0EA62F">
              <w:rPr>
                <w:lang w:val="es-ES"/>
              </w:rPr>
              <w:t xml:space="preserve">: </w:t>
            </w:r>
            <w:r w:rsidRPr="3D24B4A5">
              <w:rPr>
                <w:lang w:val="es-ES"/>
              </w:rPr>
              <w:t>Id_propuesta</w:t>
            </w:r>
          </w:p>
        </w:tc>
      </w:tr>
      <w:tr w:rsidR="5F931F33" w:rsidTr="5F931F33" w14:paraId="4FB11433" w14:textId="77777777">
        <w:trPr>
          <w:trHeight w:val="300"/>
        </w:trPr>
        <w:tc>
          <w:tcPr>
            <w:tcW w:w="8490" w:type="dxa"/>
            <w:gridSpan w:val="2"/>
          </w:tcPr>
          <w:p w:rsidR="5F931F33" w:rsidP="5F931F33" w:rsidRDefault="5F931F33" w14:paraId="2C413AFF" w14:textId="198907A7">
            <w:pPr>
              <w:rPr>
                <w:lang w:val="es-ES"/>
              </w:rPr>
            </w:pPr>
            <w:r w:rsidRPr="5F931F33">
              <w:rPr>
                <w:lang w:val="es-ES"/>
              </w:rPr>
              <w:t>Descripción:</w:t>
            </w:r>
          </w:p>
          <w:p w:rsidR="5F931F33" w:rsidP="5F931F33" w:rsidRDefault="5F931F33" w14:paraId="3F8BBA73" w14:textId="4D8372E2">
            <w:pPr>
              <w:rPr>
                <w:lang w:val="es-ES"/>
              </w:rPr>
            </w:pPr>
          </w:p>
          <w:p w:rsidR="5F931F33" w:rsidP="5F931F33" w:rsidRDefault="5F931F33" w14:paraId="7DE57E08" w14:textId="0FF982A1">
            <w:pPr>
              <w:rPr>
                <w:lang w:val="es-ES"/>
              </w:rPr>
            </w:pPr>
          </w:p>
          <w:p w:rsidR="5F931F33" w:rsidP="5F931F33" w:rsidRDefault="5F931F33" w14:paraId="4A97796D" w14:textId="15120589">
            <w:pPr>
              <w:rPr>
                <w:lang w:val="es-ES"/>
              </w:rPr>
            </w:pPr>
          </w:p>
        </w:tc>
      </w:tr>
      <w:tr w:rsidR="5329B7CA" w:rsidTr="5329B7CA" w14:paraId="1FD623A9" w14:textId="77777777">
        <w:trPr>
          <w:trHeight w:val="300"/>
        </w:trPr>
        <w:tc>
          <w:tcPr>
            <w:tcW w:w="8490" w:type="dxa"/>
            <w:gridSpan w:val="2"/>
          </w:tcPr>
          <w:p w:rsidR="5329B7CA" w:rsidP="5329B7CA" w:rsidRDefault="79AF63C7" w14:paraId="321F11AF" w14:textId="610D07ED">
            <w:pPr>
              <w:rPr>
                <w:lang w:val="es-ES"/>
              </w:rPr>
            </w:pPr>
            <w:r w:rsidRPr="4C344809">
              <w:rPr>
                <w:lang w:val="es-ES"/>
              </w:rPr>
              <w:t xml:space="preserve">Alcance </w:t>
            </w:r>
            <w:r w:rsidRPr="3F5C829C">
              <w:rPr>
                <w:lang w:val="es-ES"/>
              </w:rPr>
              <w:t xml:space="preserve">de los </w:t>
            </w:r>
            <w:r w:rsidRPr="22787F29">
              <w:rPr>
                <w:lang w:val="es-ES"/>
              </w:rPr>
              <w:t>cambios:</w:t>
            </w:r>
          </w:p>
        </w:tc>
      </w:tr>
      <w:tr w:rsidR="7BBB0D42" w:rsidTr="1927055B" w14:paraId="66F0EFA4" w14:textId="77777777">
        <w:trPr>
          <w:trHeight w:val="300"/>
        </w:trPr>
        <w:tc>
          <w:tcPr>
            <w:tcW w:w="4245" w:type="dxa"/>
          </w:tcPr>
          <w:p w:rsidR="3B39FFCB" w:rsidRDefault="3B39FFCB" w14:paraId="70D480AE" w14:textId="2B3BCF37">
            <w:r>
              <w:t xml:space="preserve">Coste temporal: </w:t>
            </w:r>
            <w:r w:rsidRPr="7F916D26">
              <w:rPr>
                <w:i/>
              </w:rPr>
              <w:t>x</w:t>
            </w:r>
            <w:r>
              <w:t xml:space="preserve"> días.</w:t>
            </w:r>
          </w:p>
        </w:tc>
        <w:tc>
          <w:tcPr>
            <w:tcW w:w="4245" w:type="dxa"/>
          </w:tcPr>
          <w:p w:rsidR="1927055B" w:rsidP="1927055B" w:rsidRDefault="3B39FFCB" w14:paraId="19719558" w14:textId="51052454">
            <w:pPr>
              <w:rPr>
                <w:lang w:val="es-ES"/>
              </w:rPr>
            </w:pPr>
            <w:r w:rsidRPr="7DD7E1DC">
              <w:rPr>
                <w:lang w:val="es-ES"/>
              </w:rPr>
              <w:t>Coste</w:t>
            </w:r>
            <w:r w:rsidRPr="2CA1FA3A">
              <w:rPr>
                <w:lang w:val="es-ES"/>
              </w:rPr>
              <w:t xml:space="preserve"> de </w:t>
            </w:r>
            <w:r w:rsidRPr="3042A5C8">
              <w:rPr>
                <w:lang w:val="es-ES"/>
              </w:rPr>
              <w:t>capital:</w:t>
            </w:r>
            <w:r w:rsidRPr="5394BBCF">
              <w:rPr>
                <w:lang w:val="es-ES"/>
              </w:rPr>
              <w:t xml:space="preserve"> </w:t>
            </w:r>
            <w:r w:rsidRPr="5A6F0158">
              <w:rPr>
                <w:i/>
                <w:lang w:val="es-ES"/>
              </w:rPr>
              <w:t>x</w:t>
            </w:r>
            <w:r w:rsidRPr="5394BBCF">
              <w:rPr>
                <w:lang w:val="es-ES"/>
              </w:rPr>
              <w:t xml:space="preserve"> </w:t>
            </w:r>
            <w:r w:rsidRPr="5A6F0158">
              <w:rPr>
                <w:lang w:val="es-ES"/>
              </w:rPr>
              <w:t>€.</w:t>
            </w:r>
          </w:p>
        </w:tc>
      </w:tr>
      <w:tr w:rsidR="02C21D7D" w:rsidTr="02C21D7D" w14:paraId="3E84C5D3" w14:textId="77777777">
        <w:trPr>
          <w:trHeight w:val="300"/>
        </w:trPr>
        <w:tc>
          <w:tcPr>
            <w:tcW w:w="4245" w:type="dxa"/>
          </w:tcPr>
          <w:p w:rsidR="0E5F583E" w:rsidP="02C21D7D" w:rsidRDefault="59F03D61" w14:paraId="44B93BDB" w14:textId="6D262DA1">
            <w:r>
              <w:t>Prioridad</w:t>
            </w:r>
            <w:r w:rsidR="28CF8110">
              <w:t>:</w:t>
            </w:r>
          </w:p>
        </w:tc>
        <w:tc>
          <w:tcPr>
            <w:tcW w:w="4245" w:type="dxa"/>
          </w:tcPr>
          <w:p w:rsidR="02C21D7D" w:rsidP="02C21D7D" w:rsidRDefault="02C21D7D" w14:paraId="70B452E0" w14:textId="6FDA3AC9">
            <w:pPr>
              <w:rPr>
                <w:lang w:val="es-ES"/>
              </w:rPr>
            </w:pPr>
          </w:p>
        </w:tc>
      </w:tr>
      <w:tr w:rsidR="5F931F33" w:rsidTr="5F931F33" w14:paraId="030BFD1C" w14:textId="77777777">
        <w:trPr>
          <w:trHeight w:val="300"/>
        </w:trPr>
        <w:tc>
          <w:tcPr>
            <w:tcW w:w="4245" w:type="dxa"/>
          </w:tcPr>
          <w:p w:rsidR="5F931F33" w:rsidP="5F931F33" w:rsidRDefault="5F931F33" w14:paraId="0BA97703" w14:textId="2A6BACFD">
            <w:pPr>
              <w:rPr>
                <w:lang w:val="es-ES"/>
              </w:rPr>
            </w:pPr>
            <w:r w:rsidRPr="5F931F33">
              <w:rPr>
                <w:lang w:val="es-ES"/>
              </w:rPr>
              <w:t>Identificador:</w:t>
            </w:r>
          </w:p>
        </w:tc>
        <w:tc>
          <w:tcPr>
            <w:tcW w:w="4245" w:type="dxa"/>
          </w:tcPr>
          <w:p w:rsidR="5F931F33" w:rsidP="5F931F33" w:rsidRDefault="5F931F33" w14:paraId="59E38BE6" w14:textId="3BFA30F4">
            <w:pPr>
              <w:rPr>
                <w:lang w:val="es-ES"/>
              </w:rPr>
            </w:pPr>
            <w:r w:rsidRPr="5F931F33">
              <w:rPr>
                <w:lang w:val="es-ES"/>
              </w:rPr>
              <w:t>Numero de pag: 1/1</w:t>
            </w:r>
          </w:p>
        </w:tc>
      </w:tr>
    </w:tbl>
    <w:p w:rsidR="45A91F19" w:rsidP="5F931F33" w:rsidRDefault="45A91F19" w14:paraId="6C963788" w14:textId="77777777">
      <w:pPr>
        <w:pStyle w:val="Heading4"/>
        <w:rPr>
          <w:lang w:val="es-ES"/>
        </w:rPr>
      </w:pPr>
      <w:r w:rsidRPr="5F931F33">
        <w:rPr>
          <w:lang w:val="es-ES"/>
        </w:rPr>
        <w:t>Justificación de sus campos</w:t>
      </w:r>
    </w:p>
    <w:p w:rsidR="45A91F19" w:rsidP="7C45F73F" w:rsidRDefault="45A91F19" w14:paraId="1FCCACF7" w14:textId="567263C8">
      <w:pPr>
        <w:pStyle w:val="ListParagraph"/>
        <w:numPr>
          <w:ilvl w:val="0"/>
          <w:numId w:val="23"/>
        </w:numPr>
        <w:rPr>
          <w:lang w:val="es-ES"/>
        </w:rPr>
      </w:pPr>
      <w:r w:rsidRPr="2633B4D5">
        <w:rPr>
          <w:b/>
          <w:bCs/>
          <w:lang w:val="es-ES"/>
        </w:rPr>
        <w:t>Id</w:t>
      </w:r>
      <w:r w:rsidRPr="5F931F33">
        <w:rPr>
          <w:lang w:val="es-ES"/>
        </w:rPr>
        <w:t xml:space="preserve">: </w:t>
      </w:r>
      <w:r w:rsidRPr="59CF1346" w:rsidR="2F0E4B29">
        <w:rPr>
          <w:lang w:val="es-ES"/>
        </w:rPr>
        <w:t>Eval</w:t>
      </w:r>
      <w:r w:rsidRPr="5F931F33">
        <w:rPr>
          <w:lang w:val="es-ES"/>
        </w:rPr>
        <w:t xml:space="preserve">_Cambio_ + número identificativo. Se emplea con el fin de mantener un registro y una organización de cada una de las </w:t>
      </w:r>
      <w:r w:rsidRPr="1046B5B5" w:rsidR="48C09D9C">
        <w:rPr>
          <w:lang w:val="es-ES"/>
        </w:rPr>
        <w:t>evaluaciones</w:t>
      </w:r>
      <w:r w:rsidRPr="4C949C01">
        <w:rPr>
          <w:lang w:val="es-ES"/>
        </w:rPr>
        <w:t>.</w:t>
      </w:r>
      <w:r w:rsidRPr="5F931F33">
        <w:rPr>
          <w:lang w:val="es-ES"/>
        </w:rPr>
        <w:t xml:space="preserve"> Facilita la búsqueda fácil y directa de cualquier </w:t>
      </w:r>
      <w:r w:rsidRPr="39C1E761" w:rsidR="3CDEE52B">
        <w:rPr>
          <w:lang w:val="es-ES"/>
        </w:rPr>
        <w:t xml:space="preserve">Evaluación </w:t>
      </w:r>
      <w:r w:rsidRPr="2B1C5CDE" w:rsidR="3CDEE52B">
        <w:rPr>
          <w:lang w:val="es-ES"/>
        </w:rPr>
        <w:t>de Propuesta</w:t>
      </w:r>
      <w:r w:rsidRPr="5F931F33">
        <w:rPr>
          <w:lang w:val="es-ES"/>
        </w:rPr>
        <w:t xml:space="preserve"> que se desee examinar durante la evolución del proyecto.</w:t>
      </w:r>
    </w:p>
    <w:p w:rsidR="45A91F19" w:rsidP="7C45F73F" w:rsidRDefault="45A91F19" w14:paraId="721B9C1D" w14:textId="07807759">
      <w:pPr>
        <w:pStyle w:val="ListParagraph"/>
        <w:numPr>
          <w:ilvl w:val="0"/>
          <w:numId w:val="23"/>
        </w:numPr>
        <w:rPr>
          <w:lang w:val="es-ES"/>
        </w:rPr>
      </w:pPr>
      <w:r w:rsidRPr="61ABC5E8">
        <w:rPr>
          <w:b/>
          <w:bCs/>
          <w:lang w:val="es-ES"/>
        </w:rPr>
        <w:t>Fecha</w:t>
      </w:r>
      <w:r w:rsidRPr="5F931F33">
        <w:rPr>
          <w:b/>
          <w:bCs/>
          <w:lang w:val="es-ES"/>
        </w:rPr>
        <w:t>:</w:t>
      </w:r>
      <w:r w:rsidRPr="5F931F33">
        <w:rPr>
          <w:lang w:val="es-ES"/>
        </w:rPr>
        <w:t xml:space="preserve"> Fecha en la que se </w:t>
      </w:r>
      <w:r w:rsidRPr="5E30C1CE">
        <w:rPr>
          <w:lang w:val="es-ES"/>
        </w:rPr>
        <w:t>a</w:t>
      </w:r>
      <w:r w:rsidRPr="5E30C1CE" w:rsidR="315E3B3E">
        <w:rPr>
          <w:lang w:val="es-ES"/>
        </w:rPr>
        <w:t>naliza</w:t>
      </w:r>
      <w:r w:rsidRPr="5F931F33">
        <w:rPr>
          <w:lang w:val="es-ES"/>
        </w:rPr>
        <w:t xml:space="preserve"> el cambio, con formato dd/mm/aaaa. Tiene una utilidad organizativa, ayuda a la búsqueda y organización de </w:t>
      </w:r>
      <w:r w:rsidRPr="5E30C1CE" w:rsidR="68CBFE7F">
        <w:rPr>
          <w:lang w:val="es-ES"/>
        </w:rPr>
        <w:t>evaluaciones</w:t>
      </w:r>
      <w:r w:rsidRPr="5F931F33">
        <w:rPr>
          <w:lang w:val="es-ES"/>
        </w:rPr>
        <w:t>.</w:t>
      </w:r>
    </w:p>
    <w:p w:rsidR="45A91F19" w:rsidP="7C45F73F" w:rsidRDefault="45A91F19" w14:paraId="0BF4FD60" w14:textId="4D2D4DF1">
      <w:pPr>
        <w:pStyle w:val="ListParagraph"/>
        <w:numPr>
          <w:ilvl w:val="0"/>
          <w:numId w:val="23"/>
        </w:numPr>
        <w:rPr>
          <w:lang w:val="es-ES"/>
        </w:rPr>
      </w:pPr>
      <w:r w:rsidRPr="5F931F33">
        <w:rPr>
          <w:b/>
          <w:bCs/>
          <w:lang w:val="es-ES"/>
        </w:rPr>
        <w:t>Nombre</w:t>
      </w:r>
      <w:r w:rsidRPr="5F931F33">
        <w:rPr>
          <w:lang w:val="es-ES"/>
        </w:rPr>
        <w:t>: Individuo que ha formulado la solicitud de cambio, ya sea un integrante del grupo de desarrollo del proyecto en cuestión o un cliente que presenta un informe de problemas o una sugerencia de mejora.</w:t>
      </w:r>
    </w:p>
    <w:p w:rsidR="3D24B4A5" w:rsidP="3D24B4A5" w:rsidRDefault="1D1A5057" w14:paraId="5D58075D" w14:textId="4CDBE006">
      <w:pPr>
        <w:pStyle w:val="ListParagraph"/>
        <w:numPr>
          <w:ilvl w:val="0"/>
          <w:numId w:val="23"/>
        </w:numPr>
        <w:rPr>
          <w:lang w:val="es-ES"/>
        </w:rPr>
      </w:pPr>
      <w:r w:rsidRPr="4C2928BD">
        <w:rPr>
          <w:b/>
          <w:lang w:val="es-ES"/>
        </w:rPr>
        <w:t>Propuesta</w:t>
      </w:r>
      <w:r w:rsidRPr="3C586089">
        <w:rPr>
          <w:lang w:val="es-ES"/>
        </w:rPr>
        <w:t xml:space="preserve">: nombre identificador de la propuesta que se está </w:t>
      </w:r>
      <w:r w:rsidRPr="38DC6050">
        <w:rPr>
          <w:lang w:val="es-ES"/>
        </w:rPr>
        <w:t xml:space="preserve">evaluando, que sirve </w:t>
      </w:r>
      <w:r w:rsidRPr="5D28F6E5">
        <w:rPr>
          <w:lang w:val="es-ES"/>
        </w:rPr>
        <w:t xml:space="preserve">para </w:t>
      </w:r>
      <w:r w:rsidRPr="1C5D93D3">
        <w:rPr>
          <w:lang w:val="es-ES"/>
        </w:rPr>
        <w:t>referencia</w:t>
      </w:r>
      <w:r w:rsidRPr="1C5D93D3" w:rsidR="7746DDCD">
        <w:rPr>
          <w:lang w:val="es-ES"/>
        </w:rPr>
        <w:t>r</w:t>
      </w:r>
      <w:r w:rsidRPr="5D28F6E5">
        <w:rPr>
          <w:lang w:val="es-ES"/>
        </w:rPr>
        <w:t xml:space="preserve"> la </w:t>
      </w:r>
      <w:r w:rsidRPr="0900FCE8">
        <w:rPr>
          <w:lang w:val="es-ES"/>
        </w:rPr>
        <w:t>“</w:t>
      </w:r>
      <w:r w:rsidRPr="406C2F78">
        <w:rPr>
          <w:lang w:val="es-ES"/>
        </w:rPr>
        <w:t xml:space="preserve">Propuesta de </w:t>
      </w:r>
      <w:r w:rsidRPr="1CD52282">
        <w:rPr>
          <w:lang w:val="es-ES"/>
        </w:rPr>
        <w:t>Cambios”.</w:t>
      </w:r>
    </w:p>
    <w:p w:rsidR="45A91F19" w:rsidP="7C45F73F" w:rsidRDefault="45A91F19" w14:paraId="1D440DC9" w14:textId="420AC459">
      <w:pPr>
        <w:pStyle w:val="ListParagraph"/>
        <w:numPr>
          <w:ilvl w:val="0"/>
          <w:numId w:val="23"/>
        </w:numPr>
        <w:rPr>
          <w:lang w:val="es-ES"/>
        </w:rPr>
      </w:pPr>
      <w:r w:rsidRPr="0931F679">
        <w:rPr>
          <w:b/>
          <w:bCs/>
          <w:lang w:val="es-ES"/>
        </w:rPr>
        <w:t>Descripción</w:t>
      </w:r>
      <w:r w:rsidRPr="5F931F33">
        <w:rPr>
          <w:b/>
          <w:bCs/>
          <w:lang w:val="es-ES"/>
        </w:rPr>
        <w:t>:</w:t>
      </w:r>
      <w:r w:rsidRPr="5F931F33">
        <w:rPr>
          <w:lang w:val="es-ES"/>
        </w:rPr>
        <w:t xml:space="preserve"> 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rsidR="7BDE9C3A" w:rsidP="2F1A5D6F" w:rsidRDefault="7BDE9C3A" w14:paraId="2EF6B774" w14:textId="27FD3D64">
      <w:pPr>
        <w:pStyle w:val="ListParagraph"/>
        <w:numPr>
          <w:ilvl w:val="0"/>
          <w:numId w:val="23"/>
        </w:numPr>
        <w:rPr>
          <w:lang w:val="es-ES"/>
        </w:rPr>
      </w:pPr>
      <w:r w:rsidRPr="5B7A5816">
        <w:rPr>
          <w:b/>
          <w:lang w:val="es-ES"/>
        </w:rPr>
        <w:t>Alcance de los cambios:</w:t>
      </w:r>
      <w:r w:rsidRPr="7457D5FA">
        <w:rPr>
          <w:lang w:val="es-ES"/>
        </w:rPr>
        <w:t xml:space="preserve"> </w:t>
      </w:r>
      <w:r w:rsidRPr="41BF7D15">
        <w:rPr>
          <w:lang w:val="es-ES"/>
        </w:rPr>
        <w:t xml:space="preserve">Se explica que </w:t>
      </w:r>
      <w:r w:rsidRPr="3DB98EFE">
        <w:rPr>
          <w:lang w:val="es-ES"/>
        </w:rPr>
        <w:t xml:space="preserve">partes del proyecto se </w:t>
      </w:r>
      <w:r w:rsidRPr="2D685A09">
        <w:rPr>
          <w:lang w:val="es-ES"/>
        </w:rPr>
        <w:t xml:space="preserve">modificarán durante </w:t>
      </w:r>
      <w:r w:rsidRPr="2D685A09" w:rsidR="1D736045">
        <w:rPr>
          <w:lang w:val="es-ES"/>
        </w:rPr>
        <w:t xml:space="preserve">la implementación del </w:t>
      </w:r>
      <w:r w:rsidRPr="5B7A5816" w:rsidR="1D736045">
        <w:rPr>
          <w:lang w:val="es-ES"/>
        </w:rPr>
        <w:t>cambio.</w:t>
      </w:r>
    </w:p>
    <w:p w:rsidR="18E3A203" w:rsidP="1A338B09" w:rsidRDefault="1D736045" w14:paraId="4E33C0C9" w14:textId="6F50AD6B">
      <w:pPr>
        <w:pStyle w:val="ListParagraph"/>
        <w:numPr>
          <w:ilvl w:val="0"/>
          <w:numId w:val="23"/>
        </w:numPr>
        <w:rPr>
          <w:lang w:val="es-ES"/>
        </w:rPr>
      </w:pPr>
      <w:r w:rsidRPr="7EDD771E">
        <w:rPr>
          <w:b/>
          <w:bCs/>
          <w:lang w:val="es-ES"/>
        </w:rPr>
        <w:t xml:space="preserve">Costes: </w:t>
      </w:r>
      <w:r w:rsidRPr="7EDD771E">
        <w:rPr>
          <w:lang w:val="es-ES"/>
        </w:rPr>
        <w:t xml:space="preserve">temporal en días y </w:t>
      </w:r>
      <w:r w:rsidRPr="7EDD771E" w:rsidR="18E3A203">
        <w:rPr>
          <w:lang w:val="es-ES"/>
        </w:rPr>
        <w:t>de capital en euros. Analiza los recursos que se van a gastar al implementar este cambio.</w:t>
      </w:r>
    </w:p>
    <w:p w:rsidR="18E3A203" w:rsidP="7EDD771E" w:rsidRDefault="18E3A203" w14:paraId="12BC9435" w14:textId="40B7FD26">
      <w:pPr>
        <w:pStyle w:val="ListParagraph"/>
        <w:numPr>
          <w:ilvl w:val="0"/>
          <w:numId w:val="23"/>
        </w:numPr>
        <w:rPr>
          <w:lang w:val="es-ES"/>
        </w:rPr>
      </w:pPr>
      <w:r w:rsidRPr="455AFE9F">
        <w:rPr>
          <w:b/>
          <w:lang w:val="es-ES"/>
        </w:rPr>
        <w:t>Prioridad:</w:t>
      </w:r>
      <w:r w:rsidRPr="7EDD771E">
        <w:rPr>
          <w:lang w:val="es-ES"/>
        </w:rPr>
        <w:t xml:space="preserve"> </w:t>
      </w:r>
      <w:r w:rsidRPr="1A2AA164" w:rsidR="4CFAA7D8">
        <w:rPr>
          <w:lang w:val="es-ES"/>
        </w:rPr>
        <w:t xml:space="preserve">Nivel de </w:t>
      </w:r>
      <w:r w:rsidRPr="721D13A6" w:rsidR="4CFAA7D8">
        <w:rPr>
          <w:lang w:val="es-ES"/>
        </w:rPr>
        <w:t xml:space="preserve">importancia que </w:t>
      </w:r>
      <w:r w:rsidRPr="0E527DE7" w:rsidR="4CFAA7D8">
        <w:rPr>
          <w:lang w:val="es-ES"/>
        </w:rPr>
        <w:t xml:space="preserve">tiene </w:t>
      </w:r>
      <w:r w:rsidRPr="344ABEEE" w:rsidR="4CFAA7D8">
        <w:rPr>
          <w:lang w:val="es-ES"/>
        </w:rPr>
        <w:t xml:space="preserve">el cambio </w:t>
      </w:r>
      <w:r w:rsidRPr="1BDFCCF3" w:rsidR="4CFAA7D8">
        <w:rPr>
          <w:lang w:val="es-ES"/>
        </w:rPr>
        <w:t xml:space="preserve">tras evaluarse su coste </w:t>
      </w:r>
      <w:r w:rsidRPr="5DE63C34" w:rsidR="4CFAA7D8">
        <w:rPr>
          <w:lang w:val="es-ES"/>
        </w:rPr>
        <w:t xml:space="preserve">y </w:t>
      </w:r>
      <w:r w:rsidRPr="1C5D93D3" w:rsidR="64FDCDB2">
        <w:rPr>
          <w:lang w:val="es-ES"/>
        </w:rPr>
        <w:t>s</w:t>
      </w:r>
      <w:r w:rsidRPr="1C5D93D3" w:rsidR="4CFAA7D8">
        <w:rPr>
          <w:lang w:val="es-ES"/>
        </w:rPr>
        <w:t>u</w:t>
      </w:r>
      <w:r w:rsidRPr="39E2FC49" w:rsidR="4CFAA7D8">
        <w:rPr>
          <w:lang w:val="es-ES"/>
        </w:rPr>
        <w:t xml:space="preserve"> alcance,</w:t>
      </w:r>
      <w:r w:rsidRPr="58525E94" w:rsidR="4CFAA7D8">
        <w:rPr>
          <w:lang w:val="es-ES"/>
        </w:rPr>
        <w:t xml:space="preserve"> junto con sus </w:t>
      </w:r>
      <w:r w:rsidRPr="55429150" w:rsidR="4CFAA7D8">
        <w:rPr>
          <w:lang w:val="es-ES"/>
        </w:rPr>
        <w:t>riesgos</w:t>
      </w:r>
      <w:r w:rsidRPr="455AFE9F" w:rsidR="4CFAA7D8">
        <w:rPr>
          <w:lang w:val="es-ES"/>
        </w:rPr>
        <w:t>.</w:t>
      </w:r>
    </w:p>
    <w:p w:rsidR="45A91F19" w:rsidP="7C45F73F" w:rsidRDefault="45A91F19" w14:paraId="71F63B8D" w14:textId="1E3E13E6">
      <w:pPr>
        <w:pStyle w:val="ListParagraph"/>
        <w:numPr>
          <w:ilvl w:val="0"/>
          <w:numId w:val="23"/>
        </w:numPr>
        <w:rPr>
          <w:lang w:val="es-ES"/>
        </w:rPr>
      </w:pPr>
      <w:r w:rsidRPr="5F931F33">
        <w:rPr>
          <w:b/>
          <w:bCs/>
          <w:lang w:val="es-ES"/>
        </w:rPr>
        <w:t>Pie de plantilla</w:t>
      </w:r>
      <w:r w:rsidRPr="5F931F33">
        <w:rPr>
          <w:lang w:val="es-ES"/>
        </w:rPr>
        <w:t xml:space="preserve">: Identificador y número de página. Permite organizar y </w:t>
      </w:r>
      <w:r w:rsidRPr="1C5D93D3">
        <w:rPr>
          <w:lang w:val="es-ES"/>
        </w:rPr>
        <w:t>rastrea</w:t>
      </w:r>
      <w:r w:rsidRPr="1C5D93D3" w:rsidR="443E051A">
        <w:rPr>
          <w:lang w:val="es-ES"/>
        </w:rPr>
        <w:t>r</w:t>
      </w:r>
      <w:r w:rsidRPr="5F931F33">
        <w:rPr>
          <w:lang w:val="es-ES"/>
        </w:rPr>
        <w:t xml:space="preserve"> propuestas.</w:t>
      </w:r>
    </w:p>
    <w:p w:rsidR="005C6A4A" w:rsidP="00AB2E8E" w:rsidRDefault="005C6A4A" w14:paraId="3D51207D" w14:textId="77777777">
      <w:pPr>
        <w:pStyle w:val="ListParagraph"/>
        <w:rPr>
          <w:lang w:val="es-ES"/>
        </w:rPr>
      </w:pPr>
    </w:p>
    <w:p w:rsidR="5F931F33" w:rsidP="7404CB62" w:rsidRDefault="5EF29B5E" w14:paraId="5032B626" w14:textId="33139AF4">
      <w:pPr>
        <w:pStyle w:val="Heading3"/>
        <w:rPr>
          <w:lang w:val="es-ES"/>
        </w:rPr>
      </w:pPr>
      <w:bookmarkStart w:name="_Toc1715614881" w:id="42"/>
      <w:bookmarkStart w:name="_Toc2066826665" w:id="43"/>
      <w:r w:rsidRPr="09293407">
        <w:rPr>
          <w:lang w:val="es-ES"/>
        </w:rPr>
        <w:t>Plantilla C: Res</w:t>
      </w:r>
      <w:r w:rsidRPr="09293407" w:rsidR="58C6196D">
        <w:rPr>
          <w:lang w:val="es-ES"/>
        </w:rPr>
        <w:t>olución de la propuesta</w:t>
      </w:r>
      <w:bookmarkEnd w:id="42"/>
      <w:bookmarkEnd w:id="43"/>
    </w:p>
    <w:p w:rsidR="5F931F33" w:rsidP="7404CB62" w:rsidRDefault="5EF29B5E" w14:paraId="48CAEA09" w14:textId="77777777">
      <w:pPr>
        <w:pStyle w:val="Heading4"/>
        <w:rPr>
          <w:lang w:val="es-ES"/>
        </w:rPr>
      </w:pPr>
      <w:r w:rsidRPr="7404CB62">
        <w:rPr>
          <w:lang w:val="es-ES"/>
        </w:rPr>
        <w:t>Modelo</w:t>
      </w:r>
    </w:p>
    <w:tbl>
      <w:tblPr>
        <w:tblStyle w:val="TableGrid"/>
        <w:tblW w:w="0" w:type="auto"/>
        <w:tblLook w:val="06A0" w:firstRow="1" w:lastRow="0" w:firstColumn="1" w:lastColumn="0" w:noHBand="1" w:noVBand="1"/>
      </w:tblPr>
      <w:tblGrid>
        <w:gridCol w:w="4245"/>
        <w:gridCol w:w="4245"/>
      </w:tblGrid>
      <w:tr w:rsidR="7404CB62" w:rsidTr="7404CB62" w14:paraId="63C4DB69" w14:textId="77777777">
        <w:trPr>
          <w:trHeight w:val="300"/>
        </w:trPr>
        <w:tc>
          <w:tcPr>
            <w:tcW w:w="4245" w:type="dxa"/>
          </w:tcPr>
          <w:p w:rsidR="7404CB62" w:rsidP="7404CB62" w:rsidRDefault="7404CB62" w14:paraId="38284437" w14:textId="473E760C">
            <w:pPr>
              <w:rPr>
                <w:lang w:val="es-ES"/>
              </w:rPr>
            </w:pPr>
            <w:r w:rsidRPr="7404CB62">
              <w:rPr>
                <w:lang w:val="es-ES"/>
              </w:rPr>
              <w:t xml:space="preserve">Id: </w:t>
            </w:r>
            <w:r w:rsidRPr="047DD3D6" w:rsidR="750562B7">
              <w:rPr>
                <w:lang w:val="es-ES"/>
              </w:rPr>
              <w:t>Resolucion</w:t>
            </w:r>
            <w:r w:rsidRPr="7404CB62">
              <w:rPr>
                <w:lang w:val="es-ES"/>
              </w:rPr>
              <w:t>_Cambio_001</w:t>
            </w:r>
          </w:p>
        </w:tc>
        <w:tc>
          <w:tcPr>
            <w:tcW w:w="4245" w:type="dxa"/>
          </w:tcPr>
          <w:p w:rsidR="7404CB62" w:rsidP="7404CB62" w:rsidRDefault="7404CB62" w14:paraId="2B8D1458" w14:textId="7B35A46A">
            <w:pPr>
              <w:rPr>
                <w:lang w:val="es-ES"/>
              </w:rPr>
            </w:pPr>
            <w:r w:rsidRPr="7404CB62">
              <w:rPr>
                <w:lang w:val="es-ES"/>
              </w:rPr>
              <w:t>Fecha: dd/mm/aaaa</w:t>
            </w:r>
          </w:p>
        </w:tc>
      </w:tr>
      <w:tr w:rsidR="7404CB62" w:rsidTr="224FA4F4" w14:paraId="4B6BE8B0" w14:textId="77777777">
        <w:trPr>
          <w:trHeight w:val="300"/>
        </w:trPr>
        <w:tc>
          <w:tcPr>
            <w:tcW w:w="4245" w:type="dxa"/>
          </w:tcPr>
          <w:p w:rsidR="00082F2B" w:rsidRDefault="00082F2B" w14:paraId="06C50BA4" w14:textId="77777777"/>
        </w:tc>
        <w:tc>
          <w:tcPr>
            <w:tcW w:w="4245" w:type="dxa"/>
          </w:tcPr>
          <w:p w:rsidRPr="224FA4F4" w:rsidR="5FCFA826" w:rsidP="224FA4F4" w:rsidRDefault="5FCFA826" w14:paraId="0B2D3504" w14:textId="08C97F2C">
            <w:pPr>
              <w:rPr>
                <w:lang w:val="es-ES"/>
              </w:rPr>
            </w:pPr>
            <w:r w:rsidRPr="33C5272E">
              <w:rPr>
                <w:lang w:val="es-ES"/>
              </w:rPr>
              <w:t>Propuesta</w:t>
            </w:r>
            <w:r w:rsidRPr="3A0E8E6D">
              <w:rPr>
                <w:lang w:val="es-ES"/>
              </w:rPr>
              <w:t>:</w:t>
            </w:r>
            <w:r w:rsidRPr="4A420879">
              <w:rPr>
                <w:lang w:val="es-ES"/>
              </w:rPr>
              <w:t xml:space="preserve"> Id_propuesta</w:t>
            </w:r>
          </w:p>
        </w:tc>
      </w:tr>
      <w:tr w:rsidR="7404CB62" w:rsidTr="7404CB62" w14:paraId="429F403A" w14:textId="77777777">
        <w:trPr>
          <w:trHeight w:val="300"/>
        </w:trPr>
        <w:tc>
          <w:tcPr>
            <w:tcW w:w="8490" w:type="dxa"/>
            <w:gridSpan w:val="2"/>
          </w:tcPr>
          <w:p w:rsidR="7404CB62" w:rsidP="7404CB62" w:rsidRDefault="7404CB62" w14:paraId="1132213B" w14:textId="198907A7">
            <w:pPr>
              <w:rPr>
                <w:lang w:val="es-ES"/>
              </w:rPr>
            </w:pPr>
            <w:r w:rsidRPr="7404CB62">
              <w:rPr>
                <w:lang w:val="es-ES"/>
              </w:rPr>
              <w:t>Descripción:</w:t>
            </w:r>
          </w:p>
          <w:p w:rsidR="7404CB62" w:rsidP="7404CB62" w:rsidRDefault="7404CB62" w14:paraId="446A9C09" w14:textId="4D8372E2">
            <w:pPr>
              <w:rPr>
                <w:lang w:val="es-ES"/>
              </w:rPr>
            </w:pPr>
          </w:p>
          <w:p w:rsidR="7404CB62" w:rsidP="7404CB62" w:rsidRDefault="7404CB62" w14:paraId="6E06847C" w14:textId="0FF982A1">
            <w:pPr>
              <w:rPr>
                <w:lang w:val="es-ES"/>
              </w:rPr>
            </w:pPr>
          </w:p>
          <w:p w:rsidR="7404CB62" w:rsidP="7404CB62" w:rsidRDefault="7404CB62" w14:paraId="77711F65" w14:textId="15120589">
            <w:pPr>
              <w:rPr>
                <w:lang w:val="es-ES"/>
              </w:rPr>
            </w:pPr>
          </w:p>
        </w:tc>
      </w:tr>
      <w:tr w:rsidR="060408AA" w:rsidTr="060408AA" w14:paraId="01994751" w14:textId="77777777">
        <w:trPr>
          <w:trHeight w:val="300"/>
        </w:trPr>
        <w:tc>
          <w:tcPr>
            <w:tcW w:w="8490" w:type="dxa"/>
            <w:gridSpan w:val="2"/>
          </w:tcPr>
          <w:p w:rsidR="060408AA" w:rsidP="060408AA" w:rsidRDefault="1F72C16C" w14:paraId="53381B0F" w14:textId="6A8B1D4F">
            <w:pPr>
              <w:rPr>
                <w:lang w:val="es-ES"/>
              </w:rPr>
            </w:pPr>
            <w:r w:rsidRPr="6E93973C">
              <w:rPr>
                <w:lang w:val="es-ES"/>
              </w:rPr>
              <w:t xml:space="preserve">Resolución: </w:t>
            </w:r>
            <w:r w:rsidRPr="6012B80E">
              <w:rPr>
                <w:i/>
                <w:lang w:val="es-ES"/>
              </w:rPr>
              <w:t>Aceptado/</w:t>
            </w:r>
            <w:r w:rsidRPr="6012B80E">
              <w:rPr>
                <w:i/>
                <w:iCs/>
                <w:lang w:val="es-ES"/>
              </w:rPr>
              <w:t>Rechazado</w:t>
            </w:r>
          </w:p>
        </w:tc>
      </w:tr>
      <w:tr w:rsidR="7404CB62" w:rsidTr="7404CB62" w14:paraId="0596F047" w14:textId="77777777">
        <w:trPr>
          <w:trHeight w:val="300"/>
        </w:trPr>
        <w:tc>
          <w:tcPr>
            <w:tcW w:w="4245" w:type="dxa"/>
          </w:tcPr>
          <w:p w:rsidR="7404CB62" w:rsidP="7404CB62" w:rsidRDefault="7404CB62" w14:paraId="716B9ADA" w14:textId="2A6BACFD">
            <w:pPr>
              <w:rPr>
                <w:lang w:val="es-ES"/>
              </w:rPr>
            </w:pPr>
            <w:r w:rsidRPr="7404CB62">
              <w:rPr>
                <w:lang w:val="es-ES"/>
              </w:rPr>
              <w:t>Identificador:</w:t>
            </w:r>
          </w:p>
        </w:tc>
        <w:tc>
          <w:tcPr>
            <w:tcW w:w="4245" w:type="dxa"/>
          </w:tcPr>
          <w:p w:rsidR="7404CB62" w:rsidP="7404CB62" w:rsidRDefault="7404CB62" w14:paraId="23EB69C7" w14:textId="3BFA30F4">
            <w:pPr>
              <w:rPr>
                <w:lang w:val="es-ES"/>
              </w:rPr>
            </w:pPr>
            <w:r w:rsidRPr="7404CB62">
              <w:rPr>
                <w:lang w:val="es-ES"/>
              </w:rPr>
              <w:t>Numero de pag: 1/1</w:t>
            </w:r>
          </w:p>
        </w:tc>
      </w:tr>
    </w:tbl>
    <w:p w:rsidR="5F931F33" w:rsidP="7404CB62" w:rsidRDefault="5EF29B5E" w14:paraId="00716451" w14:textId="77777777">
      <w:pPr>
        <w:pStyle w:val="Heading4"/>
        <w:rPr>
          <w:lang w:val="es-ES"/>
        </w:rPr>
      </w:pPr>
      <w:r w:rsidRPr="7404CB62">
        <w:rPr>
          <w:lang w:val="es-ES"/>
        </w:rPr>
        <w:t>Justificación de sus campos</w:t>
      </w:r>
    </w:p>
    <w:p w:rsidR="5F931F33" w:rsidP="3DCC2B96" w:rsidRDefault="5EF29B5E" w14:paraId="579AE067" w14:textId="5D340C01">
      <w:pPr>
        <w:pStyle w:val="ListParagraph"/>
        <w:numPr>
          <w:ilvl w:val="0"/>
          <w:numId w:val="26"/>
        </w:numPr>
        <w:rPr>
          <w:lang w:val="es-ES"/>
        </w:rPr>
      </w:pPr>
      <w:r w:rsidRPr="7404CB62">
        <w:rPr>
          <w:b/>
          <w:bCs/>
          <w:lang w:val="es-ES"/>
        </w:rPr>
        <w:t>Id</w:t>
      </w:r>
      <w:r w:rsidRPr="7404CB62">
        <w:rPr>
          <w:lang w:val="es-ES"/>
        </w:rPr>
        <w:t xml:space="preserve">: </w:t>
      </w:r>
      <w:r w:rsidRPr="6F74D732" w:rsidR="180F9332">
        <w:rPr>
          <w:lang w:val="es-ES"/>
        </w:rPr>
        <w:t>Resolucion</w:t>
      </w:r>
      <w:r w:rsidRPr="7404CB62">
        <w:rPr>
          <w:lang w:val="es-ES"/>
        </w:rPr>
        <w:t xml:space="preserve">_Cambio_ + número identificativo. Se emplea con el fin de mantener un registro y una organización de cada una de las </w:t>
      </w:r>
      <w:r w:rsidRPr="66889BD3" w:rsidR="59676940">
        <w:rPr>
          <w:lang w:val="es-ES"/>
        </w:rPr>
        <w:t>propuestas</w:t>
      </w:r>
      <w:r w:rsidRPr="66889BD3">
        <w:rPr>
          <w:lang w:val="es-ES"/>
        </w:rPr>
        <w:t>.</w:t>
      </w:r>
      <w:r w:rsidRPr="7404CB62">
        <w:rPr>
          <w:lang w:val="es-ES"/>
        </w:rPr>
        <w:t xml:space="preserve"> </w:t>
      </w:r>
    </w:p>
    <w:p w:rsidR="5F931F33" w:rsidP="3DCC2B96" w:rsidRDefault="5EF29B5E" w14:paraId="0F9EB47E" w14:textId="489C13E3">
      <w:pPr>
        <w:pStyle w:val="ListParagraph"/>
        <w:numPr>
          <w:ilvl w:val="0"/>
          <w:numId w:val="26"/>
        </w:numPr>
        <w:rPr>
          <w:lang w:val="es-ES"/>
        </w:rPr>
      </w:pPr>
      <w:r w:rsidRPr="7404CB62">
        <w:rPr>
          <w:b/>
          <w:bCs/>
          <w:lang w:val="es-ES"/>
        </w:rPr>
        <w:t>Fecha:</w:t>
      </w:r>
      <w:r w:rsidRPr="7404CB62">
        <w:rPr>
          <w:lang w:val="es-ES"/>
        </w:rPr>
        <w:t xml:space="preserve"> Fecha en la que se </w:t>
      </w:r>
      <w:r w:rsidRPr="3C4EE067" w:rsidR="3DAE4A8D">
        <w:rPr>
          <w:lang w:val="es-ES"/>
        </w:rPr>
        <w:t>acepta o deniega</w:t>
      </w:r>
      <w:r w:rsidRPr="7404CB62">
        <w:rPr>
          <w:lang w:val="es-ES"/>
        </w:rPr>
        <w:t xml:space="preserve"> el cambio, con formato dd/mm/aaaa. Tiene una utilidad organizativa, ayuda a la búsqueda y organización de </w:t>
      </w:r>
      <w:r w:rsidRPr="018C58F3" w:rsidR="55DD55D2">
        <w:rPr>
          <w:lang w:val="es-ES"/>
        </w:rPr>
        <w:t>resoluciones</w:t>
      </w:r>
      <w:r w:rsidRPr="7404CB62">
        <w:rPr>
          <w:lang w:val="es-ES"/>
        </w:rPr>
        <w:t>.</w:t>
      </w:r>
    </w:p>
    <w:p w:rsidR="5F931F33" w:rsidP="3DCC2B96" w:rsidRDefault="5EF29B5E" w14:paraId="450C18A9" w14:textId="598FD953">
      <w:pPr>
        <w:pStyle w:val="ListParagraph"/>
        <w:numPr>
          <w:ilvl w:val="0"/>
          <w:numId w:val="26"/>
        </w:numPr>
        <w:rPr>
          <w:lang w:val="es-ES"/>
        </w:rPr>
      </w:pPr>
      <w:r w:rsidRPr="7404CB62">
        <w:rPr>
          <w:b/>
          <w:bCs/>
          <w:lang w:val="es-ES"/>
        </w:rPr>
        <w:t>Nombre</w:t>
      </w:r>
      <w:r w:rsidRPr="7404CB62">
        <w:rPr>
          <w:lang w:val="es-ES"/>
        </w:rPr>
        <w:t>: Individuo que ha formulado la solicitud de cambio, ya sea un integrante del grupo de desarrollo del proyecto en cuestión o un cliente que presenta un informe de problemas o una sugerencia de mejora.</w:t>
      </w:r>
    </w:p>
    <w:p w:rsidR="2CC3A59F" w:rsidP="2CC3A59F" w:rsidRDefault="22681009" w14:paraId="7BB4693F" w14:textId="1F7FB278">
      <w:pPr>
        <w:pStyle w:val="ListParagraph"/>
        <w:numPr>
          <w:ilvl w:val="0"/>
          <w:numId w:val="26"/>
        </w:numPr>
        <w:rPr>
          <w:lang w:val="es-ES"/>
        </w:rPr>
      </w:pPr>
      <w:r w:rsidRPr="38ECD1D9">
        <w:rPr>
          <w:b/>
          <w:bCs/>
          <w:lang w:val="es-ES"/>
        </w:rPr>
        <w:t>Propuesta</w:t>
      </w:r>
      <w:r w:rsidRPr="38ECD1D9">
        <w:rPr>
          <w:lang w:val="es-ES"/>
        </w:rPr>
        <w:t xml:space="preserve">: nombre identificador de la propuesta, que sirve para </w:t>
      </w:r>
      <w:r w:rsidRPr="1C5D93D3">
        <w:rPr>
          <w:lang w:val="es-ES"/>
        </w:rPr>
        <w:t>referencia</w:t>
      </w:r>
      <w:r w:rsidRPr="1C5D93D3" w:rsidR="4E17937C">
        <w:rPr>
          <w:lang w:val="es-ES"/>
        </w:rPr>
        <w:t>r</w:t>
      </w:r>
      <w:r w:rsidRPr="38ECD1D9">
        <w:rPr>
          <w:lang w:val="es-ES"/>
        </w:rPr>
        <w:t xml:space="preserve"> la “Propuesta de Cambios”.</w:t>
      </w:r>
    </w:p>
    <w:p w:rsidR="5F931F33" w:rsidP="3DCC2B96" w:rsidRDefault="5EF29B5E" w14:paraId="6D46F9E9" w14:textId="2CAE4492">
      <w:pPr>
        <w:pStyle w:val="ListParagraph"/>
        <w:numPr>
          <w:ilvl w:val="0"/>
          <w:numId w:val="26"/>
        </w:numPr>
        <w:rPr>
          <w:lang w:val="es-ES"/>
        </w:rPr>
      </w:pPr>
      <w:r w:rsidRPr="7404CB62">
        <w:rPr>
          <w:b/>
          <w:bCs/>
          <w:lang w:val="es-ES"/>
        </w:rPr>
        <w:t>Descripción:</w:t>
      </w:r>
      <w:r w:rsidRPr="7404CB62">
        <w:rPr>
          <w:lang w:val="es-ES"/>
        </w:rPr>
        <w:t xml:space="preserve"> Descripción detallada </w:t>
      </w:r>
      <w:r w:rsidRPr="6E2D8EB8">
        <w:rPr>
          <w:lang w:val="es-ES"/>
        </w:rPr>
        <w:t>de</w:t>
      </w:r>
      <w:r w:rsidRPr="6E2D8EB8" w:rsidR="19D0A660">
        <w:rPr>
          <w:lang w:val="es-ES"/>
        </w:rPr>
        <w:t xml:space="preserve">l </w:t>
      </w:r>
      <w:r w:rsidRPr="48DFB5AC" w:rsidR="19D0A660">
        <w:rPr>
          <w:lang w:val="es-ES"/>
        </w:rPr>
        <w:t xml:space="preserve">estudio realizado y de por qué </w:t>
      </w:r>
      <w:r w:rsidRPr="29BF297D" w:rsidR="19D0A660">
        <w:rPr>
          <w:lang w:val="es-ES"/>
        </w:rPr>
        <w:t xml:space="preserve">se toma la </w:t>
      </w:r>
      <w:r w:rsidRPr="02427A0A" w:rsidR="19D0A660">
        <w:rPr>
          <w:lang w:val="es-ES"/>
        </w:rPr>
        <w:t>resolución final.</w:t>
      </w:r>
      <w:r w:rsidRPr="7404CB62">
        <w:rPr>
          <w:lang w:val="es-ES"/>
        </w:rPr>
        <w:t xml:space="preserve"> Esto implica reconocer de manera clara </w:t>
      </w:r>
      <w:r w:rsidRPr="230E0ED2">
        <w:rPr>
          <w:lang w:val="es-ES"/>
        </w:rPr>
        <w:t>l</w:t>
      </w:r>
      <w:r w:rsidRPr="230E0ED2" w:rsidR="53CDCA24">
        <w:rPr>
          <w:lang w:val="es-ES"/>
        </w:rPr>
        <w:t>os</w:t>
      </w:r>
      <w:r w:rsidRPr="230E0ED2">
        <w:rPr>
          <w:lang w:val="es-ES"/>
        </w:rPr>
        <w:t xml:space="preserve"> punto</w:t>
      </w:r>
      <w:r w:rsidRPr="230E0ED2" w:rsidR="48447CD0">
        <w:rPr>
          <w:lang w:val="es-ES"/>
        </w:rPr>
        <w:t>s</w:t>
      </w:r>
      <w:r w:rsidRPr="230E0ED2">
        <w:rPr>
          <w:lang w:val="es-ES"/>
        </w:rPr>
        <w:t xml:space="preserve"> específico</w:t>
      </w:r>
      <w:r w:rsidRPr="230E0ED2" w:rsidR="33491B23">
        <w:rPr>
          <w:lang w:val="es-ES"/>
        </w:rPr>
        <w:t>s</w:t>
      </w:r>
      <w:r w:rsidRPr="7404CB62">
        <w:rPr>
          <w:lang w:val="es-ES"/>
        </w:rPr>
        <w:t xml:space="preserve"> </w:t>
      </w:r>
      <w:r w:rsidRPr="7027DFB9" w:rsidR="37E4473F">
        <w:rPr>
          <w:lang w:val="es-ES"/>
        </w:rPr>
        <w:t xml:space="preserve">por los que se toma la </w:t>
      </w:r>
      <w:r w:rsidRPr="317FB5C8" w:rsidR="37E4473F">
        <w:rPr>
          <w:lang w:val="es-ES"/>
        </w:rPr>
        <w:t>decisión.</w:t>
      </w:r>
      <w:r w:rsidRPr="6DCD9C14" w:rsidR="37E4473F">
        <w:rPr>
          <w:lang w:val="es-ES"/>
        </w:rPr>
        <w:t xml:space="preserve"> Perm</w:t>
      </w:r>
      <w:r w:rsidRPr="6DCD9C14">
        <w:rPr>
          <w:lang w:val="es-ES"/>
        </w:rPr>
        <w:t>itirá</w:t>
      </w:r>
      <w:r w:rsidRPr="7404CB62">
        <w:rPr>
          <w:lang w:val="es-ES"/>
        </w:rPr>
        <w:t xml:space="preserve"> a los miembros del equipo comprender de manera clara </w:t>
      </w:r>
      <w:r w:rsidRPr="737710B6" w:rsidR="1769195B">
        <w:rPr>
          <w:lang w:val="es-ES"/>
        </w:rPr>
        <w:t xml:space="preserve">el </w:t>
      </w:r>
      <w:r w:rsidRPr="433E8EAC" w:rsidR="1769195B">
        <w:rPr>
          <w:lang w:val="es-ES"/>
        </w:rPr>
        <w:t>resultado</w:t>
      </w:r>
      <w:r w:rsidRPr="4F07A0AD" w:rsidR="38CA8E01">
        <w:rPr>
          <w:lang w:val="es-ES"/>
        </w:rPr>
        <w:t xml:space="preserve"> y</w:t>
      </w:r>
      <w:r w:rsidRPr="433E8EAC">
        <w:rPr>
          <w:lang w:val="es-ES"/>
        </w:rPr>
        <w:t xml:space="preserve"> </w:t>
      </w:r>
      <w:r w:rsidRPr="6A8BE4C4">
        <w:rPr>
          <w:lang w:val="es-ES"/>
        </w:rPr>
        <w:t>analizarl</w:t>
      </w:r>
      <w:r w:rsidRPr="6A8BE4C4" w:rsidR="147DF76C">
        <w:rPr>
          <w:lang w:val="es-ES"/>
        </w:rPr>
        <w:t>o</w:t>
      </w:r>
      <w:r w:rsidRPr="7404CB62">
        <w:rPr>
          <w:lang w:val="es-ES"/>
        </w:rPr>
        <w:t xml:space="preserve"> con fundamentos sólidos</w:t>
      </w:r>
      <w:r w:rsidRPr="16D85ECA" w:rsidR="7AF83948">
        <w:rPr>
          <w:lang w:val="es-ES"/>
        </w:rPr>
        <w:t>.</w:t>
      </w:r>
    </w:p>
    <w:p w:rsidR="6C7F0409" w:rsidP="3DCC2B96" w:rsidRDefault="6C7F0409" w14:paraId="2082E58E" w14:textId="291BCEEE">
      <w:pPr>
        <w:pStyle w:val="ListParagraph"/>
        <w:numPr>
          <w:ilvl w:val="0"/>
          <w:numId w:val="26"/>
        </w:numPr>
        <w:rPr>
          <w:lang w:val="es-ES"/>
        </w:rPr>
      </w:pPr>
      <w:r w:rsidRPr="43841D13">
        <w:rPr>
          <w:b/>
          <w:bCs/>
          <w:lang w:val="es-ES"/>
        </w:rPr>
        <w:t>Resolución</w:t>
      </w:r>
      <w:r w:rsidRPr="43841D13">
        <w:rPr>
          <w:lang w:val="es-ES"/>
        </w:rPr>
        <w:t xml:space="preserve">: Campo que expresa la decisión tomada acerca de la propuesta </w:t>
      </w:r>
      <w:r w:rsidRPr="464EF368">
        <w:rPr>
          <w:lang w:val="es-ES"/>
        </w:rPr>
        <w:t xml:space="preserve">de cambio, si </w:t>
      </w:r>
      <w:r w:rsidRPr="57C475A2">
        <w:rPr>
          <w:lang w:val="es-ES"/>
        </w:rPr>
        <w:t>se ha aceptado</w:t>
      </w:r>
      <w:r w:rsidRPr="68CDC4E7">
        <w:rPr>
          <w:lang w:val="es-ES"/>
        </w:rPr>
        <w:t xml:space="preserve"> y se pasará a </w:t>
      </w:r>
      <w:r w:rsidRPr="0BB3A7FA">
        <w:rPr>
          <w:lang w:val="es-ES"/>
        </w:rPr>
        <w:t xml:space="preserve">la planificación de </w:t>
      </w:r>
      <w:r w:rsidRPr="7EDE733D">
        <w:rPr>
          <w:lang w:val="es-ES"/>
        </w:rPr>
        <w:t xml:space="preserve">la misma o si se ha </w:t>
      </w:r>
      <w:r w:rsidRPr="6E8AAD97">
        <w:rPr>
          <w:lang w:val="es-ES"/>
        </w:rPr>
        <w:t xml:space="preserve">rechazado y </w:t>
      </w:r>
      <w:r w:rsidRPr="57F2A214">
        <w:rPr>
          <w:lang w:val="es-ES"/>
        </w:rPr>
        <w:t>no se llevará a cabo</w:t>
      </w:r>
      <w:r w:rsidRPr="6482DFE1">
        <w:rPr>
          <w:lang w:val="es-ES"/>
        </w:rPr>
        <w:t>.</w:t>
      </w:r>
    </w:p>
    <w:p w:rsidR="5F931F33" w:rsidP="3DCC2B96" w:rsidRDefault="5EF29B5E" w14:paraId="613FD3F3" w14:textId="237E4254">
      <w:pPr>
        <w:pStyle w:val="ListParagraph"/>
        <w:numPr>
          <w:ilvl w:val="0"/>
          <w:numId w:val="26"/>
        </w:numPr>
        <w:rPr>
          <w:lang w:val="es-ES"/>
        </w:rPr>
      </w:pPr>
      <w:r w:rsidRPr="7404CB62">
        <w:rPr>
          <w:b/>
          <w:bCs/>
          <w:lang w:val="es-ES"/>
        </w:rPr>
        <w:t>Pie de plantilla</w:t>
      </w:r>
      <w:r w:rsidRPr="7404CB62">
        <w:rPr>
          <w:lang w:val="es-ES"/>
        </w:rPr>
        <w:t xml:space="preserve">: Identificador y número de página. Permite organizar y </w:t>
      </w:r>
      <w:r w:rsidRPr="1C5D93D3">
        <w:rPr>
          <w:lang w:val="es-ES"/>
        </w:rPr>
        <w:t>rastrea</w:t>
      </w:r>
      <w:r w:rsidRPr="1C5D93D3" w:rsidR="090FA0D6">
        <w:rPr>
          <w:lang w:val="es-ES"/>
        </w:rPr>
        <w:t>r</w:t>
      </w:r>
      <w:r w:rsidRPr="7404CB62">
        <w:rPr>
          <w:lang w:val="es-ES"/>
        </w:rPr>
        <w:t xml:space="preserve"> propuestas.</w:t>
      </w:r>
    </w:p>
    <w:p w:rsidR="5F931F33" w:rsidP="5F931F33" w:rsidRDefault="5F931F33" w14:paraId="1C91F456" w14:textId="79B05460">
      <w:pPr>
        <w:rPr>
          <w:lang w:val="es-ES"/>
        </w:rPr>
      </w:pPr>
    </w:p>
    <w:p w:rsidR="09293407" w:rsidP="09293407" w:rsidRDefault="09293407" w14:paraId="22EC756A" w14:textId="30CDB74D">
      <w:pPr>
        <w:rPr>
          <w:lang w:val="es-ES"/>
        </w:rPr>
      </w:pPr>
    </w:p>
    <w:p w:rsidR="09293407" w:rsidP="09293407" w:rsidRDefault="09293407" w14:paraId="256488CB" w14:textId="3150C32D">
      <w:pPr>
        <w:rPr>
          <w:lang w:val="es-ES"/>
        </w:rPr>
      </w:pPr>
    </w:p>
    <w:p w:rsidR="09293407" w:rsidP="09293407" w:rsidRDefault="09293407" w14:paraId="35FB4591" w14:textId="10B0A3FD">
      <w:pPr>
        <w:rPr>
          <w:lang w:val="es-ES"/>
        </w:rPr>
      </w:pPr>
    </w:p>
    <w:p w:rsidR="09293407" w:rsidP="09293407" w:rsidRDefault="09293407" w14:paraId="48C4641A" w14:textId="0F515FAF">
      <w:pPr>
        <w:rPr>
          <w:lang w:val="es-ES"/>
        </w:rPr>
      </w:pPr>
    </w:p>
    <w:p w:rsidR="09293407" w:rsidP="09293407" w:rsidRDefault="09293407" w14:paraId="20870A88" w14:textId="68C7D949">
      <w:pPr>
        <w:rPr>
          <w:lang w:val="es-ES"/>
        </w:rPr>
      </w:pPr>
    </w:p>
    <w:p w:rsidR="09293407" w:rsidP="09293407" w:rsidRDefault="09293407" w14:paraId="199C58C6" w14:textId="6A2CA941">
      <w:pPr>
        <w:rPr>
          <w:lang w:val="es-ES"/>
        </w:rPr>
      </w:pPr>
    </w:p>
    <w:p w:rsidR="09293407" w:rsidP="09293407" w:rsidRDefault="09293407" w14:paraId="7390165E" w14:textId="7269E49F">
      <w:pPr>
        <w:rPr>
          <w:lang w:val="es-ES"/>
        </w:rPr>
      </w:pPr>
    </w:p>
    <w:p w:rsidRPr="00F63D22" w:rsidR="001061FB" w:rsidP="430AC112" w:rsidRDefault="66BD6F64" w14:paraId="5FAD4C81" w14:textId="2B958522">
      <w:pPr>
        <w:pStyle w:val="Heading3"/>
        <w:ind w:left="0"/>
        <w:rPr>
          <w:lang w:val="es-ES"/>
        </w:rPr>
      </w:pPr>
      <w:bookmarkStart w:name="_Toc596919321" w:id="44"/>
      <w:bookmarkStart w:name="_Toc1355632483" w:id="45"/>
      <w:r w:rsidRPr="09293407">
        <w:rPr>
          <w:lang w:val="es-ES"/>
        </w:rPr>
        <w:t xml:space="preserve">Plantilla D: Mensaje a </w:t>
      </w:r>
      <w:r w:rsidRPr="09293407" w:rsidR="71E3316B">
        <w:rPr>
          <w:lang w:val="es-ES"/>
        </w:rPr>
        <w:t>un cliente</w:t>
      </w:r>
      <w:bookmarkEnd w:id="44"/>
      <w:bookmarkEnd w:id="45"/>
    </w:p>
    <w:p w:rsidRPr="00F63D22" w:rsidR="001061FB" w:rsidP="430AC112" w:rsidRDefault="66BD6F64" w14:paraId="0EDA0CD8" w14:textId="77777777">
      <w:pPr>
        <w:pStyle w:val="Heading4"/>
        <w:rPr>
          <w:lang w:val="es-ES"/>
        </w:rPr>
      </w:pPr>
      <w:r w:rsidRPr="430AC112">
        <w:rPr>
          <w:lang w:val="es-ES"/>
        </w:rPr>
        <w:t>Modelo</w:t>
      </w:r>
    </w:p>
    <w:tbl>
      <w:tblPr>
        <w:tblStyle w:val="TableGrid"/>
        <w:tblW w:w="0" w:type="auto"/>
        <w:tblLook w:val="06A0" w:firstRow="1" w:lastRow="0" w:firstColumn="1" w:lastColumn="0" w:noHBand="1" w:noVBand="1"/>
      </w:tblPr>
      <w:tblGrid>
        <w:gridCol w:w="4245"/>
        <w:gridCol w:w="4245"/>
      </w:tblGrid>
      <w:tr w:rsidR="430AC112" w:rsidTr="430AC112" w14:paraId="2294485C" w14:textId="77777777">
        <w:trPr>
          <w:trHeight w:val="300"/>
        </w:trPr>
        <w:tc>
          <w:tcPr>
            <w:tcW w:w="4245" w:type="dxa"/>
          </w:tcPr>
          <w:p w:rsidR="430AC112" w:rsidP="430AC112" w:rsidRDefault="430AC112" w14:paraId="301B0097" w14:textId="233DC73F">
            <w:pPr>
              <w:rPr>
                <w:lang w:val="es-ES"/>
              </w:rPr>
            </w:pPr>
            <w:r w:rsidRPr="430AC112">
              <w:rPr>
                <w:lang w:val="es-ES"/>
              </w:rPr>
              <w:t xml:space="preserve">Id: </w:t>
            </w:r>
            <w:r w:rsidRPr="5CD3F40F" w:rsidR="1503F835">
              <w:rPr>
                <w:lang w:val="es-ES"/>
              </w:rPr>
              <w:t>Mensaje</w:t>
            </w:r>
            <w:r w:rsidRPr="430AC112">
              <w:rPr>
                <w:lang w:val="es-ES"/>
              </w:rPr>
              <w:t>_</w:t>
            </w:r>
            <w:r w:rsidRPr="7906CD9E" w:rsidR="338A8CF4">
              <w:rPr>
                <w:lang w:val="es-ES"/>
              </w:rPr>
              <w:t>0</w:t>
            </w:r>
            <w:r w:rsidRPr="7906CD9E" w:rsidR="1B585368">
              <w:rPr>
                <w:lang w:val="es-ES"/>
              </w:rPr>
              <w:t>001</w:t>
            </w:r>
          </w:p>
        </w:tc>
        <w:tc>
          <w:tcPr>
            <w:tcW w:w="4245" w:type="dxa"/>
          </w:tcPr>
          <w:p w:rsidR="430AC112" w:rsidP="430AC112" w:rsidRDefault="430AC112" w14:paraId="068AF0E8" w14:textId="7B35A46A">
            <w:pPr>
              <w:rPr>
                <w:lang w:val="es-ES"/>
              </w:rPr>
            </w:pPr>
            <w:r w:rsidRPr="430AC112">
              <w:rPr>
                <w:lang w:val="es-ES"/>
              </w:rPr>
              <w:t>Fecha: dd/mm/aaaa</w:t>
            </w:r>
          </w:p>
        </w:tc>
      </w:tr>
      <w:tr w:rsidR="430AC112" w:rsidTr="1B0C22C9" w14:paraId="71AEDC41" w14:textId="77777777">
        <w:trPr>
          <w:trHeight w:val="300"/>
        </w:trPr>
        <w:tc>
          <w:tcPr>
            <w:tcW w:w="0" w:type="auto"/>
          </w:tcPr>
          <w:p w:rsidR="00EE28AB" w:rsidRDefault="65DBC2C3" w14:paraId="6D1ED010" w14:textId="20DD0078">
            <w:pPr>
              <w:rPr>
                <w:lang w:val="es-ES"/>
              </w:rPr>
            </w:pPr>
            <w:r>
              <w:t xml:space="preserve">Nombre: </w:t>
            </w:r>
            <w:r w:rsidRPr="134C2DF6">
              <w:rPr>
                <w:i/>
                <w:iCs/>
                <w:lang w:val="es-ES"/>
              </w:rPr>
              <w:t>Nombre Apellido1 Apellido2</w:t>
            </w:r>
          </w:p>
        </w:tc>
        <w:tc>
          <w:tcPr>
            <w:tcW w:w="4245" w:type="dxa"/>
          </w:tcPr>
          <w:p w:rsidR="1B0C22C9" w:rsidP="1B0C22C9" w:rsidRDefault="65DBC2C3" w14:paraId="4579F556" w14:textId="5D748093">
            <w:pPr>
              <w:rPr>
                <w:lang w:val="es-ES"/>
              </w:rPr>
            </w:pPr>
            <w:r w:rsidRPr="0F7D55F6">
              <w:rPr>
                <w:lang w:val="es-ES"/>
              </w:rPr>
              <w:t xml:space="preserve">Email: </w:t>
            </w:r>
          </w:p>
        </w:tc>
      </w:tr>
      <w:tr w:rsidR="3D079134" w:rsidTr="451AF546" w14:paraId="22BD0032" w14:textId="709571C7">
        <w:trPr>
          <w:trHeight w:val="300"/>
        </w:trPr>
        <w:tc>
          <w:tcPr>
            <w:tcW w:w="4245" w:type="dxa"/>
          </w:tcPr>
          <w:p w:rsidR="3D079134" w:rsidP="3D079134" w:rsidRDefault="292A2479" w14:paraId="36E614FD" w14:textId="6BF0950E">
            <w:pPr>
              <w:rPr>
                <w:lang w:val="es-ES"/>
              </w:rPr>
            </w:pPr>
            <w:r w:rsidRPr="04F4B5DD">
              <w:rPr>
                <w:lang w:val="es-ES"/>
              </w:rPr>
              <w:t>Propuesta: Id_propuesta</w:t>
            </w:r>
          </w:p>
        </w:tc>
        <w:tc>
          <w:tcPr>
            <w:tcW w:w="4245" w:type="dxa"/>
          </w:tcPr>
          <w:p w:rsidR="451AF546" w:rsidP="451AF546" w:rsidRDefault="6CA23C89" w14:paraId="0FB93BB9" w14:textId="7F5DBD7F">
            <w:pPr>
              <w:rPr>
                <w:lang w:val="es-ES"/>
              </w:rPr>
            </w:pPr>
            <w:r w:rsidRPr="6FFCDA75">
              <w:rPr>
                <w:lang w:val="es-ES"/>
              </w:rPr>
              <w:t xml:space="preserve">Estado actual: </w:t>
            </w:r>
            <w:r w:rsidRPr="7BDE7F0F">
              <w:rPr>
                <w:i/>
                <w:lang w:val="es-ES"/>
              </w:rPr>
              <w:t>Borrador/Enviado</w:t>
            </w:r>
          </w:p>
        </w:tc>
      </w:tr>
      <w:tr w:rsidR="430AC112" w:rsidTr="430AC112" w14:paraId="2F407D81" w14:textId="77777777">
        <w:trPr>
          <w:trHeight w:val="300"/>
        </w:trPr>
        <w:tc>
          <w:tcPr>
            <w:tcW w:w="8490" w:type="dxa"/>
            <w:gridSpan w:val="2"/>
          </w:tcPr>
          <w:p w:rsidR="430AC112" w:rsidP="430AC112" w:rsidRDefault="65DBC2C3" w14:paraId="5763E98C" w14:textId="57A011B7">
            <w:pPr>
              <w:rPr>
                <w:lang w:val="es-ES"/>
              </w:rPr>
            </w:pPr>
            <w:r w:rsidRPr="4C91376A">
              <w:rPr>
                <w:lang w:val="es-ES"/>
              </w:rPr>
              <w:t>Mensaje</w:t>
            </w:r>
            <w:r w:rsidRPr="4C91376A" w:rsidR="430AC112">
              <w:rPr>
                <w:lang w:val="es-ES"/>
              </w:rPr>
              <w:t>:</w:t>
            </w:r>
          </w:p>
          <w:p w:rsidR="430AC112" w:rsidP="430AC112" w:rsidRDefault="430AC112" w14:paraId="4C766627" w14:textId="4D8372E2">
            <w:pPr>
              <w:rPr>
                <w:lang w:val="es-ES"/>
              </w:rPr>
            </w:pPr>
          </w:p>
          <w:p w:rsidR="430AC112" w:rsidP="430AC112" w:rsidRDefault="430AC112" w14:paraId="59966C11" w14:textId="0FF982A1">
            <w:pPr>
              <w:rPr>
                <w:lang w:val="es-ES"/>
              </w:rPr>
            </w:pPr>
          </w:p>
          <w:p w:rsidR="430AC112" w:rsidP="430AC112" w:rsidRDefault="430AC112" w14:paraId="29EBABFC" w14:textId="15120589">
            <w:pPr>
              <w:rPr>
                <w:lang w:val="es-ES"/>
              </w:rPr>
            </w:pPr>
          </w:p>
        </w:tc>
      </w:tr>
      <w:tr w:rsidR="430AC112" w:rsidTr="430AC112" w14:paraId="49E06FB2" w14:textId="77777777">
        <w:trPr>
          <w:trHeight w:val="300"/>
        </w:trPr>
        <w:tc>
          <w:tcPr>
            <w:tcW w:w="4245" w:type="dxa"/>
          </w:tcPr>
          <w:p w:rsidR="430AC112" w:rsidP="430AC112" w:rsidRDefault="430AC112" w14:paraId="4A8A41D7" w14:textId="2A6BACFD">
            <w:pPr>
              <w:rPr>
                <w:lang w:val="es-ES"/>
              </w:rPr>
            </w:pPr>
            <w:r w:rsidRPr="430AC112">
              <w:rPr>
                <w:lang w:val="es-ES"/>
              </w:rPr>
              <w:t>Identificador:</w:t>
            </w:r>
          </w:p>
        </w:tc>
        <w:tc>
          <w:tcPr>
            <w:tcW w:w="4245" w:type="dxa"/>
          </w:tcPr>
          <w:p w:rsidR="430AC112" w:rsidP="430AC112" w:rsidRDefault="430AC112" w14:paraId="0E91E25F" w14:textId="3BFA30F4">
            <w:pPr>
              <w:rPr>
                <w:lang w:val="es-ES"/>
              </w:rPr>
            </w:pPr>
            <w:r w:rsidRPr="430AC112">
              <w:rPr>
                <w:lang w:val="es-ES"/>
              </w:rPr>
              <w:t>Numero de pag: 1/1</w:t>
            </w:r>
          </w:p>
        </w:tc>
      </w:tr>
    </w:tbl>
    <w:p w:rsidRPr="00F63D22" w:rsidR="001061FB" w:rsidP="430AC112" w:rsidRDefault="66BD6F64" w14:paraId="50BE24C0" w14:textId="77777777">
      <w:pPr>
        <w:pStyle w:val="Heading4"/>
        <w:rPr>
          <w:lang w:val="es-ES"/>
        </w:rPr>
      </w:pPr>
      <w:r w:rsidRPr="430AC112">
        <w:rPr>
          <w:lang w:val="es-ES"/>
        </w:rPr>
        <w:t>Justificación de sus campos</w:t>
      </w:r>
    </w:p>
    <w:p w:rsidRPr="00F63D22" w:rsidR="001061FB" w:rsidP="26A89DA3" w:rsidRDefault="66BD6F64" w14:paraId="23CE523D" w14:textId="50D829FE">
      <w:pPr>
        <w:pStyle w:val="ListParagraph"/>
        <w:numPr>
          <w:ilvl w:val="0"/>
          <w:numId w:val="28"/>
        </w:numPr>
        <w:rPr>
          <w:lang w:val="es-ES"/>
        </w:rPr>
      </w:pPr>
      <w:r w:rsidRPr="430AC112">
        <w:rPr>
          <w:b/>
          <w:bCs/>
          <w:lang w:val="es-ES"/>
        </w:rPr>
        <w:t>Id</w:t>
      </w:r>
      <w:r w:rsidRPr="430AC112">
        <w:rPr>
          <w:lang w:val="es-ES"/>
        </w:rPr>
        <w:t xml:space="preserve">: </w:t>
      </w:r>
      <w:r w:rsidRPr="30205758" w:rsidR="14193D34">
        <w:rPr>
          <w:lang w:val="es-ES"/>
        </w:rPr>
        <w:t>Mensaje</w:t>
      </w:r>
      <w:r w:rsidRPr="430AC112">
        <w:rPr>
          <w:lang w:val="es-ES"/>
        </w:rPr>
        <w:t xml:space="preserve">_ + número identificativo. Se emplea con el fin de mantener un registro y una organización de cada </w:t>
      </w:r>
      <w:r w:rsidRPr="30205758">
        <w:rPr>
          <w:lang w:val="es-ES"/>
        </w:rPr>
        <w:t>un</w:t>
      </w:r>
      <w:r w:rsidRPr="30205758" w:rsidR="6A0E8CE9">
        <w:rPr>
          <w:lang w:val="es-ES"/>
        </w:rPr>
        <w:t>o</w:t>
      </w:r>
      <w:r w:rsidRPr="430AC112">
        <w:rPr>
          <w:lang w:val="es-ES"/>
        </w:rPr>
        <w:t xml:space="preserve"> de </w:t>
      </w:r>
      <w:r w:rsidRPr="30205758" w:rsidR="6A0E8CE9">
        <w:rPr>
          <w:lang w:val="es-ES"/>
        </w:rPr>
        <w:t>los mensajes</w:t>
      </w:r>
      <w:r w:rsidRPr="430AC112">
        <w:rPr>
          <w:lang w:val="es-ES"/>
        </w:rPr>
        <w:t xml:space="preserve">. </w:t>
      </w:r>
    </w:p>
    <w:p w:rsidRPr="00F63D22" w:rsidR="001061FB" w:rsidP="26A89DA3" w:rsidRDefault="66BD6F64" w14:paraId="01AE9071" w14:textId="7D3BC50D">
      <w:pPr>
        <w:pStyle w:val="ListParagraph"/>
        <w:numPr>
          <w:ilvl w:val="0"/>
          <w:numId w:val="28"/>
        </w:numPr>
        <w:rPr>
          <w:lang w:val="es-ES"/>
        </w:rPr>
      </w:pPr>
      <w:r w:rsidRPr="430AC112">
        <w:rPr>
          <w:b/>
          <w:bCs/>
          <w:lang w:val="es-ES"/>
        </w:rPr>
        <w:t>Fecha:</w:t>
      </w:r>
      <w:r w:rsidRPr="430AC112">
        <w:rPr>
          <w:lang w:val="es-ES"/>
        </w:rPr>
        <w:t xml:space="preserve"> Fecha en la que se </w:t>
      </w:r>
      <w:r w:rsidRPr="1C5D93D3" w:rsidR="53726D5F">
        <w:rPr>
          <w:lang w:val="es-ES"/>
        </w:rPr>
        <w:t>env</w:t>
      </w:r>
      <w:r w:rsidRPr="1C5D93D3" w:rsidR="1684BCCC">
        <w:rPr>
          <w:lang w:val="es-ES"/>
        </w:rPr>
        <w:t>í</w:t>
      </w:r>
      <w:r w:rsidRPr="1C5D93D3" w:rsidR="53726D5F">
        <w:rPr>
          <w:lang w:val="es-ES"/>
        </w:rPr>
        <w:t>a</w:t>
      </w:r>
      <w:r w:rsidRPr="68889B27" w:rsidR="53726D5F">
        <w:rPr>
          <w:lang w:val="es-ES"/>
        </w:rPr>
        <w:t xml:space="preserve"> la notificación al </w:t>
      </w:r>
      <w:r w:rsidRPr="44E4F281" w:rsidR="53726D5F">
        <w:rPr>
          <w:lang w:val="es-ES"/>
        </w:rPr>
        <w:t>cliente</w:t>
      </w:r>
      <w:r w:rsidRPr="430AC112">
        <w:rPr>
          <w:lang w:val="es-ES"/>
        </w:rPr>
        <w:t xml:space="preserve">, con formato dd/mm/aaaa. Tiene una utilidad organizativa, ayuda a la búsqueda y organización de </w:t>
      </w:r>
      <w:r w:rsidRPr="4081FDD6" w:rsidR="4828977B">
        <w:rPr>
          <w:lang w:val="es-ES"/>
        </w:rPr>
        <w:t>mensajes</w:t>
      </w:r>
      <w:r w:rsidRPr="430AC112">
        <w:rPr>
          <w:lang w:val="es-ES"/>
        </w:rPr>
        <w:t>.</w:t>
      </w:r>
    </w:p>
    <w:p w:rsidRPr="00F63D22" w:rsidR="001061FB" w:rsidP="26A89DA3" w:rsidRDefault="66BD6F64" w14:paraId="248F0451" w14:textId="5EF34160">
      <w:pPr>
        <w:pStyle w:val="ListParagraph"/>
        <w:numPr>
          <w:ilvl w:val="0"/>
          <w:numId w:val="28"/>
        </w:numPr>
        <w:rPr>
          <w:lang w:val="es-ES"/>
        </w:rPr>
      </w:pPr>
      <w:r w:rsidRPr="430AC112">
        <w:rPr>
          <w:b/>
          <w:bCs/>
          <w:lang w:val="es-ES"/>
        </w:rPr>
        <w:t>Nombre</w:t>
      </w:r>
      <w:r w:rsidRPr="430AC112">
        <w:rPr>
          <w:lang w:val="es-ES"/>
        </w:rPr>
        <w:t>: Individuo que ha formulado la solicitud de cambio, ya sea un integrante del grupo de desarrollo del proyecto en cuestión o un cliente que presenta un informe de problemas o una sugerencia de mejora</w:t>
      </w:r>
      <w:r w:rsidRPr="4081FDD6" w:rsidR="22AEB651">
        <w:rPr>
          <w:lang w:val="es-ES"/>
        </w:rPr>
        <w:t>, y a la que se quiere</w:t>
      </w:r>
      <w:r w:rsidRPr="66109C99" w:rsidR="22AEB651">
        <w:rPr>
          <w:lang w:val="es-ES"/>
        </w:rPr>
        <w:t xml:space="preserve"> informar de la </w:t>
      </w:r>
      <w:r w:rsidRPr="1015BC24" w:rsidR="22AEB651">
        <w:rPr>
          <w:lang w:val="es-ES"/>
        </w:rPr>
        <w:t>resolución de su propuesta.</w:t>
      </w:r>
    </w:p>
    <w:p w:rsidR="01A6E216" w:rsidP="01A6E216" w:rsidRDefault="481E7275" w14:paraId="13F51ADC" w14:textId="57F3E6C6">
      <w:pPr>
        <w:pStyle w:val="ListParagraph"/>
        <w:numPr>
          <w:ilvl w:val="0"/>
          <w:numId w:val="28"/>
        </w:numPr>
        <w:rPr>
          <w:lang w:val="es-ES"/>
        </w:rPr>
      </w:pPr>
      <w:r w:rsidRPr="33C5BEA6">
        <w:rPr>
          <w:b/>
          <w:bCs/>
          <w:lang w:val="es-ES"/>
        </w:rPr>
        <w:t>Propuesta</w:t>
      </w:r>
      <w:r w:rsidRPr="33C5BEA6">
        <w:rPr>
          <w:lang w:val="es-ES"/>
        </w:rPr>
        <w:t xml:space="preserve">: nombre identificador de la propuesta </w:t>
      </w:r>
      <w:r w:rsidRPr="7B3D2F3C">
        <w:rPr>
          <w:lang w:val="es-ES"/>
        </w:rPr>
        <w:t xml:space="preserve">de la que se está </w:t>
      </w:r>
      <w:r w:rsidRPr="5D85E741">
        <w:rPr>
          <w:lang w:val="es-ES"/>
        </w:rPr>
        <w:t>hablando</w:t>
      </w:r>
      <w:r w:rsidRPr="33C5BEA6">
        <w:rPr>
          <w:lang w:val="es-ES"/>
        </w:rPr>
        <w:t xml:space="preserve">, que sirve para </w:t>
      </w:r>
      <w:r w:rsidRPr="1C5D93D3">
        <w:rPr>
          <w:lang w:val="es-ES"/>
        </w:rPr>
        <w:t>referencia</w:t>
      </w:r>
      <w:r w:rsidRPr="1C5D93D3" w:rsidR="711DC228">
        <w:rPr>
          <w:lang w:val="es-ES"/>
        </w:rPr>
        <w:t>r</w:t>
      </w:r>
      <w:r w:rsidRPr="33C5BEA6">
        <w:rPr>
          <w:lang w:val="es-ES"/>
        </w:rPr>
        <w:t xml:space="preserve"> la “Propuesta de Cambios”.</w:t>
      </w:r>
    </w:p>
    <w:p w:rsidR="5E273714" w:rsidP="5E273714" w:rsidRDefault="72A0814B" w14:paraId="7FF46894" w14:textId="7905FE19">
      <w:pPr>
        <w:pStyle w:val="ListParagraph"/>
        <w:numPr>
          <w:ilvl w:val="0"/>
          <w:numId w:val="28"/>
        </w:numPr>
        <w:rPr>
          <w:lang w:val="es-ES"/>
        </w:rPr>
      </w:pPr>
      <w:r w:rsidRPr="03128CCC">
        <w:rPr>
          <w:b/>
          <w:bCs/>
          <w:lang w:val="es-ES"/>
        </w:rPr>
        <w:t>Estado actual</w:t>
      </w:r>
      <w:r w:rsidRPr="03128CCC">
        <w:rPr>
          <w:lang w:val="es-ES"/>
        </w:rPr>
        <w:t xml:space="preserve">: estado en el que se encuentra el mansaje, si solo ha sido redactado o si ya se ha enviado al cliente. </w:t>
      </w:r>
      <w:r w:rsidRPr="5BBD195E">
        <w:rPr>
          <w:lang w:val="es-ES"/>
        </w:rPr>
        <w:t xml:space="preserve">Necesario para no creer que se ha enviado cuando </w:t>
      </w:r>
      <w:r w:rsidRPr="66A43D6A">
        <w:rPr>
          <w:lang w:val="es-ES"/>
        </w:rPr>
        <w:t>solo se ha cubierto la plantilla.</w:t>
      </w:r>
    </w:p>
    <w:p w:rsidR="1CA4574F" w:rsidP="26A89DA3" w:rsidRDefault="1CA4574F" w14:paraId="3C624193" w14:textId="51642BA2">
      <w:pPr>
        <w:pStyle w:val="ListParagraph"/>
        <w:numPr>
          <w:ilvl w:val="0"/>
          <w:numId w:val="28"/>
        </w:numPr>
        <w:rPr>
          <w:lang w:val="es-ES"/>
        </w:rPr>
      </w:pPr>
      <w:r w:rsidRPr="03744285">
        <w:rPr>
          <w:b/>
          <w:lang w:val="es-ES"/>
        </w:rPr>
        <w:t>Email:</w:t>
      </w:r>
      <w:r w:rsidRPr="17CDF642">
        <w:rPr>
          <w:lang w:val="es-ES"/>
        </w:rPr>
        <w:t xml:space="preserve"> correo del usuario que </w:t>
      </w:r>
      <w:r w:rsidRPr="6EE8029A">
        <w:rPr>
          <w:lang w:val="es-ES"/>
        </w:rPr>
        <w:t xml:space="preserve">formula la solicitud </w:t>
      </w:r>
      <w:r w:rsidRPr="0A4797A2">
        <w:rPr>
          <w:lang w:val="es-ES"/>
        </w:rPr>
        <w:t xml:space="preserve">y al que se le mandará con este </w:t>
      </w:r>
      <w:r w:rsidRPr="46957DEE">
        <w:rPr>
          <w:lang w:val="es-ES"/>
        </w:rPr>
        <w:t xml:space="preserve">correo el </w:t>
      </w:r>
      <w:r w:rsidRPr="03744285">
        <w:rPr>
          <w:lang w:val="es-ES"/>
        </w:rPr>
        <w:t>mensaje</w:t>
      </w:r>
      <w:r w:rsidRPr="4C7542E9">
        <w:rPr>
          <w:lang w:val="es-ES"/>
        </w:rPr>
        <w:t>.</w:t>
      </w:r>
    </w:p>
    <w:p w:rsidRPr="00F63D22" w:rsidR="001061FB" w:rsidP="26A89DA3" w:rsidRDefault="22AEB651" w14:paraId="5BD442D2" w14:textId="3720674C">
      <w:pPr>
        <w:pStyle w:val="ListParagraph"/>
        <w:numPr>
          <w:ilvl w:val="0"/>
          <w:numId w:val="28"/>
        </w:numPr>
        <w:rPr>
          <w:lang w:val="es-ES"/>
        </w:rPr>
      </w:pPr>
      <w:r w:rsidRPr="406442ED">
        <w:rPr>
          <w:b/>
          <w:bCs/>
          <w:lang w:val="es-ES"/>
        </w:rPr>
        <w:t>Mensaje</w:t>
      </w:r>
      <w:r w:rsidRPr="430AC112" w:rsidR="66BD6F64">
        <w:rPr>
          <w:b/>
          <w:bCs/>
          <w:lang w:val="es-ES"/>
        </w:rPr>
        <w:t>:</w:t>
      </w:r>
      <w:r w:rsidRPr="430AC112" w:rsidR="66BD6F64">
        <w:rPr>
          <w:lang w:val="es-ES"/>
        </w:rPr>
        <w:t xml:space="preserve"> Descripción detallada del estudio realizado y de </w:t>
      </w:r>
      <w:r w:rsidRPr="17CDF642" w:rsidR="1E06EBF8">
        <w:rPr>
          <w:lang w:val="es-ES"/>
        </w:rPr>
        <w:t>la decisión que</w:t>
      </w:r>
      <w:r w:rsidRPr="430AC112" w:rsidR="66BD6F64">
        <w:rPr>
          <w:lang w:val="es-ES"/>
        </w:rPr>
        <w:t xml:space="preserve"> se </w:t>
      </w:r>
      <w:r w:rsidRPr="17CDF642" w:rsidR="1E06EBF8">
        <w:rPr>
          <w:lang w:val="es-ES"/>
        </w:rPr>
        <w:t>ha tomado acerca de la propuesta</w:t>
      </w:r>
      <w:r w:rsidRPr="17CDF642" w:rsidR="66BD6F64">
        <w:rPr>
          <w:lang w:val="es-ES"/>
        </w:rPr>
        <w:t>.</w:t>
      </w:r>
      <w:r w:rsidRPr="430AC112" w:rsidR="66BD6F64">
        <w:rPr>
          <w:lang w:val="es-ES"/>
        </w:rPr>
        <w:t xml:space="preserve"> Esto implica reconocer de manera clara los puntos específicos por los que se toma la decisión. </w:t>
      </w:r>
    </w:p>
    <w:p w:rsidRPr="00F63D22" w:rsidR="001061FB" w:rsidP="26A89DA3" w:rsidRDefault="66BD6F64" w14:paraId="11F93E03" w14:textId="472823F5">
      <w:pPr>
        <w:pStyle w:val="ListParagraph"/>
        <w:numPr>
          <w:ilvl w:val="0"/>
          <w:numId w:val="28"/>
        </w:numPr>
        <w:rPr>
          <w:lang w:val="es-ES"/>
        </w:rPr>
      </w:pPr>
      <w:r w:rsidRPr="430AC112">
        <w:rPr>
          <w:b/>
          <w:bCs/>
          <w:lang w:val="es-ES"/>
        </w:rPr>
        <w:t>Pie de plantilla</w:t>
      </w:r>
      <w:r w:rsidRPr="430AC112">
        <w:rPr>
          <w:lang w:val="es-ES"/>
        </w:rPr>
        <w:t xml:space="preserve">: Identificador y número de página. Permite organizar y </w:t>
      </w:r>
      <w:r w:rsidRPr="1C5D93D3">
        <w:rPr>
          <w:lang w:val="es-ES"/>
        </w:rPr>
        <w:t>rastrea</w:t>
      </w:r>
      <w:r w:rsidRPr="1C5D93D3" w:rsidR="76D0F74F">
        <w:rPr>
          <w:lang w:val="es-ES"/>
        </w:rPr>
        <w:t>r</w:t>
      </w:r>
      <w:r w:rsidRPr="430AC112">
        <w:rPr>
          <w:lang w:val="es-ES"/>
        </w:rPr>
        <w:t xml:space="preserve"> propuestas.</w:t>
      </w:r>
    </w:p>
    <w:p w:rsidRPr="00F63D22" w:rsidR="001061FB" w:rsidP="001061FB" w:rsidRDefault="001061FB" w14:paraId="0AD9C6F4" w14:textId="427C9EB9">
      <w:pPr>
        <w:rPr>
          <w:sz w:val="36"/>
          <w:szCs w:val="36"/>
          <w:lang w:val="es-ES"/>
        </w:rPr>
      </w:pPr>
    </w:p>
    <w:p w:rsidR="09293407" w:rsidP="09293407" w:rsidRDefault="09293407" w14:paraId="3065B06B" w14:textId="3F6E5AD9">
      <w:pPr>
        <w:rPr>
          <w:sz w:val="36"/>
          <w:szCs w:val="36"/>
          <w:lang w:val="es-ES"/>
        </w:rPr>
      </w:pPr>
    </w:p>
    <w:p w:rsidR="09293407" w:rsidP="09293407" w:rsidRDefault="09293407" w14:paraId="06424667" w14:textId="66E8FFBF">
      <w:pPr>
        <w:rPr>
          <w:sz w:val="36"/>
          <w:szCs w:val="36"/>
          <w:lang w:val="es-ES"/>
        </w:rPr>
      </w:pPr>
    </w:p>
    <w:p w:rsidR="09293407" w:rsidP="09293407" w:rsidRDefault="09293407" w14:paraId="6050B535" w14:textId="0062DE60">
      <w:pPr>
        <w:rPr>
          <w:sz w:val="36"/>
          <w:szCs w:val="36"/>
          <w:lang w:val="es-ES"/>
        </w:rPr>
      </w:pPr>
    </w:p>
    <w:p w:rsidR="09293407" w:rsidP="09293407" w:rsidRDefault="09293407" w14:paraId="409EEA63" w14:textId="3818C304">
      <w:pPr>
        <w:rPr>
          <w:sz w:val="36"/>
          <w:szCs w:val="36"/>
          <w:lang w:val="es-ES"/>
        </w:rPr>
      </w:pPr>
    </w:p>
    <w:p w:rsidR="233291B7" w:rsidP="19D4FC7E" w:rsidRDefault="6DF94B43" w14:paraId="4C95CF5C" w14:textId="004BDB6A">
      <w:pPr>
        <w:pStyle w:val="Heading3"/>
        <w:ind w:left="0"/>
        <w:rPr>
          <w:lang w:val="es-ES"/>
        </w:rPr>
      </w:pPr>
      <w:bookmarkStart w:name="_Toc1544831402" w:id="46"/>
      <w:bookmarkStart w:name="_Toc1682807000" w:id="47"/>
      <w:r w:rsidRPr="09293407">
        <w:rPr>
          <w:lang w:val="es-ES"/>
        </w:rPr>
        <w:t>Plantilla E: Planific</w:t>
      </w:r>
      <w:r w:rsidRPr="09293407" w:rsidR="52E5808C">
        <w:rPr>
          <w:lang w:val="es-ES"/>
        </w:rPr>
        <w:t>ación de una propuesta</w:t>
      </w:r>
      <w:bookmarkEnd w:id="46"/>
      <w:bookmarkEnd w:id="47"/>
    </w:p>
    <w:p w:rsidR="233291B7" w:rsidP="19D4FC7E" w:rsidRDefault="6DF94B43" w14:paraId="0B188FD2" w14:textId="77777777">
      <w:pPr>
        <w:pStyle w:val="Heading4"/>
        <w:rPr>
          <w:lang w:val="es-ES"/>
        </w:rPr>
      </w:pPr>
      <w:r w:rsidRPr="19D4FC7E">
        <w:rPr>
          <w:lang w:val="es-ES"/>
        </w:rPr>
        <w:t>Modelo</w:t>
      </w:r>
    </w:p>
    <w:tbl>
      <w:tblPr>
        <w:tblStyle w:val="TableGrid"/>
        <w:tblW w:w="0" w:type="auto"/>
        <w:tblLook w:val="06A0" w:firstRow="1" w:lastRow="0" w:firstColumn="1" w:lastColumn="0" w:noHBand="1" w:noVBand="1"/>
      </w:tblPr>
      <w:tblGrid>
        <w:gridCol w:w="4245"/>
        <w:gridCol w:w="4245"/>
      </w:tblGrid>
      <w:tr w:rsidR="19D4FC7E" w:rsidTr="19D4FC7E" w14:paraId="2378A9BB" w14:textId="77777777">
        <w:trPr>
          <w:trHeight w:val="300"/>
        </w:trPr>
        <w:tc>
          <w:tcPr>
            <w:tcW w:w="4245" w:type="dxa"/>
          </w:tcPr>
          <w:p w:rsidR="19D4FC7E" w:rsidP="19D4FC7E" w:rsidRDefault="19D4FC7E" w14:paraId="4C388F4C" w14:textId="5ECD87CC">
            <w:pPr>
              <w:rPr>
                <w:lang w:val="es-ES"/>
              </w:rPr>
            </w:pPr>
            <w:r w:rsidRPr="19D4FC7E">
              <w:rPr>
                <w:lang w:val="es-ES"/>
              </w:rPr>
              <w:t xml:space="preserve">Id: </w:t>
            </w:r>
            <w:r w:rsidRPr="28EE41DA" w:rsidR="5A03812C">
              <w:rPr>
                <w:lang w:val="es-ES"/>
              </w:rPr>
              <w:t>Planificacion</w:t>
            </w:r>
            <w:r w:rsidRPr="19D4FC7E">
              <w:rPr>
                <w:lang w:val="es-ES"/>
              </w:rPr>
              <w:t>_0001</w:t>
            </w:r>
          </w:p>
        </w:tc>
        <w:tc>
          <w:tcPr>
            <w:tcW w:w="4245" w:type="dxa"/>
          </w:tcPr>
          <w:p w:rsidR="19D4FC7E" w:rsidP="19D4FC7E" w:rsidRDefault="19D4FC7E" w14:paraId="4794469B" w14:textId="7B35A46A">
            <w:pPr>
              <w:rPr>
                <w:lang w:val="es-ES"/>
              </w:rPr>
            </w:pPr>
            <w:r w:rsidRPr="19D4FC7E">
              <w:rPr>
                <w:lang w:val="es-ES"/>
              </w:rPr>
              <w:t>Fecha: dd/mm/aaaa</w:t>
            </w:r>
          </w:p>
        </w:tc>
      </w:tr>
      <w:tr w:rsidR="19D4FC7E" w:rsidTr="19D4FC7E" w14:paraId="4AC7306D" w14:textId="77777777">
        <w:trPr>
          <w:trHeight w:val="300"/>
        </w:trPr>
        <w:tc>
          <w:tcPr>
            <w:tcW w:w="8490" w:type="dxa"/>
            <w:gridSpan w:val="2"/>
          </w:tcPr>
          <w:p w:rsidR="19D4FC7E" w:rsidP="19D4FC7E" w:rsidRDefault="19D4FC7E" w14:paraId="07D4AE93" w14:textId="20DD0078">
            <w:pPr>
              <w:rPr>
                <w:lang w:val="es-ES"/>
              </w:rPr>
            </w:pPr>
            <w:r>
              <w:t xml:space="preserve">Nombre: </w:t>
            </w:r>
            <w:r w:rsidRPr="19D4FC7E">
              <w:rPr>
                <w:i/>
                <w:iCs/>
                <w:lang w:val="es-ES"/>
              </w:rPr>
              <w:t>Nombre Apellido1 Apellido2</w:t>
            </w:r>
          </w:p>
        </w:tc>
      </w:tr>
      <w:tr w:rsidR="19D4FC7E" w:rsidTr="2790DCA3" w14:paraId="4315B1F8" w14:textId="77777777">
        <w:trPr>
          <w:trHeight w:val="300"/>
        </w:trPr>
        <w:tc>
          <w:tcPr>
            <w:tcW w:w="8490" w:type="dxa"/>
            <w:gridSpan w:val="2"/>
          </w:tcPr>
          <w:p w:rsidRPr="48E17B19" w:rsidR="48E17B19" w:rsidP="48E17B19" w:rsidRDefault="48E17B19" w14:paraId="536301BF" w14:textId="6BF0950E">
            <w:pPr>
              <w:rPr>
                <w:lang w:val="es-ES"/>
              </w:rPr>
            </w:pPr>
            <w:r w:rsidRPr="48E17B19">
              <w:rPr>
                <w:lang w:val="es-ES"/>
              </w:rPr>
              <w:t>Propuesta: Id_propuesta</w:t>
            </w:r>
          </w:p>
        </w:tc>
      </w:tr>
      <w:tr w:rsidR="19D4FC7E" w:rsidTr="19D4FC7E" w14:paraId="41F46DC0" w14:textId="77777777">
        <w:trPr>
          <w:trHeight w:val="300"/>
        </w:trPr>
        <w:tc>
          <w:tcPr>
            <w:tcW w:w="8490" w:type="dxa"/>
            <w:gridSpan w:val="2"/>
          </w:tcPr>
          <w:p w:rsidR="19D4FC7E" w:rsidP="19D4FC7E" w:rsidRDefault="48B8E1DF" w14:paraId="13137D85" w14:textId="0344F9B1">
            <w:pPr>
              <w:rPr>
                <w:lang w:val="es-ES"/>
              </w:rPr>
            </w:pPr>
            <w:r w:rsidRPr="071157A6">
              <w:rPr>
                <w:lang w:val="es-ES"/>
              </w:rPr>
              <w:t>Descripción</w:t>
            </w:r>
            <w:r w:rsidRPr="071157A6" w:rsidR="19D4FC7E">
              <w:rPr>
                <w:lang w:val="es-ES"/>
              </w:rPr>
              <w:t>:</w:t>
            </w:r>
          </w:p>
          <w:p w:rsidR="19D4FC7E" w:rsidP="19D4FC7E" w:rsidRDefault="19D4FC7E" w14:paraId="1B234F24" w14:textId="4D8372E2">
            <w:pPr>
              <w:rPr>
                <w:lang w:val="es-ES"/>
              </w:rPr>
            </w:pPr>
          </w:p>
          <w:p w:rsidR="19D4FC7E" w:rsidP="19D4FC7E" w:rsidRDefault="19D4FC7E" w14:paraId="4A30A0C4" w14:textId="0FF982A1">
            <w:pPr>
              <w:rPr>
                <w:lang w:val="es-ES"/>
              </w:rPr>
            </w:pPr>
          </w:p>
          <w:p w:rsidR="19D4FC7E" w:rsidP="19D4FC7E" w:rsidRDefault="19D4FC7E" w14:paraId="31B3AA8C" w14:textId="15120589">
            <w:pPr>
              <w:rPr>
                <w:lang w:val="es-ES"/>
              </w:rPr>
            </w:pPr>
          </w:p>
        </w:tc>
      </w:tr>
      <w:tr w:rsidR="19D4FC7E" w:rsidTr="19D4FC7E" w14:paraId="6749CD6E" w14:textId="77777777">
        <w:trPr>
          <w:trHeight w:val="300"/>
        </w:trPr>
        <w:tc>
          <w:tcPr>
            <w:tcW w:w="4245" w:type="dxa"/>
          </w:tcPr>
          <w:p w:rsidR="19D4FC7E" w:rsidP="19D4FC7E" w:rsidRDefault="19D4FC7E" w14:paraId="33998150" w14:textId="2A6BACFD">
            <w:pPr>
              <w:rPr>
                <w:lang w:val="es-ES"/>
              </w:rPr>
            </w:pPr>
            <w:r w:rsidRPr="19D4FC7E">
              <w:rPr>
                <w:lang w:val="es-ES"/>
              </w:rPr>
              <w:t>Identificador:</w:t>
            </w:r>
          </w:p>
        </w:tc>
        <w:tc>
          <w:tcPr>
            <w:tcW w:w="4245" w:type="dxa"/>
          </w:tcPr>
          <w:p w:rsidR="19D4FC7E" w:rsidP="19D4FC7E" w:rsidRDefault="19D4FC7E" w14:paraId="55F6180E" w14:textId="3BFA30F4">
            <w:pPr>
              <w:rPr>
                <w:lang w:val="es-ES"/>
              </w:rPr>
            </w:pPr>
            <w:r w:rsidRPr="19D4FC7E">
              <w:rPr>
                <w:lang w:val="es-ES"/>
              </w:rPr>
              <w:t>Numero de pag: 1/1</w:t>
            </w:r>
          </w:p>
        </w:tc>
      </w:tr>
    </w:tbl>
    <w:p w:rsidR="233291B7" w:rsidP="19D4FC7E" w:rsidRDefault="6DF94B43" w14:paraId="02205DCD" w14:textId="77777777">
      <w:pPr>
        <w:pStyle w:val="Heading4"/>
        <w:rPr>
          <w:lang w:val="es-ES"/>
        </w:rPr>
      </w:pPr>
      <w:r w:rsidRPr="19D4FC7E">
        <w:rPr>
          <w:lang w:val="es-ES"/>
        </w:rPr>
        <w:t>Justificación de sus campos</w:t>
      </w:r>
    </w:p>
    <w:p w:rsidR="233291B7" w:rsidP="4E0A21E3" w:rsidRDefault="6DF94B43" w14:paraId="779CB397" w14:textId="731DF62C">
      <w:pPr>
        <w:pStyle w:val="ListParagraph"/>
        <w:numPr>
          <w:ilvl w:val="0"/>
          <w:numId w:val="31"/>
        </w:numPr>
        <w:rPr>
          <w:lang w:val="es-ES"/>
        </w:rPr>
      </w:pPr>
      <w:r w:rsidRPr="19D4FC7E">
        <w:rPr>
          <w:b/>
          <w:bCs/>
          <w:lang w:val="es-ES"/>
        </w:rPr>
        <w:t>Id</w:t>
      </w:r>
      <w:r w:rsidRPr="19D4FC7E">
        <w:rPr>
          <w:lang w:val="es-ES"/>
        </w:rPr>
        <w:t xml:space="preserve">: </w:t>
      </w:r>
      <w:r w:rsidRPr="28EE41DA" w:rsidR="4295174E">
        <w:rPr>
          <w:lang w:val="es-ES"/>
        </w:rPr>
        <w:t>Planificacion</w:t>
      </w:r>
      <w:r w:rsidRPr="19D4FC7E">
        <w:rPr>
          <w:lang w:val="es-ES"/>
        </w:rPr>
        <w:t xml:space="preserve">_ + número identificativo. Se emplea con el fin de mantener un registro y una organización de cada </w:t>
      </w:r>
      <w:r w:rsidRPr="751D61E3">
        <w:rPr>
          <w:lang w:val="es-ES"/>
        </w:rPr>
        <w:t>un</w:t>
      </w:r>
      <w:r w:rsidRPr="751D61E3" w:rsidR="6288B3C6">
        <w:rPr>
          <w:lang w:val="es-ES"/>
        </w:rPr>
        <w:t>a</w:t>
      </w:r>
      <w:r w:rsidRPr="19D4FC7E">
        <w:rPr>
          <w:lang w:val="es-ES"/>
        </w:rPr>
        <w:t xml:space="preserve"> de </w:t>
      </w:r>
      <w:r w:rsidRPr="751D61E3" w:rsidR="6288B3C6">
        <w:rPr>
          <w:lang w:val="es-ES"/>
        </w:rPr>
        <w:t>las planificaciones</w:t>
      </w:r>
      <w:r w:rsidRPr="19D4FC7E">
        <w:rPr>
          <w:lang w:val="es-ES"/>
        </w:rPr>
        <w:t xml:space="preserve">. </w:t>
      </w:r>
    </w:p>
    <w:p w:rsidR="233291B7" w:rsidP="4E0A21E3" w:rsidRDefault="6DF94B43" w14:paraId="2DFC6928" w14:textId="54C0CCB4">
      <w:pPr>
        <w:pStyle w:val="ListParagraph"/>
        <w:numPr>
          <w:ilvl w:val="0"/>
          <w:numId w:val="31"/>
        </w:numPr>
        <w:rPr>
          <w:lang w:val="es-ES"/>
        </w:rPr>
      </w:pPr>
      <w:r w:rsidRPr="19D4FC7E">
        <w:rPr>
          <w:b/>
          <w:bCs/>
          <w:lang w:val="es-ES"/>
        </w:rPr>
        <w:t>Fecha:</w:t>
      </w:r>
      <w:r w:rsidRPr="19D4FC7E">
        <w:rPr>
          <w:lang w:val="es-ES"/>
        </w:rPr>
        <w:t xml:space="preserve"> Fecha en la que se </w:t>
      </w:r>
      <w:r w:rsidRPr="23540B46" w:rsidR="28436B8F">
        <w:rPr>
          <w:lang w:val="es-ES"/>
        </w:rPr>
        <w:t>planifica el desarrollo del cambio</w:t>
      </w:r>
      <w:r w:rsidRPr="19D4FC7E">
        <w:rPr>
          <w:lang w:val="es-ES"/>
        </w:rPr>
        <w:t>, con formato dd/mm/aaaa. Tiene una utilidad organizativa, ayuda a la búsqueda y organización de mensajes.</w:t>
      </w:r>
    </w:p>
    <w:p w:rsidR="233291B7" w:rsidP="4E0A21E3" w:rsidRDefault="6DF94B43" w14:paraId="5AA32F4A" w14:textId="6D8153B3">
      <w:pPr>
        <w:pStyle w:val="ListParagraph"/>
        <w:numPr>
          <w:ilvl w:val="0"/>
          <w:numId w:val="31"/>
        </w:numPr>
        <w:rPr>
          <w:lang w:val="es-ES"/>
        </w:rPr>
      </w:pPr>
      <w:r w:rsidRPr="19D4FC7E">
        <w:rPr>
          <w:b/>
          <w:bCs/>
          <w:lang w:val="es-ES"/>
        </w:rPr>
        <w:t>Nombre</w:t>
      </w:r>
      <w:r w:rsidRPr="19D4FC7E">
        <w:rPr>
          <w:lang w:val="es-ES"/>
        </w:rPr>
        <w:t>: Individuo que ha formulado la solicitud de cambio, ya sea un integrante del grupo de desarrollo del proyecto en cuestión o un cliente que presenta un informe de problemas o una sugerencia de mejora</w:t>
      </w:r>
      <w:r w:rsidRPr="097AC453" w:rsidR="4436D993">
        <w:rPr>
          <w:lang w:val="es-ES"/>
        </w:rPr>
        <w:t>.</w:t>
      </w:r>
    </w:p>
    <w:p w:rsidR="233291B7" w:rsidP="4E0A21E3" w:rsidRDefault="6DF94B43" w14:paraId="025D2FCC" w14:textId="0023E920">
      <w:pPr>
        <w:pStyle w:val="ListParagraph"/>
        <w:numPr>
          <w:ilvl w:val="0"/>
          <w:numId w:val="31"/>
        </w:numPr>
        <w:rPr>
          <w:lang w:val="es-ES"/>
        </w:rPr>
      </w:pPr>
      <w:r w:rsidRPr="19D4FC7E">
        <w:rPr>
          <w:b/>
          <w:bCs/>
          <w:lang w:val="es-ES"/>
        </w:rPr>
        <w:t>Propuesta</w:t>
      </w:r>
      <w:r w:rsidRPr="19D4FC7E">
        <w:rPr>
          <w:lang w:val="es-ES"/>
        </w:rPr>
        <w:t xml:space="preserve">: nombre identificador de la propuesta de la que se está hablando, que sirve para </w:t>
      </w:r>
      <w:r w:rsidRPr="1C5D93D3">
        <w:rPr>
          <w:lang w:val="es-ES"/>
        </w:rPr>
        <w:t>referencia</w:t>
      </w:r>
      <w:r w:rsidRPr="1C5D93D3" w:rsidR="49BECD9E">
        <w:rPr>
          <w:lang w:val="es-ES"/>
        </w:rPr>
        <w:t>r</w:t>
      </w:r>
      <w:r w:rsidRPr="19D4FC7E">
        <w:rPr>
          <w:lang w:val="es-ES"/>
        </w:rPr>
        <w:t xml:space="preserve"> la “Propuesta de Cambios”.</w:t>
      </w:r>
    </w:p>
    <w:p w:rsidR="233291B7" w:rsidP="4E0A21E3" w:rsidRDefault="0B1713D1" w14:paraId="52FA76C0" w14:textId="5BA727DA">
      <w:pPr>
        <w:pStyle w:val="ListParagraph"/>
        <w:numPr>
          <w:ilvl w:val="0"/>
          <w:numId w:val="31"/>
        </w:numPr>
        <w:rPr>
          <w:lang w:val="es-ES"/>
        </w:rPr>
      </w:pPr>
      <w:r w:rsidRPr="7D384DD9">
        <w:rPr>
          <w:b/>
          <w:bCs/>
          <w:lang w:val="es-ES"/>
        </w:rPr>
        <w:t>Descripción</w:t>
      </w:r>
      <w:r w:rsidRPr="7D384DD9" w:rsidR="6DF94B43">
        <w:rPr>
          <w:b/>
          <w:bCs/>
          <w:lang w:val="es-ES"/>
        </w:rPr>
        <w:t>:</w:t>
      </w:r>
      <w:r w:rsidRPr="7D384DD9" w:rsidR="6DF94B43">
        <w:rPr>
          <w:lang w:val="es-ES"/>
        </w:rPr>
        <w:t xml:space="preserve"> </w:t>
      </w:r>
      <w:r w:rsidRPr="7D384DD9" w:rsidR="56A44CF4">
        <w:rPr>
          <w:lang w:val="es-ES"/>
        </w:rPr>
        <w:t xml:space="preserve">Se detalla el desarrollo del </w:t>
      </w:r>
      <w:r w:rsidRPr="79BC4DA0" w:rsidR="56A44CF4">
        <w:rPr>
          <w:lang w:val="es-ES"/>
        </w:rPr>
        <w:t xml:space="preserve">proyecto, </w:t>
      </w:r>
      <w:r w:rsidRPr="595C49F4" w:rsidR="56A44CF4">
        <w:rPr>
          <w:lang w:val="es-ES"/>
        </w:rPr>
        <w:t xml:space="preserve">haciendo referencia a los </w:t>
      </w:r>
      <w:r w:rsidRPr="6BC9BC0B" w:rsidR="56A44CF4">
        <w:rPr>
          <w:lang w:val="es-ES"/>
        </w:rPr>
        <w:t xml:space="preserve">distintos hitos que se llevan </w:t>
      </w:r>
      <w:r w:rsidRPr="42C1ADC0" w:rsidR="56A44CF4">
        <w:rPr>
          <w:lang w:val="es-ES"/>
        </w:rPr>
        <w:t xml:space="preserve">a </w:t>
      </w:r>
      <w:r w:rsidRPr="2914B397" w:rsidR="56A44CF4">
        <w:rPr>
          <w:lang w:val="es-ES"/>
        </w:rPr>
        <w:t xml:space="preserve">cabo y a fechas </w:t>
      </w:r>
      <w:r w:rsidRPr="656299E3" w:rsidR="56A44CF4">
        <w:rPr>
          <w:lang w:val="es-ES"/>
        </w:rPr>
        <w:t xml:space="preserve">aproximadas </w:t>
      </w:r>
      <w:r w:rsidRPr="2C5C2E6A" w:rsidR="2AD9E637">
        <w:rPr>
          <w:lang w:val="es-ES"/>
        </w:rPr>
        <w:t>p</w:t>
      </w:r>
      <w:r w:rsidRPr="2C5C2E6A" w:rsidR="56A44CF4">
        <w:rPr>
          <w:lang w:val="es-ES"/>
        </w:rPr>
        <w:t>ara</w:t>
      </w:r>
      <w:r w:rsidRPr="656299E3" w:rsidR="56A44CF4">
        <w:rPr>
          <w:lang w:val="es-ES"/>
        </w:rPr>
        <w:t xml:space="preserve"> el inicio </w:t>
      </w:r>
      <w:r w:rsidRPr="4F9DD2E8" w:rsidR="56A44CF4">
        <w:rPr>
          <w:lang w:val="es-ES"/>
        </w:rPr>
        <w:t xml:space="preserve">y el fin </w:t>
      </w:r>
      <w:r w:rsidRPr="22AD916F" w:rsidR="56A44CF4">
        <w:rPr>
          <w:lang w:val="es-ES"/>
        </w:rPr>
        <w:t xml:space="preserve">de cada tarea </w:t>
      </w:r>
      <w:r w:rsidRPr="62246D5C" w:rsidR="410EE011">
        <w:rPr>
          <w:lang w:val="es-ES"/>
        </w:rPr>
        <w:t xml:space="preserve">junto con </w:t>
      </w:r>
      <w:r w:rsidRPr="7FE53674" w:rsidR="410EE011">
        <w:rPr>
          <w:lang w:val="es-ES"/>
        </w:rPr>
        <w:t xml:space="preserve">la asignación de </w:t>
      </w:r>
      <w:r w:rsidRPr="3BC97A7D" w:rsidR="410EE011">
        <w:rPr>
          <w:lang w:val="es-ES"/>
        </w:rPr>
        <w:t xml:space="preserve">recursos </w:t>
      </w:r>
      <w:r w:rsidRPr="15F8757C" w:rsidR="410EE011">
        <w:rPr>
          <w:lang w:val="es-ES"/>
        </w:rPr>
        <w:t>para cada tarea</w:t>
      </w:r>
      <w:r w:rsidRPr="52996660" w:rsidR="56A44CF4">
        <w:rPr>
          <w:lang w:val="es-ES"/>
        </w:rPr>
        <w:t>.</w:t>
      </w:r>
    </w:p>
    <w:p w:rsidR="233291B7" w:rsidP="4E0A21E3" w:rsidRDefault="6DF94B43" w14:paraId="03698008" w14:textId="4B7638B5">
      <w:pPr>
        <w:pStyle w:val="ListParagraph"/>
        <w:numPr>
          <w:ilvl w:val="0"/>
          <w:numId w:val="31"/>
        </w:numPr>
        <w:rPr>
          <w:lang w:val="es-ES"/>
        </w:rPr>
      </w:pPr>
      <w:r w:rsidRPr="19D4FC7E">
        <w:rPr>
          <w:b/>
          <w:bCs/>
          <w:lang w:val="es-ES"/>
        </w:rPr>
        <w:t>Pie de plantilla</w:t>
      </w:r>
      <w:r w:rsidRPr="19D4FC7E">
        <w:rPr>
          <w:lang w:val="es-ES"/>
        </w:rPr>
        <w:t xml:space="preserve">: Identificador y número de página. Permite organizar y </w:t>
      </w:r>
      <w:r w:rsidRPr="1C5D93D3">
        <w:rPr>
          <w:lang w:val="es-ES"/>
        </w:rPr>
        <w:t>rastrea</w:t>
      </w:r>
      <w:r w:rsidRPr="1C5D93D3" w:rsidR="096E4D29">
        <w:rPr>
          <w:lang w:val="es-ES"/>
        </w:rPr>
        <w:t>r</w:t>
      </w:r>
      <w:r w:rsidRPr="19D4FC7E">
        <w:rPr>
          <w:lang w:val="es-ES"/>
        </w:rPr>
        <w:t xml:space="preserve"> propuestas.</w:t>
      </w:r>
    </w:p>
    <w:p w:rsidR="233291B7" w:rsidP="233291B7" w:rsidRDefault="233291B7" w14:paraId="3DE9D148" w14:textId="2FD4B957">
      <w:pPr>
        <w:rPr>
          <w:sz w:val="36"/>
          <w:szCs w:val="36"/>
          <w:lang w:val="es-ES"/>
        </w:rPr>
      </w:pPr>
    </w:p>
    <w:p w:rsidR="02B4D322" w:rsidP="4FCD2E4A" w:rsidRDefault="1FEA1925" w14:paraId="51157395" w14:textId="260B3B62">
      <w:pPr>
        <w:pStyle w:val="Heading3"/>
        <w:ind w:left="0"/>
        <w:rPr>
          <w:lang w:val="es-ES"/>
        </w:rPr>
      </w:pPr>
      <w:bookmarkStart w:name="_Toc1472995886" w:id="48"/>
      <w:bookmarkStart w:name="_Toc50186578" w:id="49"/>
      <w:r w:rsidRPr="09293407">
        <w:rPr>
          <w:lang w:val="es-ES"/>
        </w:rPr>
        <w:t xml:space="preserve">Plantilla F: Implementación de </w:t>
      </w:r>
      <w:r w:rsidRPr="09293407" w:rsidR="1AAD943E">
        <w:rPr>
          <w:lang w:val="es-ES"/>
        </w:rPr>
        <w:t>cambios</w:t>
      </w:r>
      <w:bookmarkEnd w:id="48"/>
      <w:bookmarkEnd w:id="49"/>
    </w:p>
    <w:p w:rsidR="02B4D322" w:rsidP="4FCD2E4A" w:rsidRDefault="1FEA1925" w14:paraId="40418950" w14:textId="77777777">
      <w:pPr>
        <w:pStyle w:val="Heading4"/>
        <w:rPr>
          <w:lang w:val="es-ES"/>
        </w:rPr>
      </w:pPr>
      <w:r w:rsidRPr="4FCD2E4A">
        <w:rPr>
          <w:lang w:val="es-ES"/>
        </w:rPr>
        <w:t>Modelo</w:t>
      </w:r>
    </w:p>
    <w:tbl>
      <w:tblPr>
        <w:tblStyle w:val="TableGrid"/>
        <w:tblW w:w="8490" w:type="dxa"/>
        <w:tblLook w:val="06A0" w:firstRow="1" w:lastRow="0" w:firstColumn="1" w:lastColumn="0" w:noHBand="1" w:noVBand="1"/>
      </w:tblPr>
      <w:tblGrid>
        <w:gridCol w:w="3515"/>
        <w:gridCol w:w="4975"/>
      </w:tblGrid>
      <w:tr w:rsidR="4FCD2E4A" w:rsidTr="267F5EC7" w14:paraId="1F6CF387" w14:textId="77777777">
        <w:trPr>
          <w:trHeight w:val="300"/>
        </w:trPr>
        <w:tc>
          <w:tcPr>
            <w:tcW w:w="3515" w:type="dxa"/>
          </w:tcPr>
          <w:p w:rsidR="4FCD2E4A" w:rsidP="4FCD2E4A" w:rsidRDefault="5E3742FB" w14:paraId="0B1B7F59" w14:textId="1BF6FC78">
            <w:pPr>
              <w:rPr>
                <w:lang w:val="es-ES"/>
              </w:rPr>
            </w:pPr>
            <w:r w:rsidRPr="5E3742FB">
              <w:rPr>
                <w:lang w:val="es-ES"/>
              </w:rPr>
              <w:t xml:space="preserve">Id: </w:t>
            </w:r>
            <w:r w:rsidRPr="1C5D93D3" w:rsidR="2993A657">
              <w:rPr>
                <w:lang w:val="es-ES"/>
              </w:rPr>
              <w:t>I</w:t>
            </w:r>
            <w:r w:rsidRPr="1C5D93D3" w:rsidR="407D89FB">
              <w:rPr>
                <w:lang w:val="es-ES"/>
              </w:rPr>
              <w:t>mplementacion</w:t>
            </w:r>
            <w:r w:rsidRPr="5E3742FB" w:rsidR="3CF81B72">
              <w:rPr>
                <w:lang w:val="es-ES"/>
              </w:rPr>
              <w:t>_</w:t>
            </w:r>
            <w:r w:rsidRPr="5E3742FB">
              <w:rPr>
                <w:lang w:val="es-ES"/>
              </w:rPr>
              <w:t>0001</w:t>
            </w:r>
          </w:p>
        </w:tc>
        <w:tc>
          <w:tcPr>
            <w:tcW w:w="4975" w:type="dxa"/>
          </w:tcPr>
          <w:p w:rsidR="4FCD2E4A" w:rsidP="4FCD2E4A" w:rsidRDefault="4FCD2E4A" w14:paraId="7F7612DF" w14:textId="7B35A46A">
            <w:pPr>
              <w:rPr>
                <w:lang w:val="es-ES"/>
              </w:rPr>
            </w:pPr>
            <w:r w:rsidRPr="4FCD2E4A">
              <w:rPr>
                <w:lang w:val="es-ES"/>
              </w:rPr>
              <w:t>Fecha: dd/mm/aaaa</w:t>
            </w:r>
          </w:p>
        </w:tc>
      </w:tr>
      <w:tr w:rsidRPr="007B47BB" w:rsidR="4FCD2E4A" w:rsidTr="267F5EC7" w14:paraId="752669B2" w14:textId="77777777">
        <w:trPr>
          <w:trHeight w:val="300"/>
        </w:trPr>
        <w:tc>
          <w:tcPr>
            <w:tcW w:w="8490" w:type="dxa"/>
            <w:gridSpan w:val="2"/>
          </w:tcPr>
          <w:p w:rsidR="4FCD2E4A" w:rsidP="4FCD2E4A" w:rsidRDefault="4FCD2E4A" w14:paraId="2FCCF013" w14:textId="505C805C">
            <w:pPr>
              <w:rPr>
                <w:i/>
                <w:lang w:val="es-ES"/>
              </w:rPr>
            </w:pPr>
            <w:r>
              <w:t>Nombre</w:t>
            </w:r>
            <w:r w:rsidR="1FD787DD">
              <w:t xml:space="preserve"> de los encargados</w:t>
            </w:r>
            <w:r>
              <w:t xml:space="preserve">: </w:t>
            </w:r>
            <w:r w:rsidRPr="4FCD2E4A">
              <w:rPr>
                <w:i/>
                <w:iCs/>
                <w:lang w:val="es-ES"/>
              </w:rPr>
              <w:t>Nombre Apellido1 Apellido2</w:t>
            </w:r>
            <w:r w:rsidRPr="24B561F4" w:rsidR="1927AE9E">
              <w:rPr>
                <w:i/>
                <w:iCs/>
                <w:lang w:val="es-ES"/>
              </w:rPr>
              <w:t xml:space="preserve">, </w:t>
            </w:r>
            <w:r w:rsidRPr="2B036E1D" w:rsidR="1927AE9E">
              <w:rPr>
                <w:i/>
                <w:iCs/>
                <w:lang w:val="es-ES"/>
              </w:rPr>
              <w:t>...</w:t>
            </w:r>
          </w:p>
        </w:tc>
      </w:tr>
      <w:tr w:rsidR="4FCD2E4A" w:rsidTr="267F5EC7" w14:paraId="0259EBD8" w14:textId="77777777">
        <w:trPr>
          <w:trHeight w:val="300"/>
        </w:trPr>
        <w:tc>
          <w:tcPr>
            <w:tcW w:w="3515" w:type="dxa"/>
          </w:tcPr>
          <w:p w:rsidR="00E96B0A" w:rsidRDefault="5D46A66F" w14:paraId="3F9B7AA6" w14:textId="731CEEAC">
            <w:pPr>
              <w:rPr>
                <w:lang w:val="es-ES"/>
              </w:rPr>
            </w:pPr>
            <w:r w:rsidRPr="33C7B6E4">
              <w:rPr>
                <w:lang w:val="es-ES"/>
              </w:rPr>
              <w:t>Propuesta: Id_propuesta</w:t>
            </w:r>
          </w:p>
        </w:tc>
        <w:tc>
          <w:tcPr>
            <w:tcW w:w="4975" w:type="dxa"/>
          </w:tcPr>
          <w:p w:rsidR="09B225D1" w:rsidP="09B225D1" w:rsidRDefault="5D46A66F" w14:paraId="5B85E93F" w14:textId="660A864D">
            <w:pPr>
              <w:rPr>
                <w:lang w:val="es-ES"/>
              </w:rPr>
            </w:pPr>
            <w:r w:rsidRPr="1BB88655">
              <w:rPr>
                <w:lang w:val="es-ES"/>
              </w:rPr>
              <w:t xml:space="preserve">Estado actual: </w:t>
            </w:r>
            <w:r w:rsidRPr="4DFC0E3A">
              <w:rPr>
                <w:lang w:val="es-ES"/>
              </w:rPr>
              <w:t xml:space="preserve">Pendiente/En </w:t>
            </w:r>
            <w:r w:rsidRPr="46098D3A">
              <w:rPr>
                <w:lang w:val="es-ES"/>
              </w:rPr>
              <w:t>proceso/</w:t>
            </w:r>
            <w:r w:rsidRPr="267F5EC7">
              <w:rPr>
                <w:lang w:val="es-ES"/>
              </w:rPr>
              <w:t>Finalizado</w:t>
            </w:r>
          </w:p>
        </w:tc>
      </w:tr>
      <w:tr w:rsidR="4FCD2E4A" w:rsidTr="267F5EC7" w14:paraId="33835009" w14:textId="77777777">
        <w:trPr>
          <w:trHeight w:val="300"/>
        </w:trPr>
        <w:tc>
          <w:tcPr>
            <w:tcW w:w="8490" w:type="dxa"/>
            <w:gridSpan w:val="2"/>
          </w:tcPr>
          <w:p w:rsidR="4FCD2E4A" w:rsidP="4FCD2E4A" w:rsidRDefault="5D46A66F" w14:paraId="0DE55485" w14:textId="1936B75B">
            <w:pPr>
              <w:rPr>
                <w:lang w:val="es-ES"/>
              </w:rPr>
            </w:pPr>
            <w:r w:rsidRPr="15D1D0EE">
              <w:rPr>
                <w:lang w:val="es-ES"/>
              </w:rPr>
              <w:t>Cambios</w:t>
            </w:r>
            <w:r w:rsidRPr="15D1D0EE" w:rsidR="19A17337">
              <w:rPr>
                <w:lang w:val="es-ES"/>
              </w:rPr>
              <w:t>:</w:t>
            </w:r>
          </w:p>
          <w:p w:rsidR="4FCD2E4A" w:rsidP="4FCD2E4A" w:rsidRDefault="4FCD2E4A" w14:paraId="190D5E4D" w14:textId="4D8372E2">
            <w:pPr>
              <w:rPr>
                <w:lang w:val="es-ES"/>
              </w:rPr>
            </w:pPr>
          </w:p>
          <w:p w:rsidR="4FCD2E4A" w:rsidP="4FCD2E4A" w:rsidRDefault="4FCD2E4A" w14:paraId="619E5D4D" w14:textId="0FF982A1">
            <w:pPr>
              <w:rPr>
                <w:lang w:val="es-ES"/>
              </w:rPr>
            </w:pPr>
          </w:p>
          <w:p w:rsidR="4FCD2E4A" w:rsidP="4FCD2E4A" w:rsidRDefault="4FCD2E4A" w14:paraId="0F109A3E" w14:textId="15120589">
            <w:pPr>
              <w:rPr>
                <w:lang w:val="es-ES"/>
              </w:rPr>
            </w:pPr>
          </w:p>
        </w:tc>
      </w:tr>
      <w:tr w:rsidR="4FCD2E4A" w:rsidTr="267F5EC7" w14:paraId="1596F6EB" w14:textId="77777777">
        <w:trPr>
          <w:trHeight w:val="300"/>
        </w:trPr>
        <w:tc>
          <w:tcPr>
            <w:tcW w:w="3515" w:type="dxa"/>
          </w:tcPr>
          <w:p w:rsidR="4FCD2E4A" w:rsidP="4FCD2E4A" w:rsidRDefault="4FCD2E4A" w14:paraId="1C87D075" w14:textId="2A6BACFD">
            <w:pPr>
              <w:rPr>
                <w:lang w:val="es-ES"/>
              </w:rPr>
            </w:pPr>
            <w:r w:rsidRPr="4FCD2E4A">
              <w:rPr>
                <w:lang w:val="es-ES"/>
              </w:rPr>
              <w:t>Identificador:</w:t>
            </w:r>
          </w:p>
        </w:tc>
        <w:tc>
          <w:tcPr>
            <w:tcW w:w="4975" w:type="dxa"/>
          </w:tcPr>
          <w:p w:rsidR="4FCD2E4A" w:rsidP="4FCD2E4A" w:rsidRDefault="4FCD2E4A" w14:paraId="340532F2" w14:textId="3BFA30F4">
            <w:pPr>
              <w:rPr>
                <w:lang w:val="es-ES"/>
              </w:rPr>
            </w:pPr>
            <w:r w:rsidRPr="4FCD2E4A">
              <w:rPr>
                <w:lang w:val="es-ES"/>
              </w:rPr>
              <w:t>Numero de pag: 1/1</w:t>
            </w:r>
          </w:p>
        </w:tc>
      </w:tr>
    </w:tbl>
    <w:p w:rsidR="02B4D322" w:rsidP="4FCD2E4A" w:rsidRDefault="1FEA1925" w14:paraId="408AA0B3" w14:textId="77777777">
      <w:pPr>
        <w:pStyle w:val="Heading4"/>
        <w:rPr>
          <w:lang w:val="es-ES"/>
        </w:rPr>
      </w:pPr>
      <w:r w:rsidRPr="4FCD2E4A">
        <w:rPr>
          <w:lang w:val="es-ES"/>
        </w:rPr>
        <w:t>Justificación de sus campos</w:t>
      </w:r>
    </w:p>
    <w:p w:rsidR="02B4D322" w:rsidP="276BCBAC" w:rsidRDefault="1FEA1925" w14:paraId="3A787ADF" w14:textId="3B221C27">
      <w:pPr>
        <w:pStyle w:val="ListParagraph"/>
        <w:numPr>
          <w:ilvl w:val="0"/>
          <w:numId w:val="33"/>
        </w:numPr>
        <w:rPr>
          <w:lang w:val="es-ES"/>
        </w:rPr>
      </w:pPr>
      <w:r w:rsidRPr="4FCD2E4A">
        <w:rPr>
          <w:b/>
          <w:bCs/>
          <w:lang w:val="es-ES"/>
        </w:rPr>
        <w:t>Id</w:t>
      </w:r>
      <w:r w:rsidRPr="4FCD2E4A">
        <w:rPr>
          <w:lang w:val="es-ES"/>
        </w:rPr>
        <w:t xml:space="preserve">: </w:t>
      </w:r>
      <w:r w:rsidRPr="1C5D93D3" w:rsidR="0CD2EC7E">
        <w:rPr>
          <w:lang w:val="es-ES"/>
        </w:rPr>
        <w:t>Implementacion</w:t>
      </w:r>
      <w:r w:rsidRPr="4FCD2E4A">
        <w:rPr>
          <w:lang w:val="es-ES"/>
        </w:rPr>
        <w:t xml:space="preserve">_ + número identificativo. Se emplea con el fin de mantener un registro y una organización de cada una de las planificaciones. </w:t>
      </w:r>
    </w:p>
    <w:p w:rsidR="02B4D322" w:rsidP="276BCBAC" w:rsidRDefault="1FEA1925" w14:paraId="5551CF4E" w14:textId="71DD5197">
      <w:pPr>
        <w:pStyle w:val="ListParagraph"/>
        <w:numPr>
          <w:ilvl w:val="0"/>
          <w:numId w:val="33"/>
        </w:numPr>
        <w:rPr>
          <w:lang w:val="es-ES"/>
        </w:rPr>
      </w:pPr>
      <w:r w:rsidRPr="4FCD2E4A">
        <w:rPr>
          <w:b/>
          <w:bCs/>
          <w:lang w:val="es-ES"/>
        </w:rPr>
        <w:t>Fecha:</w:t>
      </w:r>
      <w:r w:rsidRPr="4FCD2E4A">
        <w:rPr>
          <w:lang w:val="es-ES"/>
        </w:rPr>
        <w:t xml:space="preserve"> Fecha en la que se </w:t>
      </w:r>
      <w:r w:rsidRPr="1349F84F" w:rsidR="0A5A6610">
        <w:rPr>
          <w:lang w:val="es-ES"/>
        </w:rPr>
        <w:t>implementa</w:t>
      </w:r>
      <w:r w:rsidRPr="4F97DE9B" w:rsidR="0A5A6610">
        <w:rPr>
          <w:lang w:val="es-ES"/>
        </w:rPr>
        <w:t xml:space="preserve"> </w:t>
      </w:r>
      <w:r w:rsidRPr="0E6E34FF" w:rsidR="0A5A6610">
        <w:rPr>
          <w:lang w:val="es-ES"/>
        </w:rPr>
        <w:t>el cambio</w:t>
      </w:r>
      <w:r w:rsidRPr="4FCD2E4A">
        <w:rPr>
          <w:lang w:val="es-ES"/>
        </w:rPr>
        <w:t>, con formato dd/mm/aaaa. Tiene una utilidad organizativa, ayuda a la búsqueda y organización de mensajes.</w:t>
      </w:r>
    </w:p>
    <w:p w:rsidR="02B4D322" w:rsidP="276BCBAC" w:rsidRDefault="1FEA1925" w14:paraId="41A19430" w14:textId="49B58501">
      <w:pPr>
        <w:pStyle w:val="ListParagraph"/>
        <w:numPr>
          <w:ilvl w:val="0"/>
          <w:numId w:val="33"/>
        </w:numPr>
        <w:rPr>
          <w:lang w:val="es-ES"/>
        </w:rPr>
      </w:pPr>
      <w:r w:rsidRPr="49412DFC">
        <w:rPr>
          <w:b/>
          <w:bCs/>
          <w:lang w:val="es-ES"/>
        </w:rPr>
        <w:t>Nombre</w:t>
      </w:r>
      <w:r w:rsidRPr="49412DFC">
        <w:rPr>
          <w:lang w:val="es-ES"/>
        </w:rPr>
        <w:t xml:space="preserve">: Individuo </w:t>
      </w:r>
      <w:r w:rsidRPr="49412DFC" w:rsidR="32411ECD">
        <w:rPr>
          <w:lang w:val="es-ES"/>
        </w:rPr>
        <w:t xml:space="preserve">encargado de llevar a cambio la implementación del cambio. </w:t>
      </w:r>
      <w:r w:rsidRPr="5D81868B" w:rsidR="32411ECD">
        <w:rPr>
          <w:lang w:val="es-ES"/>
        </w:rPr>
        <w:t xml:space="preserve">Importante definirlos por si es </w:t>
      </w:r>
      <w:r w:rsidRPr="780B4659" w:rsidR="32411ECD">
        <w:rPr>
          <w:lang w:val="es-ES"/>
        </w:rPr>
        <w:t xml:space="preserve">necesario contactar con ellos por </w:t>
      </w:r>
      <w:r w:rsidRPr="2CF4F93F" w:rsidR="32411ECD">
        <w:rPr>
          <w:lang w:val="es-ES"/>
        </w:rPr>
        <w:t>problemas o dudas sobre la implementación</w:t>
      </w:r>
      <w:r w:rsidRPr="0146BFF4" w:rsidR="32411ECD">
        <w:rPr>
          <w:lang w:val="es-ES"/>
        </w:rPr>
        <w:t xml:space="preserve"> nueva</w:t>
      </w:r>
      <w:r w:rsidRPr="5C48FF7A" w:rsidR="32411ECD">
        <w:rPr>
          <w:lang w:val="es-ES"/>
        </w:rPr>
        <w:t>.</w:t>
      </w:r>
    </w:p>
    <w:p w:rsidR="02B4D322" w:rsidP="276BCBAC" w:rsidRDefault="1FEA1925" w14:paraId="181C1986" w14:textId="4A2ACAE0">
      <w:pPr>
        <w:pStyle w:val="ListParagraph"/>
        <w:numPr>
          <w:ilvl w:val="0"/>
          <w:numId w:val="33"/>
        </w:numPr>
        <w:rPr>
          <w:lang w:val="es-ES"/>
        </w:rPr>
      </w:pPr>
      <w:r w:rsidRPr="4FCD2E4A">
        <w:rPr>
          <w:b/>
          <w:bCs/>
          <w:lang w:val="es-ES"/>
        </w:rPr>
        <w:t>Propuesta</w:t>
      </w:r>
      <w:r w:rsidRPr="4FCD2E4A">
        <w:rPr>
          <w:lang w:val="es-ES"/>
        </w:rPr>
        <w:t xml:space="preserve">: nombre identificador de la propuesta de la que se está hablando, que sirve para </w:t>
      </w:r>
      <w:r w:rsidRPr="1C5D93D3">
        <w:rPr>
          <w:lang w:val="es-ES"/>
        </w:rPr>
        <w:t>referencia</w:t>
      </w:r>
      <w:r w:rsidRPr="1C5D93D3" w:rsidR="6CF5FED8">
        <w:rPr>
          <w:lang w:val="es-ES"/>
        </w:rPr>
        <w:t>r</w:t>
      </w:r>
      <w:r w:rsidRPr="4FCD2E4A">
        <w:rPr>
          <w:lang w:val="es-ES"/>
        </w:rPr>
        <w:t xml:space="preserve"> la “Propuesta de Cambios”.</w:t>
      </w:r>
    </w:p>
    <w:p w:rsidR="1A8F0F0C" w:rsidP="276BCBAC" w:rsidRDefault="52D016D5" w14:paraId="3A281F91" w14:textId="0473AEC9">
      <w:pPr>
        <w:pStyle w:val="ListParagraph"/>
        <w:numPr>
          <w:ilvl w:val="0"/>
          <w:numId w:val="33"/>
        </w:numPr>
        <w:rPr>
          <w:lang w:val="es-ES"/>
        </w:rPr>
      </w:pPr>
      <w:r w:rsidRPr="39CE5243">
        <w:rPr>
          <w:b/>
          <w:lang w:val="es-ES"/>
        </w:rPr>
        <w:t>Estado actual:</w:t>
      </w:r>
      <w:r w:rsidRPr="743B0C98">
        <w:rPr>
          <w:lang w:val="es-ES"/>
        </w:rPr>
        <w:t xml:space="preserve"> estado en el que se encuentra la implementación. Pendiente si todavía no se ha empezado, en proceso </w:t>
      </w:r>
      <w:r w:rsidRPr="4AEB76AD">
        <w:rPr>
          <w:lang w:val="es-ES"/>
        </w:rPr>
        <w:t xml:space="preserve">si está </w:t>
      </w:r>
      <w:r w:rsidRPr="2375B7A6">
        <w:rPr>
          <w:lang w:val="es-ES"/>
        </w:rPr>
        <w:t xml:space="preserve">en desarrollo y </w:t>
      </w:r>
      <w:r w:rsidRPr="08F578F5">
        <w:rPr>
          <w:lang w:val="es-ES"/>
        </w:rPr>
        <w:t>final</w:t>
      </w:r>
      <w:r w:rsidRPr="08F578F5" w:rsidR="1DBD2EB1">
        <w:rPr>
          <w:lang w:val="es-ES"/>
        </w:rPr>
        <w:t>izado si ya se ha acabado con la implementación.</w:t>
      </w:r>
    </w:p>
    <w:p w:rsidR="02B4D322" w:rsidP="276BCBAC" w:rsidRDefault="34963326" w14:paraId="5DBD67B7" w14:textId="0D04C6E4">
      <w:pPr>
        <w:pStyle w:val="ListParagraph"/>
        <w:numPr>
          <w:ilvl w:val="0"/>
          <w:numId w:val="33"/>
        </w:numPr>
        <w:rPr>
          <w:lang w:val="es-ES"/>
        </w:rPr>
      </w:pPr>
      <w:r w:rsidRPr="61A5C703">
        <w:rPr>
          <w:b/>
          <w:bCs/>
          <w:lang w:val="es-ES"/>
        </w:rPr>
        <w:t>Cambios</w:t>
      </w:r>
      <w:r w:rsidRPr="4FCD2E4A" w:rsidR="1FEA1925">
        <w:rPr>
          <w:b/>
          <w:bCs/>
          <w:lang w:val="es-ES"/>
        </w:rPr>
        <w:t>:</w:t>
      </w:r>
      <w:r w:rsidRPr="4FCD2E4A" w:rsidR="1FEA1925">
        <w:rPr>
          <w:lang w:val="es-ES"/>
        </w:rPr>
        <w:t xml:space="preserve"> Se detalla </w:t>
      </w:r>
      <w:r w:rsidRPr="61A5C703" w:rsidR="3D8D2341">
        <w:rPr>
          <w:lang w:val="es-ES"/>
        </w:rPr>
        <w:t>cada hito de la implementación</w:t>
      </w:r>
      <w:r w:rsidRPr="4FCD2E4A" w:rsidR="1FEA1925">
        <w:rPr>
          <w:lang w:val="es-ES"/>
        </w:rPr>
        <w:t xml:space="preserve">, haciendo referencia a </w:t>
      </w:r>
      <w:r w:rsidRPr="61A5C703" w:rsidR="261C9A89">
        <w:rPr>
          <w:lang w:val="es-ES"/>
        </w:rPr>
        <w:t>la fecha en la</w:t>
      </w:r>
      <w:r w:rsidRPr="4FCD2E4A" w:rsidR="1FEA1925">
        <w:rPr>
          <w:lang w:val="es-ES"/>
        </w:rPr>
        <w:t xml:space="preserve"> que se </w:t>
      </w:r>
      <w:r w:rsidRPr="3278FCCE" w:rsidR="261C9A89">
        <w:rPr>
          <w:lang w:val="es-ES"/>
        </w:rPr>
        <w:t xml:space="preserve">implementó </w:t>
      </w:r>
      <w:r w:rsidRPr="25A13761" w:rsidR="261C9A89">
        <w:rPr>
          <w:lang w:val="es-ES"/>
        </w:rPr>
        <w:t xml:space="preserve">definitivamente cada </w:t>
      </w:r>
      <w:r w:rsidRPr="32D555B2" w:rsidR="261C9A89">
        <w:rPr>
          <w:lang w:val="es-ES"/>
        </w:rPr>
        <w:t>uno</w:t>
      </w:r>
      <w:r w:rsidRPr="70C56553" w:rsidR="261C9A89">
        <w:rPr>
          <w:lang w:val="es-ES"/>
        </w:rPr>
        <w:t xml:space="preserve">, </w:t>
      </w:r>
      <w:r w:rsidRPr="4FD7140E" w:rsidR="261C9A89">
        <w:rPr>
          <w:lang w:val="es-ES"/>
        </w:rPr>
        <w:t xml:space="preserve">y para saber </w:t>
      </w:r>
      <w:r w:rsidRPr="050CAE4F" w:rsidR="261C9A89">
        <w:rPr>
          <w:lang w:val="es-ES"/>
        </w:rPr>
        <w:t>cuáles</w:t>
      </w:r>
      <w:r w:rsidRPr="4FD7140E" w:rsidR="261C9A89">
        <w:rPr>
          <w:lang w:val="es-ES"/>
        </w:rPr>
        <w:t xml:space="preserve"> </w:t>
      </w:r>
      <w:r w:rsidRPr="54DE731F" w:rsidR="261C9A89">
        <w:rPr>
          <w:lang w:val="es-ES"/>
        </w:rPr>
        <w:t xml:space="preserve">ya se han acabado y </w:t>
      </w:r>
      <w:r w:rsidRPr="4AAF6963" w:rsidR="261C9A89">
        <w:rPr>
          <w:lang w:val="es-ES"/>
        </w:rPr>
        <w:t xml:space="preserve">cuales siguen </w:t>
      </w:r>
      <w:r w:rsidRPr="050CAE4F" w:rsidR="261C9A89">
        <w:rPr>
          <w:lang w:val="es-ES"/>
        </w:rPr>
        <w:t>pendientes.</w:t>
      </w:r>
    </w:p>
    <w:p w:rsidR="02B4D322" w:rsidP="276BCBAC" w:rsidRDefault="1FEA1925" w14:paraId="6C834BB0" w14:textId="070446AE">
      <w:pPr>
        <w:pStyle w:val="ListParagraph"/>
        <w:numPr>
          <w:ilvl w:val="0"/>
          <w:numId w:val="33"/>
        </w:numPr>
        <w:rPr>
          <w:lang w:val="es-ES"/>
        </w:rPr>
      </w:pPr>
      <w:r w:rsidRPr="4FCD2E4A">
        <w:rPr>
          <w:b/>
          <w:bCs/>
          <w:lang w:val="es-ES"/>
        </w:rPr>
        <w:t>Pie de plantilla</w:t>
      </w:r>
      <w:r w:rsidRPr="4FCD2E4A">
        <w:rPr>
          <w:lang w:val="es-ES"/>
        </w:rPr>
        <w:t xml:space="preserve">: Identificador y número de página. Permite organizar y </w:t>
      </w:r>
      <w:r w:rsidRPr="1C5D93D3">
        <w:rPr>
          <w:lang w:val="es-ES"/>
        </w:rPr>
        <w:t>rastrea</w:t>
      </w:r>
      <w:r w:rsidRPr="1C5D93D3" w:rsidR="26CF37A0">
        <w:rPr>
          <w:lang w:val="es-ES"/>
        </w:rPr>
        <w:t>r</w:t>
      </w:r>
      <w:r w:rsidRPr="4FCD2E4A">
        <w:rPr>
          <w:lang w:val="es-ES"/>
        </w:rPr>
        <w:t xml:space="preserve"> propuestas.</w:t>
      </w:r>
    </w:p>
    <w:p w:rsidR="4684A7BE" w:rsidP="4684A7BE" w:rsidRDefault="4684A7BE" w14:paraId="270ADDCE" w14:textId="2FF4E63B">
      <w:pPr>
        <w:rPr>
          <w:sz w:val="36"/>
          <w:szCs w:val="36"/>
          <w:lang w:val="es-ES"/>
        </w:rPr>
      </w:pPr>
    </w:p>
    <w:p w:rsidR="02B4D322" w:rsidP="4A8072A8" w:rsidRDefault="03EFAD91" w14:paraId="64E811BA" w14:textId="7CF948D2">
      <w:pPr>
        <w:pStyle w:val="Heading3"/>
        <w:ind w:left="0"/>
        <w:rPr>
          <w:lang w:val="es-ES"/>
        </w:rPr>
      </w:pPr>
      <w:bookmarkStart w:name="_Toc1326915405" w:id="50"/>
      <w:bookmarkStart w:name="_Toc1554602752" w:id="51"/>
      <w:r w:rsidRPr="09293407">
        <w:rPr>
          <w:lang w:val="es-ES"/>
        </w:rPr>
        <w:t>Plantilla G: Informe</w:t>
      </w:r>
      <w:bookmarkEnd w:id="50"/>
      <w:bookmarkEnd w:id="51"/>
    </w:p>
    <w:p w:rsidR="02B4D322" w:rsidP="4A8072A8" w:rsidRDefault="03EFAD91" w14:paraId="4A53FB29" w14:textId="77777777">
      <w:pPr>
        <w:pStyle w:val="Heading4"/>
        <w:rPr>
          <w:lang w:val="es-ES"/>
        </w:rPr>
      </w:pPr>
      <w:r w:rsidRPr="4A8072A8">
        <w:rPr>
          <w:lang w:val="es-ES"/>
        </w:rPr>
        <w:t>Modelo</w:t>
      </w:r>
    </w:p>
    <w:tbl>
      <w:tblPr>
        <w:tblStyle w:val="TableGrid"/>
        <w:tblW w:w="0" w:type="auto"/>
        <w:tblLook w:val="06A0" w:firstRow="1" w:lastRow="0" w:firstColumn="1" w:lastColumn="0" w:noHBand="1" w:noVBand="1"/>
      </w:tblPr>
      <w:tblGrid>
        <w:gridCol w:w="3515"/>
        <w:gridCol w:w="4975"/>
      </w:tblGrid>
      <w:tr w:rsidR="4A8072A8" w:rsidTr="4A8072A8" w14:paraId="1DBDF0F7" w14:textId="77777777">
        <w:trPr>
          <w:trHeight w:val="300"/>
        </w:trPr>
        <w:tc>
          <w:tcPr>
            <w:tcW w:w="3515" w:type="dxa"/>
          </w:tcPr>
          <w:p w:rsidR="4A8072A8" w:rsidP="4A8072A8" w:rsidRDefault="4A8072A8" w14:paraId="2A6EDC1D" w14:textId="2B5F28C2">
            <w:pPr>
              <w:rPr>
                <w:lang w:val="es-ES"/>
              </w:rPr>
            </w:pPr>
            <w:r w:rsidRPr="4A8072A8">
              <w:rPr>
                <w:lang w:val="es-ES"/>
              </w:rPr>
              <w:t xml:space="preserve">Id: </w:t>
            </w:r>
            <w:r w:rsidRPr="384F0DDB" w:rsidR="648EF655">
              <w:rPr>
                <w:lang w:val="es-ES"/>
              </w:rPr>
              <w:t>Informe</w:t>
            </w:r>
            <w:r w:rsidRPr="4A8072A8">
              <w:rPr>
                <w:lang w:val="es-ES"/>
              </w:rPr>
              <w:t>_0001</w:t>
            </w:r>
          </w:p>
        </w:tc>
        <w:tc>
          <w:tcPr>
            <w:tcW w:w="4975" w:type="dxa"/>
          </w:tcPr>
          <w:p w:rsidR="4A8072A8" w:rsidP="4A8072A8" w:rsidRDefault="4A8072A8" w14:paraId="17CC956A" w14:textId="7B35A46A">
            <w:pPr>
              <w:rPr>
                <w:lang w:val="es-ES"/>
              </w:rPr>
            </w:pPr>
            <w:r w:rsidRPr="4A8072A8">
              <w:rPr>
                <w:lang w:val="es-ES"/>
              </w:rPr>
              <w:t>Fecha: dd/mm/aaaa</w:t>
            </w:r>
          </w:p>
        </w:tc>
      </w:tr>
      <w:tr w:rsidR="4A8072A8" w:rsidTr="4A8072A8" w14:paraId="29187485" w14:textId="77777777">
        <w:trPr>
          <w:trHeight w:val="300"/>
        </w:trPr>
        <w:tc>
          <w:tcPr>
            <w:tcW w:w="8490" w:type="dxa"/>
            <w:gridSpan w:val="2"/>
          </w:tcPr>
          <w:p w:rsidR="4A8072A8" w:rsidP="4A8072A8" w:rsidRDefault="4A8072A8" w14:paraId="5A68553D" w14:textId="505C805C">
            <w:pPr>
              <w:rPr>
                <w:i/>
                <w:iCs/>
                <w:lang w:val="es-ES"/>
              </w:rPr>
            </w:pPr>
            <w:r>
              <w:t xml:space="preserve">Nombre de los encargados: </w:t>
            </w:r>
            <w:r w:rsidRPr="4A8072A8">
              <w:rPr>
                <w:i/>
                <w:iCs/>
                <w:lang w:val="es-ES"/>
              </w:rPr>
              <w:t>Nombre Apellido1 Apellido2, ...</w:t>
            </w:r>
          </w:p>
        </w:tc>
      </w:tr>
      <w:tr w:rsidR="4A8072A8" w:rsidTr="4A8072A8" w14:paraId="2AC0D153" w14:textId="77777777">
        <w:trPr>
          <w:trHeight w:val="300"/>
        </w:trPr>
        <w:tc>
          <w:tcPr>
            <w:tcW w:w="3515" w:type="dxa"/>
          </w:tcPr>
          <w:p w:rsidR="4A8072A8" w:rsidP="4A8072A8" w:rsidRDefault="4A8072A8" w14:paraId="7513E471" w14:textId="731CEEAC">
            <w:pPr>
              <w:rPr>
                <w:lang w:val="es-ES"/>
              </w:rPr>
            </w:pPr>
            <w:r w:rsidRPr="4A8072A8">
              <w:rPr>
                <w:lang w:val="es-ES"/>
              </w:rPr>
              <w:t>Propuesta: Id_propuesta</w:t>
            </w:r>
          </w:p>
        </w:tc>
        <w:tc>
          <w:tcPr>
            <w:tcW w:w="4975" w:type="dxa"/>
          </w:tcPr>
          <w:p w:rsidR="4A8072A8" w:rsidP="4A8072A8" w:rsidRDefault="4A8072A8" w14:paraId="21E18E53" w14:textId="660A864D">
            <w:pPr>
              <w:rPr>
                <w:lang w:val="es-ES"/>
              </w:rPr>
            </w:pPr>
            <w:r w:rsidRPr="4A8072A8">
              <w:rPr>
                <w:lang w:val="es-ES"/>
              </w:rPr>
              <w:t>Estado actual: Pendiente/En proceso/Finalizado</w:t>
            </w:r>
          </w:p>
        </w:tc>
      </w:tr>
      <w:tr w:rsidR="4A8072A8" w:rsidTr="4A8072A8" w14:paraId="38118073" w14:textId="77777777">
        <w:trPr>
          <w:trHeight w:val="300"/>
        </w:trPr>
        <w:tc>
          <w:tcPr>
            <w:tcW w:w="8490" w:type="dxa"/>
            <w:gridSpan w:val="2"/>
          </w:tcPr>
          <w:p w:rsidR="4A8072A8" w:rsidP="4A8072A8" w:rsidRDefault="4B312EB8" w14:paraId="46AD6E76" w14:textId="13A5BA64">
            <w:pPr>
              <w:rPr>
                <w:lang w:val="es-ES"/>
              </w:rPr>
            </w:pPr>
            <w:r w:rsidRPr="6887619F">
              <w:rPr>
                <w:lang w:val="es-ES"/>
              </w:rPr>
              <w:t>Inform</w:t>
            </w:r>
            <w:r w:rsidRPr="6887619F" w:rsidR="33123FCA">
              <w:rPr>
                <w:lang w:val="es-ES"/>
              </w:rPr>
              <w:t>e</w:t>
            </w:r>
            <w:r w:rsidRPr="6887619F" w:rsidR="4A8072A8">
              <w:rPr>
                <w:lang w:val="es-ES"/>
              </w:rPr>
              <w:t>:</w:t>
            </w:r>
            <w:r w:rsidRPr="6887619F" w:rsidR="1F4E15C2">
              <w:rPr>
                <w:lang w:val="es-ES"/>
              </w:rPr>
              <w:t xml:space="preserve"> </w:t>
            </w:r>
            <w:r w:rsidRPr="39C6CA5F" w:rsidR="1F4E15C2">
              <w:rPr>
                <w:lang w:val="es-ES"/>
              </w:rPr>
              <w:t xml:space="preserve"> </w:t>
            </w:r>
          </w:p>
          <w:p w:rsidR="4A8072A8" w:rsidP="4A8072A8" w:rsidRDefault="4A8072A8" w14:paraId="29D69879" w14:textId="4D8372E2">
            <w:pPr>
              <w:rPr>
                <w:lang w:val="es-ES"/>
              </w:rPr>
            </w:pPr>
          </w:p>
          <w:p w:rsidR="4A8072A8" w:rsidP="4A8072A8" w:rsidRDefault="4A8072A8" w14:paraId="1D370C71" w14:textId="0FF982A1">
            <w:pPr>
              <w:rPr>
                <w:lang w:val="es-ES"/>
              </w:rPr>
            </w:pPr>
          </w:p>
          <w:p w:rsidR="4A8072A8" w:rsidP="4A8072A8" w:rsidRDefault="4A8072A8" w14:paraId="56905310" w14:textId="15120589">
            <w:pPr>
              <w:rPr>
                <w:lang w:val="es-ES"/>
              </w:rPr>
            </w:pPr>
          </w:p>
        </w:tc>
      </w:tr>
      <w:tr w:rsidRPr="001433AA" w:rsidR="1E8DA715" w:rsidTr="4485E81C" w14:paraId="0D0BD86B" w14:textId="77777777">
        <w:trPr>
          <w:trHeight w:val="300"/>
        </w:trPr>
        <w:tc>
          <w:tcPr>
            <w:tcW w:w="8490" w:type="dxa"/>
            <w:gridSpan w:val="2"/>
          </w:tcPr>
          <w:p w:rsidR="5967A56B" w:rsidP="1E8DA715" w:rsidRDefault="5967A56B" w14:paraId="2206CC3D" w14:textId="27E0CFD9">
            <w:pPr>
              <w:rPr>
                <w:lang w:val="es-ES"/>
              </w:rPr>
            </w:pPr>
            <w:r w:rsidRPr="4485E81C">
              <w:rPr>
                <w:lang w:val="es-ES"/>
              </w:rPr>
              <w:t xml:space="preserve">Decisión: </w:t>
            </w:r>
            <w:r w:rsidRPr="03CF61E1">
              <w:rPr>
                <w:lang w:val="es-ES"/>
              </w:rPr>
              <w:t>Aceptado/Denegado</w:t>
            </w:r>
          </w:p>
        </w:tc>
      </w:tr>
      <w:tr w:rsidR="4A8072A8" w:rsidTr="4A8072A8" w14:paraId="229C36A6" w14:textId="77777777">
        <w:trPr>
          <w:trHeight w:val="300"/>
        </w:trPr>
        <w:tc>
          <w:tcPr>
            <w:tcW w:w="3515" w:type="dxa"/>
          </w:tcPr>
          <w:p w:rsidR="4A8072A8" w:rsidP="4A8072A8" w:rsidRDefault="4A8072A8" w14:paraId="7BD347DF" w14:textId="2A6BACFD">
            <w:pPr>
              <w:rPr>
                <w:lang w:val="es-ES"/>
              </w:rPr>
            </w:pPr>
            <w:r w:rsidRPr="4A8072A8">
              <w:rPr>
                <w:lang w:val="es-ES"/>
              </w:rPr>
              <w:t>Identificador:</w:t>
            </w:r>
          </w:p>
        </w:tc>
        <w:tc>
          <w:tcPr>
            <w:tcW w:w="4975" w:type="dxa"/>
          </w:tcPr>
          <w:p w:rsidR="4A8072A8" w:rsidP="4A8072A8" w:rsidRDefault="4A8072A8" w14:paraId="7619080C" w14:textId="3BFA30F4">
            <w:pPr>
              <w:rPr>
                <w:lang w:val="es-ES"/>
              </w:rPr>
            </w:pPr>
            <w:r w:rsidRPr="4A8072A8">
              <w:rPr>
                <w:lang w:val="es-ES"/>
              </w:rPr>
              <w:t>Numero de pag: 1/1</w:t>
            </w:r>
          </w:p>
        </w:tc>
      </w:tr>
    </w:tbl>
    <w:p w:rsidR="02B4D322" w:rsidP="4A8072A8" w:rsidRDefault="03EFAD91" w14:paraId="4D0EE26A" w14:textId="77777777">
      <w:pPr>
        <w:pStyle w:val="Heading4"/>
        <w:rPr>
          <w:lang w:val="es-ES"/>
        </w:rPr>
      </w:pPr>
      <w:r w:rsidRPr="4A8072A8">
        <w:rPr>
          <w:lang w:val="es-ES"/>
        </w:rPr>
        <w:t>Justificación de sus campos</w:t>
      </w:r>
    </w:p>
    <w:p w:rsidR="02B4D322" w:rsidP="772FE17A" w:rsidRDefault="03EFAD91" w14:paraId="03AC478A" w14:textId="7419AE46">
      <w:pPr>
        <w:pStyle w:val="ListParagraph"/>
        <w:numPr>
          <w:ilvl w:val="0"/>
          <w:numId w:val="34"/>
        </w:numPr>
        <w:rPr>
          <w:lang w:val="es-ES"/>
        </w:rPr>
      </w:pPr>
      <w:r w:rsidRPr="4A8072A8">
        <w:rPr>
          <w:b/>
          <w:bCs/>
          <w:lang w:val="es-ES"/>
        </w:rPr>
        <w:t>Id</w:t>
      </w:r>
      <w:r w:rsidRPr="4A8072A8">
        <w:rPr>
          <w:lang w:val="es-ES"/>
        </w:rPr>
        <w:t xml:space="preserve">: </w:t>
      </w:r>
      <w:r w:rsidRPr="1C5D93D3" w:rsidR="25873B1E">
        <w:rPr>
          <w:lang w:val="es-ES"/>
        </w:rPr>
        <w:t>Informe</w:t>
      </w:r>
      <w:r w:rsidRPr="4A8072A8">
        <w:rPr>
          <w:lang w:val="es-ES"/>
        </w:rPr>
        <w:t xml:space="preserve">_ + número identificativo. Se emplea con el fin de mantener un registro y una organización de cada una de las planificaciones. </w:t>
      </w:r>
    </w:p>
    <w:p w:rsidR="02B4D322" w:rsidP="772FE17A" w:rsidRDefault="03EFAD91" w14:paraId="3E78316F" w14:textId="17A87445">
      <w:pPr>
        <w:pStyle w:val="ListParagraph"/>
        <w:numPr>
          <w:ilvl w:val="0"/>
          <w:numId w:val="34"/>
        </w:numPr>
        <w:rPr>
          <w:lang w:val="es-ES"/>
        </w:rPr>
      </w:pPr>
      <w:r w:rsidRPr="4A8072A8">
        <w:rPr>
          <w:b/>
          <w:bCs/>
          <w:lang w:val="es-ES"/>
        </w:rPr>
        <w:t>Fecha:</w:t>
      </w:r>
      <w:r w:rsidRPr="4A8072A8">
        <w:rPr>
          <w:lang w:val="es-ES"/>
        </w:rPr>
        <w:t xml:space="preserve"> Fecha en la que se </w:t>
      </w:r>
      <w:r w:rsidRPr="619FD2B6" w:rsidR="35BB4BBA">
        <w:rPr>
          <w:lang w:val="es-ES"/>
        </w:rPr>
        <w:t xml:space="preserve">realizan </w:t>
      </w:r>
      <w:r w:rsidRPr="25E9BB20" w:rsidR="35BB4BBA">
        <w:rPr>
          <w:lang w:val="es-ES"/>
        </w:rPr>
        <w:t>las pruebas</w:t>
      </w:r>
      <w:r w:rsidRPr="4A8072A8">
        <w:rPr>
          <w:lang w:val="es-ES"/>
        </w:rPr>
        <w:t>, con formato dd/mm/aaaa. Tiene una utilidad organizativa, ayuda a la búsqueda y organización de mensajes.</w:t>
      </w:r>
    </w:p>
    <w:p w:rsidR="02B4D322" w:rsidP="772FE17A" w:rsidRDefault="03EFAD91" w14:paraId="6632BF77" w14:textId="4B7E6CE0">
      <w:pPr>
        <w:pStyle w:val="ListParagraph"/>
        <w:numPr>
          <w:ilvl w:val="0"/>
          <w:numId w:val="34"/>
        </w:numPr>
        <w:rPr>
          <w:lang w:val="es-ES"/>
        </w:rPr>
      </w:pPr>
      <w:r w:rsidRPr="4A8072A8">
        <w:rPr>
          <w:b/>
          <w:bCs/>
          <w:lang w:val="es-ES"/>
        </w:rPr>
        <w:t>Nombre</w:t>
      </w:r>
      <w:r w:rsidRPr="4A8072A8">
        <w:rPr>
          <w:lang w:val="es-ES"/>
        </w:rPr>
        <w:t xml:space="preserve">: </w:t>
      </w:r>
      <w:r w:rsidRPr="25E9BB20" w:rsidR="1B5764CA">
        <w:rPr>
          <w:lang w:val="es-ES"/>
        </w:rPr>
        <w:t>Analista</w:t>
      </w:r>
      <w:r w:rsidRPr="4A8072A8">
        <w:rPr>
          <w:lang w:val="es-ES"/>
        </w:rPr>
        <w:t xml:space="preserve"> encargado de llevar a cambio </w:t>
      </w:r>
      <w:r w:rsidRPr="25E9BB20">
        <w:rPr>
          <w:lang w:val="es-ES"/>
        </w:rPr>
        <w:t>la</w:t>
      </w:r>
      <w:r w:rsidRPr="25E9BB20" w:rsidR="5D955E0D">
        <w:rPr>
          <w:lang w:val="es-ES"/>
        </w:rPr>
        <w:t>s pruebas</w:t>
      </w:r>
      <w:r w:rsidRPr="4A8072A8">
        <w:rPr>
          <w:lang w:val="es-ES"/>
        </w:rPr>
        <w:t xml:space="preserve"> del cambio. Importante </w:t>
      </w:r>
      <w:r w:rsidRPr="1AE4DC2B">
        <w:rPr>
          <w:lang w:val="es-ES"/>
        </w:rPr>
        <w:t>definirlo</w:t>
      </w:r>
      <w:r w:rsidRPr="4A8072A8">
        <w:rPr>
          <w:lang w:val="es-ES"/>
        </w:rPr>
        <w:t xml:space="preserve"> por si es necesario contactar con ellos por problemas o dudas sobre la </w:t>
      </w:r>
      <w:r w:rsidRPr="7C103756" w:rsidR="2EB77AE4">
        <w:rPr>
          <w:lang w:val="es-ES"/>
        </w:rPr>
        <w:t>decisión de aceptar el cambio o</w:t>
      </w:r>
      <w:r w:rsidRPr="6C03F950" w:rsidR="2EB77AE4">
        <w:rPr>
          <w:lang w:val="es-ES"/>
        </w:rPr>
        <w:t xml:space="preserve"> no</w:t>
      </w:r>
      <w:r w:rsidRPr="4A8072A8">
        <w:rPr>
          <w:lang w:val="es-ES"/>
        </w:rPr>
        <w:t>.</w:t>
      </w:r>
    </w:p>
    <w:p w:rsidR="02B4D322" w:rsidP="772FE17A" w:rsidRDefault="03EFAD91" w14:paraId="5D623BA6" w14:textId="52D5DCE7">
      <w:pPr>
        <w:pStyle w:val="ListParagraph"/>
        <w:numPr>
          <w:ilvl w:val="0"/>
          <w:numId w:val="34"/>
        </w:numPr>
        <w:rPr>
          <w:lang w:val="es-ES"/>
        </w:rPr>
      </w:pPr>
      <w:r w:rsidRPr="4A8072A8">
        <w:rPr>
          <w:b/>
          <w:bCs/>
          <w:lang w:val="es-ES"/>
        </w:rPr>
        <w:t>Propuesta</w:t>
      </w:r>
      <w:r w:rsidRPr="4A8072A8">
        <w:rPr>
          <w:lang w:val="es-ES"/>
        </w:rPr>
        <w:t xml:space="preserve">: nombre identificador de la propuesta de la que se está hablando, que sirve para </w:t>
      </w:r>
      <w:r w:rsidRPr="1C5D93D3">
        <w:rPr>
          <w:lang w:val="es-ES"/>
        </w:rPr>
        <w:t>referenci</w:t>
      </w:r>
      <w:r w:rsidRPr="1C5D93D3" w:rsidR="02849410">
        <w:rPr>
          <w:lang w:val="es-ES"/>
        </w:rPr>
        <w:t>ar</w:t>
      </w:r>
      <w:r w:rsidRPr="4A8072A8">
        <w:rPr>
          <w:lang w:val="es-ES"/>
        </w:rPr>
        <w:t xml:space="preserve"> la “Propuesta de Cambios”.</w:t>
      </w:r>
    </w:p>
    <w:p w:rsidR="02B4D322" w:rsidP="772FE17A" w:rsidRDefault="03EFAD91" w14:paraId="66699231" w14:textId="60BAE4BC">
      <w:pPr>
        <w:pStyle w:val="ListParagraph"/>
        <w:numPr>
          <w:ilvl w:val="0"/>
          <w:numId w:val="34"/>
        </w:numPr>
        <w:rPr>
          <w:lang w:val="es-ES"/>
        </w:rPr>
      </w:pPr>
      <w:r w:rsidRPr="39CE5243">
        <w:rPr>
          <w:b/>
          <w:lang w:val="es-ES"/>
        </w:rPr>
        <w:t>Estado actual:</w:t>
      </w:r>
      <w:r w:rsidRPr="4A8072A8">
        <w:rPr>
          <w:lang w:val="es-ES"/>
        </w:rPr>
        <w:t xml:space="preserve"> estado en el que se </w:t>
      </w:r>
      <w:r w:rsidRPr="39CE5243">
        <w:rPr>
          <w:lang w:val="es-ES"/>
        </w:rPr>
        <w:t>encuentra</w:t>
      </w:r>
      <w:r w:rsidRPr="39CE5243" w:rsidR="3EC2582C">
        <w:rPr>
          <w:lang w:val="es-ES"/>
        </w:rPr>
        <w:t>n</w:t>
      </w:r>
      <w:r w:rsidRPr="4A8072A8">
        <w:rPr>
          <w:lang w:val="es-ES"/>
        </w:rPr>
        <w:t xml:space="preserve"> </w:t>
      </w:r>
      <w:r w:rsidRPr="0B742C2B">
        <w:rPr>
          <w:lang w:val="es-ES"/>
        </w:rPr>
        <w:t>la</w:t>
      </w:r>
      <w:r w:rsidRPr="0B742C2B" w:rsidR="12DF3F36">
        <w:rPr>
          <w:lang w:val="es-ES"/>
        </w:rPr>
        <w:t>s pruebas</w:t>
      </w:r>
      <w:r w:rsidRPr="0B742C2B">
        <w:rPr>
          <w:lang w:val="es-ES"/>
        </w:rPr>
        <w:t>.</w:t>
      </w:r>
      <w:r w:rsidRPr="4A8072A8">
        <w:rPr>
          <w:lang w:val="es-ES"/>
        </w:rPr>
        <w:t xml:space="preserve"> Pendiente si todavía no se ha empezado, en proceso si está en desarrollo y finalizado si ya se ha acabado con la </w:t>
      </w:r>
      <w:r w:rsidRPr="53C53A8E" w:rsidR="29C673F8">
        <w:rPr>
          <w:lang w:val="es-ES"/>
        </w:rPr>
        <w:t>evaluación</w:t>
      </w:r>
      <w:r w:rsidRPr="0B742C2B">
        <w:rPr>
          <w:lang w:val="es-ES"/>
        </w:rPr>
        <w:t>.</w:t>
      </w:r>
    </w:p>
    <w:p w:rsidR="02B4D322" w:rsidP="772FE17A" w:rsidRDefault="7FEDF1C5" w14:paraId="01080AFA" w14:textId="60532B3C">
      <w:pPr>
        <w:pStyle w:val="ListParagraph"/>
        <w:numPr>
          <w:ilvl w:val="0"/>
          <w:numId w:val="34"/>
        </w:numPr>
        <w:rPr>
          <w:lang w:val="es-ES"/>
        </w:rPr>
      </w:pPr>
      <w:r w:rsidRPr="3DA4B227">
        <w:rPr>
          <w:b/>
          <w:bCs/>
          <w:lang w:val="es-ES"/>
        </w:rPr>
        <w:t>Inform</w:t>
      </w:r>
      <w:r w:rsidRPr="3DA4B227" w:rsidR="5BEE59D3">
        <w:rPr>
          <w:b/>
          <w:bCs/>
          <w:lang w:val="es-ES"/>
        </w:rPr>
        <w:t>e</w:t>
      </w:r>
      <w:r w:rsidRPr="53C53A8E" w:rsidR="03EFAD91">
        <w:rPr>
          <w:b/>
          <w:bCs/>
          <w:lang w:val="es-ES"/>
        </w:rPr>
        <w:t>:</w:t>
      </w:r>
      <w:r w:rsidRPr="53C53A8E" w:rsidR="03EFAD91">
        <w:rPr>
          <w:lang w:val="es-ES"/>
        </w:rPr>
        <w:t xml:space="preserve"> Se detalla cada </w:t>
      </w:r>
      <w:r w:rsidRPr="53C53A8E" w:rsidR="74C8828D">
        <w:rPr>
          <w:lang w:val="es-ES"/>
        </w:rPr>
        <w:t xml:space="preserve">prueba que se </w:t>
      </w:r>
      <w:r w:rsidRPr="3DA4B227" w:rsidR="74C8828D">
        <w:rPr>
          <w:lang w:val="es-ES"/>
        </w:rPr>
        <w:t>realiza</w:t>
      </w:r>
      <w:r w:rsidRPr="53C53A8E" w:rsidR="74C8828D">
        <w:rPr>
          <w:lang w:val="es-ES"/>
        </w:rPr>
        <w:t xml:space="preserve"> sobre la implementación para ver si se acepta o no.</w:t>
      </w:r>
      <w:r w:rsidRPr="3DA4B227" w:rsidR="0539929E">
        <w:rPr>
          <w:lang w:val="es-ES"/>
        </w:rPr>
        <w:t xml:space="preserve"> Se explica en caso de que una de las pruebas de error, por qué ha pasado y se cambia el estado de la propuesta a rechazado.</w:t>
      </w:r>
    </w:p>
    <w:p w:rsidR="2ED192AA" w:rsidP="772FE17A" w:rsidRDefault="4F0D8C56" w14:paraId="1DFC5A1D" w14:textId="425D177A">
      <w:pPr>
        <w:pStyle w:val="ListParagraph"/>
        <w:numPr>
          <w:ilvl w:val="0"/>
          <w:numId w:val="34"/>
        </w:numPr>
        <w:rPr>
          <w:lang w:val="es-ES"/>
        </w:rPr>
      </w:pPr>
      <w:r w:rsidRPr="317F458E">
        <w:rPr>
          <w:b/>
          <w:lang w:val="es-ES"/>
        </w:rPr>
        <w:t>Decisión</w:t>
      </w:r>
      <w:r w:rsidRPr="0821CECB">
        <w:rPr>
          <w:lang w:val="es-ES"/>
        </w:rPr>
        <w:t>: campo que determina si se acepta la propuesta ya que se han</w:t>
      </w:r>
      <w:r w:rsidRPr="0821CECB" w:rsidR="7E37BBFD">
        <w:rPr>
          <w:lang w:val="es-ES"/>
        </w:rPr>
        <w:t xml:space="preserve"> pasado todas las </w:t>
      </w:r>
      <w:r w:rsidRPr="317F458E" w:rsidR="7E37BBFD">
        <w:rPr>
          <w:lang w:val="es-ES"/>
        </w:rPr>
        <w:t>pruebas correctamente o si se deniega, porque algún test no ha producido el resultado esperado.</w:t>
      </w:r>
    </w:p>
    <w:p w:rsidR="02B4D322" w:rsidP="772FE17A" w:rsidRDefault="03EFAD91" w14:paraId="445B765B" w14:textId="4DFA55C9">
      <w:pPr>
        <w:pStyle w:val="ListParagraph"/>
        <w:numPr>
          <w:ilvl w:val="0"/>
          <w:numId w:val="34"/>
        </w:numPr>
        <w:rPr>
          <w:lang w:val="es-ES"/>
        </w:rPr>
      </w:pPr>
      <w:r w:rsidRPr="4A8072A8">
        <w:rPr>
          <w:b/>
          <w:bCs/>
          <w:lang w:val="es-ES"/>
        </w:rPr>
        <w:t>Pie de plantilla</w:t>
      </w:r>
      <w:r w:rsidRPr="4A8072A8">
        <w:rPr>
          <w:lang w:val="es-ES"/>
        </w:rPr>
        <w:t xml:space="preserve">: Identificador y número de página. Permite organizar y </w:t>
      </w:r>
      <w:r w:rsidRPr="1C5D93D3">
        <w:rPr>
          <w:lang w:val="es-ES"/>
        </w:rPr>
        <w:t>rastrea</w:t>
      </w:r>
      <w:r w:rsidRPr="1C5D93D3" w:rsidR="2D2392D3">
        <w:rPr>
          <w:lang w:val="es-ES"/>
        </w:rPr>
        <w:t>r</w:t>
      </w:r>
      <w:r w:rsidRPr="4A8072A8">
        <w:rPr>
          <w:lang w:val="es-ES"/>
        </w:rPr>
        <w:t xml:space="preserve"> propuestas.</w:t>
      </w:r>
    </w:p>
    <w:p w:rsidR="02B4D322" w:rsidP="61FB2E80" w:rsidRDefault="0D963AF1" w14:paraId="5DF4E16D" w14:textId="39F8E937">
      <w:pPr>
        <w:pStyle w:val="Heading3"/>
        <w:ind w:left="0"/>
        <w:rPr>
          <w:lang w:val="es-ES"/>
        </w:rPr>
      </w:pPr>
      <w:bookmarkStart w:name="_Toc2137411045" w:id="52"/>
      <w:bookmarkStart w:name="_Toc2014653918" w:id="53"/>
      <w:r w:rsidRPr="09293407">
        <w:rPr>
          <w:lang w:val="es-ES"/>
        </w:rPr>
        <w:t>Plantilla H: Documentación de los cambios</w:t>
      </w:r>
      <w:bookmarkEnd w:id="52"/>
      <w:bookmarkEnd w:id="53"/>
    </w:p>
    <w:p w:rsidR="02B4D322" w:rsidP="61FB2E80" w:rsidRDefault="0D963AF1" w14:paraId="3FB33B3E" w14:textId="77777777">
      <w:pPr>
        <w:pStyle w:val="Heading4"/>
        <w:rPr>
          <w:lang w:val="es-ES"/>
        </w:rPr>
      </w:pPr>
      <w:r w:rsidRPr="61FB2E80">
        <w:rPr>
          <w:lang w:val="es-ES"/>
        </w:rPr>
        <w:t>Modelo</w:t>
      </w:r>
    </w:p>
    <w:tbl>
      <w:tblPr>
        <w:tblStyle w:val="TableGrid"/>
        <w:tblW w:w="0" w:type="auto"/>
        <w:tblLook w:val="06A0" w:firstRow="1" w:lastRow="0" w:firstColumn="1" w:lastColumn="0" w:noHBand="1" w:noVBand="1"/>
      </w:tblPr>
      <w:tblGrid>
        <w:gridCol w:w="3515"/>
        <w:gridCol w:w="4975"/>
      </w:tblGrid>
      <w:tr w:rsidR="61FB2E80" w:rsidTr="61FB2E80" w14:paraId="63B9466B" w14:textId="77777777">
        <w:trPr>
          <w:trHeight w:val="300"/>
        </w:trPr>
        <w:tc>
          <w:tcPr>
            <w:tcW w:w="3515" w:type="dxa"/>
          </w:tcPr>
          <w:p w:rsidR="61FB2E80" w:rsidP="61FB2E80" w:rsidRDefault="61FB2E80" w14:paraId="3A137312" w14:textId="04BA0487">
            <w:pPr>
              <w:rPr>
                <w:lang w:val="es-ES"/>
              </w:rPr>
            </w:pPr>
            <w:r w:rsidRPr="61FB2E80">
              <w:rPr>
                <w:lang w:val="es-ES"/>
              </w:rPr>
              <w:t xml:space="preserve">Id: </w:t>
            </w:r>
            <w:r w:rsidRPr="61FB2E80" w:rsidR="162D6F4C">
              <w:rPr>
                <w:lang w:val="es-ES"/>
              </w:rPr>
              <w:t>Documentación</w:t>
            </w:r>
            <w:r w:rsidRPr="61FB2E80">
              <w:rPr>
                <w:lang w:val="es-ES"/>
              </w:rPr>
              <w:t>_0001</w:t>
            </w:r>
          </w:p>
        </w:tc>
        <w:tc>
          <w:tcPr>
            <w:tcW w:w="4975" w:type="dxa"/>
          </w:tcPr>
          <w:p w:rsidR="61FB2E80" w:rsidP="61FB2E80" w:rsidRDefault="61FB2E80" w14:paraId="6995A779" w14:textId="7B35A46A">
            <w:pPr>
              <w:rPr>
                <w:lang w:val="es-ES"/>
              </w:rPr>
            </w:pPr>
            <w:r w:rsidRPr="61FB2E80">
              <w:rPr>
                <w:lang w:val="es-ES"/>
              </w:rPr>
              <w:t>Fecha: dd/mm/aaaa</w:t>
            </w:r>
          </w:p>
        </w:tc>
      </w:tr>
      <w:tr w:rsidR="61FB2E80" w:rsidTr="61FB2E80" w14:paraId="2EE985AB" w14:textId="77777777">
        <w:trPr>
          <w:trHeight w:val="300"/>
        </w:trPr>
        <w:tc>
          <w:tcPr>
            <w:tcW w:w="8490" w:type="dxa"/>
            <w:gridSpan w:val="2"/>
          </w:tcPr>
          <w:p w:rsidR="61FB2E80" w:rsidP="61FB2E80" w:rsidRDefault="61FB2E80" w14:paraId="188BFFF5" w14:textId="79404159">
            <w:pPr>
              <w:rPr>
                <w:i/>
                <w:iCs/>
                <w:lang w:val="es-ES"/>
              </w:rPr>
            </w:pPr>
            <w:r>
              <w:t>Nombre</w:t>
            </w:r>
            <w:r w:rsidR="17AA59EC">
              <w:t xml:space="preserve">: </w:t>
            </w:r>
            <w:r w:rsidRPr="61FB2E80">
              <w:rPr>
                <w:i/>
                <w:iCs/>
                <w:lang w:val="es-ES"/>
              </w:rPr>
              <w:t>Nombre Apellido1 Apellido2, ...</w:t>
            </w:r>
          </w:p>
        </w:tc>
      </w:tr>
      <w:tr w:rsidR="61FB2E80" w:rsidTr="61FB2E80" w14:paraId="5F16F21C" w14:textId="77777777">
        <w:trPr>
          <w:trHeight w:val="300"/>
        </w:trPr>
        <w:tc>
          <w:tcPr>
            <w:tcW w:w="8490" w:type="dxa"/>
            <w:gridSpan w:val="2"/>
          </w:tcPr>
          <w:p w:rsidR="61FB2E80" w:rsidP="61FB2E80" w:rsidRDefault="61FB2E80" w14:paraId="7F226955" w14:textId="731CEEAC">
            <w:pPr>
              <w:rPr>
                <w:lang w:val="es-ES"/>
              </w:rPr>
            </w:pPr>
            <w:r w:rsidRPr="61FB2E80">
              <w:rPr>
                <w:lang w:val="es-ES"/>
              </w:rPr>
              <w:t>Propuesta: Id_propuesta</w:t>
            </w:r>
          </w:p>
        </w:tc>
      </w:tr>
      <w:tr w:rsidR="61FB2E80" w:rsidTr="61FB2E80" w14:paraId="1A4F6747" w14:textId="77777777">
        <w:trPr>
          <w:trHeight w:val="300"/>
        </w:trPr>
        <w:tc>
          <w:tcPr>
            <w:tcW w:w="8490" w:type="dxa"/>
            <w:gridSpan w:val="2"/>
          </w:tcPr>
          <w:p w:rsidR="5CF11ADF" w:rsidP="61FB2E80" w:rsidRDefault="5CF11ADF" w14:paraId="5920F9AF" w14:textId="416169A7">
            <w:pPr>
              <w:rPr>
                <w:lang w:val="es-ES"/>
              </w:rPr>
            </w:pPr>
            <w:r w:rsidRPr="61FB2E80">
              <w:rPr>
                <w:lang w:val="es-ES"/>
              </w:rPr>
              <w:t>Descripción</w:t>
            </w:r>
            <w:r w:rsidRPr="61FB2E80" w:rsidR="61FB2E80">
              <w:rPr>
                <w:lang w:val="es-ES"/>
              </w:rPr>
              <w:t>:</w:t>
            </w:r>
            <w:r w:rsidRPr="61FB2E80" w:rsidR="33A2B3CE">
              <w:rPr>
                <w:lang w:val="es-ES"/>
              </w:rPr>
              <w:t xml:space="preserve"> </w:t>
            </w:r>
            <w:r w:rsidRPr="61FB2E80" w:rsidR="61FB2E80">
              <w:rPr>
                <w:lang w:val="es-ES"/>
              </w:rPr>
              <w:t xml:space="preserve">  </w:t>
            </w:r>
          </w:p>
          <w:p w:rsidR="61FB2E80" w:rsidP="61FB2E80" w:rsidRDefault="61FB2E80" w14:paraId="0FF113C1" w14:textId="4D8372E2">
            <w:pPr>
              <w:rPr>
                <w:lang w:val="es-ES"/>
              </w:rPr>
            </w:pPr>
          </w:p>
          <w:p w:rsidR="61FB2E80" w:rsidP="61FB2E80" w:rsidRDefault="61FB2E80" w14:paraId="4FAF2E82" w14:textId="0FF982A1">
            <w:pPr>
              <w:rPr>
                <w:lang w:val="es-ES"/>
              </w:rPr>
            </w:pPr>
          </w:p>
          <w:p w:rsidR="61FB2E80" w:rsidP="61FB2E80" w:rsidRDefault="61FB2E80" w14:paraId="6AA7BAB7" w14:textId="15120589">
            <w:pPr>
              <w:rPr>
                <w:lang w:val="es-ES"/>
              </w:rPr>
            </w:pPr>
          </w:p>
        </w:tc>
      </w:tr>
      <w:tr w:rsidR="61FB2E80" w:rsidTr="61FB2E80" w14:paraId="4F88D9CC" w14:textId="77777777">
        <w:trPr>
          <w:trHeight w:val="300"/>
        </w:trPr>
        <w:tc>
          <w:tcPr>
            <w:tcW w:w="3515" w:type="dxa"/>
          </w:tcPr>
          <w:p w:rsidR="61FB2E80" w:rsidP="61FB2E80" w:rsidRDefault="61FB2E80" w14:paraId="7BBF7E55" w14:textId="2A6BACFD">
            <w:pPr>
              <w:rPr>
                <w:lang w:val="es-ES"/>
              </w:rPr>
            </w:pPr>
            <w:r w:rsidRPr="61FB2E80">
              <w:rPr>
                <w:lang w:val="es-ES"/>
              </w:rPr>
              <w:t>Identificador:</w:t>
            </w:r>
          </w:p>
        </w:tc>
        <w:tc>
          <w:tcPr>
            <w:tcW w:w="4975" w:type="dxa"/>
          </w:tcPr>
          <w:p w:rsidR="61FB2E80" w:rsidP="61FB2E80" w:rsidRDefault="61FB2E80" w14:paraId="6B96717C" w14:textId="3BFA30F4">
            <w:pPr>
              <w:rPr>
                <w:lang w:val="es-ES"/>
              </w:rPr>
            </w:pPr>
            <w:r w:rsidRPr="61FB2E80">
              <w:rPr>
                <w:lang w:val="es-ES"/>
              </w:rPr>
              <w:t>Numero de pag: 1/1</w:t>
            </w:r>
          </w:p>
        </w:tc>
      </w:tr>
    </w:tbl>
    <w:p w:rsidR="02B4D322" w:rsidP="61FB2E80" w:rsidRDefault="0D963AF1" w14:paraId="74E88F03" w14:textId="77777777">
      <w:pPr>
        <w:pStyle w:val="Heading4"/>
        <w:rPr>
          <w:lang w:val="es-ES"/>
        </w:rPr>
      </w:pPr>
      <w:r w:rsidRPr="61FB2E80">
        <w:rPr>
          <w:lang w:val="es-ES"/>
        </w:rPr>
        <w:t>Justificación de sus campos</w:t>
      </w:r>
    </w:p>
    <w:p w:rsidR="02B4D322" w:rsidP="1C5D93D3" w:rsidRDefault="0D963AF1" w14:paraId="16FEC088" w14:textId="7212B76A">
      <w:pPr>
        <w:pStyle w:val="ListParagraph"/>
        <w:numPr>
          <w:ilvl w:val="0"/>
          <w:numId w:val="38"/>
        </w:numPr>
        <w:rPr>
          <w:lang w:val="es-ES"/>
        </w:rPr>
      </w:pPr>
      <w:r w:rsidRPr="61FB2E80">
        <w:rPr>
          <w:b/>
          <w:bCs/>
          <w:lang w:val="es-ES"/>
        </w:rPr>
        <w:t>Id</w:t>
      </w:r>
      <w:r w:rsidRPr="61FB2E80">
        <w:rPr>
          <w:lang w:val="es-ES"/>
        </w:rPr>
        <w:t xml:space="preserve">: </w:t>
      </w:r>
      <w:r w:rsidRPr="1C5D93D3" w:rsidR="65D02C91">
        <w:rPr>
          <w:lang w:val="es-ES"/>
        </w:rPr>
        <w:t>Documentacion</w:t>
      </w:r>
      <w:r w:rsidRPr="61FB2E80">
        <w:rPr>
          <w:lang w:val="es-ES"/>
        </w:rPr>
        <w:t xml:space="preserve">_ + número identificativo. Se emplea con el fin de mantener un registro y una organización de cada una de las planificaciones. </w:t>
      </w:r>
    </w:p>
    <w:p w:rsidR="02B4D322" w:rsidP="1C5D93D3" w:rsidRDefault="0D963AF1" w14:paraId="1FC6F5C8" w14:textId="1FB1F67F">
      <w:pPr>
        <w:pStyle w:val="ListParagraph"/>
        <w:numPr>
          <w:ilvl w:val="0"/>
          <w:numId w:val="38"/>
        </w:numPr>
        <w:rPr>
          <w:lang w:val="es-ES"/>
        </w:rPr>
      </w:pPr>
      <w:r w:rsidRPr="61FB2E80">
        <w:rPr>
          <w:b/>
          <w:bCs/>
          <w:lang w:val="es-ES"/>
        </w:rPr>
        <w:t>Fecha:</w:t>
      </w:r>
      <w:r w:rsidRPr="61FB2E80">
        <w:rPr>
          <w:lang w:val="es-ES"/>
        </w:rPr>
        <w:t xml:space="preserve"> Fecha en la que se </w:t>
      </w:r>
      <w:r w:rsidRPr="61FB2E80" w:rsidR="6AC93B56">
        <w:rPr>
          <w:lang w:val="es-ES"/>
        </w:rPr>
        <w:t>redacta la documentación</w:t>
      </w:r>
      <w:r w:rsidRPr="61FB2E80">
        <w:rPr>
          <w:lang w:val="es-ES"/>
        </w:rPr>
        <w:t>, con formato dd/mm/aaaa. Tiene una utilidad organizativa, ayuda a la búsqueda y organización de mensajes.</w:t>
      </w:r>
    </w:p>
    <w:p w:rsidR="02B4D322" w:rsidP="1C5D93D3" w:rsidRDefault="494493A3" w14:paraId="213DA158" w14:textId="0FCD34F4">
      <w:pPr>
        <w:pStyle w:val="ListParagraph"/>
        <w:numPr>
          <w:ilvl w:val="0"/>
          <w:numId w:val="38"/>
        </w:numPr>
        <w:rPr>
          <w:lang w:val="es-ES"/>
        </w:rPr>
      </w:pPr>
      <w:r w:rsidRPr="61FB2E80">
        <w:rPr>
          <w:b/>
          <w:bCs/>
          <w:lang w:val="es-ES"/>
        </w:rPr>
        <w:t>Nombre</w:t>
      </w:r>
      <w:r w:rsidRPr="61FB2E80">
        <w:rPr>
          <w:lang w:val="es-ES"/>
        </w:rPr>
        <w:t>: Individuo que ha formulado la solicitud de cambio, ya sea un integrante del grupo de desarrollo del proyecto en cuestión o un cliente que presenta un informe de problemas o una sugerencia de mejora.</w:t>
      </w:r>
    </w:p>
    <w:p w:rsidR="02B4D322" w:rsidP="1C5D93D3" w:rsidRDefault="0D963AF1" w14:paraId="3030D705" w14:textId="35EB5BC2">
      <w:pPr>
        <w:pStyle w:val="ListParagraph"/>
        <w:numPr>
          <w:ilvl w:val="0"/>
          <w:numId w:val="38"/>
        </w:numPr>
        <w:rPr>
          <w:lang w:val="es-ES"/>
        </w:rPr>
      </w:pPr>
      <w:r w:rsidRPr="61FB2E80">
        <w:rPr>
          <w:b/>
          <w:bCs/>
          <w:lang w:val="es-ES"/>
        </w:rPr>
        <w:t>Propuesta</w:t>
      </w:r>
      <w:r w:rsidRPr="61FB2E80">
        <w:rPr>
          <w:lang w:val="es-ES"/>
        </w:rPr>
        <w:t xml:space="preserve">: nombre identificador de la propuesta de la que se está hablando, que sirve para </w:t>
      </w:r>
      <w:r w:rsidRPr="1C5D93D3">
        <w:rPr>
          <w:lang w:val="es-ES"/>
        </w:rPr>
        <w:t>referencia</w:t>
      </w:r>
      <w:r w:rsidRPr="1C5D93D3" w:rsidR="64012D97">
        <w:rPr>
          <w:lang w:val="es-ES"/>
        </w:rPr>
        <w:t>r</w:t>
      </w:r>
      <w:r w:rsidRPr="61FB2E80">
        <w:rPr>
          <w:lang w:val="es-ES"/>
        </w:rPr>
        <w:t xml:space="preserve"> la “Propuesta de Cambios”.</w:t>
      </w:r>
    </w:p>
    <w:p w:rsidR="02B4D322" w:rsidP="1C5D93D3" w:rsidRDefault="2717FCC2" w14:paraId="251D9F3F" w14:textId="6CFFC223">
      <w:pPr>
        <w:pStyle w:val="ListParagraph"/>
        <w:numPr>
          <w:ilvl w:val="0"/>
          <w:numId w:val="38"/>
        </w:numPr>
        <w:rPr>
          <w:lang w:val="es-ES"/>
        </w:rPr>
      </w:pPr>
      <w:r w:rsidRPr="1C5D93D3">
        <w:rPr>
          <w:b/>
          <w:bCs/>
          <w:lang w:val="es-ES"/>
        </w:rPr>
        <w:t>Descripción</w:t>
      </w:r>
      <w:r w:rsidRPr="1C5D93D3" w:rsidR="0D963AF1">
        <w:rPr>
          <w:b/>
          <w:bCs/>
          <w:lang w:val="es-ES"/>
        </w:rPr>
        <w:t>:</w:t>
      </w:r>
      <w:r w:rsidRPr="1C5D93D3" w:rsidR="0D963AF1">
        <w:rPr>
          <w:lang w:val="es-ES"/>
        </w:rPr>
        <w:t xml:space="preserve"> Se detalla</w:t>
      </w:r>
      <w:r w:rsidRPr="1C5D93D3" w:rsidR="6AD1D138">
        <w:rPr>
          <w:lang w:val="es-ES"/>
        </w:rPr>
        <w:t>n los cambios que se han implementado en la nueva versión con respecto a la versión anterior y las novedades que se incluyeron</w:t>
      </w:r>
      <w:r w:rsidRPr="1C5D93D3" w:rsidR="613DA6AB">
        <w:rPr>
          <w:lang w:val="es-ES"/>
        </w:rPr>
        <w:t>. DE esta forma se mantiene un control de cada versión mientras que el proyecto va evolucionando.</w:t>
      </w:r>
    </w:p>
    <w:p w:rsidR="02B4D322" w:rsidP="1C5D93D3" w:rsidRDefault="0D963AF1" w14:paraId="717ABDB1" w14:textId="7AE83E1B">
      <w:pPr>
        <w:pStyle w:val="ListParagraph"/>
        <w:numPr>
          <w:ilvl w:val="0"/>
          <w:numId w:val="38"/>
        </w:numPr>
        <w:rPr>
          <w:lang w:val="es-ES"/>
        </w:rPr>
      </w:pPr>
      <w:r w:rsidRPr="61FB2E80">
        <w:rPr>
          <w:b/>
          <w:bCs/>
          <w:lang w:val="es-ES"/>
        </w:rPr>
        <w:t>Pie de plantilla</w:t>
      </w:r>
      <w:r w:rsidRPr="61FB2E80">
        <w:rPr>
          <w:lang w:val="es-ES"/>
        </w:rPr>
        <w:t xml:space="preserve">: Identificador y número de página. Permite organizar y </w:t>
      </w:r>
      <w:r w:rsidRPr="1C5D93D3">
        <w:rPr>
          <w:lang w:val="es-ES"/>
        </w:rPr>
        <w:t>rastrea</w:t>
      </w:r>
      <w:r w:rsidRPr="1C5D93D3" w:rsidR="066E1B5B">
        <w:rPr>
          <w:lang w:val="es-ES"/>
        </w:rPr>
        <w:t>r</w:t>
      </w:r>
      <w:r w:rsidRPr="61FB2E80">
        <w:rPr>
          <w:lang w:val="es-ES"/>
        </w:rPr>
        <w:t xml:space="preserve"> propuestas.</w:t>
      </w:r>
    </w:p>
    <w:p w:rsidR="00EC071B" w:rsidP="09293407" w:rsidRDefault="00EC071B" w14:paraId="5E9150FB" w14:textId="19592399">
      <w:pPr>
        <w:rPr>
          <w:sz w:val="36"/>
          <w:szCs w:val="36"/>
          <w:lang w:val="es-ES"/>
        </w:rPr>
      </w:pPr>
    </w:p>
    <w:p w:rsidR="02B4D322" w:rsidP="1C5D93D3" w:rsidRDefault="36B81377" w14:paraId="1CFB4999" w14:textId="28F48C75">
      <w:pPr>
        <w:pStyle w:val="Heading3"/>
        <w:ind w:left="0"/>
        <w:rPr>
          <w:lang w:val="es-ES"/>
        </w:rPr>
      </w:pPr>
      <w:bookmarkStart w:name="_Toc1412180023" w:id="54"/>
      <w:bookmarkStart w:name="_Toc1039638977" w:id="55"/>
      <w:r w:rsidRPr="09293407">
        <w:rPr>
          <w:lang w:val="es-ES"/>
        </w:rPr>
        <w:t>Plantilla I: Publicación de la nueva versión</w:t>
      </w:r>
      <w:bookmarkEnd w:id="54"/>
      <w:bookmarkEnd w:id="55"/>
    </w:p>
    <w:p w:rsidR="02B4D322" w:rsidP="1C5D93D3" w:rsidRDefault="36B81377" w14:paraId="0029734B" w14:textId="77777777">
      <w:pPr>
        <w:pStyle w:val="Heading4"/>
        <w:rPr>
          <w:lang w:val="es-ES"/>
        </w:rPr>
      </w:pPr>
      <w:r w:rsidRPr="1C5D93D3">
        <w:rPr>
          <w:lang w:val="es-ES"/>
        </w:rPr>
        <w:t>Modelo</w:t>
      </w:r>
    </w:p>
    <w:tbl>
      <w:tblPr>
        <w:tblStyle w:val="TableGrid"/>
        <w:tblW w:w="0" w:type="auto"/>
        <w:tblLook w:val="06A0" w:firstRow="1" w:lastRow="0" w:firstColumn="1" w:lastColumn="0" w:noHBand="1" w:noVBand="1"/>
      </w:tblPr>
      <w:tblGrid>
        <w:gridCol w:w="3515"/>
        <w:gridCol w:w="4975"/>
      </w:tblGrid>
      <w:tr w:rsidR="1C5D93D3" w:rsidTr="1C5D93D3" w14:paraId="3FFCB5B9" w14:textId="77777777">
        <w:trPr>
          <w:trHeight w:val="300"/>
        </w:trPr>
        <w:tc>
          <w:tcPr>
            <w:tcW w:w="3515" w:type="dxa"/>
          </w:tcPr>
          <w:p w:rsidR="1C5D93D3" w:rsidP="1C5D93D3" w:rsidRDefault="1C5D93D3" w14:paraId="7B5CF6E8" w14:textId="56495FC4">
            <w:pPr>
              <w:rPr>
                <w:lang w:val="es-ES"/>
              </w:rPr>
            </w:pPr>
            <w:r w:rsidRPr="1C5D93D3">
              <w:rPr>
                <w:lang w:val="es-ES"/>
              </w:rPr>
              <w:t xml:space="preserve">Id: </w:t>
            </w:r>
            <w:r w:rsidRPr="1C5D93D3" w:rsidR="1C0BF919">
              <w:rPr>
                <w:lang w:val="es-ES"/>
              </w:rPr>
              <w:t>Public</w:t>
            </w:r>
            <w:r w:rsidRPr="1C5D93D3">
              <w:rPr>
                <w:lang w:val="es-ES"/>
              </w:rPr>
              <w:t>ación_0001</w:t>
            </w:r>
          </w:p>
        </w:tc>
        <w:tc>
          <w:tcPr>
            <w:tcW w:w="4975" w:type="dxa"/>
          </w:tcPr>
          <w:p w:rsidR="1C5D93D3" w:rsidP="1C5D93D3" w:rsidRDefault="1C5D93D3" w14:paraId="23011B32" w14:textId="7B35A46A">
            <w:pPr>
              <w:rPr>
                <w:lang w:val="es-ES"/>
              </w:rPr>
            </w:pPr>
            <w:r w:rsidRPr="1C5D93D3">
              <w:rPr>
                <w:lang w:val="es-ES"/>
              </w:rPr>
              <w:t>Fecha: dd/mm/aaaa</w:t>
            </w:r>
          </w:p>
        </w:tc>
      </w:tr>
      <w:tr w:rsidR="1C5D93D3" w:rsidTr="1C5D93D3" w14:paraId="0B99D9BE" w14:textId="77777777">
        <w:trPr>
          <w:trHeight w:val="300"/>
        </w:trPr>
        <w:tc>
          <w:tcPr>
            <w:tcW w:w="8490" w:type="dxa"/>
            <w:gridSpan w:val="2"/>
          </w:tcPr>
          <w:p w:rsidR="1C5D93D3" w:rsidP="1C5D93D3" w:rsidRDefault="1C5D93D3" w14:paraId="1598500D" w14:textId="79404159">
            <w:pPr>
              <w:rPr>
                <w:i/>
                <w:iCs/>
                <w:lang w:val="es-ES"/>
              </w:rPr>
            </w:pPr>
            <w:r>
              <w:t xml:space="preserve">Nombre: </w:t>
            </w:r>
            <w:r w:rsidRPr="1C5D93D3">
              <w:rPr>
                <w:i/>
                <w:iCs/>
                <w:lang w:val="es-ES"/>
              </w:rPr>
              <w:t>Nombre Apellido1 Apellido2, ...</w:t>
            </w:r>
          </w:p>
        </w:tc>
      </w:tr>
      <w:tr w:rsidR="1C5D93D3" w:rsidTr="1C5D93D3" w14:paraId="015CB597" w14:textId="77777777">
        <w:trPr>
          <w:trHeight w:val="300"/>
        </w:trPr>
        <w:tc>
          <w:tcPr>
            <w:tcW w:w="8490" w:type="dxa"/>
            <w:gridSpan w:val="2"/>
          </w:tcPr>
          <w:p w:rsidR="1C5D93D3" w:rsidP="1C5D93D3" w:rsidRDefault="1C5D93D3" w14:paraId="32C810CA" w14:textId="731CEEAC">
            <w:pPr>
              <w:rPr>
                <w:lang w:val="es-ES"/>
              </w:rPr>
            </w:pPr>
            <w:r w:rsidRPr="1C5D93D3">
              <w:rPr>
                <w:lang w:val="es-ES"/>
              </w:rPr>
              <w:t>Propuesta: Id_propuesta</w:t>
            </w:r>
          </w:p>
        </w:tc>
      </w:tr>
      <w:tr w:rsidR="1C5D93D3" w:rsidTr="1C5D93D3" w14:paraId="26C5A191" w14:textId="77777777">
        <w:trPr>
          <w:trHeight w:val="300"/>
        </w:trPr>
        <w:tc>
          <w:tcPr>
            <w:tcW w:w="8490" w:type="dxa"/>
            <w:gridSpan w:val="2"/>
          </w:tcPr>
          <w:p w:rsidR="1C5D93D3" w:rsidP="1C5D93D3" w:rsidRDefault="1C5D93D3" w14:paraId="25718942" w14:textId="416169A7">
            <w:pPr>
              <w:rPr>
                <w:lang w:val="es-ES"/>
              </w:rPr>
            </w:pPr>
            <w:r w:rsidRPr="1C5D93D3">
              <w:rPr>
                <w:lang w:val="es-ES"/>
              </w:rPr>
              <w:t xml:space="preserve">Descripción:   </w:t>
            </w:r>
          </w:p>
          <w:p w:rsidR="1C5D93D3" w:rsidP="1C5D93D3" w:rsidRDefault="1C5D93D3" w14:paraId="4F65508F" w14:textId="4D8372E2">
            <w:pPr>
              <w:rPr>
                <w:lang w:val="es-ES"/>
              </w:rPr>
            </w:pPr>
          </w:p>
          <w:p w:rsidR="1C5D93D3" w:rsidP="1C5D93D3" w:rsidRDefault="1C5D93D3" w14:paraId="6D5228DC" w14:textId="0FF982A1">
            <w:pPr>
              <w:rPr>
                <w:lang w:val="es-ES"/>
              </w:rPr>
            </w:pPr>
          </w:p>
          <w:p w:rsidR="1C5D93D3" w:rsidP="1C5D93D3" w:rsidRDefault="1C5D93D3" w14:paraId="0AC9A6E1" w14:textId="15120589">
            <w:pPr>
              <w:rPr>
                <w:lang w:val="es-ES"/>
              </w:rPr>
            </w:pPr>
          </w:p>
        </w:tc>
      </w:tr>
      <w:tr w:rsidR="1C5D93D3" w:rsidTr="1C5D93D3" w14:paraId="74DF395D" w14:textId="77777777">
        <w:trPr>
          <w:trHeight w:val="300"/>
        </w:trPr>
        <w:tc>
          <w:tcPr>
            <w:tcW w:w="3515" w:type="dxa"/>
          </w:tcPr>
          <w:p w:rsidR="1C5D93D3" w:rsidP="1C5D93D3" w:rsidRDefault="1C5D93D3" w14:paraId="068E8C63" w14:textId="2A6BACFD">
            <w:pPr>
              <w:rPr>
                <w:lang w:val="es-ES"/>
              </w:rPr>
            </w:pPr>
            <w:r w:rsidRPr="1C5D93D3">
              <w:rPr>
                <w:lang w:val="es-ES"/>
              </w:rPr>
              <w:t>Identificador:</w:t>
            </w:r>
          </w:p>
        </w:tc>
        <w:tc>
          <w:tcPr>
            <w:tcW w:w="4975" w:type="dxa"/>
          </w:tcPr>
          <w:p w:rsidR="1C5D93D3" w:rsidP="1C5D93D3" w:rsidRDefault="1C5D93D3" w14:paraId="6812534F" w14:textId="3BFA30F4">
            <w:pPr>
              <w:rPr>
                <w:lang w:val="es-ES"/>
              </w:rPr>
            </w:pPr>
            <w:r w:rsidRPr="1C5D93D3">
              <w:rPr>
                <w:lang w:val="es-ES"/>
              </w:rPr>
              <w:t>Numero de pag: 1/1</w:t>
            </w:r>
          </w:p>
        </w:tc>
      </w:tr>
    </w:tbl>
    <w:p w:rsidR="02B4D322" w:rsidP="1C5D93D3" w:rsidRDefault="36B81377" w14:paraId="46C01DC9" w14:textId="77777777">
      <w:pPr>
        <w:pStyle w:val="Heading4"/>
        <w:rPr>
          <w:lang w:val="es-ES"/>
        </w:rPr>
      </w:pPr>
      <w:r w:rsidRPr="1C5D93D3">
        <w:rPr>
          <w:lang w:val="es-ES"/>
        </w:rPr>
        <w:t>Justificación de sus campos</w:t>
      </w:r>
    </w:p>
    <w:p w:rsidR="02B4D322" w:rsidP="1C5D93D3" w:rsidRDefault="36B81377" w14:paraId="65527363" w14:textId="245E22F6">
      <w:pPr>
        <w:pStyle w:val="ListParagraph"/>
        <w:numPr>
          <w:ilvl w:val="0"/>
          <w:numId w:val="38"/>
        </w:numPr>
        <w:rPr>
          <w:lang w:val="es-ES"/>
        </w:rPr>
      </w:pPr>
      <w:r w:rsidRPr="1C5D93D3">
        <w:rPr>
          <w:b/>
          <w:bCs/>
          <w:lang w:val="es-ES"/>
        </w:rPr>
        <w:t>Id</w:t>
      </w:r>
      <w:r w:rsidRPr="1C5D93D3">
        <w:rPr>
          <w:lang w:val="es-ES"/>
        </w:rPr>
        <w:t xml:space="preserve">: </w:t>
      </w:r>
      <w:r w:rsidRPr="1C5D93D3" w:rsidR="21A40B13">
        <w:rPr>
          <w:lang w:val="es-ES"/>
        </w:rPr>
        <w:t>Publicación</w:t>
      </w:r>
      <w:r w:rsidRPr="1C5D93D3">
        <w:rPr>
          <w:lang w:val="es-ES"/>
        </w:rPr>
        <w:t xml:space="preserve">_ + número identificativo. Se emplea con el fin de mantener un registro y una organización de cada una de las planificaciones. </w:t>
      </w:r>
    </w:p>
    <w:p w:rsidR="02B4D322" w:rsidP="1C5D93D3" w:rsidRDefault="36B81377" w14:paraId="15BCB277" w14:textId="27E51AD6">
      <w:pPr>
        <w:pStyle w:val="ListParagraph"/>
        <w:numPr>
          <w:ilvl w:val="0"/>
          <w:numId w:val="38"/>
        </w:numPr>
        <w:rPr>
          <w:lang w:val="es-ES"/>
        </w:rPr>
      </w:pPr>
      <w:r w:rsidRPr="1C5D93D3">
        <w:rPr>
          <w:b/>
          <w:bCs/>
          <w:lang w:val="es-ES"/>
        </w:rPr>
        <w:t>Fecha:</w:t>
      </w:r>
      <w:r w:rsidRPr="1C5D93D3">
        <w:rPr>
          <w:lang w:val="es-ES"/>
        </w:rPr>
        <w:t xml:space="preserve"> Fecha en la que se </w:t>
      </w:r>
      <w:r w:rsidRPr="1C5D93D3" w:rsidR="6F0CDB29">
        <w:rPr>
          <w:lang w:val="es-ES"/>
        </w:rPr>
        <w:t>publica la nueva versión,</w:t>
      </w:r>
      <w:r w:rsidRPr="1C5D93D3">
        <w:rPr>
          <w:lang w:val="es-ES"/>
        </w:rPr>
        <w:t xml:space="preserve"> con formato dd/mm/aaaa. Tiene una utilidad organizativa, ayuda a la búsqueda y organización de mensajes.</w:t>
      </w:r>
    </w:p>
    <w:p w:rsidR="02B4D322" w:rsidP="1C5D93D3" w:rsidRDefault="36B81377" w14:paraId="071A13C7" w14:textId="0FCD34F4">
      <w:pPr>
        <w:pStyle w:val="ListParagraph"/>
        <w:numPr>
          <w:ilvl w:val="0"/>
          <w:numId w:val="38"/>
        </w:numPr>
        <w:rPr>
          <w:lang w:val="es-ES"/>
        </w:rPr>
      </w:pPr>
      <w:r w:rsidRPr="1C5D93D3">
        <w:rPr>
          <w:b/>
          <w:bCs/>
          <w:lang w:val="es-ES"/>
        </w:rPr>
        <w:t>Nombre</w:t>
      </w:r>
      <w:r w:rsidRPr="1C5D93D3">
        <w:rPr>
          <w:lang w:val="es-ES"/>
        </w:rPr>
        <w:t>: Individuo que ha formulado la solicitud de cambio, ya sea un integrante del grupo de desarrollo del proyecto en cuestión o un cliente que presenta un informe de problemas o una sugerencia de mejora.</w:t>
      </w:r>
    </w:p>
    <w:p w:rsidR="02B4D322" w:rsidP="1C5D93D3" w:rsidRDefault="36B81377" w14:paraId="359BC056" w14:textId="1EAA69AF">
      <w:pPr>
        <w:pStyle w:val="ListParagraph"/>
        <w:numPr>
          <w:ilvl w:val="0"/>
          <w:numId w:val="38"/>
        </w:numPr>
        <w:rPr>
          <w:lang w:val="es-ES"/>
        </w:rPr>
      </w:pPr>
      <w:r w:rsidRPr="1C5D93D3">
        <w:rPr>
          <w:b/>
          <w:bCs/>
          <w:lang w:val="es-ES"/>
        </w:rPr>
        <w:t>Propuesta</w:t>
      </w:r>
      <w:r w:rsidRPr="1C5D93D3">
        <w:rPr>
          <w:lang w:val="es-ES"/>
        </w:rPr>
        <w:t xml:space="preserve">: nombre identificador de la propuesta </w:t>
      </w:r>
      <w:r w:rsidRPr="1C5D93D3" w:rsidR="32D8EAD1">
        <w:rPr>
          <w:lang w:val="es-ES"/>
        </w:rPr>
        <w:t>inicial que se acaba de implementar y publicar</w:t>
      </w:r>
      <w:r w:rsidRPr="1C5D93D3">
        <w:rPr>
          <w:lang w:val="es-ES"/>
        </w:rPr>
        <w:t>, que sirve para referencia</w:t>
      </w:r>
      <w:r w:rsidRPr="1C5D93D3" w:rsidR="6CEB4A1C">
        <w:rPr>
          <w:lang w:val="es-ES"/>
        </w:rPr>
        <w:t>r</w:t>
      </w:r>
      <w:r w:rsidRPr="1C5D93D3">
        <w:rPr>
          <w:lang w:val="es-ES"/>
        </w:rPr>
        <w:t xml:space="preserve"> la “Propuesta de Cambios”.</w:t>
      </w:r>
    </w:p>
    <w:p w:rsidR="02B4D322" w:rsidP="1C5D93D3" w:rsidRDefault="36B81377" w14:paraId="6E6FD742" w14:textId="456240DA">
      <w:pPr>
        <w:pStyle w:val="ListParagraph"/>
        <w:numPr>
          <w:ilvl w:val="0"/>
          <w:numId w:val="38"/>
        </w:numPr>
        <w:rPr>
          <w:lang w:val="es-ES"/>
        </w:rPr>
      </w:pPr>
      <w:r w:rsidRPr="1C5D93D3">
        <w:rPr>
          <w:b/>
          <w:bCs/>
          <w:lang w:val="es-ES"/>
        </w:rPr>
        <w:t>Descripción:</w:t>
      </w:r>
      <w:r w:rsidRPr="1C5D93D3">
        <w:rPr>
          <w:lang w:val="es-ES"/>
        </w:rPr>
        <w:t xml:space="preserve"> Se detallan </w:t>
      </w:r>
      <w:r w:rsidRPr="1C5D93D3" w:rsidR="67826340">
        <w:rPr>
          <w:lang w:val="es-ES"/>
        </w:rPr>
        <w:t>los pasos a seguir para publicar la versión y si esta se ha publicado correctamente y sin errores.</w:t>
      </w:r>
    </w:p>
    <w:p w:rsidR="02B4D322" w:rsidP="1C5D93D3" w:rsidRDefault="36B81377" w14:paraId="7C5B9424" w14:textId="2ADF3BC5">
      <w:pPr>
        <w:pStyle w:val="ListParagraph"/>
        <w:numPr>
          <w:ilvl w:val="0"/>
          <w:numId w:val="38"/>
        </w:numPr>
        <w:rPr>
          <w:lang w:val="es-ES"/>
        </w:rPr>
      </w:pPr>
      <w:r w:rsidRPr="1C5D93D3">
        <w:rPr>
          <w:b/>
          <w:bCs/>
          <w:lang w:val="es-ES"/>
        </w:rPr>
        <w:t>Pie de plantilla</w:t>
      </w:r>
      <w:r w:rsidRPr="1C5D93D3">
        <w:rPr>
          <w:lang w:val="es-ES"/>
        </w:rPr>
        <w:t>: Identificador y número de página. Permite organizar y rastrea</w:t>
      </w:r>
      <w:r w:rsidRPr="1C5D93D3" w:rsidR="4491FCB1">
        <w:rPr>
          <w:lang w:val="es-ES"/>
        </w:rPr>
        <w:t>r</w:t>
      </w:r>
      <w:r w:rsidRPr="1C5D93D3">
        <w:rPr>
          <w:lang w:val="es-ES"/>
        </w:rPr>
        <w:t xml:space="preserve"> propuestas.</w:t>
      </w:r>
    </w:p>
    <w:p w:rsidR="4684A7BE" w:rsidP="4684A7BE" w:rsidRDefault="4684A7BE" w14:paraId="181FF5AE" w14:textId="7201F0C9">
      <w:pPr>
        <w:rPr>
          <w:sz w:val="36"/>
          <w:szCs w:val="36"/>
          <w:lang w:val="es-ES"/>
        </w:rPr>
      </w:pPr>
    </w:p>
    <w:p w:rsidR="4684A7BE" w:rsidP="4684A7BE" w:rsidRDefault="00EC071B" w14:paraId="258995E3" w14:textId="64091FE1">
      <w:pPr>
        <w:rPr>
          <w:sz w:val="36"/>
          <w:szCs w:val="36"/>
          <w:lang w:val="es-ES"/>
        </w:rPr>
      </w:pPr>
      <w:r>
        <w:rPr>
          <w:sz w:val="36"/>
          <w:szCs w:val="36"/>
          <w:lang w:val="es-ES"/>
        </w:rPr>
        <w:br w:type="page"/>
      </w:r>
    </w:p>
    <w:p w:rsidR="00405635" w:rsidP="00405635" w:rsidRDefault="00405635" w14:paraId="5A17919B" w14:textId="5597ACBC">
      <w:pPr>
        <w:pStyle w:val="Heading1"/>
      </w:pPr>
      <w:bookmarkStart w:name="_Toc769663800" w:id="56"/>
      <w:bookmarkStart w:name="_Toc527435624" w:id="57"/>
      <w:r>
        <w:t>ANEXOS</w:t>
      </w:r>
      <w:bookmarkEnd w:id="56"/>
      <w:bookmarkEnd w:id="57"/>
    </w:p>
    <w:p w:rsidR="008D16F2" w:rsidP="008D16F2" w:rsidRDefault="008D16F2" w14:paraId="763C1422" w14:textId="1F331529">
      <w:pPr>
        <w:pStyle w:val="Heading2"/>
        <w:rPr>
          <w:lang w:val="es-ES"/>
        </w:rPr>
      </w:pPr>
      <w:bookmarkStart w:name="_Toc894273736" w:id="58"/>
      <w:bookmarkStart w:name="_Toc1836015624" w:id="59"/>
      <w:r w:rsidRPr="09293407">
        <w:rPr>
          <w:lang w:val="es-ES"/>
        </w:rPr>
        <w:t>Anexo</w:t>
      </w:r>
      <w:r w:rsidRPr="09293407" w:rsidR="004D546D">
        <w:rPr>
          <w:lang w:val="es-ES"/>
        </w:rPr>
        <w:t xml:space="preserve"> </w:t>
      </w:r>
      <w:r w:rsidRPr="09293407">
        <w:rPr>
          <w:lang w:val="es-ES"/>
        </w:rPr>
        <w:t>1.</w:t>
      </w:r>
      <w:r w:rsidRPr="09293407" w:rsidR="004D546D">
        <w:rPr>
          <w:lang w:val="es-ES"/>
        </w:rPr>
        <w:t>-</w:t>
      </w:r>
      <w:r w:rsidRPr="09293407">
        <w:rPr>
          <w:lang w:val="es-ES"/>
        </w:rPr>
        <w:t xml:space="preserve"> Cambios propuestos por cada miembro del grupo</w:t>
      </w:r>
      <w:bookmarkEnd w:id="58"/>
      <w:bookmarkEnd w:id="59"/>
    </w:p>
    <w:p w:rsidR="57211970" w:rsidP="1C5D93D3" w:rsidRDefault="57211970" w14:paraId="6961A6B4" w14:textId="792362F7">
      <w:pPr>
        <w:pStyle w:val="Heading3"/>
        <w:rPr>
          <w:lang w:val="es-ES"/>
        </w:rPr>
      </w:pPr>
      <w:bookmarkStart w:name="_Toc1835500122" w:id="60"/>
      <w:bookmarkStart w:name="_Toc543030015" w:id="61"/>
      <w:r w:rsidRPr="09293407">
        <w:rPr>
          <w:lang w:val="es-ES"/>
        </w:rPr>
        <w:t>Roque Otero Freiria</w:t>
      </w:r>
      <w:bookmarkEnd w:id="60"/>
      <w:bookmarkEnd w:id="61"/>
    </w:p>
    <w:p w:rsidR="57211970" w:rsidP="1C5D93D3" w:rsidRDefault="57211970" w14:paraId="776925F6" w14:textId="4A1B4FCF">
      <w:pPr>
        <w:pStyle w:val="ListParagraph"/>
        <w:numPr>
          <w:ilvl w:val="0"/>
          <w:numId w:val="37"/>
        </w:numPr>
        <w:rPr>
          <w:lang w:val="es-ES"/>
        </w:rPr>
      </w:pPr>
      <w:r w:rsidRPr="1C5D93D3">
        <w:rPr>
          <w:lang w:val="es-ES"/>
        </w:rPr>
        <w:t>Requisito no funcional:</w:t>
      </w:r>
      <w:r w:rsidR="005574EB">
        <w:rPr>
          <w:lang w:val="es-ES"/>
        </w:rPr>
        <w:t xml:space="preserve"> </w:t>
      </w:r>
      <w:r w:rsidR="00742771">
        <w:rPr>
          <w:lang w:val="es-ES"/>
        </w:rPr>
        <w:t xml:space="preserve">añadir que permita un número mínimo de conexiones simultáneas a la aplicación, para garantizar que </w:t>
      </w:r>
      <w:r w:rsidR="00B77A39">
        <w:rPr>
          <w:lang w:val="es-ES"/>
        </w:rPr>
        <w:t>esté disponible para todos los usuarios.</w:t>
      </w:r>
    </w:p>
    <w:p w:rsidR="57211970" w:rsidP="1C5D93D3" w:rsidRDefault="57211970" w14:paraId="0DEFA45E" w14:textId="01B4E656">
      <w:pPr>
        <w:pStyle w:val="ListParagraph"/>
        <w:numPr>
          <w:ilvl w:val="0"/>
          <w:numId w:val="37"/>
        </w:numPr>
        <w:rPr>
          <w:lang w:val="es-ES"/>
        </w:rPr>
      </w:pPr>
      <w:r w:rsidRPr="1C5D93D3">
        <w:rPr>
          <w:lang w:val="es-ES"/>
        </w:rPr>
        <w:t>Requisito funcional:</w:t>
      </w:r>
      <w:r w:rsidR="002B6125">
        <w:rPr>
          <w:lang w:val="es-ES"/>
        </w:rPr>
        <w:t xml:space="preserve"> añadir un </w:t>
      </w:r>
      <w:r w:rsidRPr="002B6125" w:rsidR="002B6125">
        <w:rPr>
          <w:lang w:val="es-ES"/>
        </w:rPr>
        <w:t>Subsistema de Acceso á Aplicación</w:t>
      </w:r>
      <w:r w:rsidR="002B6125">
        <w:rPr>
          <w:lang w:val="es-ES"/>
        </w:rPr>
        <w:t>, para englobar lo referente a inciar sesión y registrar</w:t>
      </w:r>
      <w:r w:rsidR="002F0C67">
        <w:rPr>
          <w:lang w:val="es-ES"/>
        </w:rPr>
        <w:t xml:space="preserve"> usuario.</w:t>
      </w:r>
    </w:p>
    <w:p w:rsidR="57211970" w:rsidP="1C5D93D3" w:rsidRDefault="57211970" w14:paraId="0A275BA8" w14:textId="043EFE87">
      <w:pPr>
        <w:pStyle w:val="ListParagraph"/>
        <w:numPr>
          <w:ilvl w:val="0"/>
          <w:numId w:val="37"/>
        </w:numPr>
        <w:rPr>
          <w:lang w:val="es-ES"/>
        </w:rPr>
      </w:pPr>
      <w:r w:rsidRPr="1C5D93D3">
        <w:rPr>
          <w:lang w:val="es-ES"/>
        </w:rPr>
        <w:t>Problema en los documentos de la línea base</w:t>
      </w:r>
      <w:r w:rsidRPr="1C5D93D3" w:rsidR="6A38C07F">
        <w:rPr>
          <w:lang w:val="es-ES"/>
        </w:rPr>
        <w:t>:</w:t>
      </w:r>
      <w:r w:rsidR="00DF77EB">
        <w:rPr>
          <w:lang w:val="es-ES"/>
        </w:rPr>
        <w:t xml:space="preserve"> f</w:t>
      </w:r>
      <w:r w:rsidRPr="00DF77EB" w:rsidR="00DF77EB">
        <w:rPr>
          <w:lang w:val="es-ES"/>
        </w:rPr>
        <w:t>alta de campos como la planificación de actividades</w:t>
      </w:r>
      <w:r w:rsidR="0006725A">
        <w:rPr>
          <w:lang w:val="es-ES"/>
        </w:rPr>
        <w:t>.</w:t>
      </w:r>
    </w:p>
    <w:p w:rsidR="57211970" w:rsidP="1C5D93D3" w:rsidRDefault="57211970" w14:paraId="52F87BBC" w14:textId="0A7BC84A">
      <w:pPr>
        <w:pStyle w:val="Heading3"/>
        <w:spacing w:line="259" w:lineRule="auto"/>
        <w:rPr>
          <w:lang w:val="es-ES"/>
        </w:rPr>
      </w:pPr>
      <w:bookmarkStart w:name="_Toc1130387068" w:id="62"/>
      <w:bookmarkStart w:name="_Toc673418324" w:id="63"/>
      <w:r w:rsidRPr="09293407">
        <w:rPr>
          <w:lang w:val="es-ES"/>
        </w:rPr>
        <w:t>Carla Pereira Iglesias</w:t>
      </w:r>
      <w:bookmarkEnd w:id="62"/>
      <w:bookmarkEnd w:id="63"/>
    </w:p>
    <w:p w:rsidR="57211970" w:rsidP="1C5D93D3" w:rsidRDefault="57211970" w14:paraId="07BFDCDD" w14:textId="09930A1C">
      <w:pPr>
        <w:pStyle w:val="ListParagraph"/>
        <w:numPr>
          <w:ilvl w:val="0"/>
          <w:numId w:val="37"/>
        </w:numPr>
        <w:rPr>
          <w:lang w:val="es-ES"/>
        </w:rPr>
      </w:pPr>
      <w:r w:rsidRPr="169C540A">
        <w:rPr>
          <w:lang w:val="es-ES"/>
        </w:rPr>
        <w:t>Requisito no funcional:</w:t>
      </w:r>
      <w:r w:rsidRPr="00B55D53" w:rsidR="00B55D53">
        <w:rPr>
          <w:lang w:val="es-ES"/>
        </w:rPr>
        <w:t xml:space="preserve"> añadir acceso por reconocimiento facial</w:t>
      </w:r>
      <w:r w:rsidR="005656A7">
        <w:rPr>
          <w:lang w:val="es-ES"/>
        </w:rPr>
        <w:t>.</w:t>
      </w:r>
    </w:p>
    <w:p w:rsidR="57211970" w:rsidP="1C5D93D3" w:rsidRDefault="57211970" w14:paraId="1C8DA7D7" w14:textId="77777777">
      <w:pPr>
        <w:pStyle w:val="ListParagraph"/>
        <w:numPr>
          <w:ilvl w:val="0"/>
          <w:numId w:val="37"/>
        </w:numPr>
        <w:rPr>
          <w:lang w:val="es-ES"/>
        </w:rPr>
      </w:pPr>
      <w:r w:rsidRPr="169C540A">
        <w:rPr>
          <w:lang w:val="es-ES"/>
        </w:rPr>
        <w:t>Requisito funcional:</w:t>
      </w:r>
      <w:r w:rsidR="00E806E3">
        <w:rPr>
          <w:lang w:val="es-ES"/>
        </w:rPr>
        <w:t xml:space="preserve"> </w:t>
      </w:r>
      <w:r w:rsidRPr="005656A7" w:rsidR="005656A7">
        <w:rPr>
          <w:lang w:val="es-ES"/>
        </w:rPr>
        <w:t>añadir amigos entre viajeros y feed de posts.</w:t>
      </w:r>
    </w:p>
    <w:p w:rsidR="57211970" w:rsidP="00F01718" w:rsidRDefault="57211970" w14:paraId="30482DCB" w14:textId="7953BD2F">
      <w:pPr>
        <w:pStyle w:val="ListParagraph"/>
        <w:numPr>
          <w:ilvl w:val="0"/>
          <w:numId w:val="37"/>
        </w:numPr>
        <w:rPr>
          <w:lang w:val="es-ES"/>
        </w:rPr>
      </w:pPr>
      <w:r w:rsidRPr="1C5D93D3">
        <w:rPr>
          <w:lang w:val="es-ES"/>
        </w:rPr>
        <w:t>Problema en los documentos de la línea base</w:t>
      </w:r>
      <w:r w:rsidRPr="1C5D93D3" w:rsidR="238A7E64">
        <w:rPr>
          <w:lang w:val="es-ES"/>
        </w:rPr>
        <w:t>:</w:t>
      </w:r>
      <w:r w:rsidR="0065745C">
        <w:rPr>
          <w:lang w:val="es-ES"/>
        </w:rPr>
        <w:t xml:space="preserve"> </w:t>
      </w:r>
      <w:r w:rsidRPr="0065745C" w:rsidR="0065745C">
        <w:rPr>
          <w:lang w:val="es-ES"/>
        </w:rPr>
        <w:t>mala organización de carpetas, poner REM aparte.</w:t>
      </w:r>
    </w:p>
    <w:p w:rsidR="1C5D93D3" w:rsidP="1C5D93D3" w:rsidRDefault="1C5D93D3" w14:paraId="2AE4BC25" w14:textId="4F1EB263">
      <w:pPr>
        <w:rPr>
          <w:lang w:val="es-ES"/>
        </w:rPr>
      </w:pPr>
    </w:p>
    <w:p w:rsidR="57211970" w:rsidP="1C5D93D3" w:rsidRDefault="57211970" w14:paraId="3359DB57" w14:textId="7DCB8B15">
      <w:pPr>
        <w:pStyle w:val="Heading3"/>
        <w:spacing w:line="259" w:lineRule="auto"/>
        <w:rPr>
          <w:lang w:val="es-ES"/>
        </w:rPr>
      </w:pPr>
      <w:bookmarkStart w:name="_Toc505099415" w:id="64"/>
      <w:bookmarkStart w:name="_Toc944854836" w:id="65"/>
      <w:r w:rsidRPr="09293407">
        <w:rPr>
          <w:lang w:val="es-ES"/>
        </w:rPr>
        <w:t>Lucía Picos Maiztegui</w:t>
      </w:r>
      <w:bookmarkEnd w:id="64"/>
      <w:bookmarkEnd w:id="65"/>
    </w:p>
    <w:p w:rsidR="57211970" w:rsidP="1C5D93D3" w:rsidRDefault="57211970" w14:paraId="6BBDDBF1" w14:textId="6178A301">
      <w:pPr>
        <w:pStyle w:val="ListParagraph"/>
        <w:numPr>
          <w:ilvl w:val="0"/>
          <w:numId w:val="37"/>
        </w:numPr>
        <w:rPr>
          <w:lang w:val="es-ES"/>
        </w:rPr>
      </w:pPr>
      <w:r w:rsidRPr="1C5D93D3">
        <w:rPr>
          <w:lang w:val="es-ES"/>
        </w:rPr>
        <w:t>Requisito no funcional: Asegurar la disponibilidad, el sistema debe estar disponible cuando sea necesario.</w:t>
      </w:r>
    </w:p>
    <w:p w:rsidR="57211970" w:rsidP="1C5D93D3" w:rsidRDefault="57211970" w14:paraId="5BBAF087" w14:textId="02B29DA4">
      <w:pPr>
        <w:pStyle w:val="ListParagraph"/>
        <w:numPr>
          <w:ilvl w:val="0"/>
          <w:numId w:val="37"/>
        </w:numPr>
        <w:rPr>
          <w:lang w:val="es-ES"/>
        </w:rPr>
      </w:pPr>
      <w:r w:rsidRPr="1C5D93D3">
        <w:rPr>
          <w:lang w:val="es-ES"/>
        </w:rPr>
        <w:t>Requisito funcional: Poder exportar las estadísticas de uso a Excel.</w:t>
      </w:r>
    </w:p>
    <w:p w:rsidR="1C5D93D3" w:rsidP="0228D7D6" w:rsidRDefault="57211970" w14:paraId="3EF254C3" w14:textId="5E4460F3">
      <w:pPr>
        <w:pStyle w:val="ListParagraph"/>
        <w:numPr>
          <w:ilvl w:val="0"/>
          <w:numId w:val="37"/>
        </w:numPr>
        <w:rPr>
          <w:lang w:val="es-ES"/>
        </w:rPr>
      </w:pPr>
      <w:r w:rsidRPr="1C5D93D3">
        <w:rPr>
          <w:lang w:val="es-ES"/>
        </w:rPr>
        <w:t>Problema en los documentos de la línea base: No e</w:t>
      </w:r>
      <w:r w:rsidRPr="1C5D93D3" w:rsidR="45181210">
        <w:rPr>
          <w:lang w:val="es-ES"/>
        </w:rPr>
        <w:t>xiste un diagrama con los requisitos de información.</w:t>
      </w:r>
    </w:p>
    <w:p w:rsidRPr="00B07FF5" w:rsidR="00B07FF5" w:rsidP="00B07FF5" w:rsidRDefault="00B07FF5" w14:paraId="4597F8BF" w14:textId="77777777">
      <w:pPr>
        <w:rPr>
          <w:lang w:val="es-ES"/>
        </w:rPr>
      </w:pPr>
    </w:p>
    <w:p w:rsidRPr="00B07FF5" w:rsidR="00B07FF5" w:rsidP="00AB2E8E" w:rsidRDefault="00B07FF5" w14:paraId="4B8D8939" w14:textId="50E31C11">
      <w:pPr>
        <w:pStyle w:val="Heading3"/>
        <w:spacing w:line="259" w:lineRule="auto"/>
        <w:rPr>
          <w:lang w:val="es-ES"/>
        </w:rPr>
      </w:pPr>
      <w:bookmarkStart w:name="_Toc59440551" w:id="66"/>
      <w:bookmarkStart w:name="_Toc365562503" w:id="67"/>
      <w:r w:rsidRPr="09293407">
        <w:rPr>
          <w:lang w:val="es-ES"/>
        </w:rPr>
        <w:t>Alejandro Limia Sánchez</w:t>
      </w:r>
      <w:bookmarkEnd w:id="66"/>
      <w:bookmarkEnd w:id="67"/>
    </w:p>
    <w:p w:rsidRPr="001649FD" w:rsidR="00B07FF5" w:rsidP="001649FD" w:rsidRDefault="00B07FF5" w14:paraId="16A02BAB" w14:textId="7F441D81">
      <w:pPr>
        <w:pStyle w:val="ListParagraph"/>
        <w:numPr>
          <w:ilvl w:val="0"/>
          <w:numId w:val="37"/>
        </w:numPr>
        <w:jc w:val="both"/>
        <w:rPr>
          <w:lang w:val="es-ES"/>
        </w:rPr>
      </w:pPr>
      <w:r w:rsidRPr="00DD37B1">
        <w:rPr>
          <w:lang w:val="es-ES"/>
        </w:rPr>
        <w:t>Requisito no funcional:</w:t>
      </w:r>
      <w:r w:rsidRPr="00DD37B1" w:rsidR="00DD37B1">
        <w:rPr>
          <w:lang w:val="es-ES"/>
        </w:rPr>
        <w:t xml:space="preserve"> ejecución en equipos con poca memoria, que </w:t>
      </w:r>
      <w:r w:rsidR="001649FD">
        <w:rPr>
          <w:lang w:val="es-ES"/>
        </w:rPr>
        <w:t>disponga de</w:t>
      </w:r>
      <w:r w:rsidRPr="00DD37B1" w:rsidR="00DD37B1">
        <w:rPr>
          <w:lang w:val="es-ES"/>
        </w:rPr>
        <w:t xml:space="preserve">, al menos, </w:t>
      </w:r>
      <w:r w:rsidR="001649FD">
        <w:rPr>
          <w:lang w:val="es-ES"/>
        </w:rPr>
        <w:t>1G</w:t>
      </w:r>
      <w:r w:rsidRPr="00DD37B1" w:rsidR="00DD37B1">
        <w:rPr>
          <w:lang w:val="es-ES"/>
        </w:rPr>
        <w:t>B de memoria</w:t>
      </w:r>
      <w:r w:rsidR="001649FD">
        <w:rPr>
          <w:lang w:val="es-ES"/>
        </w:rPr>
        <w:t xml:space="preserve"> </w:t>
      </w:r>
      <w:r w:rsidRPr="001649FD" w:rsidR="00DD37B1">
        <w:rPr>
          <w:lang w:val="es-ES"/>
        </w:rPr>
        <w:t>RAM</w:t>
      </w:r>
      <w:r w:rsidRPr="001649FD">
        <w:rPr>
          <w:lang w:val="es-ES"/>
        </w:rPr>
        <w:t>.</w:t>
      </w:r>
    </w:p>
    <w:p w:rsidR="00B07FF5" w:rsidP="00B07FF5" w:rsidRDefault="00B07FF5" w14:paraId="19B802A2" w14:textId="29561CFD">
      <w:pPr>
        <w:pStyle w:val="ListParagraph"/>
        <w:numPr>
          <w:ilvl w:val="0"/>
          <w:numId w:val="37"/>
        </w:numPr>
        <w:rPr>
          <w:lang w:val="es-ES"/>
        </w:rPr>
      </w:pPr>
      <w:r w:rsidRPr="64F78B46">
        <w:rPr>
          <w:lang w:val="es-ES"/>
        </w:rPr>
        <w:t xml:space="preserve">Requisito funcional: </w:t>
      </w:r>
      <w:r w:rsidR="00E408D8">
        <w:rPr>
          <w:lang w:val="es-ES"/>
        </w:rPr>
        <w:t>poder mandar mensajes de audio al chat</w:t>
      </w:r>
      <w:r w:rsidRPr="64F78B46">
        <w:rPr>
          <w:lang w:val="es-ES"/>
        </w:rPr>
        <w:t>.</w:t>
      </w:r>
    </w:p>
    <w:p w:rsidR="00B07FF5" w:rsidP="00B07FF5" w:rsidRDefault="00B07FF5" w14:paraId="4349CD94" w14:textId="5A37405F">
      <w:pPr>
        <w:pStyle w:val="ListParagraph"/>
        <w:numPr>
          <w:ilvl w:val="0"/>
          <w:numId w:val="37"/>
        </w:numPr>
        <w:rPr>
          <w:lang w:val="es-ES"/>
        </w:rPr>
      </w:pPr>
      <w:r w:rsidRPr="28A2B48E">
        <w:rPr>
          <w:lang w:val="es-ES"/>
        </w:rPr>
        <w:t>Problema en los documentos de la línea base</w:t>
      </w:r>
      <w:r w:rsidRPr="4F67E129">
        <w:rPr>
          <w:lang w:val="es-ES"/>
        </w:rPr>
        <w:t xml:space="preserve">: </w:t>
      </w:r>
      <w:r w:rsidR="000C53BE">
        <w:rPr>
          <w:lang w:val="es-ES"/>
        </w:rPr>
        <w:t>mala explicación de las pruebas de consistencia y privacidad</w:t>
      </w:r>
      <w:r w:rsidR="001F36CC">
        <w:rPr>
          <w:lang w:val="es-ES"/>
        </w:rPr>
        <w:t>.</w:t>
      </w:r>
    </w:p>
    <w:p w:rsidRPr="00B07FF5" w:rsidR="008D16F2" w:rsidP="008D16F2" w:rsidRDefault="008D16F2" w14:paraId="4B1F511A" w14:textId="77777777">
      <w:pPr>
        <w:rPr>
          <w:lang w:val="es-ES"/>
        </w:rPr>
      </w:pPr>
    </w:p>
    <w:p w:rsidRPr="00F63D22" w:rsidR="009F4572" w:rsidP="1C5D93D3" w:rsidRDefault="00F63D22" w14:paraId="65F9C3DC" w14:textId="53D786C1">
      <w:pPr>
        <w:pStyle w:val="Heading2"/>
        <w:rPr>
          <w:lang w:val="es-ES"/>
        </w:rPr>
      </w:pPr>
      <w:bookmarkStart w:name="_Toc1226673129" w:id="68"/>
      <w:bookmarkStart w:name="_Toc783547778" w:id="69"/>
      <w:r w:rsidRPr="09293407">
        <w:rPr>
          <w:lang w:val="es-ES"/>
        </w:rPr>
        <w:t>A</w:t>
      </w:r>
      <w:r w:rsidRPr="09293407" w:rsidR="00F42A99">
        <w:rPr>
          <w:lang w:val="es-ES"/>
        </w:rPr>
        <w:t xml:space="preserve">nexo </w:t>
      </w:r>
      <w:r w:rsidRPr="09293407" w:rsidR="008D16F2">
        <w:rPr>
          <w:lang w:val="es-ES"/>
        </w:rPr>
        <w:t>2</w:t>
      </w:r>
      <w:r w:rsidRPr="09293407" w:rsidR="00F42A99">
        <w:rPr>
          <w:lang w:val="es-ES"/>
        </w:rPr>
        <w:t>.</w:t>
      </w:r>
      <w:r w:rsidRPr="09293407" w:rsidR="004D546D">
        <w:rPr>
          <w:lang w:val="es-ES"/>
        </w:rPr>
        <w:t>-</w:t>
      </w:r>
      <w:r w:rsidRPr="09293407" w:rsidR="00F42A99">
        <w:rPr>
          <w:lang w:val="es-ES"/>
        </w:rPr>
        <w:t xml:space="preserve"> </w:t>
      </w:r>
      <w:r w:rsidRPr="09293407">
        <w:rPr>
          <w:lang w:val="es-ES"/>
        </w:rPr>
        <w:t>Bibliografía y material utilizado</w:t>
      </w:r>
      <w:bookmarkEnd w:id="68"/>
      <w:bookmarkEnd w:id="69"/>
    </w:p>
    <w:p w:rsidRPr="00F63D22" w:rsidR="009F4572" w:rsidP="1C5D93D3" w:rsidRDefault="15934F26" w14:paraId="5023141B" w14:textId="7181087E">
      <w:pPr>
        <w:pStyle w:val="ListParagraph"/>
        <w:numPr>
          <w:ilvl w:val="0"/>
          <w:numId w:val="36"/>
        </w:numPr>
        <w:rPr>
          <w:lang w:val="es-ES"/>
        </w:rPr>
      </w:pPr>
      <w:r w:rsidRPr="1C5D93D3">
        <w:rPr>
          <w:lang w:val="es-ES"/>
        </w:rPr>
        <w:t>PresGC_Dia1.pdf</w:t>
      </w:r>
    </w:p>
    <w:p w:rsidR="15934F26" w:rsidP="1C5D93D3" w:rsidRDefault="15934F26" w14:paraId="2F0C92EC" w14:textId="72DDEBE4">
      <w:pPr>
        <w:pStyle w:val="ListParagraph"/>
        <w:numPr>
          <w:ilvl w:val="0"/>
          <w:numId w:val="36"/>
        </w:numPr>
        <w:rPr>
          <w:lang w:val="es-ES"/>
        </w:rPr>
      </w:pPr>
      <w:r w:rsidRPr="1C5D93D3">
        <w:rPr>
          <w:lang w:val="es-ES"/>
        </w:rPr>
        <w:t>TEMA4.pdf</w:t>
      </w:r>
    </w:p>
    <w:p w:rsidRPr="00F63D22" w:rsidR="009F4572" w:rsidP="001061FB" w:rsidRDefault="009F4572" w14:paraId="1F3B1409" w14:textId="77777777">
      <w:pPr>
        <w:rPr>
          <w:szCs w:val="18"/>
          <w:lang w:val="es-ES_tradnl"/>
        </w:rPr>
      </w:pPr>
    </w:p>
    <w:p w:rsidR="00C31628" w:rsidP="001061FB" w:rsidRDefault="00C31628" w14:paraId="53DC0E1D" w14:textId="77777777">
      <w:pPr>
        <w:rPr>
          <w:szCs w:val="18"/>
          <w:lang w:val="es-ES_tradnl"/>
        </w:rPr>
      </w:pPr>
    </w:p>
    <w:p w:rsidR="00C31628" w:rsidP="001061FB" w:rsidRDefault="00C31628" w14:paraId="3F19CE94" w14:textId="77777777">
      <w:pPr>
        <w:rPr>
          <w:szCs w:val="18"/>
          <w:lang w:val="es-ES_tradnl"/>
        </w:rPr>
      </w:pPr>
    </w:p>
    <w:p w:rsidR="00C31628" w:rsidP="001061FB" w:rsidRDefault="00C31628" w14:paraId="2B720A2D" w14:textId="77777777">
      <w:pPr>
        <w:rPr>
          <w:szCs w:val="18"/>
          <w:lang w:val="es-ES_tradnl"/>
        </w:rPr>
      </w:pPr>
    </w:p>
    <w:p w:rsidRPr="00F63D22" w:rsidR="00C31628" w:rsidP="001061FB" w:rsidRDefault="00C31628" w14:paraId="3A1C2662" w14:textId="77777777">
      <w:pPr>
        <w:rPr>
          <w:szCs w:val="18"/>
          <w:lang w:val="es-ES_tradnl"/>
        </w:rPr>
      </w:pPr>
    </w:p>
    <w:p w:rsidRPr="00F63D22" w:rsidR="00F2636E" w:rsidP="00405635" w:rsidRDefault="00F42A99" w14:paraId="492C8207" w14:textId="63B457B7">
      <w:pPr>
        <w:pStyle w:val="Heading2"/>
        <w:rPr>
          <w:lang w:val="es-ES"/>
        </w:rPr>
      </w:pPr>
      <w:bookmarkStart w:name="_Toc1486232073" w:id="70"/>
      <w:bookmarkStart w:name="_Toc2030449988" w:id="71"/>
      <w:r w:rsidRPr="09293407">
        <w:rPr>
          <w:lang w:val="es-ES"/>
        </w:rPr>
        <w:t xml:space="preserve">Anexo </w:t>
      </w:r>
      <w:r w:rsidRPr="09293407" w:rsidR="008D16F2">
        <w:rPr>
          <w:lang w:val="es-ES"/>
        </w:rPr>
        <w:t>3</w:t>
      </w:r>
      <w:r w:rsidRPr="09293407">
        <w:rPr>
          <w:lang w:val="es-ES"/>
        </w:rPr>
        <w:t>.- Relatorio de documentos asociados a éste</w:t>
      </w:r>
      <w:bookmarkEnd w:id="70"/>
      <w:bookmarkEnd w:id="71"/>
    </w:p>
    <w:p w:rsidRPr="00F63D22" w:rsidR="001061FB" w:rsidP="001061FB" w:rsidRDefault="001061FB" w14:paraId="079D394F" w14:textId="77777777">
      <w:pPr>
        <w:rPr>
          <w:sz w:val="18"/>
          <w:szCs w:val="18"/>
          <w:lang w:val="es-ES_tradnl"/>
        </w:rPr>
      </w:pPr>
      <w:r w:rsidRPr="00F63D22">
        <w:rPr>
          <w:sz w:val="18"/>
          <w:szCs w:val="18"/>
          <w:lang w:val="es-ES_tradnl"/>
        </w:rPr>
        <w:t>(</w:t>
      </w:r>
      <w:r w:rsidRPr="00F63D22" w:rsidR="00F42A99">
        <w:rPr>
          <w:sz w:val="18"/>
          <w:szCs w:val="18"/>
          <w:lang w:val="es-ES_tradnl"/>
        </w:rPr>
        <w:t>Describe los documentos asociados a este, que son necesarios para la corrección de la práctica y que se adjuntan como elaboración de la misma</w:t>
      </w:r>
      <w:r w:rsidRPr="00F63D22">
        <w:rPr>
          <w:sz w:val="18"/>
          <w:szCs w:val="18"/>
          <w:lang w:val="es-ES_tradnl"/>
        </w:rPr>
        <w:t>)</w:t>
      </w:r>
    </w:p>
    <w:p w:rsidRPr="00F63D22" w:rsidR="001061FB" w:rsidP="001061FB" w:rsidRDefault="001061FB" w14:paraId="664355AD" w14:textId="77777777">
      <w:pPr>
        <w:rPr>
          <w:lang w:val="es-ES_tradnl"/>
        </w:rPr>
      </w:pPr>
    </w:p>
    <w:p w:rsidRPr="00F63D22" w:rsidR="001061FB" w:rsidP="001061FB" w:rsidRDefault="001061FB" w14:paraId="1A965116" w14:textId="77777777">
      <w:pPr>
        <w:rPr>
          <w:lang w:val="es-ES_tradnl"/>
        </w:rPr>
      </w:pPr>
    </w:p>
    <w:p w:rsidRPr="00F63D22" w:rsidR="009F4572" w:rsidP="001061FB" w:rsidRDefault="009F4572" w14:paraId="7DF4E37C" w14:textId="77777777">
      <w:pPr>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8"/>
        <w:gridCol w:w="1747"/>
        <w:gridCol w:w="4209"/>
      </w:tblGrid>
      <w:tr w:rsidRPr="00F63D22" w:rsidR="0049326E" w:rsidTr="008F7E73" w14:paraId="4F968CF7" w14:textId="77777777">
        <w:tc>
          <w:tcPr>
            <w:tcW w:w="2603" w:type="dxa"/>
            <w:vAlign w:val="center"/>
          </w:tcPr>
          <w:p w:rsidRPr="00F63D22" w:rsidR="00F42A99" w:rsidP="008F7E73" w:rsidRDefault="00F42A99" w14:paraId="1EB64637" w14:textId="77777777">
            <w:pPr>
              <w:jc w:val="center"/>
              <w:rPr>
                <w:b/>
                <w:lang w:val="es-ES_tradnl"/>
              </w:rPr>
            </w:pPr>
            <w:r w:rsidRPr="00F63D22">
              <w:rPr>
                <w:b/>
                <w:lang w:val="es-ES_tradnl"/>
              </w:rPr>
              <w:t>Nombre del documento</w:t>
            </w:r>
          </w:p>
        </w:tc>
        <w:tc>
          <w:tcPr>
            <w:tcW w:w="1758" w:type="dxa"/>
            <w:vAlign w:val="center"/>
          </w:tcPr>
          <w:p w:rsidRPr="00F63D22" w:rsidR="00F42A99" w:rsidP="008F7E73" w:rsidRDefault="00F42A99" w14:paraId="3840610F" w14:textId="77777777">
            <w:pPr>
              <w:jc w:val="center"/>
              <w:rPr>
                <w:b/>
                <w:lang w:val="es-ES_tradnl"/>
              </w:rPr>
            </w:pPr>
            <w:r w:rsidRPr="00F63D22">
              <w:rPr>
                <w:b/>
                <w:lang w:val="es-ES_tradnl"/>
              </w:rPr>
              <w:t>Software de visualización (versión)</w:t>
            </w:r>
          </w:p>
        </w:tc>
        <w:tc>
          <w:tcPr>
            <w:tcW w:w="4359" w:type="dxa"/>
            <w:vAlign w:val="center"/>
          </w:tcPr>
          <w:p w:rsidRPr="00F63D22" w:rsidR="00F42A99" w:rsidP="008F7E73" w:rsidRDefault="00F42A99" w14:paraId="44EE15FA" w14:textId="77777777">
            <w:pPr>
              <w:jc w:val="center"/>
              <w:rPr>
                <w:b/>
                <w:lang w:val="es-ES_tradnl"/>
              </w:rPr>
            </w:pPr>
            <w:r w:rsidRPr="00F63D22">
              <w:rPr>
                <w:b/>
                <w:lang w:val="es-ES_tradnl"/>
              </w:rPr>
              <w:t>Descripción del documento</w:t>
            </w:r>
          </w:p>
        </w:tc>
      </w:tr>
      <w:tr w:rsidRPr="00F63D22" w:rsidR="0049326E" w:rsidTr="008F7E73" w14:paraId="44FB30F8" w14:textId="77777777">
        <w:tc>
          <w:tcPr>
            <w:tcW w:w="2603" w:type="dxa"/>
          </w:tcPr>
          <w:p w:rsidRPr="00F63D22" w:rsidR="00F42A99" w:rsidP="001061FB" w:rsidRDefault="00F42A99" w14:paraId="1DA6542E" w14:textId="77777777">
            <w:pPr>
              <w:rPr>
                <w:lang w:val="es-ES_tradnl"/>
              </w:rPr>
            </w:pPr>
          </w:p>
        </w:tc>
        <w:tc>
          <w:tcPr>
            <w:tcW w:w="1758" w:type="dxa"/>
          </w:tcPr>
          <w:p w:rsidRPr="00F63D22" w:rsidR="00F42A99" w:rsidP="001061FB" w:rsidRDefault="00F42A99" w14:paraId="3041E394" w14:textId="77777777">
            <w:pPr>
              <w:rPr>
                <w:lang w:val="es-ES_tradnl"/>
              </w:rPr>
            </w:pPr>
          </w:p>
        </w:tc>
        <w:tc>
          <w:tcPr>
            <w:tcW w:w="4359" w:type="dxa"/>
          </w:tcPr>
          <w:p w:rsidRPr="00F63D22" w:rsidR="00F42A99" w:rsidP="001061FB" w:rsidRDefault="00F42A99" w14:paraId="722B00AE" w14:textId="77777777">
            <w:pPr>
              <w:rPr>
                <w:lang w:val="es-ES_tradnl"/>
              </w:rPr>
            </w:pPr>
          </w:p>
        </w:tc>
      </w:tr>
      <w:tr w:rsidRPr="00F63D22" w:rsidR="0049326E" w:rsidTr="008F7E73" w14:paraId="42C6D796" w14:textId="77777777">
        <w:tc>
          <w:tcPr>
            <w:tcW w:w="2603" w:type="dxa"/>
          </w:tcPr>
          <w:p w:rsidRPr="00F63D22" w:rsidR="00F42A99" w:rsidP="001061FB" w:rsidRDefault="00F42A99" w14:paraId="6E1831B3" w14:textId="77777777">
            <w:pPr>
              <w:rPr>
                <w:lang w:val="es-ES_tradnl"/>
              </w:rPr>
            </w:pPr>
          </w:p>
        </w:tc>
        <w:tc>
          <w:tcPr>
            <w:tcW w:w="1758" w:type="dxa"/>
          </w:tcPr>
          <w:p w:rsidRPr="00F63D22" w:rsidR="00F42A99" w:rsidP="001061FB" w:rsidRDefault="00F42A99" w14:paraId="54E11D2A" w14:textId="77777777">
            <w:pPr>
              <w:rPr>
                <w:lang w:val="es-ES_tradnl"/>
              </w:rPr>
            </w:pPr>
          </w:p>
        </w:tc>
        <w:tc>
          <w:tcPr>
            <w:tcW w:w="4359" w:type="dxa"/>
          </w:tcPr>
          <w:p w:rsidRPr="00F63D22" w:rsidR="00F42A99" w:rsidP="001061FB" w:rsidRDefault="00F42A99" w14:paraId="31126E5D" w14:textId="77777777">
            <w:pPr>
              <w:rPr>
                <w:lang w:val="es-ES_tradnl"/>
              </w:rPr>
            </w:pPr>
          </w:p>
        </w:tc>
      </w:tr>
      <w:tr w:rsidRPr="00F63D22" w:rsidR="0049326E" w:rsidTr="008F7E73" w14:paraId="2DE403A5" w14:textId="77777777">
        <w:tc>
          <w:tcPr>
            <w:tcW w:w="2603" w:type="dxa"/>
          </w:tcPr>
          <w:p w:rsidRPr="00F63D22" w:rsidR="00F42A99" w:rsidP="001061FB" w:rsidRDefault="00F42A99" w14:paraId="62431CDC" w14:textId="77777777">
            <w:pPr>
              <w:rPr>
                <w:lang w:val="es-ES_tradnl"/>
              </w:rPr>
            </w:pPr>
          </w:p>
        </w:tc>
        <w:tc>
          <w:tcPr>
            <w:tcW w:w="1758" w:type="dxa"/>
          </w:tcPr>
          <w:p w:rsidRPr="00F63D22" w:rsidR="00F42A99" w:rsidP="001061FB" w:rsidRDefault="00F42A99" w14:paraId="49E398E2" w14:textId="77777777">
            <w:pPr>
              <w:rPr>
                <w:lang w:val="es-ES_tradnl"/>
              </w:rPr>
            </w:pPr>
          </w:p>
        </w:tc>
        <w:tc>
          <w:tcPr>
            <w:tcW w:w="4359" w:type="dxa"/>
          </w:tcPr>
          <w:p w:rsidRPr="00F63D22" w:rsidR="00F42A99" w:rsidP="001061FB" w:rsidRDefault="00F42A99" w14:paraId="16287F21" w14:textId="77777777">
            <w:pPr>
              <w:rPr>
                <w:lang w:val="es-ES_tradnl"/>
              </w:rPr>
            </w:pPr>
          </w:p>
        </w:tc>
      </w:tr>
      <w:tr w:rsidRPr="00F63D22" w:rsidR="0049326E" w:rsidTr="008F7E73" w14:paraId="5BE93A62" w14:textId="77777777">
        <w:tc>
          <w:tcPr>
            <w:tcW w:w="2603" w:type="dxa"/>
          </w:tcPr>
          <w:p w:rsidRPr="00F63D22" w:rsidR="00F42A99" w:rsidP="001061FB" w:rsidRDefault="00F42A99" w14:paraId="384BA73E" w14:textId="77777777">
            <w:pPr>
              <w:rPr>
                <w:lang w:val="es-ES_tradnl"/>
              </w:rPr>
            </w:pPr>
          </w:p>
        </w:tc>
        <w:tc>
          <w:tcPr>
            <w:tcW w:w="1758" w:type="dxa"/>
          </w:tcPr>
          <w:p w:rsidRPr="00F63D22" w:rsidR="00F42A99" w:rsidP="001061FB" w:rsidRDefault="00F42A99" w14:paraId="34B3F2EB" w14:textId="77777777">
            <w:pPr>
              <w:rPr>
                <w:lang w:val="es-ES_tradnl"/>
              </w:rPr>
            </w:pPr>
          </w:p>
        </w:tc>
        <w:tc>
          <w:tcPr>
            <w:tcW w:w="4359" w:type="dxa"/>
          </w:tcPr>
          <w:p w:rsidRPr="00F63D22" w:rsidR="00F42A99" w:rsidP="001061FB" w:rsidRDefault="00F42A99" w14:paraId="7D34F5C7" w14:textId="77777777">
            <w:pPr>
              <w:rPr>
                <w:lang w:val="es-ES_tradnl"/>
              </w:rPr>
            </w:pPr>
          </w:p>
        </w:tc>
      </w:tr>
      <w:tr w:rsidRPr="00F63D22" w:rsidR="0049326E" w:rsidTr="008F7E73" w14:paraId="0B4020A7" w14:textId="77777777">
        <w:tc>
          <w:tcPr>
            <w:tcW w:w="2603" w:type="dxa"/>
          </w:tcPr>
          <w:p w:rsidRPr="00F63D22" w:rsidR="00F42A99" w:rsidP="001061FB" w:rsidRDefault="00F42A99" w14:paraId="1D7B270A" w14:textId="77777777">
            <w:pPr>
              <w:rPr>
                <w:lang w:val="es-ES_tradnl"/>
              </w:rPr>
            </w:pPr>
          </w:p>
        </w:tc>
        <w:tc>
          <w:tcPr>
            <w:tcW w:w="1758" w:type="dxa"/>
          </w:tcPr>
          <w:p w:rsidRPr="00F63D22" w:rsidR="00F42A99" w:rsidP="001061FB" w:rsidRDefault="00F42A99" w14:paraId="4F904CB7" w14:textId="77777777">
            <w:pPr>
              <w:rPr>
                <w:lang w:val="es-ES_tradnl"/>
              </w:rPr>
            </w:pPr>
          </w:p>
        </w:tc>
        <w:tc>
          <w:tcPr>
            <w:tcW w:w="4359" w:type="dxa"/>
          </w:tcPr>
          <w:p w:rsidRPr="00F63D22" w:rsidR="00F42A99" w:rsidP="001061FB" w:rsidRDefault="00F42A99" w14:paraId="06971CD3" w14:textId="77777777">
            <w:pPr>
              <w:rPr>
                <w:lang w:val="es-ES_tradnl"/>
              </w:rPr>
            </w:pPr>
          </w:p>
        </w:tc>
      </w:tr>
      <w:tr w:rsidRPr="00F63D22" w:rsidR="0049326E" w:rsidTr="008F7E73" w14:paraId="2A1F701D" w14:textId="77777777">
        <w:tc>
          <w:tcPr>
            <w:tcW w:w="2603" w:type="dxa"/>
          </w:tcPr>
          <w:p w:rsidRPr="00F63D22" w:rsidR="00F42A99" w:rsidP="001061FB" w:rsidRDefault="00F42A99" w14:paraId="03EFCA41" w14:textId="77777777">
            <w:pPr>
              <w:rPr>
                <w:lang w:val="es-ES_tradnl"/>
              </w:rPr>
            </w:pPr>
          </w:p>
        </w:tc>
        <w:tc>
          <w:tcPr>
            <w:tcW w:w="1758" w:type="dxa"/>
          </w:tcPr>
          <w:p w:rsidRPr="00F63D22" w:rsidR="00F42A99" w:rsidP="001061FB" w:rsidRDefault="00F42A99" w14:paraId="5F96A722" w14:textId="77777777">
            <w:pPr>
              <w:rPr>
                <w:lang w:val="es-ES_tradnl"/>
              </w:rPr>
            </w:pPr>
          </w:p>
        </w:tc>
        <w:tc>
          <w:tcPr>
            <w:tcW w:w="4359" w:type="dxa"/>
          </w:tcPr>
          <w:p w:rsidRPr="00F63D22" w:rsidR="00F42A99" w:rsidP="001061FB" w:rsidRDefault="00F42A99" w14:paraId="5B95CD12" w14:textId="77777777">
            <w:pPr>
              <w:rPr>
                <w:lang w:val="es-ES_tradnl"/>
              </w:rPr>
            </w:pPr>
          </w:p>
        </w:tc>
      </w:tr>
      <w:tr w:rsidRPr="00F63D22" w:rsidR="0049326E" w:rsidTr="008F7E73" w14:paraId="5220BBB2" w14:textId="77777777">
        <w:tc>
          <w:tcPr>
            <w:tcW w:w="2603" w:type="dxa"/>
          </w:tcPr>
          <w:p w:rsidRPr="00F63D22" w:rsidR="00F42A99" w:rsidP="001061FB" w:rsidRDefault="00F42A99" w14:paraId="13CB595B" w14:textId="77777777">
            <w:pPr>
              <w:rPr>
                <w:lang w:val="es-ES_tradnl"/>
              </w:rPr>
            </w:pPr>
          </w:p>
        </w:tc>
        <w:tc>
          <w:tcPr>
            <w:tcW w:w="1758" w:type="dxa"/>
          </w:tcPr>
          <w:p w:rsidRPr="00F63D22" w:rsidR="00F42A99" w:rsidP="001061FB" w:rsidRDefault="00F42A99" w14:paraId="6D9C8D39" w14:textId="77777777">
            <w:pPr>
              <w:rPr>
                <w:lang w:val="es-ES_tradnl"/>
              </w:rPr>
            </w:pPr>
          </w:p>
        </w:tc>
        <w:tc>
          <w:tcPr>
            <w:tcW w:w="4359" w:type="dxa"/>
          </w:tcPr>
          <w:p w:rsidRPr="00F63D22" w:rsidR="00F42A99" w:rsidP="001061FB" w:rsidRDefault="00F42A99" w14:paraId="675E05EE" w14:textId="77777777">
            <w:pPr>
              <w:rPr>
                <w:lang w:val="es-ES_tradnl"/>
              </w:rPr>
            </w:pPr>
          </w:p>
        </w:tc>
      </w:tr>
    </w:tbl>
    <w:p w:rsidRPr="00F63D22" w:rsidR="00F42A99" w:rsidP="001061FB" w:rsidRDefault="00F42A99" w14:paraId="2FC17F8B" w14:textId="77777777">
      <w:pPr>
        <w:rPr>
          <w:lang w:val="es-ES_tradnl"/>
        </w:rPr>
      </w:pPr>
    </w:p>
    <w:sectPr w:rsidRPr="00F63D22" w:rsidR="00F42A99" w:rsidSect="00650F9D">
      <w:footerReference w:type="default" r:id="rId13"/>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0F9D" w:rsidRDefault="00650F9D" w14:paraId="393B221F" w14:textId="77777777">
      <w:r>
        <w:separator/>
      </w:r>
    </w:p>
  </w:endnote>
  <w:endnote w:type="continuationSeparator" w:id="0">
    <w:p w:rsidR="00650F9D" w:rsidRDefault="00650F9D" w14:paraId="7FAAE228" w14:textId="77777777">
      <w:r>
        <w:continuationSeparator/>
      </w:r>
    </w:p>
  </w:endnote>
  <w:endnote w:type="continuationNotice" w:id="1">
    <w:p w:rsidR="00650F9D" w:rsidRDefault="00650F9D" w14:paraId="4527E8D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3FFA" w:rsidR="00F63D22" w:rsidP="00F63D22" w:rsidRDefault="00F63D22" w14:paraId="045D412C" w14:textId="7C797BE6">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00E4475A">
      <w:rPr>
        <w:i/>
      </w:rPr>
      <w:fldChar w:fldCharType="separate"/>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3FFA" w:rsidR="00F63D22" w:rsidP="003036AA" w:rsidRDefault="00F63D22" w14:paraId="2304AF12" w14:textId="5B931320">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E4475A">
      <w:rPr>
        <w:i/>
      </w:rPr>
      <w:fldChar w:fldCharType="separate"/>
    </w:r>
    <w:r w:rsidRPr="00173FFA">
      <w:rPr>
        <w:i/>
      </w:rPr>
      <w:fldChar w:fldCharType="end"/>
    </w:r>
    <w:r w:rsidRPr="00173FFA" w:rsidR="006B6897">
      <w:rPr>
        <w:b/>
        <w:lang w:val="es-ES"/>
      </w:rPr>
      <w:t xml:space="preserve"> </w:t>
    </w:r>
    <w:r w:rsidRPr="00173FFA" w:rsidR="006B6897">
      <w:rPr>
        <w:b/>
        <w:lang w:val="es-ES"/>
      </w:rPr>
      <w:tab/>
    </w:r>
    <w:r w:rsidRPr="00173FFA" w:rsidR="006B6897">
      <w:rPr>
        <w:b/>
        <w:lang w:val="es-ES"/>
      </w:rPr>
      <w:tab/>
    </w:r>
    <w:r w:rsidRPr="00173FFA" w:rsidR="00173FFA">
      <w:rPr>
        <w:b/>
        <w:lang w:val="es-ES"/>
      </w:rPr>
      <w:fldChar w:fldCharType="begin"/>
    </w:r>
    <w:r w:rsidRPr="00173FFA" w:rsidR="00173FFA">
      <w:rPr>
        <w:b/>
        <w:lang w:val="es-ES"/>
      </w:rPr>
      <w:instrText xml:space="preserve"> PAGE   \* MERGEFORMAT </w:instrText>
    </w:r>
    <w:r w:rsidRPr="00173FFA" w:rsidR="00173FFA">
      <w:rPr>
        <w:b/>
        <w:lang w:val="es-ES"/>
      </w:rPr>
      <w:fldChar w:fldCharType="separate"/>
    </w:r>
    <w:r w:rsidR="00BC4099">
      <w:rPr>
        <w:b/>
        <w:noProof/>
        <w:lang w:val="es-ES"/>
      </w:rPr>
      <w:t>i</w:t>
    </w:r>
    <w:r w:rsidRPr="00173FFA" w:rsid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3FFA" w:rsidR="00173FFA" w:rsidP="003036AA" w:rsidRDefault="00173FFA" w14:paraId="64F5F71E" w14:textId="3451941C">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E4475A">
      <w:rPr>
        <w:i/>
      </w:rPr>
      <w:fldChar w:fldCharType="separate"/>
    </w:r>
    <w:r w:rsidRPr="00173FFA">
      <w:rPr>
        <w:i/>
      </w:rPr>
      <w:fldChar w:fldCharType="end"/>
    </w:r>
    <w:r w:rsidRPr="00173FFA">
      <w:rPr>
        <w:b/>
        <w:lang w:val="es-ES"/>
      </w:rPr>
      <w:t xml:space="preserve"> </w:t>
    </w:r>
    <w:r w:rsidRPr="00173FFA">
      <w:rPr>
        <w:b/>
        <w:lang w:val="es-ES"/>
      </w:rPr>
      <w:tab/>
    </w:r>
    <w:r w:rsidRPr="00173FFA">
      <w:rPr>
        <w:b/>
        <w:lang w:val="es-ES"/>
      </w:rPr>
      <w:tab/>
    </w:r>
    <w:r w:rsidRPr="00173FFA">
      <w:rPr>
        <w:b/>
        <w:lang w:val="es-ES"/>
      </w:rPr>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0F9D" w:rsidRDefault="00650F9D" w14:paraId="3209739F" w14:textId="77777777">
      <w:r>
        <w:separator/>
      </w:r>
    </w:p>
  </w:footnote>
  <w:footnote w:type="continuationSeparator" w:id="0">
    <w:p w:rsidR="00650F9D" w:rsidRDefault="00650F9D" w14:paraId="78887459" w14:textId="77777777">
      <w:r>
        <w:continuationSeparator/>
      </w:r>
    </w:p>
  </w:footnote>
  <w:footnote w:type="continuationNotice" w:id="1">
    <w:p w:rsidR="00650F9D" w:rsidRDefault="00650F9D" w14:paraId="48B0D1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512EB" w:rsidR="006B6897" w:rsidP="006B6897" w:rsidRDefault="006B6897" w14:paraId="01A85717" w14:textId="77777777">
    <w:pPr>
      <w:pStyle w:val="Footer"/>
      <w:tabs>
        <w:tab w:val="clear" w:pos="8504"/>
        <w:tab w:val="right" w:pos="8364"/>
      </w:tabs>
      <w:rPr>
        <w:i/>
        <w:lang w:val="es-ES"/>
      </w:rPr>
    </w:pPr>
    <w:r w:rsidRPr="00F512EB">
      <w:rPr>
        <w:i/>
      </w:rPr>
      <w:tab/>
    </w:r>
    <w:r w:rsidRPr="00F512EB" w:rsidR="00F512EB">
      <w:rPr>
        <w:i/>
        <w:lang w:val="es-ES"/>
      </w:rPr>
      <w:t>CM. Definición de un Proceso de Control del Cambio</w:t>
    </w:r>
    <w:r w:rsidRPr="00F512EB">
      <w:rPr>
        <w:i/>
        <w:lang w:val="es-ES"/>
      </w:rPr>
      <w:tab/>
    </w:r>
  </w:p>
  <w:p w:rsidRPr="00F512EB" w:rsidR="00405635" w:rsidRDefault="00405635" w14:paraId="0A4F7224" w14:textId="77777777">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F70832" w:rsidTr="00F70832" w14:paraId="0D01BF95" w14:textId="77777777">
      <w:trPr>
        <w:trHeight w:val="410"/>
      </w:trPr>
      <w:tc>
        <w:tcPr>
          <w:tcW w:w="1384" w:type="dxa"/>
          <w:vMerge w:val="restart"/>
        </w:tcPr>
        <w:p w:rsidRPr="00F63D22" w:rsidR="00F70832" w:rsidP="00C517EA" w:rsidRDefault="00F70832" w14:paraId="3C27DCA7" w14:textId="77777777">
          <w:pPr>
            <w:pStyle w:val="Header"/>
            <w:jc w:val="center"/>
            <w:rPr>
              <w:b/>
              <w:sz w:val="40"/>
              <w:szCs w:val="40"/>
              <w:lang w:val="es-ES"/>
            </w:rPr>
          </w:pPr>
          <w:r w:rsidRPr="00F63D22">
            <w:rPr>
              <w:b/>
              <w:sz w:val="40"/>
              <w:szCs w:val="40"/>
              <w:lang w:val="es-ES"/>
            </w:rPr>
            <w:t>ENSO</w:t>
          </w:r>
        </w:p>
        <w:p w:rsidRPr="00F63D22" w:rsidR="00F70832" w:rsidP="006B6897" w:rsidRDefault="00F70832" w14:paraId="7B799E81" w14:textId="7777777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Pr="00F512EB" w:rsidR="00F70832" w:rsidP="00C517EA" w:rsidRDefault="00F512EB" w14:paraId="53FAD22D" w14:textId="77777777">
          <w:pPr>
            <w:pStyle w:val="Header"/>
            <w:jc w:val="center"/>
            <w:rPr>
              <w:b/>
              <w:noProof/>
              <w:lang w:val="pt-BR"/>
            </w:rPr>
          </w:pPr>
          <w:r w:rsidRPr="00F512EB">
            <w:rPr>
              <w:i/>
              <w:lang w:val="es-ES"/>
            </w:rPr>
            <w:t>CM. Definición de un Proceso de Control del Cambio</w:t>
          </w:r>
        </w:p>
      </w:tc>
      <w:tc>
        <w:tcPr>
          <w:tcW w:w="1808" w:type="dxa"/>
          <w:vAlign w:val="center"/>
        </w:tcPr>
        <w:p w:rsidRPr="00F70832" w:rsidR="00F70832" w:rsidP="00F512EB" w:rsidRDefault="00F70832" w14:paraId="10FE0EA8" w14:textId="7CFA06FD">
          <w:pPr>
            <w:pStyle w:val="Header"/>
            <w:jc w:val="center"/>
            <w:rPr>
              <w:i/>
              <w:color w:val="FF0000"/>
              <w:lang w:val="es-ES"/>
            </w:rPr>
          </w:pPr>
          <w:r w:rsidRPr="00F70832">
            <w:rPr>
              <w:b/>
              <w:lang w:val="pt-BR"/>
            </w:rPr>
            <w:t>Grp:</w:t>
          </w:r>
          <w:r w:rsidR="00F512EB">
            <w:rPr>
              <w:i/>
              <w:color w:val="FF0000"/>
              <w:lang w:val="es-ES"/>
            </w:rPr>
            <w:t xml:space="preserve"> </w:t>
          </w:r>
          <w:r w:rsidRPr="00206ED3" w:rsidR="00206ED3">
            <w:rPr>
              <w:i/>
              <w:color w:val="000000" w:themeColor="text1"/>
              <w:lang w:val="es-ES"/>
            </w:rPr>
            <w:t>4</w:t>
          </w:r>
        </w:p>
      </w:tc>
    </w:tr>
    <w:tr w:rsidRPr="003D156B" w:rsidR="006B6897" w:rsidTr="006B6897" w14:paraId="7CCE9FF6" w14:textId="77777777">
      <w:trPr>
        <w:trHeight w:val="273"/>
      </w:trPr>
      <w:tc>
        <w:tcPr>
          <w:tcW w:w="1384" w:type="dxa"/>
          <w:vMerge/>
        </w:tcPr>
        <w:p w:rsidRPr="003036AA" w:rsidR="006B6897" w:rsidP="00C517EA" w:rsidRDefault="006B6897" w14:paraId="450EA2D7" w14:textId="77777777">
          <w:pPr>
            <w:pStyle w:val="Header"/>
            <w:rPr>
              <w:lang w:val="pt-BR"/>
            </w:rPr>
          </w:pPr>
        </w:p>
      </w:tc>
      <w:tc>
        <w:tcPr>
          <w:tcW w:w="7336" w:type="dxa"/>
          <w:gridSpan w:val="2"/>
          <w:noWrap/>
          <w:vAlign w:val="center"/>
        </w:tcPr>
        <w:p w:rsidRPr="003D156B" w:rsidR="006B6897" w:rsidP="006B6897" w:rsidRDefault="006B6897" w14:paraId="23673EC2" w14:textId="243DEB56">
          <w:pPr>
            <w:pStyle w:val="Header"/>
            <w:jc w:val="center"/>
            <w:rPr>
              <w:b/>
              <w:lang w:val="es-ES"/>
            </w:rPr>
          </w:pPr>
          <w:r w:rsidRPr="003036AA">
            <w:rPr>
              <w:b/>
              <w:lang w:val="pt-BR"/>
            </w:rPr>
            <w:t>Doc</w:t>
          </w:r>
          <w:r w:rsidRPr="003D156B">
            <w:rPr>
              <w:b/>
              <w:lang w:val="pt-BR"/>
            </w:rPr>
            <w:t xml:space="preserve">.:  </w:t>
          </w:r>
          <w:r w:rsidRPr="003D156B" w:rsidR="003D156B">
            <w:rPr>
              <w:b/>
              <w:i/>
              <w:lang w:val="pt-BR"/>
            </w:rPr>
            <w:t>DP_ControldeCambios_</w:t>
          </w:r>
          <w:r w:rsidRPr="00A55BD4" w:rsidR="003D156B">
            <w:rPr>
              <w:b/>
              <w:i/>
              <w:color w:val="000000" w:themeColor="text1"/>
              <w:lang w:val="pt-BR"/>
            </w:rPr>
            <w:t>Grupo</w:t>
          </w:r>
          <w:r w:rsidRPr="00A55BD4" w:rsidR="00A55BD4">
            <w:rPr>
              <w:b/>
              <w:i/>
              <w:color w:val="000000" w:themeColor="text1"/>
              <w:lang w:val="pt-BR"/>
            </w:rPr>
            <w:t>4</w:t>
          </w:r>
          <w:r w:rsidRPr="00A55BD4" w:rsidR="003D156B">
            <w:rPr>
              <w:b/>
              <w:i/>
              <w:color w:val="000000" w:themeColor="text1"/>
              <w:lang w:val="pt-BR"/>
            </w:rPr>
            <w:t>-v1</w:t>
          </w:r>
        </w:p>
      </w:tc>
    </w:tr>
  </w:tbl>
  <w:p w:rsidRPr="003D156B" w:rsidR="00F63D22" w:rsidRDefault="00F63D22" w14:paraId="3DD355C9" w14:textId="77777777">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5111"/>
    <w:multiLevelType w:val="hybridMultilevel"/>
    <w:tmpl w:val="FFFFFFFF"/>
    <w:lvl w:ilvl="0" w:tplc="CDFCF396">
      <w:start w:val="1"/>
      <w:numFmt w:val="bullet"/>
      <w:lvlText w:val=""/>
      <w:lvlJc w:val="left"/>
      <w:pPr>
        <w:ind w:left="720" w:hanging="360"/>
      </w:pPr>
      <w:rPr>
        <w:rFonts w:hint="default" w:ascii="Symbol" w:hAnsi="Symbol"/>
      </w:rPr>
    </w:lvl>
    <w:lvl w:ilvl="1" w:tplc="48BCDDB0">
      <w:start w:val="1"/>
      <w:numFmt w:val="bullet"/>
      <w:lvlText w:val="o"/>
      <w:lvlJc w:val="left"/>
      <w:pPr>
        <w:ind w:left="1440" w:hanging="360"/>
      </w:pPr>
      <w:rPr>
        <w:rFonts w:hint="default" w:ascii="Courier New" w:hAnsi="Courier New"/>
      </w:rPr>
    </w:lvl>
    <w:lvl w:ilvl="2" w:tplc="694A91F4">
      <w:start w:val="1"/>
      <w:numFmt w:val="bullet"/>
      <w:lvlText w:val=""/>
      <w:lvlJc w:val="left"/>
      <w:pPr>
        <w:ind w:left="2160" w:hanging="360"/>
      </w:pPr>
      <w:rPr>
        <w:rFonts w:hint="default" w:ascii="Wingdings" w:hAnsi="Wingdings"/>
      </w:rPr>
    </w:lvl>
    <w:lvl w:ilvl="3" w:tplc="C4B624B6">
      <w:start w:val="1"/>
      <w:numFmt w:val="bullet"/>
      <w:lvlText w:val=""/>
      <w:lvlJc w:val="left"/>
      <w:pPr>
        <w:ind w:left="2880" w:hanging="360"/>
      </w:pPr>
      <w:rPr>
        <w:rFonts w:hint="default" w:ascii="Symbol" w:hAnsi="Symbol"/>
      </w:rPr>
    </w:lvl>
    <w:lvl w:ilvl="4" w:tplc="D5662C22">
      <w:start w:val="1"/>
      <w:numFmt w:val="bullet"/>
      <w:lvlText w:val="o"/>
      <w:lvlJc w:val="left"/>
      <w:pPr>
        <w:ind w:left="3600" w:hanging="360"/>
      </w:pPr>
      <w:rPr>
        <w:rFonts w:hint="default" w:ascii="Courier New" w:hAnsi="Courier New"/>
      </w:rPr>
    </w:lvl>
    <w:lvl w:ilvl="5" w:tplc="9E1408DA">
      <w:start w:val="1"/>
      <w:numFmt w:val="bullet"/>
      <w:lvlText w:val=""/>
      <w:lvlJc w:val="left"/>
      <w:pPr>
        <w:ind w:left="4320" w:hanging="360"/>
      </w:pPr>
      <w:rPr>
        <w:rFonts w:hint="default" w:ascii="Wingdings" w:hAnsi="Wingdings"/>
      </w:rPr>
    </w:lvl>
    <w:lvl w:ilvl="6" w:tplc="009EE508">
      <w:start w:val="1"/>
      <w:numFmt w:val="bullet"/>
      <w:lvlText w:val=""/>
      <w:lvlJc w:val="left"/>
      <w:pPr>
        <w:ind w:left="5040" w:hanging="360"/>
      </w:pPr>
      <w:rPr>
        <w:rFonts w:hint="default" w:ascii="Symbol" w:hAnsi="Symbol"/>
      </w:rPr>
    </w:lvl>
    <w:lvl w:ilvl="7" w:tplc="F490F702">
      <w:start w:val="1"/>
      <w:numFmt w:val="bullet"/>
      <w:lvlText w:val="o"/>
      <w:lvlJc w:val="left"/>
      <w:pPr>
        <w:ind w:left="5760" w:hanging="360"/>
      </w:pPr>
      <w:rPr>
        <w:rFonts w:hint="default" w:ascii="Courier New" w:hAnsi="Courier New"/>
      </w:rPr>
    </w:lvl>
    <w:lvl w:ilvl="8" w:tplc="C0F89BC6">
      <w:start w:val="1"/>
      <w:numFmt w:val="bullet"/>
      <w:lvlText w:val=""/>
      <w:lvlJc w:val="left"/>
      <w:pPr>
        <w:ind w:left="6480" w:hanging="360"/>
      </w:pPr>
      <w:rPr>
        <w:rFonts w:hint="default" w:ascii="Wingdings" w:hAnsi="Wingdings"/>
      </w:rPr>
    </w:lvl>
  </w:abstractNum>
  <w:abstractNum w:abstractNumId="1" w15:restartNumberingAfterBreak="0">
    <w:nsid w:val="04AF21B9"/>
    <w:multiLevelType w:val="hybridMultilevel"/>
    <w:tmpl w:val="FFFFFFFF"/>
    <w:lvl w:ilvl="0" w:tplc="91D86E14">
      <w:start w:val="1"/>
      <w:numFmt w:val="upperLetter"/>
      <w:lvlText w:val="%1)"/>
      <w:lvlJc w:val="left"/>
      <w:pPr>
        <w:ind w:left="720" w:hanging="360"/>
      </w:pPr>
    </w:lvl>
    <w:lvl w:ilvl="1" w:tplc="61F6B176">
      <w:start w:val="1"/>
      <w:numFmt w:val="lowerLetter"/>
      <w:lvlText w:val="%2."/>
      <w:lvlJc w:val="left"/>
      <w:pPr>
        <w:ind w:left="1440" w:hanging="360"/>
      </w:pPr>
    </w:lvl>
    <w:lvl w:ilvl="2" w:tplc="8C285B98">
      <w:start w:val="1"/>
      <w:numFmt w:val="lowerRoman"/>
      <w:lvlText w:val="%3."/>
      <w:lvlJc w:val="right"/>
      <w:pPr>
        <w:ind w:left="2160" w:hanging="180"/>
      </w:pPr>
    </w:lvl>
    <w:lvl w:ilvl="3" w:tplc="48AA0DF8">
      <w:start w:val="1"/>
      <w:numFmt w:val="decimal"/>
      <w:lvlText w:val="%4."/>
      <w:lvlJc w:val="left"/>
      <w:pPr>
        <w:ind w:left="2880" w:hanging="360"/>
      </w:pPr>
    </w:lvl>
    <w:lvl w:ilvl="4" w:tplc="30CECED2">
      <w:start w:val="1"/>
      <w:numFmt w:val="lowerLetter"/>
      <w:lvlText w:val="%5."/>
      <w:lvlJc w:val="left"/>
      <w:pPr>
        <w:ind w:left="3600" w:hanging="360"/>
      </w:pPr>
    </w:lvl>
    <w:lvl w:ilvl="5" w:tplc="E3BC548C">
      <w:start w:val="1"/>
      <w:numFmt w:val="lowerRoman"/>
      <w:lvlText w:val="%6."/>
      <w:lvlJc w:val="right"/>
      <w:pPr>
        <w:ind w:left="4320" w:hanging="180"/>
      </w:pPr>
    </w:lvl>
    <w:lvl w:ilvl="6" w:tplc="F2006CE6">
      <w:start w:val="1"/>
      <w:numFmt w:val="decimal"/>
      <w:lvlText w:val="%7."/>
      <w:lvlJc w:val="left"/>
      <w:pPr>
        <w:ind w:left="5040" w:hanging="360"/>
      </w:pPr>
    </w:lvl>
    <w:lvl w:ilvl="7" w:tplc="44783ECE">
      <w:start w:val="1"/>
      <w:numFmt w:val="lowerLetter"/>
      <w:lvlText w:val="%8."/>
      <w:lvlJc w:val="left"/>
      <w:pPr>
        <w:ind w:left="5760" w:hanging="360"/>
      </w:pPr>
    </w:lvl>
    <w:lvl w:ilvl="8" w:tplc="CBEE0D82">
      <w:start w:val="1"/>
      <w:numFmt w:val="lowerRoman"/>
      <w:lvlText w:val="%9."/>
      <w:lvlJc w:val="right"/>
      <w:pPr>
        <w:ind w:left="6480" w:hanging="180"/>
      </w:pPr>
    </w:lvl>
  </w:abstractNum>
  <w:abstractNum w:abstractNumId="2" w15:restartNumberingAfterBreak="0">
    <w:nsid w:val="0611A06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EBB1FE"/>
    <w:multiLevelType w:val="hybridMultilevel"/>
    <w:tmpl w:val="FFFFFFFF"/>
    <w:lvl w:ilvl="0" w:tplc="3E20A732">
      <w:start w:val="1"/>
      <w:numFmt w:val="lowerLetter"/>
      <w:lvlText w:val="%1)"/>
      <w:lvlJc w:val="left"/>
      <w:pPr>
        <w:ind w:left="720" w:hanging="360"/>
      </w:pPr>
    </w:lvl>
    <w:lvl w:ilvl="1" w:tplc="A4863E58">
      <w:start w:val="1"/>
      <w:numFmt w:val="lowerLetter"/>
      <w:lvlText w:val="%2."/>
      <w:lvlJc w:val="left"/>
      <w:pPr>
        <w:ind w:left="1440" w:hanging="360"/>
      </w:pPr>
    </w:lvl>
    <w:lvl w:ilvl="2" w:tplc="1D2441A8">
      <w:start w:val="1"/>
      <w:numFmt w:val="lowerRoman"/>
      <w:lvlText w:val="%3."/>
      <w:lvlJc w:val="right"/>
      <w:pPr>
        <w:ind w:left="2160" w:hanging="180"/>
      </w:pPr>
    </w:lvl>
    <w:lvl w:ilvl="3" w:tplc="41329B96">
      <w:start w:val="1"/>
      <w:numFmt w:val="decimal"/>
      <w:lvlText w:val="%4."/>
      <w:lvlJc w:val="left"/>
      <w:pPr>
        <w:ind w:left="2880" w:hanging="360"/>
      </w:pPr>
    </w:lvl>
    <w:lvl w:ilvl="4" w:tplc="70E47DEA">
      <w:start w:val="1"/>
      <w:numFmt w:val="lowerLetter"/>
      <w:lvlText w:val="%5."/>
      <w:lvlJc w:val="left"/>
      <w:pPr>
        <w:ind w:left="3600" w:hanging="360"/>
      </w:pPr>
    </w:lvl>
    <w:lvl w:ilvl="5" w:tplc="087E2576">
      <w:start w:val="1"/>
      <w:numFmt w:val="lowerRoman"/>
      <w:lvlText w:val="%6."/>
      <w:lvlJc w:val="right"/>
      <w:pPr>
        <w:ind w:left="4320" w:hanging="180"/>
      </w:pPr>
    </w:lvl>
    <w:lvl w:ilvl="6" w:tplc="8C3A0696">
      <w:start w:val="1"/>
      <w:numFmt w:val="decimal"/>
      <w:lvlText w:val="%7."/>
      <w:lvlJc w:val="left"/>
      <w:pPr>
        <w:ind w:left="5040" w:hanging="360"/>
      </w:pPr>
    </w:lvl>
    <w:lvl w:ilvl="7" w:tplc="263C1FA4">
      <w:start w:val="1"/>
      <w:numFmt w:val="lowerLetter"/>
      <w:lvlText w:val="%8."/>
      <w:lvlJc w:val="left"/>
      <w:pPr>
        <w:ind w:left="5760" w:hanging="360"/>
      </w:pPr>
    </w:lvl>
    <w:lvl w:ilvl="8" w:tplc="1B641532">
      <w:start w:val="1"/>
      <w:numFmt w:val="lowerRoman"/>
      <w:lvlText w:val="%9."/>
      <w:lvlJc w:val="right"/>
      <w:pPr>
        <w:ind w:left="6480" w:hanging="180"/>
      </w:p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A80FDD5"/>
    <w:multiLevelType w:val="hybridMultilevel"/>
    <w:tmpl w:val="FFFFFFFF"/>
    <w:lvl w:ilvl="0" w:tplc="8A92981C">
      <w:start w:val="1"/>
      <w:numFmt w:val="bullet"/>
      <w:lvlText w:val="-"/>
      <w:lvlJc w:val="left"/>
      <w:pPr>
        <w:ind w:left="720" w:hanging="360"/>
      </w:pPr>
      <w:rPr>
        <w:rFonts w:hint="default" w:ascii="Calibri" w:hAnsi="Calibri"/>
      </w:rPr>
    </w:lvl>
    <w:lvl w:ilvl="1" w:tplc="E312B8B6">
      <w:start w:val="1"/>
      <w:numFmt w:val="bullet"/>
      <w:lvlText w:val="o"/>
      <w:lvlJc w:val="left"/>
      <w:pPr>
        <w:ind w:left="1440" w:hanging="360"/>
      </w:pPr>
      <w:rPr>
        <w:rFonts w:hint="default" w:ascii="Courier New" w:hAnsi="Courier New"/>
      </w:rPr>
    </w:lvl>
    <w:lvl w:ilvl="2" w:tplc="B2201948">
      <w:start w:val="1"/>
      <w:numFmt w:val="bullet"/>
      <w:lvlText w:val=""/>
      <w:lvlJc w:val="left"/>
      <w:pPr>
        <w:ind w:left="2160" w:hanging="360"/>
      </w:pPr>
      <w:rPr>
        <w:rFonts w:hint="default" w:ascii="Wingdings" w:hAnsi="Wingdings"/>
      </w:rPr>
    </w:lvl>
    <w:lvl w:ilvl="3" w:tplc="236C58B2">
      <w:start w:val="1"/>
      <w:numFmt w:val="bullet"/>
      <w:lvlText w:val=""/>
      <w:lvlJc w:val="left"/>
      <w:pPr>
        <w:ind w:left="2880" w:hanging="360"/>
      </w:pPr>
      <w:rPr>
        <w:rFonts w:hint="default" w:ascii="Symbol" w:hAnsi="Symbol"/>
      </w:rPr>
    </w:lvl>
    <w:lvl w:ilvl="4" w:tplc="3C9EC26E">
      <w:start w:val="1"/>
      <w:numFmt w:val="bullet"/>
      <w:lvlText w:val="o"/>
      <w:lvlJc w:val="left"/>
      <w:pPr>
        <w:ind w:left="3600" w:hanging="360"/>
      </w:pPr>
      <w:rPr>
        <w:rFonts w:hint="default" w:ascii="Courier New" w:hAnsi="Courier New"/>
      </w:rPr>
    </w:lvl>
    <w:lvl w:ilvl="5" w:tplc="801C48F8">
      <w:start w:val="1"/>
      <w:numFmt w:val="bullet"/>
      <w:lvlText w:val=""/>
      <w:lvlJc w:val="left"/>
      <w:pPr>
        <w:ind w:left="4320" w:hanging="360"/>
      </w:pPr>
      <w:rPr>
        <w:rFonts w:hint="default" w:ascii="Wingdings" w:hAnsi="Wingdings"/>
      </w:rPr>
    </w:lvl>
    <w:lvl w:ilvl="6" w:tplc="CF884FEA">
      <w:start w:val="1"/>
      <w:numFmt w:val="bullet"/>
      <w:lvlText w:val=""/>
      <w:lvlJc w:val="left"/>
      <w:pPr>
        <w:ind w:left="5040" w:hanging="360"/>
      </w:pPr>
      <w:rPr>
        <w:rFonts w:hint="default" w:ascii="Symbol" w:hAnsi="Symbol"/>
      </w:rPr>
    </w:lvl>
    <w:lvl w:ilvl="7" w:tplc="4A8C52D0">
      <w:start w:val="1"/>
      <w:numFmt w:val="bullet"/>
      <w:lvlText w:val="o"/>
      <w:lvlJc w:val="left"/>
      <w:pPr>
        <w:ind w:left="5760" w:hanging="360"/>
      </w:pPr>
      <w:rPr>
        <w:rFonts w:hint="default" w:ascii="Courier New" w:hAnsi="Courier New"/>
      </w:rPr>
    </w:lvl>
    <w:lvl w:ilvl="8" w:tplc="580E8E7E">
      <w:start w:val="1"/>
      <w:numFmt w:val="bullet"/>
      <w:lvlText w:val=""/>
      <w:lvlJc w:val="left"/>
      <w:pPr>
        <w:ind w:left="6480" w:hanging="360"/>
      </w:pPr>
      <w:rPr>
        <w:rFonts w:hint="default" w:ascii="Wingdings" w:hAnsi="Wingdings"/>
      </w:rPr>
    </w:lvl>
  </w:abstractNum>
  <w:abstractNum w:abstractNumId="7" w15:restartNumberingAfterBreak="0">
    <w:nsid w:val="1CF46635"/>
    <w:multiLevelType w:val="hybridMultilevel"/>
    <w:tmpl w:val="BC942ED6"/>
    <w:lvl w:ilvl="0" w:tplc="D4624426">
      <w:start w:val="7"/>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F1B75EC"/>
    <w:multiLevelType w:val="hybridMultilevel"/>
    <w:tmpl w:val="3FB0B784"/>
    <w:lvl w:ilvl="0" w:tplc="96CED0EA">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21AB1BFC"/>
    <w:multiLevelType w:val="hybridMultilevel"/>
    <w:tmpl w:val="FFFFFFFF"/>
    <w:lvl w:ilvl="0" w:tplc="BB7AD2B0">
      <w:start w:val="1"/>
      <w:numFmt w:val="upperLetter"/>
      <w:lvlText w:val="%1)"/>
      <w:lvlJc w:val="left"/>
      <w:pPr>
        <w:ind w:left="720" w:hanging="360"/>
      </w:pPr>
    </w:lvl>
    <w:lvl w:ilvl="1" w:tplc="30B88190">
      <w:start w:val="1"/>
      <w:numFmt w:val="lowerLetter"/>
      <w:lvlText w:val="%2."/>
      <w:lvlJc w:val="left"/>
      <w:pPr>
        <w:ind w:left="1440" w:hanging="360"/>
      </w:pPr>
    </w:lvl>
    <w:lvl w:ilvl="2" w:tplc="E0FE14EE">
      <w:start w:val="1"/>
      <w:numFmt w:val="lowerRoman"/>
      <w:lvlText w:val="%3."/>
      <w:lvlJc w:val="right"/>
      <w:pPr>
        <w:ind w:left="2160" w:hanging="180"/>
      </w:pPr>
    </w:lvl>
    <w:lvl w:ilvl="3" w:tplc="446E7FE0">
      <w:start w:val="1"/>
      <w:numFmt w:val="decimal"/>
      <w:lvlText w:val="%4."/>
      <w:lvlJc w:val="left"/>
      <w:pPr>
        <w:ind w:left="2880" w:hanging="360"/>
      </w:pPr>
    </w:lvl>
    <w:lvl w:ilvl="4" w:tplc="46523952">
      <w:start w:val="1"/>
      <w:numFmt w:val="lowerLetter"/>
      <w:lvlText w:val="%5."/>
      <w:lvlJc w:val="left"/>
      <w:pPr>
        <w:ind w:left="3600" w:hanging="360"/>
      </w:pPr>
    </w:lvl>
    <w:lvl w:ilvl="5" w:tplc="50E6DA44">
      <w:start w:val="1"/>
      <w:numFmt w:val="lowerRoman"/>
      <w:lvlText w:val="%6."/>
      <w:lvlJc w:val="right"/>
      <w:pPr>
        <w:ind w:left="4320" w:hanging="180"/>
      </w:pPr>
    </w:lvl>
    <w:lvl w:ilvl="6" w:tplc="FAB0D696">
      <w:start w:val="1"/>
      <w:numFmt w:val="decimal"/>
      <w:lvlText w:val="%7."/>
      <w:lvlJc w:val="left"/>
      <w:pPr>
        <w:ind w:left="5040" w:hanging="360"/>
      </w:pPr>
    </w:lvl>
    <w:lvl w:ilvl="7" w:tplc="B22CEBDA">
      <w:start w:val="1"/>
      <w:numFmt w:val="lowerLetter"/>
      <w:lvlText w:val="%8."/>
      <w:lvlJc w:val="left"/>
      <w:pPr>
        <w:ind w:left="5760" w:hanging="360"/>
      </w:pPr>
    </w:lvl>
    <w:lvl w:ilvl="8" w:tplc="D2000928">
      <w:start w:val="1"/>
      <w:numFmt w:val="lowerRoman"/>
      <w:lvlText w:val="%9."/>
      <w:lvlJc w:val="right"/>
      <w:pPr>
        <w:ind w:left="6480" w:hanging="180"/>
      </w:pPr>
    </w:lvl>
  </w:abstractNum>
  <w:abstractNum w:abstractNumId="10" w15:restartNumberingAfterBreak="0">
    <w:nsid w:val="279F06C4"/>
    <w:multiLevelType w:val="hybridMultilevel"/>
    <w:tmpl w:val="FFFFFFFF"/>
    <w:lvl w:ilvl="0" w:tplc="D74AF218">
      <w:start w:val="1"/>
      <w:numFmt w:val="lowerLetter"/>
      <w:lvlText w:val="%1)"/>
      <w:lvlJc w:val="left"/>
      <w:pPr>
        <w:ind w:left="720" w:hanging="360"/>
      </w:pPr>
    </w:lvl>
    <w:lvl w:ilvl="1" w:tplc="482665B4">
      <w:start w:val="1"/>
      <w:numFmt w:val="lowerLetter"/>
      <w:lvlText w:val="%2."/>
      <w:lvlJc w:val="left"/>
      <w:pPr>
        <w:ind w:left="1440" w:hanging="360"/>
      </w:pPr>
    </w:lvl>
    <w:lvl w:ilvl="2" w:tplc="0C7406EA">
      <w:start w:val="1"/>
      <w:numFmt w:val="lowerRoman"/>
      <w:lvlText w:val="%3."/>
      <w:lvlJc w:val="right"/>
      <w:pPr>
        <w:ind w:left="2160" w:hanging="180"/>
      </w:pPr>
    </w:lvl>
    <w:lvl w:ilvl="3" w:tplc="8002750A">
      <w:start w:val="1"/>
      <w:numFmt w:val="decimal"/>
      <w:lvlText w:val="%4."/>
      <w:lvlJc w:val="left"/>
      <w:pPr>
        <w:ind w:left="2880" w:hanging="360"/>
      </w:pPr>
    </w:lvl>
    <w:lvl w:ilvl="4" w:tplc="8F58BC56">
      <w:start w:val="1"/>
      <w:numFmt w:val="lowerLetter"/>
      <w:lvlText w:val="%5."/>
      <w:lvlJc w:val="left"/>
      <w:pPr>
        <w:ind w:left="3600" w:hanging="360"/>
      </w:pPr>
    </w:lvl>
    <w:lvl w:ilvl="5" w:tplc="A0186552">
      <w:start w:val="1"/>
      <w:numFmt w:val="lowerRoman"/>
      <w:lvlText w:val="%6."/>
      <w:lvlJc w:val="right"/>
      <w:pPr>
        <w:ind w:left="4320" w:hanging="180"/>
      </w:pPr>
    </w:lvl>
    <w:lvl w:ilvl="6" w:tplc="712049DC">
      <w:start w:val="1"/>
      <w:numFmt w:val="decimal"/>
      <w:lvlText w:val="%7."/>
      <w:lvlJc w:val="left"/>
      <w:pPr>
        <w:ind w:left="5040" w:hanging="360"/>
      </w:pPr>
    </w:lvl>
    <w:lvl w:ilvl="7" w:tplc="14C407C2">
      <w:start w:val="1"/>
      <w:numFmt w:val="lowerLetter"/>
      <w:lvlText w:val="%8."/>
      <w:lvlJc w:val="left"/>
      <w:pPr>
        <w:ind w:left="5760" w:hanging="360"/>
      </w:pPr>
    </w:lvl>
    <w:lvl w:ilvl="8" w:tplc="FB1C2D48">
      <w:start w:val="1"/>
      <w:numFmt w:val="lowerRoman"/>
      <w:lvlText w:val="%9."/>
      <w:lvlJc w:val="right"/>
      <w:pPr>
        <w:ind w:left="6480" w:hanging="180"/>
      </w:pPr>
    </w:lvl>
  </w:abstractNum>
  <w:abstractNum w:abstractNumId="11"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2" w15:restartNumberingAfterBreak="0">
    <w:nsid w:val="291743C1"/>
    <w:multiLevelType w:val="hybridMultilevel"/>
    <w:tmpl w:val="FFFFFFFF"/>
    <w:lvl w:ilvl="0" w:tplc="36C47114">
      <w:start w:val="1"/>
      <w:numFmt w:val="upperLetter"/>
      <w:lvlText w:val="%1)"/>
      <w:lvlJc w:val="left"/>
      <w:pPr>
        <w:ind w:left="720" w:hanging="360"/>
      </w:pPr>
    </w:lvl>
    <w:lvl w:ilvl="1" w:tplc="8FB21CFC">
      <w:start w:val="1"/>
      <w:numFmt w:val="lowerLetter"/>
      <w:lvlText w:val="%2."/>
      <w:lvlJc w:val="left"/>
      <w:pPr>
        <w:ind w:left="1440" w:hanging="360"/>
      </w:pPr>
    </w:lvl>
    <w:lvl w:ilvl="2" w:tplc="379CA7AC">
      <w:start w:val="1"/>
      <w:numFmt w:val="lowerRoman"/>
      <w:lvlText w:val="%3."/>
      <w:lvlJc w:val="right"/>
      <w:pPr>
        <w:ind w:left="2160" w:hanging="180"/>
      </w:pPr>
    </w:lvl>
    <w:lvl w:ilvl="3" w:tplc="EF145820">
      <w:start w:val="1"/>
      <w:numFmt w:val="decimal"/>
      <w:lvlText w:val="%4."/>
      <w:lvlJc w:val="left"/>
      <w:pPr>
        <w:ind w:left="2880" w:hanging="360"/>
      </w:pPr>
    </w:lvl>
    <w:lvl w:ilvl="4" w:tplc="3BBC2CD8">
      <w:start w:val="1"/>
      <w:numFmt w:val="lowerLetter"/>
      <w:lvlText w:val="%5."/>
      <w:lvlJc w:val="left"/>
      <w:pPr>
        <w:ind w:left="3600" w:hanging="360"/>
      </w:pPr>
    </w:lvl>
    <w:lvl w:ilvl="5" w:tplc="D368CFA2">
      <w:start w:val="1"/>
      <w:numFmt w:val="lowerRoman"/>
      <w:lvlText w:val="%6."/>
      <w:lvlJc w:val="right"/>
      <w:pPr>
        <w:ind w:left="4320" w:hanging="180"/>
      </w:pPr>
    </w:lvl>
    <w:lvl w:ilvl="6" w:tplc="2D7E8F5C">
      <w:start w:val="1"/>
      <w:numFmt w:val="decimal"/>
      <w:lvlText w:val="%7."/>
      <w:lvlJc w:val="left"/>
      <w:pPr>
        <w:ind w:left="5040" w:hanging="360"/>
      </w:pPr>
    </w:lvl>
    <w:lvl w:ilvl="7" w:tplc="2506DB60">
      <w:start w:val="1"/>
      <w:numFmt w:val="lowerLetter"/>
      <w:lvlText w:val="%8."/>
      <w:lvlJc w:val="left"/>
      <w:pPr>
        <w:ind w:left="5760" w:hanging="360"/>
      </w:pPr>
    </w:lvl>
    <w:lvl w:ilvl="8" w:tplc="9CC24604">
      <w:start w:val="1"/>
      <w:numFmt w:val="lowerRoman"/>
      <w:lvlText w:val="%9."/>
      <w:lvlJc w:val="right"/>
      <w:pPr>
        <w:ind w:left="6480" w:hanging="180"/>
      </w:pPr>
    </w:lvl>
  </w:abstractNum>
  <w:abstractNum w:abstractNumId="13" w15:restartNumberingAfterBreak="0">
    <w:nsid w:val="2947AC40"/>
    <w:multiLevelType w:val="hybridMultilevel"/>
    <w:tmpl w:val="FFFFFFFF"/>
    <w:lvl w:ilvl="0" w:tplc="8868761C">
      <w:start w:val="1"/>
      <w:numFmt w:val="lowerLetter"/>
      <w:lvlText w:val="%1."/>
      <w:lvlJc w:val="left"/>
      <w:pPr>
        <w:ind w:left="720" w:hanging="360"/>
      </w:pPr>
    </w:lvl>
    <w:lvl w:ilvl="1" w:tplc="97BA51F6">
      <w:start w:val="1"/>
      <w:numFmt w:val="lowerLetter"/>
      <w:lvlText w:val="%2."/>
      <w:lvlJc w:val="left"/>
      <w:pPr>
        <w:ind w:left="1440" w:hanging="360"/>
      </w:pPr>
    </w:lvl>
    <w:lvl w:ilvl="2" w:tplc="AC5A92FA">
      <w:start w:val="1"/>
      <w:numFmt w:val="lowerRoman"/>
      <w:lvlText w:val="%3."/>
      <w:lvlJc w:val="right"/>
      <w:pPr>
        <w:ind w:left="2160" w:hanging="180"/>
      </w:pPr>
    </w:lvl>
    <w:lvl w:ilvl="3" w:tplc="2F401770">
      <w:start w:val="1"/>
      <w:numFmt w:val="decimal"/>
      <w:lvlText w:val="%4."/>
      <w:lvlJc w:val="left"/>
      <w:pPr>
        <w:ind w:left="2880" w:hanging="360"/>
      </w:pPr>
    </w:lvl>
    <w:lvl w:ilvl="4" w:tplc="7DC0A30E">
      <w:start w:val="1"/>
      <w:numFmt w:val="lowerLetter"/>
      <w:lvlText w:val="%5."/>
      <w:lvlJc w:val="left"/>
      <w:pPr>
        <w:ind w:left="3600" w:hanging="360"/>
      </w:pPr>
    </w:lvl>
    <w:lvl w:ilvl="5" w:tplc="D932DF3E">
      <w:start w:val="1"/>
      <w:numFmt w:val="lowerRoman"/>
      <w:lvlText w:val="%6."/>
      <w:lvlJc w:val="right"/>
      <w:pPr>
        <w:ind w:left="4320" w:hanging="180"/>
      </w:pPr>
    </w:lvl>
    <w:lvl w:ilvl="6" w:tplc="EB745338">
      <w:start w:val="1"/>
      <w:numFmt w:val="decimal"/>
      <w:lvlText w:val="%7."/>
      <w:lvlJc w:val="left"/>
      <w:pPr>
        <w:ind w:left="5040" w:hanging="360"/>
      </w:pPr>
    </w:lvl>
    <w:lvl w:ilvl="7" w:tplc="1340BE52">
      <w:start w:val="1"/>
      <w:numFmt w:val="lowerLetter"/>
      <w:lvlText w:val="%8."/>
      <w:lvlJc w:val="left"/>
      <w:pPr>
        <w:ind w:left="5760" w:hanging="360"/>
      </w:pPr>
    </w:lvl>
    <w:lvl w:ilvl="8" w:tplc="F850AE6A">
      <w:start w:val="1"/>
      <w:numFmt w:val="lowerRoman"/>
      <w:lvlText w:val="%9."/>
      <w:lvlJc w:val="right"/>
      <w:pPr>
        <w:ind w:left="6480" w:hanging="180"/>
      </w:p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356A01A9"/>
    <w:multiLevelType w:val="hybridMultilevel"/>
    <w:tmpl w:val="FFFFFFFF"/>
    <w:lvl w:ilvl="0" w:tplc="E5BE3506">
      <w:start w:val="1"/>
      <w:numFmt w:val="upperLetter"/>
      <w:lvlText w:val="%1)"/>
      <w:lvlJc w:val="left"/>
      <w:pPr>
        <w:ind w:left="720" w:hanging="360"/>
      </w:pPr>
    </w:lvl>
    <w:lvl w:ilvl="1" w:tplc="7EB45318">
      <w:start w:val="1"/>
      <w:numFmt w:val="lowerLetter"/>
      <w:lvlText w:val="%2."/>
      <w:lvlJc w:val="left"/>
      <w:pPr>
        <w:ind w:left="1440" w:hanging="360"/>
      </w:pPr>
    </w:lvl>
    <w:lvl w:ilvl="2" w:tplc="3EA4855C">
      <w:start w:val="1"/>
      <w:numFmt w:val="lowerRoman"/>
      <w:lvlText w:val="%3."/>
      <w:lvlJc w:val="right"/>
      <w:pPr>
        <w:ind w:left="2160" w:hanging="180"/>
      </w:pPr>
    </w:lvl>
    <w:lvl w:ilvl="3" w:tplc="BC245A7C">
      <w:start w:val="1"/>
      <w:numFmt w:val="decimal"/>
      <w:lvlText w:val="%4."/>
      <w:lvlJc w:val="left"/>
      <w:pPr>
        <w:ind w:left="2880" w:hanging="360"/>
      </w:pPr>
    </w:lvl>
    <w:lvl w:ilvl="4" w:tplc="D7F09384">
      <w:start w:val="1"/>
      <w:numFmt w:val="lowerLetter"/>
      <w:lvlText w:val="%5."/>
      <w:lvlJc w:val="left"/>
      <w:pPr>
        <w:ind w:left="3600" w:hanging="360"/>
      </w:pPr>
    </w:lvl>
    <w:lvl w:ilvl="5" w:tplc="954E5788">
      <w:start w:val="1"/>
      <w:numFmt w:val="lowerRoman"/>
      <w:lvlText w:val="%6."/>
      <w:lvlJc w:val="right"/>
      <w:pPr>
        <w:ind w:left="4320" w:hanging="180"/>
      </w:pPr>
    </w:lvl>
    <w:lvl w:ilvl="6" w:tplc="842068A0">
      <w:start w:val="1"/>
      <w:numFmt w:val="decimal"/>
      <w:lvlText w:val="%7."/>
      <w:lvlJc w:val="left"/>
      <w:pPr>
        <w:ind w:left="5040" w:hanging="360"/>
      </w:pPr>
    </w:lvl>
    <w:lvl w:ilvl="7" w:tplc="5C58FA26">
      <w:start w:val="1"/>
      <w:numFmt w:val="lowerLetter"/>
      <w:lvlText w:val="%8."/>
      <w:lvlJc w:val="left"/>
      <w:pPr>
        <w:ind w:left="5760" w:hanging="360"/>
      </w:pPr>
    </w:lvl>
    <w:lvl w:ilvl="8" w:tplc="333606D2">
      <w:start w:val="1"/>
      <w:numFmt w:val="lowerRoman"/>
      <w:lvlText w:val="%9."/>
      <w:lvlJc w:val="right"/>
      <w:pPr>
        <w:ind w:left="6480" w:hanging="180"/>
      </w:pPr>
    </w:lvl>
  </w:abstractNum>
  <w:abstractNum w:abstractNumId="18"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BFDB599"/>
    <w:multiLevelType w:val="hybridMultilevel"/>
    <w:tmpl w:val="FFFFFFFF"/>
    <w:lvl w:ilvl="0" w:tplc="238C209E">
      <w:start w:val="1"/>
      <w:numFmt w:val="decimal"/>
      <w:lvlText w:val="%1)"/>
      <w:lvlJc w:val="left"/>
      <w:pPr>
        <w:ind w:left="720" w:hanging="360"/>
      </w:pPr>
    </w:lvl>
    <w:lvl w:ilvl="1" w:tplc="A65EE016">
      <w:start w:val="1"/>
      <w:numFmt w:val="lowerLetter"/>
      <w:lvlText w:val="%2."/>
      <w:lvlJc w:val="left"/>
      <w:pPr>
        <w:ind w:left="1440" w:hanging="360"/>
      </w:pPr>
    </w:lvl>
    <w:lvl w:ilvl="2" w:tplc="58FAF2E2">
      <w:start w:val="1"/>
      <w:numFmt w:val="lowerRoman"/>
      <w:lvlText w:val="%3."/>
      <w:lvlJc w:val="right"/>
      <w:pPr>
        <w:ind w:left="2160" w:hanging="180"/>
      </w:pPr>
    </w:lvl>
    <w:lvl w:ilvl="3" w:tplc="8578EB3A">
      <w:start w:val="1"/>
      <w:numFmt w:val="decimal"/>
      <w:lvlText w:val="%4."/>
      <w:lvlJc w:val="left"/>
      <w:pPr>
        <w:ind w:left="2880" w:hanging="360"/>
      </w:pPr>
    </w:lvl>
    <w:lvl w:ilvl="4" w:tplc="B98CC204">
      <w:start w:val="1"/>
      <w:numFmt w:val="lowerLetter"/>
      <w:lvlText w:val="%5."/>
      <w:lvlJc w:val="left"/>
      <w:pPr>
        <w:ind w:left="3600" w:hanging="360"/>
      </w:pPr>
    </w:lvl>
    <w:lvl w:ilvl="5" w:tplc="C9925BD4">
      <w:start w:val="1"/>
      <w:numFmt w:val="lowerRoman"/>
      <w:lvlText w:val="%6."/>
      <w:lvlJc w:val="right"/>
      <w:pPr>
        <w:ind w:left="4320" w:hanging="180"/>
      </w:pPr>
    </w:lvl>
    <w:lvl w:ilvl="6" w:tplc="6206E21E">
      <w:start w:val="1"/>
      <w:numFmt w:val="decimal"/>
      <w:lvlText w:val="%7."/>
      <w:lvlJc w:val="left"/>
      <w:pPr>
        <w:ind w:left="5040" w:hanging="360"/>
      </w:pPr>
    </w:lvl>
    <w:lvl w:ilvl="7" w:tplc="49EC7BA2">
      <w:start w:val="1"/>
      <w:numFmt w:val="lowerLetter"/>
      <w:lvlText w:val="%8."/>
      <w:lvlJc w:val="left"/>
      <w:pPr>
        <w:ind w:left="5760" w:hanging="360"/>
      </w:pPr>
    </w:lvl>
    <w:lvl w:ilvl="8" w:tplc="8870BAD4">
      <w:start w:val="1"/>
      <w:numFmt w:val="lowerRoman"/>
      <w:lvlText w:val="%9."/>
      <w:lvlJc w:val="right"/>
      <w:pPr>
        <w:ind w:left="6480" w:hanging="180"/>
      </w:pPr>
    </w:lvl>
  </w:abstractNum>
  <w:abstractNum w:abstractNumId="20"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436C6545"/>
    <w:multiLevelType w:val="hybridMultilevel"/>
    <w:tmpl w:val="FFFFFFFF"/>
    <w:lvl w:ilvl="0" w:tplc="ACE68248">
      <w:start w:val="1"/>
      <w:numFmt w:val="lowerLetter"/>
      <w:lvlText w:val="%1)"/>
      <w:lvlJc w:val="left"/>
      <w:pPr>
        <w:ind w:left="720" w:hanging="360"/>
      </w:pPr>
    </w:lvl>
    <w:lvl w:ilvl="1" w:tplc="A7B0A778">
      <w:start w:val="1"/>
      <w:numFmt w:val="lowerLetter"/>
      <w:lvlText w:val="%2."/>
      <w:lvlJc w:val="left"/>
      <w:pPr>
        <w:ind w:left="1440" w:hanging="360"/>
      </w:pPr>
    </w:lvl>
    <w:lvl w:ilvl="2" w:tplc="3FD40330">
      <w:start w:val="1"/>
      <w:numFmt w:val="lowerRoman"/>
      <w:lvlText w:val="%3."/>
      <w:lvlJc w:val="right"/>
      <w:pPr>
        <w:ind w:left="2160" w:hanging="180"/>
      </w:pPr>
    </w:lvl>
    <w:lvl w:ilvl="3" w:tplc="9B408EF8">
      <w:start w:val="1"/>
      <w:numFmt w:val="decimal"/>
      <w:lvlText w:val="%4."/>
      <w:lvlJc w:val="left"/>
      <w:pPr>
        <w:ind w:left="2880" w:hanging="360"/>
      </w:pPr>
    </w:lvl>
    <w:lvl w:ilvl="4" w:tplc="6964ACE2">
      <w:start w:val="1"/>
      <w:numFmt w:val="lowerLetter"/>
      <w:lvlText w:val="%5."/>
      <w:lvlJc w:val="left"/>
      <w:pPr>
        <w:ind w:left="3600" w:hanging="360"/>
      </w:pPr>
    </w:lvl>
    <w:lvl w:ilvl="5" w:tplc="DE08692A">
      <w:start w:val="1"/>
      <w:numFmt w:val="lowerRoman"/>
      <w:lvlText w:val="%6."/>
      <w:lvlJc w:val="right"/>
      <w:pPr>
        <w:ind w:left="4320" w:hanging="180"/>
      </w:pPr>
    </w:lvl>
    <w:lvl w:ilvl="6" w:tplc="FA4E3DD4">
      <w:start w:val="1"/>
      <w:numFmt w:val="decimal"/>
      <w:lvlText w:val="%7."/>
      <w:lvlJc w:val="left"/>
      <w:pPr>
        <w:ind w:left="5040" w:hanging="360"/>
      </w:pPr>
    </w:lvl>
    <w:lvl w:ilvl="7" w:tplc="3A8EBCEA">
      <w:start w:val="1"/>
      <w:numFmt w:val="lowerLetter"/>
      <w:lvlText w:val="%8."/>
      <w:lvlJc w:val="left"/>
      <w:pPr>
        <w:ind w:left="5760" w:hanging="360"/>
      </w:pPr>
    </w:lvl>
    <w:lvl w:ilvl="8" w:tplc="0902051A">
      <w:start w:val="1"/>
      <w:numFmt w:val="lowerRoman"/>
      <w:lvlText w:val="%9."/>
      <w:lvlJc w:val="right"/>
      <w:pPr>
        <w:ind w:left="6480" w:hanging="180"/>
      </w:p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48E9B178"/>
    <w:multiLevelType w:val="hybridMultilevel"/>
    <w:tmpl w:val="FFFFFFFF"/>
    <w:lvl w:ilvl="0" w:tplc="57F0129A">
      <w:start w:val="1"/>
      <w:numFmt w:val="upperLetter"/>
      <w:lvlText w:val="%1)"/>
      <w:lvlJc w:val="left"/>
      <w:pPr>
        <w:ind w:left="720" w:hanging="360"/>
      </w:pPr>
    </w:lvl>
    <w:lvl w:ilvl="1" w:tplc="0146448A">
      <w:start w:val="1"/>
      <w:numFmt w:val="lowerLetter"/>
      <w:lvlText w:val="%2."/>
      <w:lvlJc w:val="left"/>
      <w:pPr>
        <w:ind w:left="1440" w:hanging="360"/>
      </w:pPr>
    </w:lvl>
    <w:lvl w:ilvl="2" w:tplc="E752D4FA">
      <w:start w:val="1"/>
      <w:numFmt w:val="lowerRoman"/>
      <w:lvlText w:val="%3."/>
      <w:lvlJc w:val="right"/>
      <w:pPr>
        <w:ind w:left="2160" w:hanging="180"/>
      </w:pPr>
    </w:lvl>
    <w:lvl w:ilvl="3" w:tplc="08D08F56">
      <w:start w:val="1"/>
      <w:numFmt w:val="decimal"/>
      <w:lvlText w:val="%4."/>
      <w:lvlJc w:val="left"/>
      <w:pPr>
        <w:ind w:left="2880" w:hanging="360"/>
      </w:pPr>
    </w:lvl>
    <w:lvl w:ilvl="4" w:tplc="4D6A3F78">
      <w:start w:val="1"/>
      <w:numFmt w:val="lowerLetter"/>
      <w:lvlText w:val="%5."/>
      <w:lvlJc w:val="left"/>
      <w:pPr>
        <w:ind w:left="3600" w:hanging="360"/>
      </w:pPr>
    </w:lvl>
    <w:lvl w:ilvl="5" w:tplc="4F7A4A34">
      <w:start w:val="1"/>
      <w:numFmt w:val="lowerRoman"/>
      <w:lvlText w:val="%6."/>
      <w:lvlJc w:val="right"/>
      <w:pPr>
        <w:ind w:left="4320" w:hanging="180"/>
      </w:pPr>
    </w:lvl>
    <w:lvl w:ilvl="6" w:tplc="02F4A052">
      <w:start w:val="1"/>
      <w:numFmt w:val="decimal"/>
      <w:lvlText w:val="%7."/>
      <w:lvlJc w:val="left"/>
      <w:pPr>
        <w:ind w:left="5040" w:hanging="360"/>
      </w:pPr>
    </w:lvl>
    <w:lvl w:ilvl="7" w:tplc="07E2E630">
      <w:start w:val="1"/>
      <w:numFmt w:val="lowerLetter"/>
      <w:lvlText w:val="%8."/>
      <w:lvlJc w:val="left"/>
      <w:pPr>
        <w:ind w:left="5760" w:hanging="360"/>
      </w:pPr>
    </w:lvl>
    <w:lvl w:ilvl="8" w:tplc="6F4AFE60">
      <w:start w:val="1"/>
      <w:numFmt w:val="lowerRoman"/>
      <w:lvlText w:val="%9."/>
      <w:lvlJc w:val="right"/>
      <w:pPr>
        <w:ind w:left="6480" w:hanging="180"/>
      </w:pPr>
    </w:lvl>
  </w:abstractNum>
  <w:abstractNum w:abstractNumId="24" w15:restartNumberingAfterBreak="0">
    <w:nsid w:val="4BFC870A"/>
    <w:multiLevelType w:val="hybridMultilevel"/>
    <w:tmpl w:val="FFFFFFFF"/>
    <w:lvl w:ilvl="0" w:tplc="6C2E974E">
      <w:start w:val="1"/>
      <w:numFmt w:val="lowerLetter"/>
      <w:lvlText w:val="%1)"/>
      <w:lvlJc w:val="left"/>
      <w:pPr>
        <w:ind w:left="720" w:hanging="360"/>
      </w:pPr>
    </w:lvl>
    <w:lvl w:ilvl="1" w:tplc="06D20952">
      <w:start w:val="1"/>
      <w:numFmt w:val="lowerLetter"/>
      <w:lvlText w:val="%2."/>
      <w:lvlJc w:val="left"/>
      <w:pPr>
        <w:ind w:left="1440" w:hanging="360"/>
      </w:pPr>
    </w:lvl>
    <w:lvl w:ilvl="2" w:tplc="0152FDD2">
      <w:start w:val="1"/>
      <w:numFmt w:val="lowerRoman"/>
      <w:lvlText w:val="%3."/>
      <w:lvlJc w:val="right"/>
      <w:pPr>
        <w:ind w:left="2160" w:hanging="180"/>
      </w:pPr>
    </w:lvl>
    <w:lvl w:ilvl="3" w:tplc="21588E5A">
      <w:start w:val="1"/>
      <w:numFmt w:val="decimal"/>
      <w:lvlText w:val="%4."/>
      <w:lvlJc w:val="left"/>
      <w:pPr>
        <w:ind w:left="2880" w:hanging="360"/>
      </w:pPr>
    </w:lvl>
    <w:lvl w:ilvl="4" w:tplc="AD3C4D4A">
      <w:start w:val="1"/>
      <w:numFmt w:val="lowerLetter"/>
      <w:lvlText w:val="%5."/>
      <w:lvlJc w:val="left"/>
      <w:pPr>
        <w:ind w:left="3600" w:hanging="360"/>
      </w:pPr>
    </w:lvl>
    <w:lvl w:ilvl="5" w:tplc="8A88ECB4">
      <w:start w:val="1"/>
      <w:numFmt w:val="lowerRoman"/>
      <w:lvlText w:val="%6."/>
      <w:lvlJc w:val="right"/>
      <w:pPr>
        <w:ind w:left="4320" w:hanging="180"/>
      </w:pPr>
    </w:lvl>
    <w:lvl w:ilvl="6" w:tplc="5AFA915E">
      <w:start w:val="1"/>
      <w:numFmt w:val="decimal"/>
      <w:lvlText w:val="%7."/>
      <w:lvlJc w:val="left"/>
      <w:pPr>
        <w:ind w:left="5040" w:hanging="360"/>
      </w:pPr>
    </w:lvl>
    <w:lvl w:ilvl="7" w:tplc="51823B26">
      <w:start w:val="1"/>
      <w:numFmt w:val="lowerLetter"/>
      <w:lvlText w:val="%8."/>
      <w:lvlJc w:val="left"/>
      <w:pPr>
        <w:ind w:left="5760" w:hanging="360"/>
      </w:pPr>
    </w:lvl>
    <w:lvl w:ilvl="8" w:tplc="7ED4FC08">
      <w:start w:val="1"/>
      <w:numFmt w:val="lowerRoman"/>
      <w:lvlText w:val="%9."/>
      <w:lvlJc w:val="right"/>
      <w:pPr>
        <w:ind w:left="6480" w:hanging="180"/>
      </w:pPr>
    </w:lvl>
  </w:abstractNum>
  <w:abstractNum w:abstractNumId="25"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2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550E02A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30" w15:restartNumberingAfterBreak="0">
    <w:nsid w:val="60DAA01B"/>
    <w:multiLevelType w:val="hybridMultilevel"/>
    <w:tmpl w:val="FFFFFFFF"/>
    <w:lvl w:ilvl="0" w:tplc="187CB892">
      <w:start w:val="1"/>
      <w:numFmt w:val="lowerLetter"/>
      <w:lvlText w:val="%1)"/>
      <w:lvlJc w:val="left"/>
      <w:pPr>
        <w:ind w:left="720" w:hanging="360"/>
      </w:pPr>
    </w:lvl>
    <w:lvl w:ilvl="1" w:tplc="651C6DE4">
      <w:start w:val="1"/>
      <w:numFmt w:val="lowerLetter"/>
      <w:lvlText w:val="%2."/>
      <w:lvlJc w:val="left"/>
      <w:pPr>
        <w:ind w:left="1440" w:hanging="360"/>
      </w:pPr>
    </w:lvl>
    <w:lvl w:ilvl="2" w:tplc="5E0A43B8">
      <w:start w:val="1"/>
      <w:numFmt w:val="lowerRoman"/>
      <w:lvlText w:val="%3."/>
      <w:lvlJc w:val="right"/>
      <w:pPr>
        <w:ind w:left="2160" w:hanging="180"/>
      </w:pPr>
    </w:lvl>
    <w:lvl w:ilvl="3" w:tplc="7F6CF8E6">
      <w:start w:val="1"/>
      <w:numFmt w:val="decimal"/>
      <w:lvlText w:val="%4."/>
      <w:lvlJc w:val="left"/>
      <w:pPr>
        <w:ind w:left="2880" w:hanging="360"/>
      </w:pPr>
    </w:lvl>
    <w:lvl w:ilvl="4" w:tplc="2AAED42A">
      <w:start w:val="1"/>
      <w:numFmt w:val="lowerLetter"/>
      <w:lvlText w:val="%5."/>
      <w:lvlJc w:val="left"/>
      <w:pPr>
        <w:ind w:left="3600" w:hanging="360"/>
      </w:pPr>
    </w:lvl>
    <w:lvl w:ilvl="5" w:tplc="F8B2766C">
      <w:start w:val="1"/>
      <w:numFmt w:val="lowerRoman"/>
      <w:lvlText w:val="%6."/>
      <w:lvlJc w:val="right"/>
      <w:pPr>
        <w:ind w:left="4320" w:hanging="180"/>
      </w:pPr>
    </w:lvl>
    <w:lvl w:ilvl="6" w:tplc="96BE74B2">
      <w:start w:val="1"/>
      <w:numFmt w:val="decimal"/>
      <w:lvlText w:val="%7."/>
      <w:lvlJc w:val="left"/>
      <w:pPr>
        <w:ind w:left="5040" w:hanging="360"/>
      </w:pPr>
    </w:lvl>
    <w:lvl w:ilvl="7" w:tplc="558AE1D2">
      <w:start w:val="1"/>
      <w:numFmt w:val="lowerLetter"/>
      <w:lvlText w:val="%8."/>
      <w:lvlJc w:val="left"/>
      <w:pPr>
        <w:ind w:left="5760" w:hanging="360"/>
      </w:pPr>
    </w:lvl>
    <w:lvl w:ilvl="8" w:tplc="CBF8774A">
      <w:start w:val="1"/>
      <w:numFmt w:val="lowerRoman"/>
      <w:lvlText w:val="%9."/>
      <w:lvlJc w:val="right"/>
      <w:pPr>
        <w:ind w:left="6480" w:hanging="180"/>
      </w:pPr>
    </w:lvl>
  </w:abstractNum>
  <w:abstractNum w:abstractNumId="31" w15:restartNumberingAfterBreak="0">
    <w:nsid w:val="62FFF563"/>
    <w:multiLevelType w:val="hybridMultilevel"/>
    <w:tmpl w:val="FFFFFFFF"/>
    <w:lvl w:ilvl="0" w:tplc="F7E25F1C">
      <w:start w:val="1"/>
      <w:numFmt w:val="decimal"/>
      <w:lvlText w:val="%1)"/>
      <w:lvlJc w:val="left"/>
      <w:pPr>
        <w:ind w:left="720" w:hanging="360"/>
      </w:pPr>
    </w:lvl>
    <w:lvl w:ilvl="1" w:tplc="25302D12">
      <w:start w:val="1"/>
      <w:numFmt w:val="lowerLetter"/>
      <w:lvlText w:val="%2."/>
      <w:lvlJc w:val="left"/>
      <w:pPr>
        <w:ind w:left="1440" w:hanging="360"/>
      </w:pPr>
    </w:lvl>
    <w:lvl w:ilvl="2" w:tplc="60F047EE">
      <w:start w:val="1"/>
      <w:numFmt w:val="lowerRoman"/>
      <w:lvlText w:val="%3."/>
      <w:lvlJc w:val="right"/>
      <w:pPr>
        <w:ind w:left="2160" w:hanging="180"/>
      </w:pPr>
    </w:lvl>
    <w:lvl w:ilvl="3" w:tplc="081EA382">
      <w:start w:val="1"/>
      <w:numFmt w:val="decimal"/>
      <w:lvlText w:val="%4."/>
      <w:lvlJc w:val="left"/>
      <w:pPr>
        <w:ind w:left="2880" w:hanging="360"/>
      </w:pPr>
    </w:lvl>
    <w:lvl w:ilvl="4" w:tplc="6310CA5A">
      <w:start w:val="1"/>
      <w:numFmt w:val="lowerLetter"/>
      <w:lvlText w:val="%5."/>
      <w:lvlJc w:val="left"/>
      <w:pPr>
        <w:ind w:left="3600" w:hanging="360"/>
      </w:pPr>
    </w:lvl>
    <w:lvl w:ilvl="5" w:tplc="9974941A">
      <w:start w:val="1"/>
      <w:numFmt w:val="lowerRoman"/>
      <w:lvlText w:val="%6."/>
      <w:lvlJc w:val="right"/>
      <w:pPr>
        <w:ind w:left="4320" w:hanging="180"/>
      </w:pPr>
    </w:lvl>
    <w:lvl w:ilvl="6" w:tplc="4AD41FDE">
      <w:start w:val="1"/>
      <w:numFmt w:val="decimal"/>
      <w:lvlText w:val="%7."/>
      <w:lvlJc w:val="left"/>
      <w:pPr>
        <w:ind w:left="5040" w:hanging="360"/>
      </w:pPr>
    </w:lvl>
    <w:lvl w:ilvl="7" w:tplc="09F8E7E0">
      <w:start w:val="1"/>
      <w:numFmt w:val="lowerLetter"/>
      <w:lvlText w:val="%8."/>
      <w:lvlJc w:val="left"/>
      <w:pPr>
        <w:ind w:left="5760" w:hanging="360"/>
      </w:pPr>
    </w:lvl>
    <w:lvl w:ilvl="8" w:tplc="1666ACB8">
      <w:start w:val="1"/>
      <w:numFmt w:val="lowerRoman"/>
      <w:lvlText w:val="%9."/>
      <w:lvlJc w:val="right"/>
      <w:pPr>
        <w:ind w:left="6480" w:hanging="180"/>
      </w:pPr>
    </w:lvl>
  </w:abstractNum>
  <w:abstractNum w:abstractNumId="32" w15:restartNumberingAfterBreak="0">
    <w:nsid w:val="6532A695"/>
    <w:multiLevelType w:val="hybridMultilevel"/>
    <w:tmpl w:val="FFFFFFFF"/>
    <w:lvl w:ilvl="0" w:tplc="C6147018">
      <w:start w:val="1"/>
      <w:numFmt w:val="lowerLetter"/>
      <w:lvlText w:val="%1)"/>
      <w:lvlJc w:val="left"/>
      <w:pPr>
        <w:ind w:left="720" w:hanging="360"/>
      </w:pPr>
    </w:lvl>
    <w:lvl w:ilvl="1" w:tplc="C65421BA">
      <w:start w:val="1"/>
      <w:numFmt w:val="lowerLetter"/>
      <w:lvlText w:val="%2."/>
      <w:lvlJc w:val="left"/>
      <w:pPr>
        <w:ind w:left="1440" w:hanging="360"/>
      </w:pPr>
    </w:lvl>
    <w:lvl w:ilvl="2" w:tplc="4CD61CDC">
      <w:start w:val="1"/>
      <w:numFmt w:val="lowerRoman"/>
      <w:lvlText w:val="%3."/>
      <w:lvlJc w:val="right"/>
      <w:pPr>
        <w:ind w:left="2160" w:hanging="180"/>
      </w:pPr>
    </w:lvl>
    <w:lvl w:ilvl="3" w:tplc="83D63D76">
      <w:start w:val="1"/>
      <w:numFmt w:val="decimal"/>
      <w:lvlText w:val="%4."/>
      <w:lvlJc w:val="left"/>
      <w:pPr>
        <w:ind w:left="2880" w:hanging="360"/>
      </w:pPr>
    </w:lvl>
    <w:lvl w:ilvl="4" w:tplc="576A04A6">
      <w:start w:val="1"/>
      <w:numFmt w:val="lowerLetter"/>
      <w:lvlText w:val="%5."/>
      <w:lvlJc w:val="left"/>
      <w:pPr>
        <w:ind w:left="3600" w:hanging="360"/>
      </w:pPr>
    </w:lvl>
    <w:lvl w:ilvl="5" w:tplc="AD8692E4">
      <w:start w:val="1"/>
      <w:numFmt w:val="lowerRoman"/>
      <w:lvlText w:val="%6."/>
      <w:lvlJc w:val="right"/>
      <w:pPr>
        <w:ind w:left="4320" w:hanging="180"/>
      </w:pPr>
    </w:lvl>
    <w:lvl w:ilvl="6" w:tplc="CBECC900">
      <w:start w:val="1"/>
      <w:numFmt w:val="decimal"/>
      <w:lvlText w:val="%7."/>
      <w:lvlJc w:val="left"/>
      <w:pPr>
        <w:ind w:left="5040" w:hanging="360"/>
      </w:pPr>
    </w:lvl>
    <w:lvl w:ilvl="7" w:tplc="B5AC17D4">
      <w:start w:val="1"/>
      <w:numFmt w:val="lowerLetter"/>
      <w:lvlText w:val="%8."/>
      <w:lvlJc w:val="left"/>
      <w:pPr>
        <w:ind w:left="5760" w:hanging="360"/>
      </w:pPr>
    </w:lvl>
    <w:lvl w:ilvl="8" w:tplc="A7FC1B80">
      <w:start w:val="1"/>
      <w:numFmt w:val="lowerRoman"/>
      <w:lvlText w:val="%9."/>
      <w:lvlJc w:val="right"/>
      <w:pPr>
        <w:ind w:left="6480" w:hanging="180"/>
      </w:pPr>
    </w:lvl>
  </w:abstractNum>
  <w:abstractNum w:abstractNumId="33" w15:restartNumberingAfterBreak="0">
    <w:nsid w:val="6FF8098B"/>
    <w:multiLevelType w:val="hybridMultilevel"/>
    <w:tmpl w:val="FFFFFFFF"/>
    <w:lvl w:ilvl="0" w:tplc="653E9018">
      <w:start w:val="1"/>
      <w:numFmt w:val="lowerLetter"/>
      <w:lvlText w:val="%1)"/>
      <w:lvlJc w:val="left"/>
      <w:pPr>
        <w:ind w:left="720" w:hanging="360"/>
      </w:pPr>
    </w:lvl>
    <w:lvl w:ilvl="1" w:tplc="65FCF966">
      <w:start w:val="1"/>
      <w:numFmt w:val="lowerLetter"/>
      <w:lvlText w:val="%2."/>
      <w:lvlJc w:val="left"/>
      <w:pPr>
        <w:ind w:left="1440" w:hanging="360"/>
      </w:pPr>
    </w:lvl>
    <w:lvl w:ilvl="2" w:tplc="4A74D198">
      <w:start w:val="1"/>
      <w:numFmt w:val="lowerRoman"/>
      <w:lvlText w:val="%3."/>
      <w:lvlJc w:val="right"/>
      <w:pPr>
        <w:ind w:left="2160" w:hanging="180"/>
      </w:pPr>
    </w:lvl>
    <w:lvl w:ilvl="3" w:tplc="57F49E92">
      <w:start w:val="1"/>
      <w:numFmt w:val="decimal"/>
      <w:lvlText w:val="%4."/>
      <w:lvlJc w:val="left"/>
      <w:pPr>
        <w:ind w:left="2880" w:hanging="360"/>
      </w:pPr>
    </w:lvl>
    <w:lvl w:ilvl="4" w:tplc="C81A162C">
      <w:start w:val="1"/>
      <w:numFmt w:val="lowerLetter"/>
      <w:lvlText w:val="%5."/>
      <w:lvlJc w:val="left"/>
      <w:pPr>
        <w:ind w:left="3600" w:hanging="360"/>
      </w:pPr>
    </w:lvl>
    <w:lvl w:ilvl="5" w:tplc="DBBC6EC6">
      <w:start w:val="1"/>
      <w:numFmt w:val="lowerRoman"/>
      <w:lvlText w:val="%6."/>
      <w:lvlJc w:val="right"/>
      <w:pPr>
        <w:ind w:left="4320" w:hanging="180"/>
      </w:pPr>
    </w:lvl>
    <w:lvl w:ilvl="6" w:tplc="117AE8A2">
      <w:start w:val="1"/>
      <w:numFmt w:val="decimal"/>
      <w:lvlText w:val="%7."/>
      <w:lvlJc w:val="left"/>
      <w:pPr>
        <w:ind w:left="5040" w:hanging="360"/>
      </w:pPr>
    </w:lvl>
    <w:lvl w:ilvl="7" w:tplc="4A9CB6BE">
      <w:start w:val="1"/>
      <w:numFmt w:val="lowerLetter"/>
      <w:lvlText w:val="%8."/>
      <w:lvlJc w:val="left"/>
      <w:pPr>
        <w:ind w:left="5760" w:hanging="360"/>
      </w:pPr>
    </w:lvl>
    <w:lvl w:ilvl="8" w:tplc="37DA0BA4">
      <w:start w:val="1"/>
      <w:numFmt w:val="lowerRoman"/>
      <w:lvlText w:val="%9."/>
      <w:lvlJc w:val="right"/>
      <w:pPr>
        <w:ind w:left="6480" w:hanging="180"/>
      </w:pPr>
    </w:lvl>
  </w:abstractNum>
  <w:abstractNum w:abstractNumId="34" w15:restartNumberingAfterBreak="0">
    <w:nsid w:val="70746F58"/>
    <w:multiLevelType w:val="hybridMultilevel"/>
    <w:tmpl w:val="FFFFFFFF"/>
    <w:lvl w:ilvl="0" w:tplc="899240C8">
      <w:start w:val="1"/>
      <w:numFmt w:val="upperLetter"/>
      <w:lvlText w:val="%1."/>
      <w:lvlJc w:val="left"/>
      <w:pPr>
        <w:ind w:left="720" w:hanging="360"/>
      </w:pPr>
    </w:lvl>
    <w:lvl w:ilvl="1" w:tplc="B19AFDA4">
      <w:start w:val="1"/>
      <w:numFmt w:val="lowerLetter"/>
      <w:lvlText w:val="%2."/>
      <w:lvlJc w:val="left"/>
      <w:pPr>
        <w:ind w:left="1440" w:hanging="360"/>
      </w:pPr>
    </w:lvl>
    <w:lvl w:ilvl="2" w:tplc="3DD6BAA2">
      <w:start w:val="1"/>
      <w:numFmt w:val="lowerRoman"/>
      <w:lvlText w:val="%3."/>
      <w:lvlJc w:val="right"/>
      <w:pPr>
        <w:ind w:left="2160" w:hanging="180"/>
      </w:pPr>
    </w:lvl>
    <w:lvl w:ilvl="3" w:tplc="7A4C45A4">
      <w:start w:val="1"/>
      <w:numFmt w:val="decimal"/>
      <w:lvlText w:val="%4."/>
      <w:lvlJc w:val="left"/>
      <w:pPr>
        <w:ind w:left="2880" w:hanging="360"/>
      </w:pPr>
    </w:lvl>
    <w:lvl w:ilvl="4" w:tplc="2A66F20C">
      <w:start w:val="1"/>
      <w:numFmt w:val="lowerLetter"/>
      <w:lvlText w:val="%5."/>
      <w:lvlJc w:val="left"/>
      <w:pPr>
        <w:ind w:left="3600" w:hanging="360"/>
      </w:pPr>
    </w:lvl>
    <w:lvl w:ilvl="5" w:tplc="78FCC546">
      <w:start w:val="1"/>
      <w:numFmt w:val="lowerRoman"/>
      <w:lvlText w:val="%6."/>
      <w:lvlJc w:val="right"/>
      <w:pPr>
        <w:ind w:left="4320" w:hanging="180"/>
      </w:pPr>
    </w:lvl>
    <w:lvl w:ilvl="6" w:tplc="98DCCCB8">
      <w:start w:val="1"/>
      <w:numFmt w:val="decimal"/>
      <w:lvlText w:val="%7."/>
      <w:lvlJc w:val="left"/>
      <w:pPr>
        <w:ind w:left="5040" w:hanging="360"/>
      </w:pPr>
    </w:lvl>
    <w:lvl w:ilvl="7" w:tplc="5AA4A28E">
      <w:start w:val="1"/>
      <w:numFmt w:val="lowerLetter"/>
      <w:lvlText w:val="%8."/>
      <w:lvlJc w:val="left"/>
      <w:pPr>
        <w:ind w:left="5760" w:hanging="360"/>
      </w:pPr>
    </w:lvl>
    <w:lvl w:ilvl="8" w:tplc="A3EE5862">
      <w:start w:val="1"/>
      <w:numFmt w:val="lowerRoman"/>
      <w:lvlText w:val="%9."/>
      <w:lvlJc w:val="right"/>
      <w:pPr>
        <w:ind w:left="6480" w:hanging="180"/>
      </w:pPr>
    </w:lvl>
  </w:abstractNum>
  <w:abstractNum w:abstractNumId="35" w15:restartNumberingAfterBreak="0">
    <w:nsid w:val="70DB3BBC"/>
    <w:multiLevelType w:val="hybridMultilevel"/>
    <w:tmpl w:val="FFFFFFFF"/>
    <w:lvl w:ilvl="0" w:tplc="4470E40C">
      <w:start w:val="1"/>
      <w:numFmt w:val="upperLetter"/>
      <w:lvlText w:val="%1)"/>
      <w:lvlJc w:val="left"/>
      <w:pPr>
        <w:ind w:left="720" w:hanging="360"/>
      </w:pPr>
    </w:lvl>
    <w:lvl w:ilvl="1" w:tplc="27C2C0F2">
      <w:start w:val="1"/>
      <w:numFmt w:val="lowerLetter"/>
      <w:lvlText w:val="%2."/>
      <w:lvlJc w:val="left"/>
      <w:pPr>
        <w:ind w:left="1440" w:hanging="360"/>
      </w:pPr>
    </w:lvl>
    <w:lvl w:ilvl="2" w:tplc="803E3A44">
      <w:start w:val="1"/>
      <w:numFmt w:val="lowerRoman"/>
      <w:lvlText w:val="%3."/>
      <w:lvlJc w:val="right"/>
      <w:pPr>
        <w:ind w:left="2160" w:hanging="180"/>
      </w:pPr>
    </w:lvl>
    <w:lvl w:ilvl="3" w:tplc="D6562CE8">
      <w:start w:val="1"/>
      <w:numFmt w:val="decimal"/>
      <w:lvlText w:val="%4."/>
      <w:lvlJc w:val="left"/>
      <w:pPr>
        <w:ind w:left="2880" w:hanging="360"/>
      </w:pPr>
    </w:lvl>
    <w:lvl w:ilvl="4" w:tplc="2BDC1E4C">
      <w:start w:val="1"/>
      <w:numFmt w:val="lowerLetter"/>
      <w:lvlText w:val="%5."/>
      <w:lvlJc w:val="left"/>
      <w:pPr>
        <w:ind w:left="3600" w:hanging="360"/>
      </w:pPr>
    </w:lvl>
    <w:lvl w:ilvl="5" w:tplc="AD7A9EB0">
      <w:start w:val="1"/>
      <w:numFmt w:val="lowerRoman"/>
      <w:lvlText w:val="%6."/>
      <w:lvlJc w:val="right"/>
      <w:pPr>
        <w:ind w:left="4320" w:hanging="180"/>
      </w:pPr>
    </w:lvl>
    <w:lvl w:ilvl="6" w:tplc="52A86770">
      <w:start w:val="1"/>
      <w:numFmt w:val="decimal"/>
      <w:lvlText w:val="%7."/>
      <w:lvlJc w:val="left"/>
      <w:pPr>
        <w:ind w:left="5040" w:hanging="360"/>
      </w:pPr>
    </w:lvl>
    <w:lvl w:ilvl="7" w:tplc="B1FCA75C">
      <w:start w:val="1"/>
      <w:numFmt w:val="lowerLetter"/>
      <w:lvlText w:val="%8."/>
      <w:lvlJc w:val="left"/>
      <w:pPr>
        <w:ind w:left="5760" w:hanging="360"/>
      </w:pPr>
    </w:lvl>
    <w:lvl w:ilvl="8" w:tplc="F8580F26">
      <w:start w:val="1"/>
      <w:numFmt w:val="lowerRoman"/>
      <w:lvlText w:val="%9."/>
      <w:lvlJc w:val="right"/>
      <w:pPr>
        <w:ind w:left="6480" w:hanging="180"/>
      </w:p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16cid:durableId="789400159">
    <w:abstractNumId w:val="11"/>
  </w:num>
  <w:num w:numId="2" w16cid:durableId="1472745581">
    <w:abstractNumId w:val="39"/>
  </w:num>
  <w:num w:numId="3" w16cid:durableId="764426815">
    <w:abstractNumId w:val="22"/>
  </w:num>
  <w:num w:numId="4" w16cid:durableId="1145393997">
    <w:abstractNumId w:val="29"/>
  </w:num>
  <w:num w:numId="5" w16cid:durableId="2088115383">
    <w:abstractNumId w:val="15"/>
  </w:num>
  <w:num w:numId="6" w16cid:durableId="1321886815">
    <w:abstractNumId w:val="25"/>
  </w:num>
  <w:num w:numId="7" w16cid:durableId="1246113850">
    <w:abstractNumId w:val="20"/>
  </w:num>
  <w:num w:numId="8" w16cid:durableId="1278609896">
    <w:abstractNumId w:val="26"/>
  </w:num>
  <w:num w:numId="9" w16cid:durableId="817379632">
    <w:abstractNumId w:val="37"/>
  </w:num>
  <w:num w:numId="10" w16cid:durableId="510029037">
    <w:abstractNumId w:val="16"/>
  </w:num>
  <w:num w:numId="11" w16cid:durableId="157118932">
    <w:abstractNumId w:val="18"/>
  </w:num>
  <w:num w:numId="12" w16cid:durableId="862019229">
    <w:abstractNumId w:val="5"/>
  </w:num>
  <w:num w:numId="13" w16cid:durableId="36005421">
    <w:abstractNumId w:val="4"/>
  </w:num>
  <w:num w:numId="14" w16cid:durableId="561403727">
    <w:abstractNumId w:val="14"/>
  </w:num>
  <w:num w:numId="15" w16cid:durableId="951353089">
    <w:abstractNumId w:val="36"/>
  </w:num>
  <w:num w:numId="16" w16cid:durableId="263344676">
    <w:abstractNumId w:val="38"/>
  </w:num>
  <w:num w:numId="17" w16cid:durableId="81492624">
    <w:abstractNumId w:val="28"/>
  </w:num>
  <w:num w:numId="18" w16cid:durableId="1281955977">
    <w:abstractNumId w:val="28"/>
  </w:num>
  <w:num w:numId="19" w16cid:durableId="2125492621">
    <w:abstractNumId w:val="30"/>
  </w:num>
  <w:num w:numId="20" w16cid:durableId="1686470006">
    <w:abstractNumId w:val="1"/>
  </w:num>
  <w:num w:numId="21" w16cid:durableId="404882207">
    <w:abstractNumId w:val="12"/>
  </w:num>
  <w:num w:numId="22" w16cid:durableId="1285575063">
    <w:abstractNumId w:val="27"/>
  </w:num>
  <w:num w:numId="23" w16cid:durableId="1407604928">
    <w:abstractNumId w:val="21"/>
  </w:num>
  <w:num w:numId="24" w16cid:durableId="1287813692">
    <w:abstractNumId w:val="9"/>
  </w:num>
  <w:num w:numId="25" w16cid:durableId="1728796019">
    <w:abstractNumId w:val="19"/>
  </w:num>
  <w:num w:numId="26" w16cid:durableId="2068144034">
    <w:abstractNumId w:val="3"/>
  </w:num>
  <w:num w:numId="27" w16cid:durableId="1754745048">
    <w:abstractNumId w:val="34"/>
  </w:num>
  <w:num w:numId="28" w16cid:durableId="1280142435">
    <w:abstractNumId w:val="13"/>
  </w:num>
  <w:num w:numId="29" w16cid:durableId="676734055">
    <w:abstractNumId w:val="2"/>
  </w:num>
  <w:num w:numId="30" w16cid:durableId="597522235">
    <w:abstractNumId w:val="23"/>
  </w:num>
  <w:num w:numId="31" w16cid:durableId="100803856">
    <w:abstractNumId w:val="32"/>
  </w:num>
  <w:num w:numId="32" w16cid:durableId="413167768">
    <w:abstractNumId w:val="17"/>
  </w:num>
  <w:num w:numId="33" w16cid:durableId="892543898">
    <w:abstractNumId w:val="24"/>
  </w:num>
  <w:num w:numId="34" w16cid:durableId="797799601">
    <w:abstractNumId w:val="10"/>
  </w:num>
  <w:num w:numId="35" w16cid:durableId="588585860">
    <w:abstractNumId w:val="31"/>
  </w:num>
  <w:num w:numId="36" w16cid:durableId="111631537">
    <w:abstractNumId w:val="6"/>
  </w:num>
  <w:num w:numId="37" w16cid:durableId="929972455">
    <w:abstractNumId w:val="0"/>
  </w:num>
  <w:num w:numId="38" w16cid:durableId="515659297">
    <w:abstractNumId w:val="33"/>
  </w:num>
  <w:num w:numId="39" w16cid:durableId="1721859927">
    <w:abstractNumId w:val="35"/>
  </w:num>
  <w:num w:numId="40" w16cid:durableId="2052918071">
    <w:abstractNumId w:val="7"/>
  </w:num>
  <w:num w:numId="41" w16cid:durableId="1866288511">
    <w:abstractNumId w:val="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13B7"/>
    <w:rsid w:val="000015EB"/>
    <w:rsid w:val="00001F67"/>
    <w:rsid w:val="00002217"/>
    <w:rsid w:val="0000465C"/>
    <w:rsid w:val="0000491E"/>
    <w:rsid w:val="0000573E"/>
    <w:rsid w:val="00005D96"/>
    <w:rsid w:val="00006BE6"/>
    <w:rsid w:val="00006CB8"/>
    <w:rsid w:val="00006FF7"/>
    <w:rsid w:val="00007354"/>
    <w:rsid w:val="00007473"/>
    <w:rsid w:val="000074BD"/>
    <w:rsid w:val="0001053D"/>
    <w:rsid w:val="000112A0"/>
    <w:rsid w:val="000118D3"/>
    <w:rsid w:val="00011EA1"/>
    <w:rsid w:val="00012106"/>
    <w:rsid w:val="00012A4B"/>
    <w:rsid w:val="00012A5E"/>
    <w:rsid w:val="00015455"/>
    <w:rsid w:val="00015939"/>
    <w:rsid w:val="00015D3E"/>
    <w:rsid w:val="00016048"/>
    <w:rsid w:val="000162A3"/>
    <w:rsid w:val="00016C6D"/>
    <w:rsid w:val="00020402"/>
    <w:rsid w:val="00020E50"/>
    <w:rsid w:val="00022C63"/>
    <w:rsid w:val="00023AE5"/>
    <w:rsid w:val="00023C38"/>
    <w:rsid w:val="0002547B"/>
    <w:rsid w:val="00025945"/>
    <w:rsid w:val="0002644D"/>
    <w:rsid w:val="00030F31"/>
    <w:rsid w:val="000315C3"/>
    <w:rsid w:val="00031CA9"/>
    <w:rsid w:val="0003243E"/>
    <w:rsid w:val="000325D2"/>
    <w:rsid w:val="0003370E"/>
    <w:rsid w:val="00033A1A"/>
    <w:rsid w:val="000346D2"/>
    <w:rsid w:val="00034F0B"/>
    <w:rsid w:val="00035252"/>
    <w:rsid w:val="000356D9"/>
    <w:rsid w:val="00035CE2"/>
    <w:rsid w:val="000369F3"/>
    <w:rsid w:val="00036A39"/>
    <w:rsid w:val="00037F06"/>
    <w:rsid w:val="000413CF"/>
    <w:rsid w:val="00042317"/>
    <w:rsid w:val="0004295A"/>
    <w:rsid w:val="000436CB"/>
    <w:rsid w:val="00043AC3"/>
    <w:rsid w:val="00043F90"/>
    <w:rsid w:val="00044E65"/>
    <w:rsid w:val="00045462"/>
    <w:rsid w:val="000467A0"/>
    <w:rsid w:val="00046CA8"/>
    <w:rsid w:val="00050DCD"/>
    <w:rsid w:val="00052AD5"/>
    <w:rsid w:val="00053C43"/>
    <w:rsid w:val="000547F5"/>
    <w:rsid w:val="000551FC"/>
    <w:rsid w:val="000558ED"/>
    <w:rsid w:val="00056126"/>
    <w:rsid w:val="000563CE"/>
    <w:rsid w:val="0005735E"/>
    <w:rsid w:val="00057399"/>
    <w:rsid w:val="00057B5E"/>
    <w:rsid w:val="00060D67"/>
    <w:rsid w:val="00061415"/>
    <w:rsid w:val="00062A5C"/>
    <w:rsid w:val="00063F64"/>
    <w:rsid w:val="00064C01"/>
    <w:rsid w:val="000652CD"/>
    <w:rsid w:val="0006725A"/>
    <w:rsid w:val="00067522"/>
    <w:rsid w:val="0006797F"/>
    <w:rsid w:val="00070547"/>
    <w:rsid w:val="00071638"/>
    <w:rsid w:val="00071938"/>
    <w:rsid w:val="000729E0"/>
    <w:rsid w:val="00073572"/>
    <w:rsid w:val="00073870"/>
    <w:rsid w:val="00073A79"/>
    <w:rsid w:val="0007634C"/>
    <w:rsid w:val="00076570"/>
    <w:rsid w:val="000777FD"/>
    <w:rsid w:val="00077AB8"/>
    <w:rsid w:val="00080467"/>
    <w:rsid w:val="000810D3"/>
    <w:rsid w:val="000819FF"/>
    <w:rsid w:val="00082CF3"/>
    <w:rsid w:val="00082F2B"/>
    <w:rsid w:val="00083254"/>
    <w:rsid w:val="000841B4"/>
    <w:rsid w:val="00084C1D"/>
    <w:rsid w:val="00085A52"/>
    <w:rsid w:val="00085F8E"/>
    <w:rsid w:val="00086664"/>
    <w:rsid w:val="00086691"/>
    <w:rsid w:val="00086F3F"/>
    <w:rsid w:val="00086F4F"/>
    <w:rsid w:val="00087A6E"/>
    <w:rsid w:val="00090794"/>
    <w:rsid w:val="0009101E"/>
    <w:rsid w:val="00093205"/>
    <w:rsid w:val="000937C4"/>
    <w:rsid w:val="00096010"/>
    <w:rsid w:val="0009741D"/>
    <w:rsid w:val="000A04C0"/>
    <w:rsid w:val="000A11DB"/>
    <w:rsid w:val="000A1A4A"/>
    <w:rsid w:val="000A2227"/>
    <w:rsid w:val="000A2ED6"/>
    <w:rsid w:val="000A51F1"/>
    <w:rsid w:val="000A5378"/>
    <w:rsid w:val="000A5B06"/>
    <w:rsid w:val="000A64BC"/>
    <w:rsid w:val="000A7F20"/>
    <w:rsid w:val="000B032D"/>
    <w:rsid w:val="000B0400"/>
    <w:rsid w:val="000B0735"/>
    <w:rsid w:val="000B115A"/>
    <w:rsid w:val="000B1477"/>
    <w:rsid w:val="000B15EC"/>
    <w:rsid w:val="000B23AA"/>
    <w:rsid w:val="000B36D6"/>
    <w:rsid w:val="000B4AD4"/>
    <w:rsid w:val="000B4EF7"/>
    <w:rsid w:val="000B4FCC"/>
    <w:rsid w:val="000B5093"/>
    <w:rsid w:val="000B5B24"/>
    <w:rsid w:val="000B6374"/>
    <w:rsid w:val="000B6554"/>
    <w:rsid w:val="000B6A5F"/>
    <w:rsid w:val="000B74DD"/>
    <w:rsid w:val="000C00E8"/>
    <w:rsid w:val="000C1548"/>
    <w:rsid w:val="000C1A0E"/>
    <w:rsid w:val="000C2893"/>
    <w:rsid w:val="000C2C20"/>
    <w:rsid w:val="000C3001"/>
    <w:rsid w:val="000C4199"/>
    <w:rsid w:val="000C49BB"/>
    <w:rsid w:val="000C53BE"/>
    <w:rsid w:val="000C54EC"/>
    <w:rsid w:val="000C5501"/>
    <w:rsid w:val="000C5FE7"/>
    <w:rsid w:val="000C6018"/>
    <w:rsid w:val="000C620B"/>
    <w:rsid w:val="000D0019"/>
    <w:rsid w:val="000D0DA5"/>
    <w:rsid w:val="000D179C"/>
    <w:rsid w:val="000D29A1"/>
    <w:rsid w:val="000D3183"/>
    <w:rsid w:val="000D3CBD"/>
    <w:rsid w:val="000D3EC6"/>
    <w:rsid w:val="000D44FF"/>
    <w:rsid w:val="000D54CB"/>
    <w:rsid w:val="000D550C"/>
    <w:rsid w:val="000D5D95"/>
    <w:rsid w:val="000D6B2D"/>
    <w:rsid w:val="000D70AD"/>
    <w:rsid w:val="000D70BE"/>
    <w:rsid w:val="000E0E1F"/>
    <w:rsid w:val="000E1548"/>
    <w:rsid w:val="000E2869"/>
    <w:rsid w:val="000E2D08"/>
    <w:rsid w:val="000E36D6"/>
    <w:rsid w:val="000E4DB9"/>
    <w:rsid w:val="000E573D"/>
    <w:rsid w:val="000E666E"/>
    <w:rsid w:val="000E6B43"/>
    <w:rsid w:val="000E7300"/>
    <w:rsid w:val="000E77C5"/>
    <w:rsid w:val="000E7D10"/>
    <w:rsid w:val="000F0D12"/>
    <w:rsid w:val="000F13C0"/>
    <w:rsid w:val="000F1C9D"/>
    <w:rsid w:val="000F243F"/>
    <w:rsid w:val="000F516D"/>
    <w:rsid w:val="000F5212"/>
    <w:rsid w:val="000F57FB"/>
    <w:rsid w:val="000F5A6B"/>
    <w:rsid w:val="000F5B1A"/>
    <w:rsid w:val="000F61E5"/>
    <w:rsid w:val="000F68A0"/>
    <w:rsid w:val="000F6999"/>
    <w:rsid w:val="000F6CEE"/>
    <w:rsid w:val="0010016F"/>
    <w:rsid w:val="00100962"/>
    <w:rsid w:val="001022B7"/>
    <w:rsid w:val="00102EA2"/>
    <w:rsid w:val="00103CBB"/>
    <w:rsid w:val="0010465F"/>
    <w:rsid w:val="00104B63"/>
    <w:rsid w:val="001055A3"/>
    <w:rsid w:val="001061FB"/>
    <w:rsid w:val="0010627E"/>
    <w:rsid w:val="00107396"/>
    <w:rsid w:val="0011012E"/>
    <w:rsid w:val="001117EC"/>
    <w:rsid w:val="001134B5"/>
    <w:rsid w:val="00113960"/>
    <w:rsid w:val="0011415E"/>
    <w:rsid w:val="00114D35"/>
    <w:rsid w:val="00115823"/>
    <w:rsid w:val="001168F4"/>
    <w:rsid w:val="0011739E"/>
    <w:rsid w:val="00117825"/>
    <w:rsid w:val="00120EAA"/>
    <w:rsid w:val="001219E9"/>
    <w:rsid w:val="00121BD7"/>
    <w:rsid w:val="00122D0A"/>
    <w:rsid w:val="00122E67"/>
    <w:rsid w:val="00123C9F"/>
    <w:rsid w:val="00124092"/>
    <w:rsid w:val="001242C2"/>
    <w:rsid w:val="00125273"/>
    <w:rsid w:val="001257E9"/>
    <w:rsid w:val="00126664"/>
    <w:rsid w:val="00127854"/>
    <w:rsid w:val="00130417"/>
    <w:rsid w:val="00131581"/>
    <w:rsid w:val="001319BC"/>
    <w:rsid w:val="00131D0A"/>
    <w:rsid w:val="001320AD"/>
    <w:rsid w:val="00132181"/>
    <w:rsid w:val="00133351"/>
    <w:rsid w:val="001351A1"/>
    <w:rsid w:val="0013558C"/>
    <w:rsid w:val="00135AED"/>
    <w:rsid w:val="001360C0"/>
    <w:rsid w:val="001361EA"/>
    <w:rsid w:val="00136621"/>
    <w:rsid w:val="00136BF9"/>
    <w:rsid w:val="00140369"/>
    <w:rsid w:val="0014056C"/>
    <w:rsid w:val="001407E1"/>
    <w:rsid w:val="00141BB9"/>
    <w:rsid w:val="00142D08"/>
    <w:rsid w:val="001433AA"/>
    <w:rsid w:val="00143B11"/>
    <w:rsid w:val="00143D19"/>
    <w:rsid w:val="00143E00"/>
    <w:rsid w:val="001443CC"/>
    <w:rsid w:val="00146E47"/>
    <w:rsid w:val="00146FDA"/>
    <w:rsid w:val="001474A3"/>
    <w:rsid w:val="00147B73"/>
    <w:rsid w:val="00147B96"/>
    <w:rsid w:val="001504FC"/>
    <w:rsid w:val="00151036"/>
    <w:rsid w:val="0015191E"/>
    <w:rsid w:val="00152FEE"/>
    <w:rsid w:val="00153242"/>
    <w:rsid w:val="001532E0"/>
    <w:rsid w:val="00153619"/>
    <w:rsid w:val="00153F60"/>
    <w:rsid w:val="001545DB"/>
    <w:rsid w:val="0015475E"/>
    <w:rsid w:val="00154A52"/>
    <w:rsid w:val="00154CB9"/>
    <w:rsid w:val="00154FEC"/>
    <w:rsid w:val="00155C1A"/>
    <w:rsid w:val="00160629"/>
    <w:rsid w:val="0016087F"/>
    <w:rsid w:val="001611B9"/>
    <w:rsid w:val="00161B28"/>
    <w:rsid w:val="00161F89"/>
    <w:rsid w:val="001621AF"/>
    <w:rsid w:val="00163734"/>
    <w:rsid w:val="00163C4B"/>
    <w:rsid w:val="00164077"/>
    <w:rsid w:val="001649FD"/>
    <w:rsid w:val="0016506A"/>
    <w:rsid w:val="001652FE"/>
    <w:rsid w:val="001663A9"/>
    <w:rsid w:val="00166741"/>
    <w:rsid w:val="00167A2C"/>
    <w:rsid w:val="00171D47"/>
    <w:rsid w:val="0017226C"/>
    <w:rsid w:val="00172360"/>
    <w:rsid w:val="001724F3"/>
    <w:rsid w:val="00172547"/>
    <w:rsid w:val="00172831"/>
    <w:rsid w:val="00173BCC"/>
    <w:rsid w:val="00173EDD"/>
    <w:rsid w:val="00173FFA"/>
    <w:rsid w:val="00174259"/>
    <w:rsid w:val="00175CEF"/>
    <w:rsid w:val="00175EBB"/>
    <w:rsid w:val="00176691"/>
    <w:rsid w:val="00176C62"/>
    <w:rsid w:val="0017790C"/>
    <w:rsid w:val="001800B7"/>
    <w:rsid w:val="00180B6E"/>
    <w:rsid w:val="00180F6B"/>
    <w:rsid w:val="00181611"/>
    <w:rsid w:val="00181AA1"/>
    <w:rsid w:val="00181ACF"/>
    <w:rsid w:val="00182225"/>
    <w:rsid w:val="00182460"/>
    <w:rsid w:val="0018319B"/>
    <w:rsid w:val="0018324C"/>
    <w:rsid w:val="00184286"/>
    <w:rsid w:val="00185709"/>
    <w:rsid w:val="00186226"/>
    <w:rsid w:val="0018657B"/>
    <w:rsid w:val="001879AD"/>
    <w:rsid w:val="001902FF"/>
    <w:rsid w:val="0019102F"/>
    <w:rsid w:val="001925FC"/>
    <w:rsid w:val="00193188"/>
    <w:rsid w:val="001946B7"/>
    <w:rsid w:val="00196374"/>
    <w:rsid w:val="001967A5"/>
    <w:rsid w:val="00197321"/>
    <w:rsid w:val="00197C1F"/>
    <w:rsid w:val="001A0602"/>
    <w:rsid w:val="001A063E"/>
    <w:rsid w:val="001A1352"/>
    <w:rsid w:val="001A298F"/>
    <w:rsid w:val="001A2C05"/>
    <w:rsid w:val="001A2E34"/>
    <w:rsid w:val="001A3419"/>
    <w:rsid w:val="001A37E2"/>
    <w:rsid w:val="001A523F"/>
    <w:rsid w:val="001A6E58"/>
    <w:rsid w:val="001B01B6"/>
    <w:rsid w:val="001B23D7"/>
    <w:rsid w:val="001B2981"/>
    <w:rsid w:val="001B2F0B"/>
    <w:rsid w:val="001B3648"/>
    <w:rsid w:val="001B3D71"/>
    <w:rsid w:val="001B483E"/>
    <w:rsid w:val="001B49CC"/>
    <w:rsid w:val="001B4F32"/>
    <w:rsid w:val="001B574E"/>
    <w:rsid w:val="001B6799"/>
    <w:rsid w:val="001B6BAA"/>
    <w:rsid w:val="001B6EEF"/>
    <w:rsid w:val="001B7674"/>
    <w:rsid w:val="001B7A3A"/>
    <w:rsid w:val="001B7CBA"/>
    <w:rsid w:val="001C0736"/>
    <w:rsid w:val="001C093F"/>
    <w:rsid w:val="001C14D8"/>
    <w:rsid w:val="001C289F"/>
    <w:rsid w:val="001C2F17"/>
    <w:rsid w:val="001C343B"/>
    <w:rsid w:val="001C36B3"/>
    <w:rsid w:val="001C3AA3"/>
    <w:rsid w:val="001C4675"/>
    <w:rsid w:val="001C4C99"/>
    <w:rsid w:val="001C6E8F"/>
    <w:rsid w:val="001C705F"/>
    <w:rsid w:val="001C7F75"/>
    <w:rsid w:val="001D13D1"/>
    <w:rsid w:val="001D18EC"/>
    <w:rsid w:val="001D37CB"/>
    <w:rsid w:val="001D3C3E"/>
    <w:rsid w:val="001D3DD0"/>
    <w:rsid w:val="001D476B"/>
    <w:rsid w:val="001D61C2"/>
    <w:rsid w:val="001D64F9"/>
    <w:rsid w:val="001D78BD"/>
    <w:rsid w:val="001D7957"/>
    <w:rsid w:val="001D7BD0"/>
    <w:rsid w:val="001E05D2"/>
    <w:rsid w:val="001E25B0"/>
    <w:rsid w:val="001E3024"/>
    <w:rsid w:val="001E3075"/>
    <w:rsid w:val="001E3FE9"/>
    <w:rsid w:val="001E48EF"/>
    <w:rsid w:val="001E4AF1"/>
    <w:rsid w:val="001E734A"/>
    <w:rsid w:val="001E7566"/>
    <w:rsid w:val="001F15C7"/>
    <w:rsid w:val="001F1F63"/>
    <w:rsid w:val="001F213D"/>
    <w:rsid w:val="001F2276"/>
    <w:rsid w:val="001F24D1"/>
    <w:rsid w:val="001F33BE"/>
    <w:rsid w:val="001F3622"/>
    <w:rsid w:val="001F36CC"/>
    <w:rsid w:val="001F370A"/>
    <w:rsid w:val="001F4C87"/>
    <w:rsid w:val="001F5866"/>
    <w:rsid w:val="001F5D2E"/>
    <w:rsid w:val="001F5D9D"/>
    <w:rsid w:val="001F77F8"/>
    <w:rsid w:val="001F7EBC"/>
    <w:rsid w:val="001F7F67"/>
    <w:rsid w:val="002000F8"/>
    <w:rsid w:val="00201592"/>
    <w:rsid w:val="00201829"/>
    <w:rsid w:val="002022E5"/>
    <w:rsid w:val="00202963"/>
    <w:rsid w:val="00203FEB"/>
    <w:rsid w:val="002061C0"/>
    <w:rsid w:val="00206ED3"/>
    <w:rsid w:val="002074F5"/>
    <w:rsid w:val="00210DF9"/>
    <w:rsid w:val="00211400"/>
    <w:rsid w:val="00211658"/>
    <w:rsid w:val="00211E02"/>
    <w:rsid w:val="00212297"/>
    <w:rsid w:val="00213A90"/>
    <w:rsid w:val="002142B9"/>
    <w:rsid w:val="0021451B"/>
    <w:rsid w:val="002150AF"/>
    <w:rsid w:val="0021529C"/>
    <w:rsid w:val="0021530C"/>
    <w:rsid w:val="002169AD"/>
    <w:rsid w:val="002171ED"/>
    <w:rsid w:val="002177B9"/>
    <w:rsid w:val="00217DFC"/>
    <w:rsid w:val="0022072B"/>
    <w:rsid w:val="00222CF2"/>
    <w:rsid w:val="0022379D"/>
    <w:rsid w:val="002238D5"/>
    <w:rsid w:val="00225BCB"/>
    <w:rsid w:val="00226AC4"/>
    <w:rsid w:val="00226F70"/>
    <w:rsid w:val="002271DC"/>
    <w:rsid w:val="00227E1D"/>
    <w:rsid w:val="002307AE"/>
    <w:rsid w:val="00232081"/>
    <w:rsid w:val="002331B3"/>
    <w:rsid w:val="00233CE4"/>
    <w:rsid w:val="00234139"/>
    <w:rsid w:val="002354F0"/>
    <w:rsid w:val="00236FE3"/>
    <w:rsid w:val="0023705D"/>
    <w:rsid w:val="002373C6"/>
    <w:rsid w:val="00237E6F"/>
    <w:rsid w:val="0024056B"/>
    <w:rsid w:val="002408D0"/>
    <w:rsid w:val="00240D89"/>
    <w:rsid w:val="00241930"/>
    <w:rsid w:val="00241973"/>
    <w:rsid w:val="002419DC"/>
    <w:rsid w:val="00241B58"/>
    <w:rsid w:val="002442DA"/>
    <w:rsid w:val="00244E13"/>
    <w:rsid w:val="00244F29"/>
    <w:rsid w:val="002450E6"/>
    <w:rsid w:val="0024595E"/>
    <w:rsid w:val="00246E9A"/>
    <w:rsid w:val="002502B7"/>
    <w:rsid w:val="0025038A"/>
    <w:rsid w:val="00250892"/>
    <w:rsid w:val="00251E0D"/>
    <w:rsid w:val="00253731"/>
    <w:rsid w:val="00253BAC"/>
    <w:rsid w:val="0025486D"/>
    <w:rsid w:val="00254BCD"/>
    <w:rsid w:val="00255023"/>
    <w:rsid w:val="00255E3D"/>
    <w:rsid w:val="00255FDC"/>
    <w:rsid w:val="00256390"/>
    <w:rsid w:val="0025687A"/>
    <w:rsid w:val="0025694F"/>
    <w:rsid w:val="00256D3D"/>
    <w:rsid w:val="002617F2"/>
    <w:rsid w:val="00261CFD"/>
    <w:rsid w:val="00261EEC"/>
    <w:rsid w:val="002624D3"/>
    <w:rsid w:val="002628C3"/>
    <w:rsid w:val="00265BA2"/>
    <w:rsid w:val="00265FC9"/>
    <w:rsid w:val="002661FD"/>
    <w:rsid w:val="002674B5"/>
    <w:rsid w:val="002676F6"/>
    <w:rsid w:val="00267CE9"/>
    <w:rsid w:val="0027023A"/>
    <w:rsid w:val="00271875"/>
    <w:rsid w:val="002720B7"/>
    <w:rsid w:val="00272440"/>
    <w:rsid w:val="00274A62"/>
    <w:rsid w:val="002804D1"/>
    <w:rsid w:val="00281A28"/>
    <w:rsid w:val="00282D73"/>
    <w:rsid w:val="00282F3A"/>
    <w:rsid w:val="002830B7"/>
    <w:rsid w:val="00283951"/>
    <w:rsid w:val="00284807"/>
    <w:rsid w:val="00284D0D"/>
    <w:rsid w:val="00285462"/>
    <w:rsid w:val="00285903"/>
    <w:rsid w:val="0028613E"/>
    <w:rsid w:val="002874E7"/>
    <w:rsid w:val="00290371"/>
    <w:rsid w:val="002908CF"/>
    <w:rsid w:val="00290CAD"/>
    <w:rsid w:val="00290FCB"/>
    <w:rsid w:val="002910FE"/>
    <w:rsid w:val="00291456"/>
    <w:rsid w:val="00291746"/>
    <w:rsid w:val="00291E09"/>
    <w:rsid w:val="002924E4"/>
    <w:rsid w:val="002926D9"/>
    <w:rsid w:val="00292D0F"/>
    <w:rsid w:val="00294986"/>
    <w:rsid w:val="00295351"/>
    <w:rsid w:val="00295F41"/>
    <w:rsid w:val="00296CC7"/>
    <w:rsid w:val="00296FE9"/>
    <w:rsid w:val="002970F0"/>
    <w:rsid w:val="0029732E"/>
    <w:rsid w:val="002A028A"/>
    <w:rsid w:val="002A12E6"/>
    <w:rsid w:val="002A2D8B"/>
    <w:rsid w:val="002A3093"/>
    <w:rsid w:val="002A4212"/>
    <w:rsid w:val="002A4647"/>
    <w:rsid w:val="002A4E05"/>
    <w:rsid w:val="002A5601"/>
    <w:rsid w:val="002A58BA"/>
    <w:rsid w:val="002A5A8B"/>
    <w:rsid w:val="002A6728"/>
    <w:rsid w:val="002A71FA"/>
    <w:rsid w:val="002A7A2B"/>
    <w:rsid w:val="002A7C97"/>
    <w:rsid w:val="002B0138"/>
    <w:rsid w:val="002B089F"/>
    <w:rsid w:val="002B17ED"/>
    <w:rsid w:val="002B189C"/>
    <w:rsid w:val="002B1FCA"/>
    <w:rsid w:val="002B35DA"/>
    <w:rsid w:val="002B4705"/>
    <w:rsid w:val="002B556F"/>
    <w:rsid w:val="002B5998"/>
    <w:rsid w:val="002B6125"/>
    <w:rsid w:val="002C09A6"/>
    <w:rsid w:val="002C23EB"/>
    <w:rsid w:val="002C337D"/>
    <w:rsid w:val="002C3AE4"/>
    <w:rsid w:val="002C503C"/>
    <w:rsid w:val="002C57E5"/>
    <w:rsid w:val="002C65DD"/>
    <w:rsid w:val="002C6952"/>
    <w:rsid w:val="002C6B7C"/>
    <w:rsid w:val="002C76A9"/>
    <w:rsid w:val="002D061C"/>
    <w:rsid w:val="002D0C63"/>
    <w:rsid w:val="002D0C78"/>
    <w:rsid w:val="002D142A"/>
    <w:rsid w:val="002D1461"/>
    <w:rsid w:val="002D2480"/>
    <w:rsid w:val="002D3D2A"/>
    <w:rsid w:val="002D47CC"/>
    <w:rsid w:val="002D4ACD"/>
    <w:rsid w:val="002D4CBA"/>
    <w:rsid w:val="002D537F"/>
    <w:rsid w:val="002D5C76"/>
    <w:rsid w:val="002D66CC"/>
    <w:rsid w:val="002D6ADE"/>
    <w:rsid w:val="002D6E8E"/>
    <w:rsid w:val="002D73B9"/>
    <w:rsid w:val="002E0518"/>
    <w:rsid w:val="002E186B"/>
    <w:rsid w:val="002E2E8A"/>
    <w:rsid w:val="002E49A2"/>
    <w:rsid w:val="002E5A99"/>
    <w:rsid w:val="002E5C58"/>
    <w:rsid w:val="002E6842"/>
    <w:rsid w:val="002E7CE8"/>
    <w:rsid w:val="002E7E42"/>
    <w:rsid w:val="002F0C67"/>
    <w:rsid w:val="002F123E"/>
    <w:rsid w:val="002F131B"/>
    <w:rsid w:val="002F1478"/>
    <w:rsid w:val="002F1A7C"/>
    <w:rsid w:val="002F2C45"/>
    <w:rsid w:val="002F3795"/>
    <w:rsid w:val="002F4414"/>
    <w:rsid w:val="002F554C"/>
    <w:rsid w:val="002F5B1C"/>
    <w:rsid w:val="00300383"/>
    <w:rsid w:val="00300D21"/>
    <w:rsid w:val="0030144D"/>
    <w:rsid w:val="00301E83"/>
    <w:rsid w:val="00302084"/>
    <w:rsid w:val="00302596"/>
    <w:rsid w:val="00302ABB"/>
    <w:rsid w:val="003036AA"/>
    <w:rsid w:val="0030586E"/>
    <w:rsid w:val="00306656"/>
    <w:rsid w:val="00307443"/>
    <w:rsid w:val="00307B3E"/>
    <w:rsid w:val="00311D07"/>
    <w:rsid w:val="003124CE"/>
    <w:rsid w:val="00312627"/>
    <w:rsid w:val="00313544"/>
    <w:rsid w:val="00314AB3"/>
    <w:rsid w:val="00314DE5"/>
    <w:rsid w:val="0031522F"/>
    <w:rsid w:val="0031551C"/>
    <w:rsid w:val="003155ED"/>
    <w:rsid w:val="0031668A"/>
    <w:rsid w:val="00317824"/>
    <w:rsid w:val="00317E81"/>
    <w:rsid w:val="0032037B"/>
    <w:rsid w:val="003209CC"/>
    <w:rsid w:val="00320D66"/>
    <w:rsid w:val="00320F4A"/>
    <w:rsid w:val="00321958"/>
    <w:rsid w:val="00323906"/>
    <w:rsid w:val="00323FC5"/>
    <w:rsid w:val="00324385"/>
    <w:rsid w:val="003247B7"/>
    <w:rsid w:val="003249BF"/>
    <w:rsid w:val="00324A51"/>
    <w:rsid w:val="00325D5B"/>
    <w:rsid w:val="00327D66"/>
    <w:rsid w:val="00330163"/>
    <w:rsid w:val="00330723"/>
    <w:rsid w:val="0033085B"/>
    <w:rsid w:val="00331644"/>
    <w:rsid w:val="00331A69"/>
    <w:rsid w:val="00333363"/>
    <w:rsid w:val="003335E1"/>
    <w:rsid w:val="00333DB2"/>
    <w:rsid w:val="0033477D"/>
    <w:rsid w:val="003353A0"/>
    <w:rsid w:val="0033573F"/>
    <w:rsid w:val="00335740"/>
    <w:rsid w:val="00335CBF"/>
    <w:rsid w:val="00337AFB"/>
    <w:rsid w:val="003404CF"/>
    <w:rsid w:val="0034085B"/>
    <w:rsid w:val="0034156B"/>
    <w:rsid w:val="00341582"/>
    <w:rsid w:val="003420D3"/>
    <w:rsid w:val="003423C2"/>
    <w:rsid w:val="003427E6"/>
    <w:rsid w:val="003429F1"/>
    <w:rsid w:val="00342C24"/>
    <w:rsid w:val="003446AD"/>
    <w:rsid w:val="003458BE"/>
    <w:rsid w:val="00345E90"/>
    <w:rsid w:val="00346829"/>
    <w:rsid w:val="00347E10"/>
    <w:rsid w:val="003503ED"/>
    <w:rsid w:val="003506A1"/>
    <w:rsid w:val="003506E4"/>
    <w:rsid w:val="00350F80"/>
    <w:rsid w:val="003511BB"/>
    <w:rsid w:val="003515EA"/>
    <w:rsid w:val="00351EE5"/>
    <w:rsid w:val="00352213"/>
    <w:rsid w:val="00352E06"/>
    <w:rsid w:val="003541D4"/>
    <w:rsid w:val="0035507A"/>
    <w:rsid w:val="003550D3"/>
    <w:rsid w:val="003556B2"/>
    <w:rsid w:val="0035584E"/>
    <w:rsid w:val="00356448"/>
    <w:rsid w:val="00356DBA"/>
    <w:rsid w:val="003603E6"/>
    <w:rsid w:val="00360783"/>
    <w:rsid w:val="00361985"/>
    <w:rsid w:val="003620AE"/>
    <w:rsid w:val="00362F0A"/>
    <w:rsid w:val="00364F61"/>
    <w:rsid w:val="0036523A"/>
    <w:rsid w:val="003670D7"/>
    <w:rsid w:val="00370719"/>
    <w:rsid w:val="00370EEE"/>
    <w:rsid w:val="0037110D"/>
    <w:rsid w:val="003711FB"/>
    <w:rsid w:val="003716A1"/>
    <w:rsid w:val="00371EAF"/>
    <w:rsid w:val="00372029"/>
    <w:rsid w:val="00372267"/>
    <w:rsid w:val="00373430"/>
    <w:rsid w:val="00374A38"/>
    <w:rsid w:val="00374B55"/>
    <w:rsid w:val="0037513C"/>
    <w:rsid w:val="00375171"/>
    <w:rsid w:val="00375207"/>
    <w:rsid w:val="003758C1"/>
    <w:rsid w:val="00375DB2"/>
    <w:rsid w:val="00376A95"/>
    <w:rsid w:val="00377364"/>
    <w:rsid w:val="00377F12"/>
    <w:rsid w:val="003819F1"/>
    <w:rsid w:val="00383512"/>
    <w:rsid w:val="00383747"/>
    <w:rsid w:val="00383FCB"/>
    <w:rsid w:val="003841E5"/>
    <w:rsid w:val="00384284"/>
    <w:rsid w:val="00385778"/>
    <w:rsid w:val="003857B6"/>
    <w:rsid w:val="003859E2"/>
    <w:rsid w:val="00386178"/>
    <w:rsid w:val="0038628A"/>
    <w:rsid w:val="00386398"/>
    <w:rsid w:val="00386EB8"/>
    <w:rsid w:val="003873F1"/>
    <w:rsid w:val="00387658"/>
    <w:rsid w:val="003905F3"/>
    <w:rsid w:val="00391904"/>
    <w:rsid w:val="00391CBB"/>
    <w:rsid w:val="003927DF"/>
    <w:rsid w:val="003942AC"/>
    <w:rsid w:val="0039521F"/>
    <w:rsid w:val="00395678"/>
    <w:rsid w:val="0039580F"/>
    <w:rsid w:val="00397076"/>
    <w:rsid w:val="003977A6"/>
    <w:rsid w:val="00397DA4"/>
    <w:rsid w:val="003A2034"/>
    <w:rsid w:val="003A278F"/>
    <w:rsid w:val="003A27EB"/>
    <w:rsid w:val="003A2997"/>
    <w:rsid w:val="003A55A8"/>
    <w:rsid w:val="003A64CB"/>
    <w:rsid w:val="003A690A"/>
    <w:rsid w:val="003A6CAD"/>
    <w:rsid w:val="003A72BC"/>
    <w:rsid w:val="003A7A03"/>
    <w:rsid w:val="003A7D4A"/>
    <w:rsid w:val="003B00F1"/>
    <w:rsid w:val="003B02AD"/>
    <w:rsid w:val="003B079A"/>
    <w:rsid w:val="003B1C6A"/>
    <w:rsid w:val="003B1D20"/>
    <w:rsid w:val="003B1E9B"/>
    <w:rsid w:val="003B2951"/>
    <w:rsid w:val="003B2A87"/>
    <w:rsid w:val="003B4AA6"/>
    <w:rsid w:val="003B5FA2"/>
    <w:rsid w:val="003B6D5D"/>
    <w:rsid w:val="003B7660"/>
    <w:rsid w:val="003C0197"/>
    <w:rsid w:val="003C0943"/>
    <w:rsid w:val="003C0B90"/>
    <w:rsid w:val="003C1687"/>
    <w:rsid w:val="003C1C71"/>
    <w:rsid w:val="003C21F4"/>
    <w:rsid w:val="003C26B3"/>
    <w:rsid w:val="003C29BB"/>
    <w:rsid w:val="003C3288"/>
    <w:rsid w:val="003C3AD1"/>
    <w:rsid w:val="003C4128"/>
    <w:rsid w:val="003C5E92"/>
    <w:rsid w:val="003C6101"/>
    <w:rsid w:val="003C72A9"/>
    <w:rsid w:val="003C74AE"/>
    <w:rsid w:val="003D0477"/>
    <w:rsid w:val="003D0AD1"/>
    <w:rsid w:val="003D0BC0"/>
    <w:rsid w:val="003D156B"/>
    <w:rsid w:val="003D1714"/>
    <w:rsid w:val="003D1BD4"/>
    <w:rsid w:val="003D23B9"/>
    <w:rsid w:val="003D486C"/>
    <w:rsid w:val="003D4DC0"/>
    <w:rsid w:val="003D54E7"/>
    <w:rsid w:val="003D5886"/>
    <w:rsid w:val="003D5A75"/>
    <w:rsid w:val="003D73AE"/>
    <w:rsid w:val="003D777B"/>
    <w:rsid w:val="003E0184"/>
    <w:rsid w:val="003E065E"/>
    <w:rsid w:val="003E079F"/>
    <w:rsid w:val="003E0EA1"/>
    <w:rsid w:val="003E19FC"/>
    <w:rsid w:val="003E2857"/>
    <w:rsid w:val="003E3C81"/>
    <w:rsid w:val="003E4A07"/>
    <w:rsid w:val="003E74AA"/>
    <w:rsid w:val="003E7CDB"/>
    <w:rsid w:val="003E7E48"/>
    <w:rsid w:val="003F0825"/>
    <w:rsid w:val="003F0894"/>
    <w:rsid w:val="003F0DE4"/>
    <w:rsid w:val="003F1094"/>
    <w:rsid w:val="003F349D"/>
    <w:rsid w:val="003F38BE"/>
    <w:rsid w:val="003F5B7B"/>
    <w:rsid w:val="003F5FF4"/>
    <w:rsid w:val="003F6749"/>
    <w:rsid w:val="00400CEE"/>
    <w:rsid w:val="00400F2A"/>
    <w:rsid w:val="00401DB4"/>
    <w:rsid w:val="004025A1"/>
    <w:rsid w:val="00403024"/>
    <w:rsid w:val="004030DE"/>
    <w:rsid w:val="0040528E"/>
    <w:rsid w:val="00405635"/>
    <w:rsid w:val="00405FFF"/>
    <w:rsid w:val="00406265"/>
    <w:rsid w:val="00406621"/>
    <w:rsid w:val="00406C4B"/>
    <w:rsid w:val="004106D4"/>
    <w:rsid w:val="0041091F"/>
    <w:rsid w:val="00410E8F"/>
    <w:rsid w:val="0041138F"/>
    <w:rsid w:val="004125A7"/>
    <w:rsid w:val="0041367B"/>
    <w:rsid w:val="00414208"/>
    <w:rsid w:val="00415E9D"/>
    <w:rsid w:val="004164DB"/>
    <w:rsid w:val="004168C5"/>
    <w:rsid w:val="00416DED"/>
    <w:rsid w:val="00417435"/>
    <w:rsid w:val="00417B16"/>
    <w:rsid w:val="00420B80"/>
    <w:rsid w:val="00420F9F"/>
    <w:rsid w:val="004213A4"/>
    <w:rsid w:val="00421ABA"/>
    <w:rsid w:val="00422496"/>
    <w:rsid w:val="00422C6C"/>
    <w:rsid w:val="00423191"/>
    <w:rsid w:val="00424903"/>
    <w:rsid w:val="00424D30"/>
    <w:rsid w:val="004257EF"/>
    <w:rsid w:val="0042648F"/>
    <w:rsid w:val="004274EB"/>
    <w:rsid w:val="00427C52"/>
    <w:rsid w:val="00431251"/>
    <w:rsid w:val="00431DD8"/>
    <w:rsid w:val="004327B7"/>
    <w:rsid w:val="00432828"/>
    <w:rsid w:val="004330F5"/>
    <w:rsid w:val="00433B59"/>
    <w:rsid w:val="00434B9B"/>
    <w:rsid w:val="00434C08"/>
    <w:rsid w:val="00434D97"/>
    <w:rsid w:val="00434FF4"/>
    <w:rsid w:val="00435B22"/>
    <w:rsid w:val="00436D28"/>
    <w:rsid w:val="004378A9"/>
    <w:rsid w:val="00440003"/>
    <w:rsid w:val="00441275"/>
    <w:rsid w:val="0044182A"/>
    <w:rsid w:val="00441CC8"/>
    <w:rsid w:val="00441EED"/>
    <w:rsid w:val="004431E6"/>
    <w:rsid w:val="00443F67"/>
    <w:rsid w:val="00444824"/>
    <w:rsid w:val="00444C78"/>
    <w:rsid w:val="00445B03"/>
    <w:rsid w:val="00445BD0"/>
    <w:rsid w:val="004462E2"/>
    <w:rsid w:val="00446E36"/>
    <w:rsid w:val="0044717F"/>
    <w:rsid w:val="004474DD"/>
    <w:rsid w:val="00450034"/>
    <w:rsid w:val="0045063D"/>
    <w:rsid w:val="00450FD2"/>
    <w:rsid w:val="00452C69"/>
    <w:rsid w:val="00453A38"/>
    <w:rsid w:val="0045442B"/>
    <w:rsid w:val="004544E9"/>
    <w:rsid w:val="0045722D"/>
    <w:rsid w:val="00457238"/>
    <w:rsid w:val="004573B4"/>
    <w:rsid w:val="00457A39"/>
    <w:rsid w:val="00460FC4"/>
    <w:rsid w:val="00460FD0"/>
    <w:rsid w:val="00461349"/>
    <w:rsid w:val="00461E87"/>
    <w:rsid w:val="0046306B"/>
    <w:rsid w:val="0046317A"/>
    <w:rsid w:val="004639CA"/>
    <w:rsid w:val="00463A5A"/>
    <w:rsid w:val="0046517A"/>
    <w:rsid w:val="00465986"/>
    <w:rsid w:val="00466CF5"/>
    <w:rsid w:val="00470AB7"/>
    <w:rsid w:val="00470ABB"/>
    <w:rsid w:val="00470C81"/>
    <w:rsid w:val="00470E6D"/>
    <w:rsid w:val="00471579"/>
    <w:rsid w:val="0047187A"/>
    <w:rsid w:val="00472A03"/>
    <w:rsid w:val="00472DCE"/>
    <w:rsid w:val="00474235"/>
    <w:rsid w:val="004744AE"/>
    <w:rsid w:val="00474AD4"/>
    <w:rsid w:val="004756C7"/>
    <w:rsid w:val="00475B7B"/>
    <w:rsid w:val="00477055"/>
    <w:rsid w:val="00477380"/>
    <w:rsid w:val="00477A87"/>
    <w:rsid w:val="00477B94"/>
    <w:rsid w:val="00477E05"/>
    <w:rsid w:val="00480AA5"/>
    <w:rsid w:val="00480E7E"/>
    <w:rsid w:val="004820BB"/>
    <w:rsid w:val="0048286F"/>
    <w:rsid w:val="00482ED7"/>
    <w:rsid w:val="00483E6A"/>
    <w:rsid w:val="00485345"/>
    <w:rsid w:val="0048563C"/>
    <w:rsid w:val="00485F1D"/>
    <w:rsid w:val="004868C8"/>
    <w:rsid w:val="00486AF6"/>
    <w:rsid w:val="00486DF6"/>
    <w:rsid w:val="00487716"/>
    <w:rsid w:val="00487731"/>
    <w:rsid w:val="00487E5B"/>
    <w:rsid w:val="00487F22"/>
    <w:rsid w:val="00490FE4"/>
    <w:rsid w:val="0049229A"/>
    <w:rsid w:val="004928D6"/>
    <w:rsid w:val="0049326E"/>
    <w:rsid w:val="004935C8"/>
    <w:rsid w:val="004953ED"/>
    <w:rsid w:val="004962FA"/>
    <w:rsid w:val="004971DB"/>
    <w:rsid w:val="004A050E"/>
    <w:rsid w:val="004A21E6"/>
    <w:rsid w:val="004A2359"/>
    <w:rsid w:val="004A2B18"/>
    <w:rsid w:val="004A4016"/>
    <w:rsid w:val="004A412B"/>
    <w:rsid w:val="004A4489"/>
    <w:rsid w:val="004A4A19"/>
    <w:rsid w:val="004A6483"/>
    <w:rsid w:val="004A792F"/>
    <w:rsid w:val="004A7CC5"/>
    <w:rsid w:val="004B1CC1"/>
    <w:rsid w:val="004B1DEB"/>
    <w:rsid w:val="004B290F"/>
    <w:rsid w:val="004B2F73"/>
    <w:rsid w:val="004B4CDA"/>
    <w:rsid w:val="004B59DC"/>
    <w:rsid w:val="004B6026"/>
    <w:rsid w:val="004B6A5E"/>
    <w:rsid w:val="004B700F"/>
    <w:rsid w:val="004B7791"/>
    <w:rsid w:val="004B7AC7"/>
    <w:rsid w:val="004C044A"/>
    <w:rsid w:val="004C0A94"/>
    <w:rsid w:val="004C1523"/>
    <w:rsid w:val="004C1D26"/>
    <w:rsid w:val="004C21CE"/>
    <w:rsid w:val="004C352A"/>
    <w:rsid w:val="004C3576"/>
    <w:rsid w:val="004C3C5B"/>
    <w:rsid w:val="004C4CC1"/>
    <w:rsid w:val="004C51D5"/>
    <w:rsid w:val="004C6F76"/>
    <w:rsid w:val="004C7035"/>
    <w:rsid w:val="004C70B8"/>
    <w:rsid w:val="004D12DD"/>
    <w:rsid w:val="004D194F"/>
    <w:rsid w:val="004D1DCB"/>
    <w:rsid w:val="004D286E"/>
    <w:rsid w:val="004D2C98"/>
    <w:rsid w:val="004D2F50"/>
    <w:rsid w:val="004D37F1"/>
    <w:rsid w:val="004D546D"/>
    <w:rsid w:val="004D5B47"/>
    <w:rsid w:val="004D6196"/>
    <w:rsid w:val="004D6CCB"/>
    <w:rsid w:val="004D6E97"/>
    <w:rsid w:val="004D6F09"/>
    <w:rsid w:val="004E063E"/>
    <w:rsid w:val="004E1C28"/>
    <w:rsid w:val="004E3883"/>
    <w:rsid w:val="004E4443"/>
    <w:rsid w:val="004E5573"/>
    <w:rsid w:val="004E67C2"/>
    <w:rsid w:val="004E6D53"/>
    <w:rsid w:val="004E755B"/>
    <w:rsid w:val="004F03D0"/>
    <w:rsid w:val="004F183A"/>
    <w:rsid w:val="004F1B6E"/>
    <w:rsid w:val="004F3431"/>
    <w:rsid w:val="004F3B0B"/>
    <w:rsid w:val="004F3D70"/>
    <w:rsid w:val="004F43E2"/>
    <w:rsid w:val="004F492A"/>
    <w:rsid w:val="004F4F7B"/>
    <w:rsid w:val="004F5411"/>
    <w:rsid w:val="004F5EA8"/>
    <w:rsid w:val="004F60CF"/>
    <w:rsid w:val="004F6396"/>
    <w:rsid w:val="004F703F"/>
    <w:rsid w:val="004F71B3"/>
    <w:rsid w:val="004F7611"/>
    <w:rsid w:val="004F7C4C"/>
    <w:rsid w:val="004F7C95"/>
    <w:rsid w:val="00502251"/>
    <w:rsid w:val="00502C35"/>
    <w:rsid w:val="00504BE6"/>
    <w:rsid w:val="005054EF"/>
    <w:rsid w:val="00507B8B"/>
    <w:rsid w:val="005100A7"/>
    <w:rsid w:val="00510F2D"/>
    <w:rsid w:val="005113E6"/>
    <w:rsid w:val="00511586"/>
    <w:rsid w:val="00512B5F"/>
    <w:rsid w:val="00513B8A"/>
    <w:rsid w:val="00514740"/>
    <w:rsid w:val="005157B4"/>
    <w:rsid w:val="00515967"/>
    <w:rsid w:val="00515CA6"/>
    <w:rsid w:val="00516A33"/>
    <w:rsid w:val="00517BAA"/>
    <w:rsid w:val="00517DA6"/>
    <w:rsid w:val="00517F75"/>
    <w:rsid w:val="005202C2"/>
    <w:rsid w:val="00521E5E"/>
    <w:rsid w:val="005226F3"/>
    <w:rsid w:val="005229EC"/>
    <w:rsid w:val="00522FBD"/>
    <w:rsid w:val="005236BC"/>
    <w:rsid w:val="005261CA"/>
    <w:rsid w:val="0052653F"/>
    <w:rsid w:val="005272F3"/>
    <w:rsid w:val="005274DE"/>
    <w:rsid w:val="00527FD3"/>
    <w:rsid w:val="00530395"/>
    <w:rsid w:val="005304BB"/>
    <w:rsid w:val="005309C3"/>
    <w:rsid w:val="00531CE5"/>
    <w:rsid w:val="005325D5"/>
    <w:rsid w:val="00532A16"/>
    <w:rsid w:val="00532AE0"/>
    <w:rsid w:val="00532C64"/>
    <w:rsid w:val="00532C9C"/>
    <w:rsid w:val="005337A1"/>
    <w:rsid w:val="0053465F"/>
    <w:rsid w:val="0053521F"/>
    <w:rsid w:val="00536D46"/>
    <w:rsid w:val="00537B12"/>
    <w:rsid w:val="005402D4"/>
    <w:rsid w:val="00540833"/>
    <w:rsid w:val="005423F5"/>
    <w:rsid w:val="005427E7"/>
    <w:rsid w:val="00542F6F"/>
    <w:rsid w:val="0054340F"/>
    <w:rsid w:val="00543853"/>
    <w:rsid w:val="00543CB9"/>
    <w:rsid w:val="005442C3"/>
    <w:rsid w:val="00545208"/>
    <w:rsid w:val="0054655A"/>
    <w:rsid w:val="005465D4"/>
    <w:rsid w:val="00547D68"/>
    <w:rsid w:val="00547EDE"/>
    <w:rsid w:val="00550A33"/>
    <w:rsid w:val="00551414"/>
    <w:rsid w:val="00551CC1"/>
    <w:rsid w:val="0055546A"/>
    <w:rsid w:val="00555CDF"/>
    <w:rsid w:val="00555DBA"/>
    <w:rsid w:val="00556285"/>
    <w:rsid w:val="005574EB"/>
    <w:rsid w:val="0055768B"/>
    <w:rsid w:val="00561B92"/>
    <w:rsid w:val="0056258C"/>
    <w:rsid w:val="00563A72"/>
    <w:rsid w:val="00563C89"/>
    <w:rsid w:val="005656A7"/>
    <w:rsid w:val="005660AA"/>
    <w:rsid w:val="005677B7"/>
    <w:rsid w:val="00567D15"/>
    <w:rsid w:val="00567FCC"/>
    <w:rsid w:val="0057028B"/>
    <w:rsid w:val="00571FC6"/>
    <w:rsid w:val="005734D8"/>
    <w:rsid w:val="00573989"/>
    <w:rsid w:val="00573ACC"/>
    <w:rsid w:val="00574586"/>
    <w:rsid w:val="005754B1"/>
    <w:rsid w:val="0057572F"/>
    <w:rsid w:val="0057642B"/>
    <w:rsid w:val="0057689A"/>
    <w:rsid w:val="00576EF6"/>
    <w:rsid w:val="00577316"/>
    <w:rsid w:val="0057757A"/>
    <w:rsid w:val="00577876"/>
    <w:rsid w:val="00577CE4"/>
    <w:rsid w:val="0058086F"/>
    <w:rsid w:val="005821A4"/>
    <w:rsid w:val="005824E3"/>
    <w:rsid w:val="005825E6"/>
    <w:rsid w:val="00582C23"/>
    <w:rsid w:val="00582DBD"/>
    <w:rsid w:val="00582FEB"/>
    <w:rsid w:val="00584114"/>
    <w:rsid w:val="00584AE8"/>
    <w:rsid w:val="005851E0"/>
    <w:rsid w:val="00585939"/>
    <w:rsid w:val="00586524"/>
    <w:rsid w:val="00586C82"/>
    <w:rsid w:val="00587371"/>
    <w:rsid w:val="00587EFF"/>
    <w:rsid w:val="00590186"/>
    <w:rsid w:val="0059079B"/>
    <w:rsid w:val="00591477"/>
    <w:rsid w:val="00591BF2"/>
    <w:rsid w:val="00592570"/>
    <w:rsid w:val="00592606"/>
    <w:rsid w:val="0059412A"/>
    <w:rsid w:val="00594E0A"/>
    <w:rsid w:val="0059588E"/>
    <w:rsid w:val="00595CE4"/>
    <w:rsid w:val="0059C62F"/>
    <w:rsid w:val="005A0341"/>
    <w:rsid w:val="005A1089"/>
    <w:rsid w:val="005A190B"/>
    <w:rsid w:val="005A2068"/>
    <w:rsid w:val="005A291D"/>
    <w:rsid w:val="005A2ABF"/>
    <w:rsid w:val="005A3671"/>
    <w:rsid w:val="005A3F5F"/>
    <w:rsid w:val="005A3FA2"/>
    <w:rsid w:val="005A4B56"/>
    <w:rsid w:val="005A5BA2"/>
    <w:rsid w:val="005A748F"/>
    <w:rsid w:val="005B08C1"/>
    <w:rsid w:val="005B12FA"/>
    <w:rsid w:val="005B1861"/>
    <w:rsid w:val="005B1CD4"/>
    <w:rsid w:val="005B1EB3"/>
    <w:rsid w:val="005B2D8A"/>
    <w:rsid w:val="005B2F7A"/>
    <w:rsid w:val="005B3704"/>
    <w:rsid w:val="005B397D"/>
    <w:rsid w:val="005B3D53"/>
    <w:rsid w:val="005B414F"/>
    <w:rsid w:val="005B4DE9"/>
    <w:rsid w:val="005B57B9"/>
    <w:rsid w:val="005B5ADA"/>
    <w:rsid w:val="005C0E43"/>
    <w:rsid w:val="005C20A6"/>
    <w:rsid w:val="005C26AD"/>
    <w:rsid w:val="005C27B3"/>
    <w:rsid w:val="005C3094"/>
    <w:rsid w:val="005C385B"/>
    <w:rsid w:val="005C3DEC"/>
    <w:rsid w:val="005C4AD1"/>
    <w:rsid w:val="005C4C6A"/>
    <w:rsid w:val="005C50A9"/>
    <w:rsid w:val="005C52D0"/>
    <w:rsid w:val="005C6174"/>
    <w:rsid w:val="005C6A4A"/>
    <w:rsid w:val="005D0309"/>
    <w:rsid w:val="005D0BAA"/>
    <w:rsid w:val="005D0FF9"/>
    <w:rsid w:val="005D161D"/>
    <w:rsid w:val="005D1957"/>
    <w:rsid w:val="005D2B10"/>
    <w:rsid w:val="005D3587"/>
    <w:rsid w:val="005D5CE7"/>
    <w:rsid w:val="005D5E79"/>
    <w:rsid w:val="005D66CB"/>
    <w:rsid w:val="005D7299"/>
    <w:rsid w:val="005D7401"/>
    <w:rsid w:val="005D79CF"/>
    <w:rsid w:val="005D7C9B"/>
    <w:rsid w:val="005E0668"/>
    <w:rsid w:val="005E1649"/>
    <w:rsid w:val="005E2265"/>
    <w:rsid w:val="005E3032"/>
    <w:rsid w:val="005E3D7D"/>
    <w:rsid w:val="005E4288"/>
    <w:rsid w:val="005E4725"/>
    <w:rsid w:val="005E5F1E"/>
    <w:rsid w:val="005E770E"/>
    <w:rsid w:val="005F223A"/>
    <w:rsid w:val="005F3616"/>
    <w:rsid w:val="005F50FE"/>
    <w:rsid w:val="005F5D28"/>
    <w:rsid w:val="005F6147"/>
    <w:rsid w:val="005F6C3A"/>
    <w:rsid w:val="00600C45"/>
    <w:rsid w:val="00600CF1"/>
    <w:rsid w:val="00602AE9"/>
    <w:rsid w:val="00603C98"/>
    <w:rsid w:val="00603FBD"/>
    <w:rsid w:val="0060648F"/>
    <w:rsid w:val="00606F0F"/>
    <w:rsid w:val="006101C5"/>
    <w:rsid w:val="00611E6B"/>
    <w:rsid w:val="0061311B"/>
    <w:rsid w:val="006132B0"/>
    <w:rsid w:val="00614534"/>
    <w:rsid w:val="00614AB6"/>
    <w:rsid w:val="006151B1"/>
    <w:rsid w:val="00617864"/>
    <w:rsid w:val="00617C4B"/>
    <w:rsid w:val="00617E77"/>
    <w:rsid w:val="006207A2"/>
    <w:rsid w:val="006212C5"/>
    <w:rsid w:val="00623662"/>
    <w:rsid w:val="00623A97"/>
    <w:rsid w:val="006250A1"/>
    <w:rsid w:val="0062572A"/>
    <w:rsid w:val="00625BA5"/>
    <w:rsid w:val="00625C73"/>
    <w:rsid w:val="00625CF3"/>
    <w:rsid w:val="0062612B"/>
    <w:rsid w:val="0062635C"/>
    <w:rsid w:val="00626923"/>
    <w:rsid w:val="0063080B"/>
    <w:rsid w:val="00631CF8"/>
    <w:rsid w:val="00631D05"/>
    <w:rsid w:val="00631D48"/>
    <w:rsid w:val="0063221B"/>
    <w:rsid w:val="00632971"/>
    <w:rsid w:val="00634911"/>
    <w:rsid w:val="00634BE0"/>
    <w:rsid w:val="00635506"/>
    <w:rsid w:val="006359A3"/>
    <w:rsid w:val="00637E3C"/>
    <w:rsid w:val="00640F73"/>
    <w:rsid w:val="00641E3C"/>
    <w:rsid w:val="006429CA"/>
    <w:rsid w:val="00642AD9"/>
    <w:rsid w:val="00642BFC"/>
    <w:rsid w:val="006437C2"/>
    <w:rsid w:val="00645DA9"/>
    <w:rsid w:val="00646891"/>
    <w:rsid w:val="006470E7"/>
    <w:rsid w:val="00647323"/>
    <w:rsid w:val="006475C1"/>
    <w:rsid w:val="00647E2F"/>
    <w:rsid w:val="0065074C"/>
    <w:rsid w:val="006508C4"/>
    <w:rsid w:val="00650F9D"/>
    <w:rsid w:val="00651076"/>
    <w:rsid w:val="00651460"/>
    <w:rsid w:val="0065160D"/>
    <w:rsid w:val="00652602"/>
    <w:rsid w:val="00653164"/>
    <w:rsid w:val="00653CB8"/>
    <w:rsid w:val="006549A5"/>
    <w:rsid w:val="00654B18"/>
    <w:rsid w:val="00654C9F"/>
    <w:rsid w:val="00655A9A"/>
    <w:rsid w:val="00655C7A"/>
    <w:rsid w:val="00655D47"/>
    <w:rsid w:val="00655F01"/>
    <w:rsid w:val="006567A9"/>
    <w:rsid w:val="0065745C"/>
    <w:rsid w:val="00657C99"/>
    <w:rsid w:val="00657F38"/>
    <w:rsid w:val="00660091"/>
    <w:rsid w:val="00660144"/>
    <w:rsid w:val="0066041D"/>
    <w:rsid w:val="00660802"/>
    <w:rsid w:val="006626F6"/>
    <w:rsid w:val="006635D9"/>
    <w:rsid w:val="006637B0"/>
    <w:rsid w:val="00663831"/>
    <w:rsid w:val="00664686"/>
    <w:rsid w:val="0066577C"/>
    <w:rsid w:val="00665882"/>
    <w:rsid w:val="00666446"/>
    <w:rsid w:val="00667C83"/>
    <w:rsid w:val="00670C3D"/>
    <w:rsid w:val="00671070"/>
    <w:rsid w:val="00671EF4"/>
    <w:rsid w:val="00672DFB"/>
    <w:rsid w:val="00673174"/>
    <w:rsid w:val="00673EF3"/>
    <w:rsid w:val="0067599D"/>
    <w:rsid w:val="00676323"/>
    <w:rsid w:val="00676962"/>
    <w:rsid w:val="00677697"/>
    <w:rsid w:val="006776BC"/>
    <w:rsid w:val="00677A3B"/>
    <w:rsid w:val="00677D3D"/>
    <w:rsid w:val="00680028"/>
    <w:rsid w:val="006805C0"/>
    <w:rsid w:val="00680C35"/>
    <w:rsid w:val="00680CFC"/>
    <w:rsid w:val="00681C52"/>
    <w:rsid w:val="00681E71"/>
    <w:rsid w:val="00682AD2"/>
    <w:rsid w:val="00684110"/>
    <w:rsid w:val="0068449F"/>
    <w:rsid w:val="00684AC1"/>
    <w:rsid w:val="00684C87"/>
    <w:rsid w:val="00684CCB"/>
    <w:rsid w:val="006857C7"/>
    <w:rsid w:val="00686431"/>
    <w:rsid w:val="00686B65"/>
    <w:rsid w:val="006879E5"/>
    <w:rsid w:val="00690909"/>
    <w:rsid w:val="00690E7A"/>
    <w:rsid w:val="00691084"/>
    <w:rsid w:val="00691728"/>
    <w:rsid w:val="00691B45"/>
    <w:rsid w:val="00691B4A"/>
    <w:rsid w:val="00691DFD"/>
    <w:rsid w:val="00692BA5"/>
    <w:rsid w:val="006936EF"/>
    <w:rsid w:val="0069412E"/>
    <w:rsid w:val="006942E7"/>
    <w:rsid w:val="00694942"/>
    <w:rsid w:val="00697EA9"/>
    <w:rsid w:val="006A0204"/>
    <w:rsid w:val="006A075E"/>
    <w:rsid w:val="006A2C52"/>
    <w:rsid w:val="006A35C5"/>
    <w:rsid w:val="006A4000"/>
    <w:rsid w:val="006A43F4"/>
    <w:rsid w:val="006A458E"/>
    <w:rsid w:val="006A4F0A"/>
    <w:rsid w:val="006A7554"/>
    <w:rsid w:val="006A79D1"/>
    <w:rsid w:val="006B09F5"/>
    <w:rsid w:val="006B0BA3"/>
    <w:rsid w:val="006B0E1F"/>
    <w:rsid w:val="006B23A7"/>
    <w:rsid w:val="006B25CA"/>
    <w:rsid w:val="006B2EE2"/>
    <w:rsid w:val="006B2F17"/>
    <w:rsid w:val="006B3B1C"/>
    <w:rsid w:val="006B56C7"/>
    <w:rsid w:val="006B620A"/>
    <w:rsid w:val="006B6897"/>
    <w:rsid w:val="006B7183"/>
    <w:rsid w:val="006C113D"/>
    <w:rsid w:val="006C11DA"/>
    <w:rsid w:val="006C1257"/>
    <w:rsid w:val="006C1319"/>
    <w:rsid w:val="006C1D93"/>
    <w:rsid w:val="006C2378"/>
    <w:rsid w:val="006C2673"/>
    <w:rsid w:val="006C4FB7"/>
    <w:rsid w:val="006C540C"/>
    <w:rsid w:val="006C5CC2"/>
    <w:rsid w:val="006C630C"/>
    <w:rsid w:val="006C663B"/>
    <w:rsid w:val="006C66CB"/>
    <w:rsid w:val="006C68DE"/>
    <w:rsid w:val="006C77D6"/>
    <w:rsid w:val="006D06C1"/>
    <w:rsid w:val="006D0CD9"/>
    <w:rsid w:val="006D14C9"/>
    <w:rsid w:val="006D1834"/>
    <w:rsid w:val="006D278B"/>
    <w:rsid w:val="006D44AA"/>
    <w:rsid w:val="006D50AF"/>
    <w:rsid w:val="006D5454"/>
    <w:rsid w:val="006D54A9"/>
    <w:rsid w:val="006D55B9"/>
    <w:rsid w:val="006D5D9B"/>
    <w:rsid w:val="006D6B00"/>
    <w:rsid w:val="006E023B"/>
    <w:rsid w:val="006E145A"/>
    <w:rsid w:val="006E22B5"/>
    <w:rsid w:val="006E346B"/>
    <w:rsid w:val="006E43D1"/>
    <w:rsid w:val="006E43DB"/>
    <w:rsid w:val="006E4BF8"/>
    <w:rsid w:val="006E527D"/>
    <w:rsid w:val="006E5371"/>
    <w:rsid w:val="006E55A9"/>
    <w:rsid w:val="006E5627"/>
    <w:rsid w:val="006E57EB"/>
    <w:rsid w:val="006E6427"/>
    <w:rsid w:val="006E66AD"/>
    <w:rsid w:val="006E6770"/>
    <w:rsid w:val="006F0363"/>
    <w:rsid w:val="006F071F"/>
    <w:rsid w:val="006F0D52"/>
    <w:rsid w:val="006F0FA5"/>
    <w:rsid w:val="006F14B8"/>
    <w:rsid w:val="006F20E8"/>
    <w:rsid w:val="006F2AE8"/>
    <w:rsid w:val="006F34D5"/>
    <w:rsid w:val="006F37AE"/>
    <w:rsid w:val="006F4524"/>
    <w:rsid w:val="006F50D7"/>
    <w:rsid w:val="006F5D64"/>
    <w:rsid w:val="006F63F8"/>
    <w:rsid w:val="006F70B5"/>
    <w:rsid w:val="006F749D"/>
    <w:rsid w:val="006F7BC4"/>
    <w:rsid w:val="00700446"/>
    <w:rsid w:val="007009CD"/>
    <w:rsid w:val="00701BFD"/>
    <w:rsid w:val="007023B4"/>
    <w:rsid w:val="00702854"/>
    <w:rsid w:val="0070463F"/>
    <w:rsid w:val="007046F5"/>
    <w:rsid w:val="0070546E"/>
    <w:rsid w:val="00706451"/>
    <w:rsid w:val="007068B5"/>
    <w:rsid w:val="00706AB0"/>
    <w:rsid w:val="00707589"/>
    <w:rsid w:val="00707F0E"/>
    <w:rsid w:val="00710243"/>
    <w:rsid w:val="00710312"/>
    <w:rsid w:val="007103EE"/>
    <w:rsid w:val="00711438"/>
    <w:rsid w:val="00711C51"/>
    <w:rsid w:val="0071244F"/>
    <w:rsid w:val="00712DDF"/>
    <w:rsid w:val="00712F0E"/>
    <w:rsid w:val="00713724"/>
    <w:rsid w:val="00715215"/>
    <w:rsid w:val="007152C5"/>
    <w:rsid w:val="007156DC"/>
    <w:rsid w:val="00715DC5"/>
    <w:rsid w:val="007166E6"/>
    <w:rsid w:val="00716B28"/>
    <w:rsid w:val="00716CB0"/>
    <w:rsid w:val="00716E30"/>
    <w:rsid w:val="00720360"/>
    <w:rsid w:val="00720CC7"/>
    <w:rsid w:val="00720E15"/>
    <w:rsid w:val="0072115B"/>
    <w:rsid w:val="00722686"/>
    <w:rsid w:val="007233C6"/>
    <w:rsid w:val="00724D70"/>
    <w:rsid w:val="00725163"/>
    <w:rsid w:val="0072574A"/>
    <w:rsid w:val="0072583A"/>
    <w:rsid w:val="007259DC"/>
    <w:rsid w:val="00725D64"/>
    <w:rsid w:val="00725D69"/>
    <w:rsid w:val="007264E0"/>
    <w:rsid w:val="00726B32"/>
    <w:rsid w:val="00727064"/>
    <w:rsid w:val="00727922"/>
    <w:rsid w:val="00727D91"/>
    <w:rsid w:val="0073128E"/>
    <w:rsid w:val="00731EC0"/>
    <w:rsid w:val="00731FE7"/>
    <w:rsid w:val="0073231C"/>
    <w:rsid w:val="00733290"/>
    <w:rsid w:val="00733E13"/>
    <w:rsid w:val="007361A7"/>
    <w:rsid w:val="00736C1E"/>
    <w:rsid w:val="00737870"/>
    <w:rsid w:val="007404BD"/>
    <w:rsid w:val="00740F69"/>
    <w:rsid w:val="00742771"/>
    <w:rsid w:val="00742B67"/>
    <w:rsid w:val="007430F9"/>
    <w:rsid w:val="0074368F"/>
    <w:rsid w:val="00744C8C"/>
    <w:rsid w:val="00745E6B"/>
    <w:rsid w:val="00747336"/>
    <w:rsid w:val="00747BA4"/>
    <w:rsid w:val="007501FB"/>
    <w:rsid w:val="0075068D"/>
    <w:rsid w:val="007517C4"/>
    <w:rsid w:val="00752103"/>
    <w:rsid w:val="00753BBD"/>
    <w:rsid w:val="00753E9C"/>
    <w:rsid w:val="00754E0D"/>
    <w:rsid w:val="00755614"/>
    <w:rsid w:val="0075597C"/>
    <w:rsid w:val="00755D5A"/>
    <w:rsid w:val="007563D5"/>
    <w:rsid w:val="007563D6"/>
    <w:rsid w:val="00757892"/>
    <w:rsid w:val="007579C4"/>
    <w:rsid w:val="00757ACE"/>
    <w:rsid w:val="007613C9"/>
    <w:rsid w:val="00761748"/>
    <w:rsid w:val="00761B03"/>
    <w:rsid w:val="00762455"/>
    <w:rsid w:val="007641D5"/>
    <w:rsid w:val="00765573"/>
    <w:rsid w:val="00765966"/>
    <w:rsid w:val="00765A67"/>
    <w:rsid w:val="00765CD5"/>
    <w:rsid w:val="007665D6"/>
    <w:rsid w:val="007669EC"/>
    <w:rsid w:val="00767071"/>
    <w:rsid w:val="00767107"/>
    <w:rsid w:val="00767FB0"/>
    <w:rsid w:val="00767FB8"/>
    <w:rsid w:val="00770D75"/>
    <w:rsid w:val="00771068"/>
    <w:rsid w:val="00771836"/>
    <w:rsid w:val="007720D3"/>
    <w:rsid w:val="00772400"/>
    <w:rsid w:val="00772F04"/>
    <w:rsid w:val="00773156"/>
    <w:rsid w:val="00775B11"/>
    <w:rsid w:val="00775C37"/>
    <w:rsid w:val="00776747"/>
    <w:rsid w:val="00780DF4"/>
    <w:rsid w:val="00780F03"/>
    <w:rsid w:val="007814DB"/>
    <w:rsid w:val="00781DBB"/>
    <w:rsid w:val="00782680"/>
    <w:rsid w:val="007826C6"/>
    <w:rsid w:val="0078307B"/>
    <w:rsid w:val="00783E5A"/>
    <w:rsid w:val="00784843"/>
    <w:rsid w:val="00785B9D"/>
    <w:rsid w:val="00787F62"/>
    <w:rsid w:val="00790832"/>
    <w:rsid w:val="00791386"/>
    <w:rsid w:val="00791E64"/>
    <w:rsid w:val="00792A05"/>
    <w:rsid w:val="00792C81"/>
    <w:rsid w:val="00793C01"/>
    <w:rsid w:val="00794558"/>
    <w:rsid w:val="00794B73"/>
    <w:rsid w:val="007960E0"/>
    <w:rsid w:val="007A05CB"/>
    <w:rsid w:val="007A36E3"/>
    <w:rsid w:val="007A405E"/>
    <w:rsid w:val="007A4FF1"/>
    <w:rsid w:val="007A5298"/>
    <w:rsid w:val="007A5F13"/>
    <w:rsid w:val="007A60C6"/>
    <w:rsid w:val="007A6562"/>
    <w:rsid w:val="007A7B30"/>
    <w:rsid w:val="007B0D85"/>
    <w:rsid w:val="007B130B"/>
    <w:rsid w:val="007B16D7"/>
    <w:rsid w:val="007B1A8D"/>
    <w:rsid w:val="007B294A"/>
    <w:rsid w:val="007B356C"/>
    <w:rsid w:val="007B3968"/>
    <w:rsid w:val="007B3D3A"/>
    <w:rsid w:val="007B4699"/>
    <w:rsid w:val="007B47BB"/>
    <w:rsid w:val="007B62CF"/>
    <w:rsid w:val="007B6314"/>
    <w:rsid w:val="007B69FC"/>
    <w:rsid w:val="007B7D5C"/>
    <w:rsid w:val="007C0D6C"/>
    <w:rsid w:val="007C0E7D"/>
    <w:rsid w:val="007C0EBD"/>
    <w:rsid w:val="007C2F72"/>
    <w:rsid w:val="007C35F0"/>
    <w:rsid w:val="007C3BE7"/>
    <w:rsid w:val="007C3CE5"/>
    <w:rsid w:val="007C538C"/>
    <w:rsid w:val="007C552B"/>
    <w:rsid w:val="007C5ACC"/>
    <w:rsid w:val="007C7BD1"/>
    <w:rsid w:val="007D09B1"/>
    <w:rsid w:val="007D132D"/>
    <w:rsid w:val="007D49CF"/>
    <w:rsid w:val="007D4C20"/>
    <w:rsid w:val="007D4F16"/>
    <w:rsid w:val="007D4FC7"/>
    <w:rsid w:val="007D5B4F"/>
    <w:rsid w:val="007D5E0B"/>
    <w:rsid w:val="007D7FA4"/>
    <w:rsid w:val="007E0358"/>
    <w:rsid w:val="007E1309"/>
    <w:rsid w:val="007E13C9"/>
    <w:rsid w:val="007E23D7"/>
    <w:rsid w:val="007E3E1A"/>
    <w:rsid w:val="007E4210"/>
    <w:rsid w:val="007E4DDC"/>
    <w:rsid w:val="007E4E06"/>
    <w:rsid w:val="007E5CF7"/>
    <w:rsid w:val="007E6AE4"/>
    <w:rsid w:val="007E73E8"/>
    <w:rsid w:val="007E75AE"/>
    <w:rsid w:val="007E7BAE"/>
    <w:rsid w:val="007E7C17"/>
    <w:rsid w:val="007F03BA"/>
    <w:rsid w:val="007F0C5B"/>
    <w:rsid w:val="007F0F62"/>
    <w:rsid w:val="007F1B4B"/>
    <w:rsid w:val="007F41AB"/>
    <w:rsid w:val="007F5040"/>
    <w:rsid w:val="007F598D"/>
    <w:rsid w:val="007F6270"/>
    <w:rsid w:val="007F7DE8"/>
    <w:rsid w:val="00800DEB"/>
    <w:rsid w:val="00801BEC"/>
    <w:rsid w:val="0080210D"/>
    <w:rsid w:val="00803032"/>
    <w:rsid w:val="0080321D"/>
    <w:rsid w:val="00804F4F"/>
    <w:rsid w:val="00805982"/>
    <w:rsid w:val="00805A09"/>
    <w:rsid w:val="0080611E"/>
    <w:rsid w:val="00810409"/>
    <w:rsid w:val="008105EC"/>
    <w:rsid w:val="0081101D"/>
    <w:rsid w:val="00813801"/>
    <w:rsid w:val="0081483B"/>
    <w:rsid w:val="00814C0D"/>
    <w:rsid w:val="008158A4"/>
    <w:rsid w:val="00815CEF"/>
    <w:rsid w:val="00815D19"/>
    <w:rsid w:val="0081647A"/>
    <w:rsid w:val="00816CE9"/>
    <w:rsid w:val="0082072A"/>
    <w:rsid w:val="008218C6"/>
    <w:rsid w:val="00822972"/>
    <w:rsid w:val="00823275"/>
    <w:rsid w:val="00824F0C"/>
    <w:rsid w:val="0082503E"/>
    <w:rsid w:val="008255B9"/>
    <w:rsid w:val="008256B0"/>
    <w:rsid w:val="00825A75"/>
    <w:rsid w:val="0082785B"/>
    <w:rsid w:val="00827BF9"/>
    <w:rsid w:val="00830344"/>
    <w:rsid w:val="00831287"/>
    <w:rsid w:val="0083247C"/>
    <w:rsid w:val="0083375C"/>
    <w:rsid w:val="00834D05"/>
    <w:rsid w:val="0083602B"/>
    <w:rsid w:val="00837616"/>
    <w:rsid w:val="00837721"/>
    <w:rsid w:val="00840276"/>
    <w:rsid w:val="00841188"/>
    <w:rsid w:val="0084195F"/>
    <w:rsid w:val="00841AF0"/>
    <w:rsid w:val="008424D7"/>
    <w:rsid w:val="008424DA"/>
    <w:rsid w:val="008425EB"/>
    <w:rsid w:val="0084271B"/>
    <w:rsid w:val="00842B61"/>
    <w:rsid w:val="00842C1A"/>
    <w:rsid w:val="00843361"/>
    <w:rsid w:val="00843828"/>
    <w:rsid w:val="00843FB7"/>
    <w:rsid w:val="00844138"/>
    <w:rsid w:val="00844A0F"/>
    <w:rsid w:val="008452FE"/>
    <w:rsid w:val="0084588D"/>
    <w:rsid w:val="0084599A"/>
    <w:rsid w:val="00847B0E"/>
    <w:rsid w:val="008501B5"/>
    <w:rsid w:val="00851801"/>
    <w:rsid w:val="00851BA1"/>
    <w:rsid w:val="00851CDD"/>
    <w:rsid w:val="00851D21"/>
    <w:rsid w:val="00852D7F"/>
    <w:rsid w:val="008530E6"/>
    <w:rsid w:val="00853937"/>
    <w:rsid w:val="008539E4"/>
    <w:rsid w:val="008544C3"/>
    <w:rsid w:val="0085485B"/>
    <w:rsid w:val="00854868"/>
    <w:rsid w:val="00854E68"/>
    <w:rsid w:val="0085642C"/>
    <w:rsid w:val="00856A34"/>
    <w:rsid w:val="00856AEA"/>
    <w:rsid w:val="00856B6E"/>
    <w:rsid w:val="00856BEA"/>
    <w:rsid w:val="00857FA2"/>
    <w:rsid w:val="008609A2"/>
    <w:rsid w:val="008624A7"/>
    <w:rsid w:val="00862AB2"/>
    <w:rsid w:val="008642EC"/>
    <w:rsid w:val="0086561A"/>
    <w:rsid w:val="00865C8F"/>
    <w:rsid w:val="00865CE9"/>
    <w:rsid w:val="00866783"/>
    <w:rsid w:val="008679AC"/>
    <w:rsid w:val="008706E3"/>
    <w:rsid w:val="0087180C"/>
    <w:rsid w:val="00871D63"/>
    <w:rsid w:val="0087283D"/>
    <w:rsid w:val="00872B9F"/>
    <w:rsid w:val="00873868"/>
    <w:rsid w:val="00874353"/>
    <w:rsid w:val="00876303"/>
    <w:rsid w:val="008763AE"/>
    <w:rsid w:val="00876CBB"/>
    <w:rsid w:val="008778E4"/>
    <w:rsid w:val="00877FE3"/>
    <w:rsid w:val="00880C47"/>
    <w:rsid w:val="00880ECA"/>
    <w:rsid w:val="008824FE"/>
    <w:rsid w:val="008839D0"/>
    <w:rsid w:val="00883D76"/>
    <w:rsid w:val="00885B6E"/>
    <w:rsid w:val="00886ED1"/>
    <w:rsid w:val="008874CC"/>
    <w:rsid w:val="00887C8D"/>
    <w:rsid w:val="00890755"/>
    <w:rsid w:val="008907D2"/>
    <w:rsid w:val="00890A38"/>
    <w:rsid w:val="008917FA"/>
    <w:rsid w:val="00891B6E"/>
    <w:rsid w:val="00892500"/>
    <w:rsid w:val="00892657"/>
    <w:rsid w:val="008937E9"/>
    <w:rsid w:val="008938DD"/>
    <w:rsid w:val="008946FC"/>
    <w:rsid w:val="00897715"/>
    <w:rsid w:val="008A13B1"/>
    <w:rsid w:val="008A15F8"/>
    <w:rsid w:val="008A2536"/>
    <w:rsid w:val="008A413F"/>
    <w:rsid w:val="008A49AA"/>
    <w:rsid w:val="008A7306"/>
    <w:rsid w:val="008A7DBD"/>
    <w:rsid w:val="008B12AD"/>
    <w:rsid w:val="008B1C11"/>
    <w:rsid w:val="008B2A16"/>
    <w:rsid w:val="008B302C"/>
    <w:rsid w:val="008B37AF"/>
    <w:rsid w:val="008B48C7"/>
    <w:rsid w:val="008B54CE"/>
    <w:rsid w:val="008B5618"/>
    <w:rsid w:val="008B5BBC"/>
    <w:rsid w:val="008B5D53"/>
    <w:rsid w:val="008B6FE7"/>
    <w:rsid w:val="008B7536"/>
    <w:rsid w:val="008B75C9"/>
    <w:rsid w:val="008B7727"/>
    <w:rsid w:val="008C05D8"/>
    <w:rsid w:val="008C0B19"/>
    <w:rsid w:val="008C0EFE"/>
    <w:rsid w:val="008C56B7"/>
    <w:rsid w:val="008C58CB"/>
    <w:rsid w:val="008C5F79"/>
    <w:rsid w:val="008C6005"/>
    <w:rsid w:val="008C6395"/>
    <w:rsid w:val="008C6539"/>
    <w:rsid w:val="008C6F05"/>
    <w:rsid w:val="008C725B"/>
    <w:rsid w:val="008CAD66"/>
    <w:rsid w:val="008D16C6"/>
    <w:rsid w:val="008D16F2"/>
    <w:rsid w:val="008D1C1D"/>
    <w:rsid w:val="008D32BD"/>
    <w:rsid w:val="008D39C6"/>
    <w:rsid w:val="008D3F3E"/>
    <w:rsid w:val="008D435A"/>
    <w:rsid w:val="008D457E"/>
    <w:rsid w:val="008D47C6"/>
    <w:rsid w:val="008D6791"/>
    <w:rsid w:val="008D6937"/>
    <w:rsid w:val="008D7386"/>
    <w:rsid w:val="008D7659"/>
    <w:rsid w:val="008E01FD"/>
    <w:rsid w:val="008E051F"/>
    <w:rsid w:val="008E2377"/>
    <w:rsid w:val="008E4150"/>
    <w:rsid w:val="008E5E9F"/>
    <w:rsid w:val="008E5F75"/>
    <w:rsid w:val="008E632A"/>
    <w:rsid w:val="008E6399"/>
    <w:rsid w:val="008E6BD2"/>
    <w:rsid w:val="008E78ED"/>
    <w:rsid w:val="008E7E08"/>
    <w:rsid w:val="008E7E2A"/>
    <w:rsid w:val="008F05B5"/>
    <w:rsid w:val="008F0A4D"/>
    <w:rsid w:val="008F0AFE"/>
    <w:rsid w:val="008F0E3D"/>
    <w:rsid w:val="008F174E"/>
    <w:rsid w:val="008F1DE2"/>
    <w:rsid w:val="008F2394"/>
    <w:rsid w:val="008F24C3"/>
    <w:rsid w:val="008F35CB"/>
    <w:rsid w:val="008F396B"/>
    <w:rsid w:val="008F3B21"/>
    <w:rsid w:val="008F3D03"/>
    <w:rsid w:val="008F54C1"/>
    <w:rsid w:val="008F6905"/>
    <w:rsid w:val="008F7E73"/>
    <w:rsid w:val="008F7FEC"/>
    <w:rsid w:val="00900582"/>
    <w:rsid w:val="00901228"/>
    <w:rsid w:val="00902CEE"/>
    <w:rsid w:val="00902F55"/>
    <w:rsid w:val="009030D1"/>
    <w:rsid w:val="00903468"/>
    <w:rsid w:val="00903E76"/>
    <w:rsid w:val="0090403C"/>
    <w:rsid w:val="00904B06"/>
    <w:rsid w:val="00905D23"/>
    <w:rsid w:val="00907323"/>
    <w:rsid w:val="00910464"/>
    <w:rsid w:val="00910A07"/>
    <w:rsid w:val="00910C60"/>
    <w:rsid w:val="009116A4"/>
    <w:rsid w:val="0091187D"/>
    <w:rsid w:val="0091228F"/>
    <w:rsid w:val="0091251D"/>
    <w:rsid w:val="00914309"/>
    <w:rsid w:val="00914842"/>
    <w:rsid w:val="00916166"/>
    <w:rsid w:val="009173A8"/>
    <w:rsid w:val="009207FD"/>
    <w:rsid w:val="00920FE6"/>
    <w:rsid w:val="00921C52"/>
    <w:rsid w:val="00922172"/>
    <w:rsid w:val="009239A9"/>
    <w:rsid w:val="00923BCA"/>
    <w:rsid w:val="00924BCA"/>
    <w:rsid w:val="0092504A"/>
    <w:rsid w:val="009250C3"/>
    <w:rsid w:val="00925183"/>
    <w:rsid w:val="00925A2F"/>
    <w:rsid w:val="00925DE6"/>
    <w:rsid w:val="0092644B"/>
    <w:rsid w:val="00926A69"/>
    <w:rsid w:val="00927A74"/>
    <w:rsid w:val="00927E3D"/>
    <w:rsid w:val="00927ECA"/>
    <w:rsid w:val="009304EB"/>
    <w:rsid w:val="00930779"/>
    <w:rsid w:val="009315B1"/>
    <w:rsid w:val="00931694"/>
    <w:rsid w:val="00931804"/>
    <w:rsid w:val="0093191B"/>
    <w:rsid w:val="00931986"/>
    <w:rsid w:val="0093208C"/>
    <w:rsid w:val="00932DC8"/>
    <w:rsid w:val="009332C4"/>
    <w:rsid w:val="00933314"/>
    <w:rsid w:val="00933B31"/>
    <w:rsid w:val="00934655"/>
    <w:rsid w:val="0093527A"/>
    <w:rsid w:val="0093599E"/>
    <w:rsid w:val="0093676B"/>
    <w:rsid w:val="0093799D"/>
    <w:rsid w:val="00937A34"/>
    <w:rsid w:val="00937E57"/>
    <w:rsid w:val="00940970"/>
    <w:rsid w:val="00940E5C"/>
    <w:rsid w:val="0094174F"/>
    <w:rsid w:val="00942642"/>
    <w:rsid w:val="009434C5"/>
    <w:rsid w:val="009435E1"/>
    <w:rsid w:val="00944CCA"/>
    <w:rsid w:val="00944E06"/>
    <w:rsid w:val="00945810"/>
    <w:rsid w:val="00945898"/>
    <w:rsid w:val="0094617C"/>
    <w:rsid w:val="0094685A"/>
    <w:rsid w:val="009472F4"/>
    <w:rsid w:val="0094795A"/>
    <w:rsid w:val="00950060"/>
    <w:rsid w:val="009505AF"/>
    <w:rsid w:val="009505CA"/>
    <w:rsid w:val="00952687"/>
    <w:rsid w:val="00952ED2"/>
    <w:rsid w:val="00954CBB"/>
    <w:rsid w:val="00957056"/>
    <w:rsid w:val="009573EF"/>
    <w:rsid w:val="00957480"/>
    <w:rsid w:val="0095772E"/>
    <w:rsid w:val="00957A5B"/>
    <w:rsid w:val="00960302"/>
    <w:rsid w:val="00960FD9"/>
    <w:rsid w:val="009613F7"/>
    <w:rsid w:val="0096164E"/>
    <w:rsid w:val="00961D1E"/>
    <w:rsid w:val="009620F2"/>
    <w:rsid w:val="009622A7"/>
    <w:rsid w:val="0096526B"/>
    <w:rsid w:val="00965309"/>
    <w:rsid w:val="00965553"/>
    <w:rsid w:val="00965FBA"/>
    <w:rsid w:val="0096626E"/>
    <w:rsid w:val="00966FA8"/>
    <w:rsid w:val="009672D4"/>
    <w:rsid w:val="00967584"/>
    <w:rsid w:val="009675C0"/>
    <w:rsid w:val="00973F18"/>
    <w:rsid w:val="009749BC"/>
    <w:rsid w:val="0097529C"/>
    <w:rsid w:val="00975B13"/>
    <w:rsid w:val="00975E35"/>
    <w:rsid w:val="009764CE"/>
    <w:rsid w:val="0097661C"/>
    <w:rsid w:val="00976BD2"/>
    <w:rsid w:val="009771AF"/>
    <w:rsid w:val="00977D1D"/>
    <w:rsid w:val="00977EDC"/>
    <w:rsid w:val="00980102"/>
    <w:rsid w:val="00980239"/>
    <w:rsid w:val="00980490"/>
    <w:rsid w:val="0098070A"/>
    <w:rsid w:val="00980A59"/>
    <w:rsid w:val="00980FEB"/>
    <w:rsid w:val="009814F8"/>
    <w:rsid w:val="00982093"/>
    <w:rsid w:val="0098314B"/>
    <w:rsid w:val="009836C9"/>
    <w:rsid w:val="00983EBC"/>
    <w:rsid w:val="00984770"/>
    <w:rsid w:val="0098498C"/>
    <w:rsid w:val="0098521B"/>
    <w:rsid w:val="0098541D"/>
    <w:rsid w:val="00985734"/>
    <w:rsid w:val="009858A1"/>
    <w:rsid w:val="00985BDB"/>
    <w:rsid w:val="00987E15"/>
    <w:rsid w:val="0099051B"/>
    <w:rsid w:val="009909FC"/>
    <w:rsid w:val="00991E90"/>
    <w:rsid w:val="009930F2"/>
    <w:rsid w:val="009931E6"/>
    <w:rsid w:val="0099425D"/>
    <w:rsid w:val="00994534"/>
    <w:rsid w:val="0099456C"/>
    <w:rsid w:val="00994C0B"/>
    <w:rsid w:val="00994F15"/>
    <w:rsid w:val="0099564F"/>
    <w:rsid w:val="00995F30"/>
    <w:rsid w:val="00997644"/>
    <w:rsid w:val="009A0237"/>
    <w:rsid w:val="009A04DD"/>
    <w:rsid w:val="009A19B2"/>
    <w:rsid w:val="009A1E30"/>
    <w:rsid w:val="009A2AAF"/>
    <w:rsid w:val="009A2BBA"/>
    <w:rsid w:val="009A2F41"/>
    <w:rsid w:val="009A35EF"/>
    <w:rsid w:val="009A36B9"/>
    <w:rsid w:val="009A3DBA"/>
    <w:rsid w:val="009A4EB7"/>
    <w:rsid w:val="009A55EB"/>
    <w:rsid w:val="009A5A24"/>
    <w:rsid w:val="009A5EC5"/>
    <w:rsid w:val="009B0956"/>
    <w:rsid w:val="009B1324"/>
    <w:rsid w:val="009B297C"/>
    <w:rsid w:val="009B2F2F"/>
    <w:rsid w:val="009B4A65"/>
    <w:rsid w:val="009B57E6"/>
    <w:rsid w:val="009B64FE"/>
    <w:rsid w:val="009B68CE"/>
    <w:rsid w:val="009B78E3"/>
    <w:rsid w:val="009C0DE8"/>
    <w:rsid w:val="009C2570"/>
    <w:rsid w:val="009C26C4"/>
    <w:rsid w:val="009C346C"/>
    <w:rsid w:val="009C3774"/>
    <w:rsid w:val="009C4DDA"/>
    <w:rsid w:val="009C50A9"/>
    <w:rsid w:val="009C5230"/>
    <w:rsid w:val="009C5251"/>
    <w:rsid w:val="009C5BDE"/>
    <w:rsid w:val="009C6137"/>
    <w:rsid w:val="009C69CF"/>
    <w:rsid w:val="009C6A57"/>
    <w:rsid w:val="009C729F"/>
    <w:rsid w:val="009D0BCD"/>
    <w:rsid w:val="009D131C"/>
    <w:rsid w:val="009D1634"/>
    <w:rsid w:val="009D1FB7"/>
    <w:rsid w:val="009D31BA"/>
    <w:rsid w:val="009D3492"/>
    <w:rsid w:val="009D3CE0"/>
    <w:rsid w:val="009D5E34"/>
    <w:rsid w:val="009D5E8E"/>
    <w:rsid w:val="009D63A7"/>
    <w:rsid w:val="009D67F4"/>
    <w:rsid w:val="009D6954"/>
    <w:rsid w:val="009D78D2"/>
    <w:rsid w:val="009E35A3"/>
    <w:rsid w:val="009E51A0"/>
    <w:rsid w:val="009E6176"/>
    <w:rsid w:val="009E6E1C"/>
    <w:rsid w:val="009E6F37"/>
    <w:rsid w:val="009E70FA"/>
    <w:rsid w:val="009E727C"/>
    <w:rsid w:val="009E7D2F"/>
    <w:rsid w:val="009F005A"/>
    <w:rsid w:val="009F056A"/>
    <w:rsid w:val="009F0DB4"/>
    <w:rsid w:val="009F10A5"/>
    <w:rsid w:val="009F11CF"/>
    <w:rsid w:val="009F1382"/>
    <w:rsid w:val="009F1435"/>
    <w:rsid w:val="009F2C0B"/>
    <w:rsid w:val="009F32D3"/>
    <w:rsid w:val="009F42C3"/>
    <w:rsid w:val="009F4572"/>
    <w:rsid w:val="009F4D58"/>
    <w:rsid w:val="009F574D"/>
    <w:rsid w:val="009F58EE"/>
    <w:rsid w:val="009F5D32"/>
    <w:rsid w:val="009F6F58"/>
    <w:rsid w:val="009F797E"/>
    <w:rsid w:val="00A00E5A"/>
    <w:rsid w:val="00A00F7D"/>
    <w:rsid w:val="00A01F4A"/>
    <w:rsid w:val="00A032D2"/>
    <w:rsid w:val="00A04D57"/>
    <w:rsid w:val="00A07EAF"/>
    <w:rsid w:val="00A10400"/>
    <w:rsid w:val="00A10907"/>
    <w:rsid w:val="00A10AA9"/>
    <w:rsid w:val="00A1141E"/>
    <w:rsid w:val="00A11431"/>
    <w:rsid w:val="00A11722"/>
    <w:rsid w:val="00A128E9"/>
    <w:rsid w:val="00A12D27"/>
    <w:rsid w:val="00A12D96"/>
    <w:rsid w:val="00A13389"/>
    <w:rsid w:val="00A1363E"/>
    <w:rsid w:val="00A13E04"/>
    <w:rsid w:val="00A13FE9"/>
    <w:rsid w:val="00A1413D"/>
    <w:rsid w:val="00A14DFC"/>
    <w:rsid w:val="00A14E8E"/>
    <w:rsid w:val="00A15183"/>
    <w:rsid w:val="00A15571"/>
    <w:rsid w:val="00A15680"/>
    <w:rsid w:val="00A15A0A"/>
    <w:rsid w:val="00A161F6"/>
    <w:rsid w:val="00A164A1"/>
    <w:rsid w:val="00A16904"/>
    <w:rsid w:val="00A16A41"/>
    <w:rsid w:val="00A17977"/>
    <w:rsid w:val="00A17BAF"/>
    <w:rsid w:val="00A20571"/>
    <w:rsid w:val="00A21EAB"/>
    <w:rsid w:val="00A22AE4"/>
    <w:rsid w:val="00A2395C"/>
    <w:rsid w:val="00A23E22"/>
    <w:rsid w:val="00A2521E"/>
    <w:rsid w:val="00A26BF1"/>
    <w:rsid w:val="00A27068"/>
    <w:rsid w:val="00A270AB"/>
    <w:rsid w:val="00A30C74"/>
    <w:rsid w:val="00A31167"/>
    <w:rsid w:val="00A31295"/>
    <w:rsid w:val="00A319AF"/>
    <w:rsid w:val="00A31A1B"/>
    <w:rsid w:val="00A31CF5"/>
    <w:rsid w:val="00A321DE"/>
    <w:rsid w:val="00A326C6"/>
    <w:rsid w:val="00A330AD"/>
    <w:rsid w:val="00A335ED"/>
    <w:rsid w:val="00A341D7"/>
    <w:rsid w:val="00A34D3D"/>
    <w:rsid w:val="00A353A6"/>
    <w:rsid w:val="00A3543E"/>
    <w:rsid w:val="00A355EA"/>
    <w:rsid w:val="00A36AA9"/>
    <w:rsid w:val="00A377F4"/>
    <w:rsid w:val="00A37A97"/>
    <w:rsid w:val="00A44F44"/>
    <w:rsid w:val="00A4521C"/>
    <w:rsid w:val="00A47344"/>
    <w:rsid w:val="00A50D92"/>
    <w:rsid w:val="00A534E6"/>
    <w:rsid w:val="00A541C4"/>
    <w:rsid w:val="00A548E0"/>
    <w:rsid w:val="00A54D0C"/>
    <w:rsid w:val="00A55B10"/>
    <w:rsid w:val="00A55BD4"/>
    <w:rsid w:val="00A55FC0"/>
    <w:rsid w:val="00A570BE"/>
    <w:rsid w:val="00A57201"/>
    <w:rsid w:val="00A572CD"/>
    <w:rsid w:val="00A57515"/>
    <w:rsid w:val="00A606DF"/>
    <w:rsid w:val="00A60954"/>
    <w:rsid w:val="00A60EDF"/>
    <w:rsid w:val="00A618A5"/>
    <w:rsid w:val="00A62969"/>
    <w:rsid w:val="00A63541"/>
    <w:rsid w:val="00A6397F"/>
    <w:rsid w:val="00A63B30"/>
    <w:rsid w:val="00A64B8D"/>
    <w:rsid w:val="00A64E81"/>
    <w:rsid w:val="00A65A65"/>
    <w:rsid w:val="00A66013"/>
    <w:rsid w:val="00A66944"/>
    <w:rsid w:val="00A66A1D"/>
    <w:rsid w:val="00A671DB"/>
    <w:rsid w:val="00A6796A"/>
    <w:rsid w:val="00A7023A"/>
    <w:rsid w:val="00A70362"/>
    <w:rsid w:val="00A70DC3"/>
    <w:rsid w:val="00A7241E"/>
    <w:rsid w:val="00A73736"/>
    <w:rsid w:val="00A73C84"/>
    <w:rsid w:val="00A74947"/>
    <w:rsid w:val="00A74CF4"/>
    <w:rsid w:val="00A758FB"/>
    <w:rsid w:val="00A75B20"/>
    <w:rsid w:val="00A775DD"/>
    <w:rsid w:val="00A81A5A"/>
    <w:rsid w:val="00A81DA9"/>
    <w:rsid w:val="00A82818"/>
    <w:rsid w:val="00A82DAF"/>
    <w:rsid w:val="00A83CED"/>
    <w:rsid w:val="00A84427"/>
    <w:rsid w:val="00A847D9"/>
    <w:rsid w:val="00A84902"/>
    <w:rsid w:val="00A8553E"/>
    <w:rsid w:val="00A85B12"/>
    <w:rsid w:val="00A85C79"/>
    <w:rsid w:val="00A86267"/>
    <w:rsid w:val="00A86C69"/>
    <w:rsid w:val="00A87F13"/>
    <w:rsid w:val="00A90DFC"/>
    <w:rsid w:val="00A92E36"/>
    <w:rsid w:val="00A9437C"/>
    <w:rsid w:val="00A94608"/>
    <w:rsid w:val="00A950BA"/>
    <w:rsid w:val="00A950D2"/>
    <w:rsid w:val="00A957B2"/>
    <w:rsid w:val="00A975E6"/>
    <w:rsid w:val="00A97709"/>
    <w:rsid w:val="00A977B4"/>
    <w:rsid w:val="00AA1A0B"/>
    <w:rsid w:val="00AA36EE"/>
    <w:rsid w:val="00AA394E"/>
    <w:rsid w:val="00AA47E2"/>
    <w:rsid w:val="00AA5A1A"/>
    <w:rsid w:val="00AA7542"/>
    <w:rsid w:val="00AB0CFA"/>
    <w:rsid w:val="00AB13D4"/>
    <w:rsid w:val="00AB1FBC"/>
    <w:rsid w:val="00AB2E8E"/>
    <w:rsid w:val="00AB302A"/>
    <w:rsid w:val="00AB4239"/>
    <w:rsid w:val="00AB484E"/>
    <w:rsid w:val="00AB4E21"/>
    <w:rsid w:val="00AB4E45"/>
    <w:rsid w:val="00AB5F7D"/>
    <w:rsid w:val="00AB6C99"/>
    <w:rsid w:val="00AB6CE8"/>
    <w:rsid w:val="00AB751B"/>
    <w:rsid w:val="00AB75B6"/>
    <w:rsid w:val="00AB7AD5"/>
    <w:rsid w:val="00AC1ED6"/>
    <w:rsid w:val="00AC3489"/>
    <w:rsid w:val="00AC37E1"/>
    <w:rsid w:val="00AC4956"/>
    <w:rsid w:val="00AC4F29"/>
    <w:rsid w:val="00AC5593"/>
    <w:rsid w:val="00AC6330"/>
    <w:rsid w:val="00AC7033"/>
    <w:rsid w:val="00AC727E"/>
    <w:rsid w:val="00AD0044"/>
    <w:rsid w:val="00AD0287"/>
    <w:rsid w:val="00AD0ACC"/>
    <w:rsid w:val="00AD1294"/>
    <w:rsid w:val="00AD3553"/>
    <w:rsid w:val="00AD4362"/>
    <w:rsid w:val="00AD43BF"/>
    <w:rsid w:val="00AD52F4"/>
    <w:rsid w:val="00AD5656"/>
    <w:rsid w:val="00AD5E53"/>
    <w:rsid w:val="00AD6420"/>
    <w:rsid w:val="00AD6F4E"/>
    <w:rsid w:val="00AD7FB4"/>
    <w:rsid w:val="00AE022B"/>
    <w:rsid w:val="00AE1E87"/>
    <w:rsid w:val="00AE2BA1"/>
    <w:rsid w:val="00AE3465"/>
    <w:rsid w:val="00AE39FB"/>
    <w:rsid w:val="00AE497D"/>
    <w:rsid w:val="00AE4D3C"/>
    <w:rsid w:val="00AE54DD"/>
    <w:rsid w:val="00AE5967"/>
    <w:rsid w:val="00AE628A"/>
    <w:rsid w:val="00AE67D1"/>
    <w:rsid w:val="00AE6DFE"/>
    <w:rsid w:val="00AE7CD1"/>
    <w:rsid w:val="00AF0998"/>
    <w:rsid w:val="00AF1160"/>
    <w:rsid w:val="00AF25E5"/>
    <w:rsid w:val="00AF46F0"/>
    <w:rsid w:val="00AF4D99"/>
    <w:rsid w:val="00AF57CA"/>
    <w:rsid w:val="00AF5E54"/>
    <w:rsid w:val="00AF62EE"/>
    <w:rsid w:val="00AF7453"/>
    <w:rsid w:val="00AF7944"/>
    <w:rsid w:val="00AF7D2B"/>
    <w:rsid w:val="00B00ED3"/>
    <w:rsid w:val="00B011DD"/>
    <w:rsid w:val="00B01657"/>
    <w:rsid w:val="00B01699"/>
    <w:rsid w:val="00B025EF"/>
    <w:rsid w:val="00B042EC"/>
    <w:rsid w:val="00B0465C"/>
    <w:rsid w:val="00B064F2"/>
    <w:rsid w:val="00B06FFC"/>
    <w:rsid w:val="00B076E6"/>
    <w:rsid w:val="00B07ACE"/>
    <w:rsid w:val="00B07FF5"/>
    <w:rsid w:val="00B13B10"/>
    <w:rsid w:val="00B16323"/>
    <w:rsid w:val="00B1654B"/>
    <w:rsid w:val="00B16C86"/>
    <w:rsid w:val="00B16CEC"/>
    <w:rsid w:val="00B17713"/>
    <w:rsid w:val="00B201B6"/>
    <w:rsid w:val="00B209DC"/>
    <w:rsid w:val="00B2103D"/>
    <w:rsid w:val="00B213B4"/>
    <w:rsid w:val="00B21951"/>
    <w:rsid w:val="00B21D9D"/>
    <w:rsid w:val="00B22EF3"/>
    <w:rsid w:val="00B239E0"/>
    <w:rsid w:val="00B23C98"/>
    <w:rsid w:val="00B24266"/>
    <w:rsid w:val="00B24907"/>
    <w:rsid w:val="00B251CA"/>
    <w:rsid w:val="00B2571C"/>
    <w:rsid w:val="00B26005"/>
    <w:rsid w:val="00B263AC"/>
    <w:rsid w:val="00B265D3"/>
    <w:rsid w:val="00B26F1E"/>
    <w:rsid w:val="00B305B8"/>
    <w:rsid w:val="00B313BD"/>
    <w:rsid w:val="00B31ED1"/>
    <w:rsid w:val="00B32ACE"/>
    <w:rsid w:val="00B330FF"/>
    <w:rsid w:val="00B33185"/>
    <w:rsid w:val="00B33628"/>
    <w:rsid w:val="00B33792"/>
    <w:rsid w:val="00B33FBA"/>
    <w:rsid w:val="00B35BAD"/>
    <w:rsid w:val="00B35F87"/>
    <w:rsid w:val="00B363E9"/>
    <w:rsid w:val="00B366EF"/>
    <w:rsid w:val="00B36748"/>
    <w:rsid w:val="00B37744"/>
    <w:rsid w:val="00B37C33"/>
    <w:rsid w:val="00B37D9D"/>
    <w:rsid w:val="00B40408"/>
    <w:rsid w:val="00B40611"/>
    <w:rsid w:val="00B40B6E"/>
    <w:rsid w:val="00B40E76"/>
    <w:rsid w:val="00B4140E"/>
    <w:rsid w:val="00B4171C"/>
    <w:rsid w:val="00B44575"/>
    <w:rsid w:val="00B445CF"/>
    <w:rsid w:val="00B453EC"/>
    <w:rsid w:val="00B462A9"/>
    <w:rsid w:val="00B465A2"/>
    <w:rsid w:val="00B46788"/>
    <w:rsid w:val="00B46D83"/>
    <w:rsid w:val="00B472D7"/>
    <w:rsid w:val="00B473ED"/>
    <w:rsid w:val="00B47D92"/>
    <w:rsid w:val="00B50162"/>
    <w:rsid w:val="00B50491"/>
    <w:rsid w:val="00B50756"/>
    <w:rsid w:val="00B5149A"/>
    <w:rsid w:val="00B51EA2"/>
    <w:rsid w:val="00B52761"/>
    <w:rsid w:val="00B537E3"/>
    <w:rsid w:val="00B53C9E"/>
    <w:rsid w:val="00B54036"/>
    <w:rsid w:val="00B55D53"/>
    <w:rsid w:val="00B56500"/>
    <w:rsid w:val="00B56B3B"/>
    <w:rsid w:val="00B57075"/>
    <w:rsid w:val="00B57BC5"/>
    <w:rsid w:val="00B612AE"/>
    <w:rsid w:val="00B6171D"/>
    <w:rsid w:val="00B61A48"/>
    <w:rsid w:val="00B61A63"/>
    <w:rsid w:val="00B623B1"/>
    <w:rsid w:val="00B62471"/>
    <w:rsid w:val="00B63AD0"/>
    <w:rsid w:val="00B64971"/>
    <w:rsid w:val="00B659EF"/>
    <w:rsid w:val="00B6660F"/>
    <w:rsid w:val="00B67519"/>
    <w:rsid w:val="00B67525"/>
    <w:rsid w:val="00B701E3"/>
    <w:rsid w:val="00B703AC"/>
    <w:rsid w:val="00B7353F"/>
    <w:rsid w:val="00B73AF8"/>
    <w:rsid w:val="00B73FE5"/>
    <w:rsid w:val="00B757AB"/>
    <w:rsid w:val="00B764FF"/>
    <w:rsid w:val="00B76E57"/>
    <w:rsid w:val="00B77A39"/>
    <w:rsid w:val="00B82029"/>
    <w:rsid w:val="00B823E2"/>
    <w:rsid w:val="00B8341D"/>
    <w:rsid w:val="00B83B83"/>
    <w:rsid w:val="00B866BA"/>
    <w:rsid w:val="00B86798"/>
    <w:rsid w:val="00B86963"/>
    <w:rsid w:val="00B87103"/>
    <w:rsid w:val="00B8722F"/>
    <w:rsid w:val="00B87561"/>
    <w:rsid w:val="00B87CC6"/>
    <w:rsid w:val="00B87F81"/>
    <w:rsid w:val="00B9041B"/>
    <w:rsid w:val="00B9094D"/>
    <w:rsid w:val="00B90CFE"/>
    <w:rsid w:val="00B90F2F"/>
    <w:rsid w:val="00B91BEC"/>
    <w:rsid w:val="00B9272E"/>
    <w:rsid w:val="00B92BDC"/>
    <w:rsid w:val="00B939C3"/>
    <w:rsid w:val="00B94EBA"/>
    <w:rsid w:val="00B94F29"/>
    <w:rsid w:val="00B94F96"/>
    <w:rsid w:val="00B95FB7"/>
    <w:rsid w:val="00B96303"/>
    <w:rsid w:val="00B977B0"/>
    <w:rsid w:val="00BA1235"/>
    <w:rsid w:val="00BA19F3"/>
    <w:rsid w:val="00BA3989"/>
    <w:rsid w:val="00BA442C"/>
    <w:rsid w:val="00BA629C"/>
    <w:rsid w:val="00BA7A08"/>
    <w:rsid w:val="00BB0DEE"/>
    <w:rsid w:val="00BB110F"/>
    <w:rsid w:val="00BB16DE"/>
    <w:rsid w:val="00BB2595"/>
    <w:rsid w:val="00BB3971"/>
    <w:rsid w:val="00BB3BC0"/>
    <w:rsid w:val="00BB3D04"/>
    <w:rsid w:val="00BB5336"/>
    <w:rsid w:val="00BB6AE8"/>
    <w:rsid w:val="00BB7988"/>
    <w:rsid w:val="00BC003D"/>
    <w:rsid w:val="00BC0495"/>
    <w:rsid w:val="00BC1A9F"/>
    <w:rsid w:val="00BC1CDA"/>
    <w:rsid w:val="00BC20AA"/>
    <w:rsid w:val="00BC2416"/>
    <w:rsid w:val="00BC3A23"/>
    <w:rsid w:val="00BC4099"/>
    <w:rsid w:val="00BC4941"/>
    <w:rsid w:val="00BC50E6"/>
    <w:rsid w:val="00BC514E"/>
    <w:rsid w:val="00BC5BE8"/>
    <w:rsid w:val="00BD11D6"/>
    <w:rsid w:val="00BD183E"/>
    <w:rsid w:val="00BD1EFB"/>
    <w:rsid w:val="00BD2F91"/>
    <w:rsid w:val="00BD3238"/>
    <w:rsid w:val="00BD3362"/>
    <w:rsid w:val="00BD4656"/>
    <w:rsid w:val="00BD6356"/>
    <w:rsid w:val="00BD65B2"/>
    <w:rsid w:val="00BD6A60"/>
    <w:rsid w:val="00BD6BD1"/>
    <w:rsid w:val="00BD73F0"/>
    <w:rsid w:val="00BD7B4D"/>
    <w:rsid w:val="00BD7BB6"/>
    <w:rsid w:val="00BE2397"/>
    <w:rsid w:val="00BE3471"/>
    <w:rsid w:val="00BE4659"/>
    <w:rsid w:val="00BE590F"/>
    <w:rsid w:val="00BE7A8C"/>
    <w:rsid w:val="00BF0522"/>
    <w:rsid w:val="00BF081A"/>
    <w:rsid w:val="00BF1362"/>
    <w:rsid w:val="00BF1A8E"/>
    <w:rsid w:val="00BF280A"/>
    <w:rsid w:val="00BF3413"/>
    <w:rsid w:val="00BF4079"/>
    <w:rsid w:val="00BF51A8"/>
    <w:rsid w:val="00BF51B8"/>
    <w:rsid w:val="00BF5A9F"/>
    <w:rsid w:val="00BF679E"/>
    <w:rsid w:val="00BF7324"/>
    <w:rsid w:val="00C00520"/>
    <w:rsid w:val="00C0058F"/>
    <w:rsid w:val="00C00AE9"/>
    <w:rsid w:val="00C00BA0"/>
    <w:rsid w:val="00C026AA"/>
    <w:rsid w:val="00C03037"/>
    <w:rsid w:val="00C034E6"/>
    <w:rsid w:val="00C04DF2"/>
    <w:rsid w:val="00C0501D"/>
    <w:rsid w:val="00C0544E"/>
    <w:rsid w:val="00C059AF"/>
    <w:rsid w:val="00C05AB7"/>
    <w:rsid w:val="00C06ADD"/>
    <w:rsid w:val="00C06B4F"/>
    <w:rsid w:val="00C06F83"/>
    <w:rsid w:val="00C103E4"/>
    <w:rsid w:val="00C11374"/>
    <w:rsid w:val="00C11AF6"/>
    <w:rsid w:val="00C11DFC"/>
    <w:rsid w:val="00C12472"/>
    <w:rsid w:val="00C12DA1"/>
    <w:rsid w:val="00C12F86"/>
    <w:rsid w:val="00C13022"/>
    <w:rsid w:val="00C13B9A"/>
    <w:rsid w:val="00C13BD5"/>
    <w:rsid w:val="00C13C06"/>
    <w:rsid w:val="00C14035"/>
    <w:rsid w:val="00C15394"/>
    <w:rsid w:val="00C15B47"/>
    <w:rsid w:val="00C17354"/>
    <w:rsid w:val="00C176EF"/>
    <w:rsid w:val="00C213EA"/>
    <w:rsid w:val="00C22E38"/>
    <w:rsid w:val="00C237C6"/>
    <w:rsid w:val="00C24507"/>
    <w:rsid w:val="00C25291"/>
    <w:rsid w:val="00C2587E"/>
    <w:rsid w:val="00C27735"/>
    <w:rsid w:val="00C31628"/>
    <w:rsid w:val="00C318DE"/>
    <w:rsid w:val="00C320DC"/>
    <w:rsid w:val="00C32C26"/>
    <w:rsid w:val="00C330B8"/>
    <w:rsid w:val="00C33EDD"/>
    <w:rsid w:val="00C35AE1"/>
    <w:rsid w:val="00C35E8F"/>
    <w:rsid w:val="00C37304"/>
    <w:rsid w:val="00C40AAF"/>
    <w:rsid w:val="00C41833"/>
    <w:rsid w:val="00C436A3"/>
    <w:rsid w:val="00C436EC"/>
    <w:rsid w:val="00C43FCE"/>
    <w:rsid w:val="00C44430"/>
    <w:rsid w:val="00C44562"/>
    <w:rsid w:val="00C448C8"/>
    <w:rsid w:val="00C44C79"/>
    <w:rsid w:val="00C44CED"/>
    <w:rsid w:val="00C45189"/>
    <w:rsid w:val="00C4564C"/>
    <w:rsid w:val="00C45755"/>
    <w:rsid w:val="00C47565"/>
    <w:rsid w:val="00C47725"/>
    <w:rsid w:val="00C47C5E"/>
    <w:rsid w:val="00C47D7B"/>
    <w:rsid w:val="00C500CC"/>
    <w:rsid w:val="00C516E9"/>
    <w:rsid w:val="00C517EA"/>
    <w:rsid w:val="00C519A4"/>
    <w:rsid w:val="00C523D2"/>
    <w:rsid w:val="00C53B3C"/>
    <w:rsid w:val="00C54FDE"/>
    <w:rsid w:val="00C5584A"/>
    <w:rsid w:val="00C55CDE"/>
    <w:rsid w:val="00C55F27"/>
    <w:rsid w:val="00C56945"/>
    <w:rsid w:val="00C5726E"/>
    <w:rsid w:val="00C57579"/>
    <w:rsid w:val="00C613F4"/>
    <w:rsid w:val="00C61FC3"/>
    <w:rsid w:val="00C62107"/>
    <w:rsid w:val="00C62C27"/>
    <w:rsid w:val="00C632B0"/>
    <w:rsid w:val="00C635DB"/>
    <w:rsid w:val="00C65C64"/>
    <w:rsid w:val="00C70F34"/>
    <w:rsid w:val="00C71F9D"/>
    <w:rsid w:val="00C7290D"/>
    <w:rsid w:val="00C738A0"/>
    <w:rsid w:val="00C73FB0"/>
    <w:rsid w:val="00C74430"/>
    <w:rsid w:val="00C7503F"/>
    <w:rsid w:val="00C76BA1"/>
    <w:rsid w:val="00C77AA6"/>
    <w:rsid w:val="00C77F46"/>
    <w:rsid w:val="00C80FBE"/>
    <w:rsid w:val="00C82C75"/>
    <w:rsid w:val="00C833E8"/>
    <w:rsid w:val="00C83CCA"/>
    <w:rsid w:val="00C84CB0"/>
    <w:rsid w:val="00C84D24"/>
    <w:rsid w:val="00C852B4"/>
    <w:rsid w:val="00C87820"/>
    <w:rsid w:val="00C908C9"/>
    <w:rsid w:val="00C91ABB"/>
    <w:rsid w:val="00C92A38"/>
    <w:rsid w:val="00C93137"/>
    <w:rsid w:val="00C93166"/>
    <w:rsid w:val="00C932FF"/>
    <w:rsid w:val="00C93ABD"/>
    <w:rsid w:val="00C944A6"/>
    <w:rsid w:val="00C95DC6"/>
    <w:rsid w:val="00C95EA7"/>
    <w:rsid w:val="00C95F1C"/>
    <w:rsid w:val="00C9660B"/>
    <w:rsid w:val="00C97E6F"/>
    <w:rsid w:val="00C97ED1"/>
    <w:rsid w:val="00CA1642"/>
    <w:rsid w:val="00CA1786"/>
    <w:rsid w:val="00CA1C0A"/>
    <w:rsid w:val="00CA2D49"/>
    <w:rsid w:val="00CA2D6A"/>
    <w:rsid w:val="00CA2DF0"/>
    <w:rsid w:val="00CA3986"/>
    <w:rsid w:val="00CA3C06"/>
    <w:rsid w:val="00CA3D31"/>
    <w:rsid w:val="00CA52D1"/>
    <w:rsid w:val="00CA772D"/>
    <w:rsid w:val="00CA7823"/>
    <w:rsid w:val="00CA7A50"/>
    <w:rsid w:val="00CA7C04"/>
    <w:rsid w:val="00CA7D10"/>
    <w:rsid w:val="00CB00BB"/>
    <w:rsid w:val="00CB07DB"/>
    <w:rsid w:val="00CB081A"/>
    <w:rsid w:val="00CB16A9"/>
    <w:rsid w:val="00CB19CC"/>
    <w:rsid w:val="00CB1E2C"/>
    <w:rsid w:val="00CB1F0F"/>
    <w:rsid w:val="00CB2228"/>
    <w:rsid w:val="00CB250E"/>
    <w:rsid w:val="00CB3B2C"/>
    <w:rsid w:val="00CB3EF5"/>
    <w:rsid w:val="00CB4FF8"/>
    <w:rsid w:val="00CB592A"/>
    <w:rsid w:val="00CB7679"/>
    <w:rsid w:val="00CB7C27"/>
    <w:rsid w:val="00CC04B0"/>
    <w:rsid w:val="00CC0EC5"/>
    <w:rsid w:val="00CC1217"/>
    <w:rsid w:val="00CC178E"/>
    <w:rsid w:val="00CC3486"/>
    <w:rsid w:val="00CC3FA6"/>
    <w:rsid w:val="00CC48B5"/>
    <w:rsid w:val="00CC6102"/>
    <w:rsid w:val="00CC743B"/>
    <w:rsid w:val="00CC79A0"/>
    <w:rsid w:val="00CD00B0"/>
    <w:rsid w:val="00CD07DE"/>
    <w:rsid w:val="00CD0DE6"/>
    <w:rsid w:val="00CD154F"/>
    <w:rsid w:val="00CD1A07"/>
    <w:rsid w:val="00CD1BB0"/>
    <w:rsid w:val="00CD23E4"/>
    <w:rsid w:val="00CD2EEF"/>
    <w:rsid w:val="00CD3602"/>
    <w:rsid w:val="00CD3875"/>
    <w:rsid w:val="00CD487F"/>
    <w:rsid w:val="00CD5045"/>
    <w:rsid w:val="00CD5A94"/>
    <w:rsid w:val="00CD5B01"/>
    <w:rsid w:val="00CD6C95"/>
    <w:rsid w:val="00CE0460"/>
    <w:rsid w:val="00CE05C4"/>
    <w:rsid w:val="00CE06DD"/>
    <w:rsid w:val="00CE0D9F"/>
    <w:rsid w:val="00CE133D"/>
    <w:rsid w:val="00CE1A00"/>
    <w:rsid w:val="00CE31BF"/>
    <w:rsid w:val="00CE56E6"/>
    <w:rsid w:val="00CE5B30"/>
    <w:rsid w:val="00CE666F"/>
    <w:rsid w:val="00CF0095"/>
    <w:rsid w:val="00CF04DF"/>
    <w:rsid w:val="00CF0559"/>
    <w:rsid w:val="00CF058B"/>
    <w:rsid w:val="00CF05E7"/>
    <w:rsid w:val="00CF097C"/>
    <w:rsid w:val="00CF1C39"/>
    <w:rsid w:val="00CF1CB1"/>
    <w:rsid w:val="00CF20D6"/>
    <w:rsid w:val="00CF260C"/>
    <w:rsid w:val="00CF333B"/>
    <w:rsid w:val="00CF35FE"/>
    <w:rsid w:val="00CF4566"/>
    <w:rsid w:val="00CF47A2"/>
    <w:rsid w:val="00CF47EB"/>
    <w:rsid w:val="00CF6282"/>
    <w:rsid w:val="00CF689B"/>
    <w:rsid w:val="00CF7311"/>
    <w:rsid w:val="00CF731E"/>
    <w:rsid w:val="00CF76DD"/>
    <w:rsid w:val="00CF7792"/>
    <w:rsid w:val="00CF7D3F"/>
    <w:rsid w:val="00D00782"/>
    <w:rsid w:val="00D00AF6"/>
    <w:rsid w:val="00D00D89"/>
    <w:rsid w:val="00D02534"/>
    <w:rsid w:val="00D02782"/>
    <w:rsid w:val="00D02B50"/>
    <w:rsid w:val="00D03563"/>
    <w:rsid w:val="00D03BFC"/>
    <w:rsid w:val="00D04305"/>
    <w:rsid w:val="00D043D8"/>
    <w:rsid w:val="00D05575"/>
    <w:rsid w:val="00D05802"/>
    <w:rsid w:val="00D0631C"/>
    <w:rsid w:val="00D10E11"/>
    <w:rsid w:val="00D11081"/>
    <w:rsid w:val="00D115F2"/>
    <w:rsid w:val="00D1176C"/>
    <w:rsid w:val="00D119BE"/>
    <w:rsid w:val="00D122D0"/>
    <w:rsid w:val="00D13001"/>
    <w:rsid w:val="00D133F5"/>
    <w:rsid w:val="00D1431C"/>
    <w:rsid w:val="00D1450A"/>
    <w:rsid w:val="00D14D76"/>
    <w:rsid w:val="00D14E29"/>
    <w:rsid w:val="00D1665D"/>
    <w:rsid w:val="00D16ED7"/>
    <w:rsid w:val="00D228E9"/>
    <w:rsid w:val="00D236B3"/>
    <w:rsid w:val="00D238FF"/>
    <w:rsid w:val="00D2400A"/>
    <w:rsid w:val="00D258AE"/>
    <w:rsid w:val="00D26221"/>
    <w:rsid w:val="00D26F19"/>
    <w:rsid w:val="00D276B4"/>
    <w:rsid w:val="00D300B0"/>
    <w:rsid w:val="00D3051B"/>
    <w:rsid w:val="00D31B3C"/>
    <w:rsid w:val="00D32DD5"/>
    <w:rsid w:val="00D32DDC"/>
    <w:rsid w:val="00D32E1C"/>
    <w:rsid w:val="00D339A4"/>
    <w:rsid w:val="00D33C80"/>
    <w:rsid w:val="00D34EE4"/>
    <w:rsid w:val="00D36BF8"/>
    <w:rsid w:val="00D372EB"/>
    <w:rsid w:val="00D374CB"/>
    <w:rsid w:val="00D4038A"/>
    <w:rsid w:val="00D410CA"/>
    <w:rsid w:val="00D416A4"/>
    <w:rsid w:val="00D416FA"/>
    <w:rsid w:val="00D42753"/>
    <w:rsid w:val="00D44B94"/>
    <w:rsid w:val="00D44D70"/>
    <w:rsid w:val="00D4626F"/>
    <w:rsid w:val="00D46A31"/>
    <w:rsid w:val="00D470F8"/>
    <w:rsid w:val="00D47723"/>
    <w:rsid w:val="00D47989"/>
    <w:rsid w:val="00D51BF2"/>
    <w:rsid w:val="00D51C59"/>
    <w:rsid w:val="00D51FF3"/>
    <w:rsid w:val="00D52706"/>
    <w:rsid w:val="00D5316B"/>
    <w:rsid w:val="00D535F9"/>
    <w:rsid w:val="00D541A0"/>
    <w:rsid w:val="00D54A69"/>
    <w:rsid w:val="00D54BD5"/>
    <w:rsid w:val="00D55F75"/>
    <w:rsid w:val="00D56C9C"/>
    <w:rsid w:val="00D57676"/>
    <w:rsid w:val="00D57B0B"/>
    <w:rsid w:val="00D603A7"/>
    <w:rsid w:val="00D60441"/>
    <w:rsid w:val="00D621BE"/>
    <w:rsid w:val="00D62FC4"/>
    <w:rsid w:val="00D6372A"/>
    <w:rsid w:val="00D64283"/>
    <w:rsid w:val="00D6482F"/>
    <w:rsid w:val="00D64874"/>
    <w:rsid w:val="00D654B3"/>
    <w:rsid w:val="00D65E81"/>
    <w:rsid w:val="00D66074"/>
    <w:rsid w:val="00D6614A"/>
    <w:rsid w:val="00D675E7"/>
    <w:rsid w:val="00D6792E"/>
    <w:rsid w:val="00D67E42"/>
    <w:rsid w:val="00D70122"/>
    <w:rsid w:val="00D70B01"/>
    <w:rsid w:val="00D723AB"/>
    <w:rsid w:val="00D734BA"/>
    <w:rsid w:val="00D74098"/>
    <w:rsid w:val="00D7459B"/>
    <w:rsid w:val="00D745E8"/>
    <w:rsid w:val="00D74B39"/>
    <w:rsid w:val="00D76877"/>
    <w:rsid w:val="00D80452"/>
    <w:rsid w:val="00D81BA4"/>
    <w:rsid w:val="00D81E10"/>
    <w:rsid w:val="00D83587"/>
    <w:rsid w:val="00D858D6"/>
    <w:rsid w:val="00D86841"/>
    <w:rsid w:val="00D868F9"/>
    <w:rsid w:val="00D87C22"/>
    <w:rsid w:val="00D907C7"/>
    <w:rsid w:val="00D90DD5"/>
    <w:rsid w:val="00D92579"/>
    <w:rsid w:val="00D92BC4"/>
    <w:rsid w:val="00D94647"/>
    <w:rsid w:val="00D94B6E"/>
    <w:rsid w:val="00D94C4C"/>
    <w:rsid w:val="00D94D34"/>
    <w:rsid w:val="00D95A60"/>
    <w:rsid w:val="00DA151D"/>
    <w:rsid w:val="00DA25EE"/>
    <w:rsid w:val="00DA3F7D"/>
    <w:rsid w:val="00DA4387"/>
    <w:rsid w:val="00DA5EEC"/>
    <w:rsid w:val="00DA765F"/>
    <w:rsid w:val="00DA7F28"/>
    <w:rsid w:val="00DB02A0"/>
    <w:rsid w:val="00DB13FE"/>
    <w:rsid w:val="00DB1E55"/>
    <w:rsid w:val="00DB21D7"/>
    <w:rsid w:val="00DB26CA"/>
    <w:rsid w:val="00DB282D"/>
    <w:rsid w:val="00DB4EF1"/>
    <w:rsid w:val="00DB53E5"/>
    <w:rsid w:val="00DB5868"/>
    <w:rsid w:val="00DB5B9E"/>
    <w:rsid w:val="00DB6C55"/>
    <w:rsid w:val="00DB7851"/>
    <w:rsid w:val="00DB7A7A"/>
    <w:rsid w:val="00DB7E64"/>
    <w:rsid w:val="00DC1C64"/>
    <w:rsid w:val="00DC24F8"/>
    <w:rsid w:val="00DC2A46"/>
    <w:rsid w:val="00DC402C"/>
    <w:rsid w:val="00DC5635"/>
    <w:rsid w:val="00DC5826"/>
    <w:rsid w:val="00DC588C"/>
    <w:rsid w:val="00DD067D"/>
    <w:rsid w:val="00DD0B06"/>
    <w:rsid w:val="00DD2050"/>
    <w:rsid w:val="00DD2717"/>
    <w:rsid w:val="00DD37B1"/>
    <w:rsid w:val="00DD3C31"/>
    <w:rsid w:val="00DD48ED"/>
    <w:rsid w:val="00DD4BC0"/>
    <w:rsid w:val="00DD556D"/>
    <w:rsid w:val="00DD59C2"/>
    <w:rsid w:val="00DD5A75"/>
    <w:rsid w:val="00DD727D"/>
    <w:rsid w:val="00DD743E"/>
    <w:rsid w:val="00DD7746"/>
    <w:rsid w:val="00DD7C13"/>
    <w:rsid w:val="00DD7C67"/>
    <w:rsid w:val="00DE0EB5"/>
    <w:rsid w:val="00DE24F1"/>
    <w:rsid w:val="00DE4119"/>
    <w:rsid w:val="00DE44F7"/>
    <w:rsid w:val="00DE5307"/>
    <w:rsid w:val="00DE7758"/>
    <w:rsid w:val="00DF12F1"/>
    <w:rsid w:val="00DF174B"/>
    <w:rsid w:val="00DF19A2"/>
    <w:rsid w:val="00DF2E85"/>
    <w:rsid w:val="00DF2F24"/>
    <w:rsid w:val="00DF3097"/>
    <w:rsid w:val="00DF367D"/>
    <w:rsid w:val="00DF3A87"/>
    <w:rsid w:val="00DF42FB"/>
    <w:rsid w:val="00DF4B0A"/>
    <w:rsid w:val="00DF4D60"/>
    <w:rsid w:val="00DF538C"/>
    <w:rsid w:val="00DF5592"/>
    <w:rsid w:val="00DF624B"/>
    <w:rsid w:val="00DF6CE2"/>
    <w:rsid w:val="00DF755F"/>
    <w:rsid w:val="00DF77EB"/>
    <w:rsid w:val="00DF7D1B"/>
    <w:rsid w:val="00DF8FC5"/>
    <w:rsid w:val="00E00523"/>
    <w:rsid w:val="00E00663"/>
    <w:rsid w:val="00E011F7"/>
    <w:rsid w:val="00E015C1"/>
    <w:rsid w:val="00E019D3"/>
    <w:rsid w:val="00E01A0C"/>
    <w:rsid w:val="00E02046"/>
    <w:rsid w:val="00E034C5"/>
    <w:rsid w:val="00E0379C"/>
    <w:rsid w:val="00E05347"/>
    <w:rsid w:val="00E0559D"/>
    <w:rsid w:val="00E070F2"/>
    <w:rsid w:val="00E07771"/>
    <w:rsid w:val="00E078DE"/>
    <w:rsid w:val="00E07931"/>
    <w:rsid w:val="00E07A14"/>
    <w:rsid w:val="00E10167"/>
    <w:rsid w:val="00E12075"/>
    <w:rsid w:val="00E12CB7"/>
    <w:rsid w:val="00E12CF3"/>
    <w:rsid w:val="00E12E96"/>
    <w:rsid w:val="00E14642"/>
    <w:rsid w:val="00E15623"/>
    <w:rsid w:val="00E16364"/>
    <w:rsid w:val="00E1787F"/>
    <w:rsid w:val="00E17F57"/>
    <w:rsid w:val="00E212C7"/>
    <w:rsid w:val="00E223CA"/>
    <w:rsid w:val="00E227F0"/>
    <w:rsid w:val="00E2300E"/>
    <w:rsid w:val="00E2371E"/>
    <w:rsid w:val="00E23B5D"/>
    <w:rsid w:val="00E24123"/>
    <w:rsid w:val="00E2513C"/>
    <w:rsid w:val="00E25400"/>
    <w:rsid w:val="00E27416"/>
    <w:rsid w:val="00E2768A"/>
    <w:rsid w:val="00E30BE8"/>
    <w:rsid w:val="00E3381D"/>
    <w:rsid w:val="00E33B85"/>
    <w:rsid w:val="00E361A9"/>
    <w:rsid w:val="00E36259"/>
    <w:rsid w:val="00E37DA2"/>
    <w:rsid w:val="00E404F2"/>
    <w:rsid w:val="00E408D8"/>
    <w:rsid w:val="00E40911"/>
    <w:rsid w:val="00E4116D"/>
    <w:rsid w:val="00E42865"/>
    <w:rsid w:val="00E43767"/>
    <w:rsid w:val="00E438EF"/>
    <w:rsid w:val="00E444BD"/>
    <w:rsid w:val="00E4475A"/>
    <w:rsid w:val="00E44B73"/>
    <w:rsid w:val="00E44DF4"/>
    <w:rsid w:val="00E44F78"/>
    <w:rsid w:val="00E4520E"/>
    <w:rsid w:val="00E469D0"/>
    <w:rsid w:val="00E4743D"/>
    <w:rsid w:val="00E47F17"/>
    <w:rsid w:val="00E5023F"/>
    <w:rsid w:val="00E529D6"/>
    <w:rsid w:val="00E52F36"/>
    <w:rsid w:val="00E53533"/>
    <w:rsid w:val="00E55A6F"/>
    <w:rsid w:val="00E567E0"/>
    <w:rsid w:val="00E56952"/>
    <w:rsid w:val="00E56E17"/>
    <w:rsid w:val="00E57E3C"/>
    <w:rsid w:val="00E60F55"/>
    <w:rsid w:val="00E6142D"/>
    <w:rsid w:val="00E6252D"/>
    <w:rsid w:val="00E62DA6"/>
    <w:rsid w:val="00E64791"/>
    <w:rsid w:val="00E649A2"/>
    <w:rsid w:val="00E64C96"/>
    <w:rsid w:val="00E64DBD"/>
    <w:rsid w:val="00E65BA9"/>
    <w:rsid w:val="00E66A4E"/>
    <w:rsid w:val="00E67047"/>
    <w:rsid w:val="00E67182"/>
    <w:rsid w:val="00E705E1"/>
    <w:rsid w:val="00E71583"/>
    <w:rsid w:val="00E72547"/>
    <w:rsid w:val="00E727A2"/>
    <w:rsid w:val="00E73112"/>
    <w:rsid w:val="00E73ACC"/>
    <w:rsid w:val="00E7414B"/>
    <w:rsid w:val="00E74C04"/>
    <w:rsid w:val="00E75842"/>
    <w:rsid w:val="00E75883"/>
    <w:rsid w:val="00E76143"/>
    <w:rsid w:val="00E76CE6"/>
    <w:rsid w:val="00E77951"/>
    <w:rsid w:val="00E806E3"/>
    <w:rsid w:val="00E82A34"/>
    <w:rsid w:val="00E82B72"/>
    <w:rsid w:val="00E84A2F"/>
    <w:rsid w:val="00E85187"/>
    <w:rsid w:val="00E86A7B"/>
    <w:rsid w:val="00E8717F"/>
    <w:rsid w:val="00E87A44"/>
    <w:rsid w:val="00E918F2"/>
    <w:rsid w:val="00E91EBD"/>
    <w:rsid w:val="00E92237"/>
    <w:rsid w:val="00E92499"/>
    <w:rsid w:val="00E92979"/>
    <w:rsid w:val="00E92DE3"/>
    <w:rsid w:val="00E93D6B"/>
    <w:rsid w:val="00E942C2"/>
    <w:rsid w:val="00E94624"/>
    <w:rsid w:val="00E957BD"/>
    <w:rsid w:val="00E9605A"/>
    <w:rsid w:val="00E9690A"/>
    <w:rsid w:val="00E96B0A"/>
    <w:rsid w:val="00E97331"/>
    <w:rsid w:val="00E97893"/>
    <w:rsid w:val="00E97922"/>
    <w:rsid w:val="00EA0490"/>
    <w:rsid w:val="00EA06D9"/>
    <w:rsid w:val="00EA1189"/>
    <w:rsid w:val="00EA25E3"/>
    <w:rsid w:val="00EA3A35"/>
    <w:rsid w:val="00EA4011"/>
    <w:rsid w:val="00EA49F9"/>
    <w:rsid w:val="00EA568C"/>
    <w:rsid w:val="00EA6127"/>
    <w:rsid w:val="00EA6991"/>
    <w:rsid w:val="00EA73D1"/>
    <w:rsid w:val="00EB00F1"/>
    <w:rsid w:val="00EB10AB"/>
    <w:rsid w:val="00EB1313"/>
    <w:rsid w:val="00EB1FA8"/>
    <w:rsid w:val="00EB2FD2"/>
    <w:rsid w:val="00EB3231"/>
    <w:rsid w:val="00EB34CC"/>
    <w:rsid w:val="00EB3C5C"/>
    <w:rsid w:val="00EB50AF"/>
    <w:rsid w:val="00EB5113"/>
    <w:rsid w:val="00EB5BE6"/>
    <w:rsid w:val="00EB5BF6"/>
    <w:rsid w:val="00EB6022"/>
    <w:rsid w:val="00EB7594"/>
    <w:rsid w:val="00EB774F"/>
    <w:rsid w:val="00EB77B0"/>
    <w:rsid w:val="00EB789D"/>
    <w:rsid w:val="00EC071B"/>
    <w:rsid w:val="00EC0944"/>
    <w:rsid w:val="00EC1007"/>
    <w:rsid w:val="00EC2003"/>
    <w:rsid w:val="00EC24AA"/>
    <w:rsid w:val="00EC24D8"/>
    <w:rsid w:val="00EC2C09"/>
    <w:rsid w:val="00EC2F77"/>
    <w:rsid w:val="00EC43CF"/>
    <w:rsid w:val="00EC5489"/>
    <w:rsid w:val="00EC68AD"/>
    <w:rsid w:val="00EC7232"/>
    <w:rsid w:val="00EC741C"/>
    <w:rsid w:val="00EC75B6"/>
    <w:rsid w:val="00ED0919"/>
    <w:rsid w:val="00ED0CAA"/>
    <w:rsid w:val="00ED1CC6"/>
    <w:rsid w:val="00ED2383"/>
    <w:rsid w:val="00ED2974"/>
    <w:rsid w:val="00ED33A6"/>
    <w:rsid w:val="00ED37D0"/>
    <w:rsid w:val="00ED43DC"/>
    <w:rsid w:val="00ED5747"/>
    <w:rsid w:val="00ED5B30"/>
    <w:rsid w:val="00ED5E9C"/>
    <w:rsid w:val="00ED6881"/>
    <w:rsid w:val="00ED6C07"/>
    <w:rsid w:val="00ED7A49"/>
    <w:rsid w:val="00ED7BF6"/>
    <w:rsid w:val="00EE04A5"/>
    <w:rsid w:val="00EE054B"/>
    <w:rsid w:val="00EE07FF"/>
    <w:rsid w:val="00EE10B1"/>
    <w:rsid w:val="00EE12CA"/>
    <w:rsid w:val="00EE1432"/>
    <w:rsid w:val="00EE14B6"/>
    <w:rsid w:val="00EE176C"/>
    <w:rsid w:val="00EE176E"/>
    <w:rsid w:val="00EE27CF"/>
    <w:rsid w:val="00EE28AB"/>
    <w:rsid w:val="00EE2FFE"/>
    <w:rsid w:val="00EE3151"/>
    <w:rsid w:val="00EE5EFD"/>
    <w:rsid w:val="00EE6149"/>
    <w:rsid w:val="00EE6CE9"/>
    <w:rsid w:val="00EE7EFF"/>
    <w:rsid w:val="00EF00C1"/>
    <w:rsid w:val="00EF185F"/>
    <w:rsid w:val="00EF26E7"/>
    <w:rsid w:val="00EF362F"/>
    <w:rsid w:val="00EF3E14"/>
    <w:rsid w:val="00EF3E7D"/>
    <w:rsid w:val="00EF4E63"/>
    <w:rsid w:val="00EF580D"/>
    <w:rsid w:val="00EF60B2"/>
    <w:rsid w:val="00EF723E"/>
    <w:rsid w:val="00EF78CE"/>
    <w:rsid w:val="00F00EF7"/>
    <w:rsid w:val="00F01718"/>
    <w:rsid w:val="00F018AF"/>
    <w:rsid w:val="00F03DF8"/>
    <w:rsid w:val="00F041C5"/>
    <w:rsid w:val="00F044BA"/>
    <w:rsid w:val="00F10025"/>
    <w:rsid w:val="00F10DC0"/>
    <w:rsid w:val="00F1296F"/>
    <w:rsid w:val="00F12D83"/>
    <w:rsid w:val="00F136C8"/>
    <w:rsid w:val="00F14198"/>
    <w:rsid w:val="00F14301"/>
    <w:rsid w:val="00F1438B"/>
    <w:rsid w:val="00F15405"/>
    <w:rsid w:val="00F165E8"/>
    <w:rsid w:val="00F165FD"/>
    <w:rsid w:val="00F1690B"/>
    <w:rsid w:val="00F16BA2"/>
    <w:rsid w:val="00F16E4A"/>
    <w:rsid w:val="00F17451"/>
    <w:rsid w:val="00F21E95"/>
    <w:rsid w:val="00F2265D"/>
    <w:rsid w:val="00F2376D"/>
    <w:rsid w:val="00F23829"/>
    <w:rsid w:val="00F23ED9"/>
    <w:rsid w:val="00F24F8F"/>
    <w:rsid w:val="00F25641"/>
    <w:rsid w:val="00F2636E"/>
    <w:rsid w:val="00F265C5"/>
    <w:rsid w:val="00F26619"/>
    <w:rsid w:val="00F266CC"/>
    <w:rsid w:val="00F26EDB"/>
    <w:rsid w:val="00F27AA8"/>
    <w:rsid w:val="00F27AC1"/>
    <w:rsid w:val="00F3148D"/>
    <w:rsid w:val="00F31F3C"/>
    <w:rsid w:val="00F3256E"/>
    <w:rsid w:val="00F32784"/>
    <w:rsid w:val="00F32D64"/>
    <w:rsid w:val="00F337A0"/>
    <w:rsid w:val="00F34031"/>
    <w:rsid w:val="00F348EA"/>
    <w:rsid w:val="00F36784"/>
    <w:rsid w:val="00F36D15"/>
    <w:rsid w:val="00F3705F"/>
    <w:rsid w:val="00F3736E"/>
    <w:rsid w:val="00F376E5"/>
    <w:rsid w:val="00F402E8"/>
    <w:rsid w:val="00F4031F"/>
    <w:rsid w:val="00F4074D"/>
    <w:rsid w:val="00F4145A"/>
    <w:rsid w:val="00F4238B"/>
    <w:rsid w:val="00F42A99"/>
    <w:rsid w:val="00F43C35"/>
    <w:rsid w:val="00F4494B"/>
    <w:rsid w:val="00F458CA"/>
    <w:rsid w:val="00F46C7C"/>
    <w:rsid w:val="00F4774D"/>
    <w:rsid w:val="00F47A7A"/>
    <w:rsid w:val="00F47DE8"/>
    <w:rsid w:val="00F47FAE"/>
    <w:rsid w:val="00F512C3"/>
    <w:rsid w:val="00F512EB"/>
    <w:rsid w:val="00F51D35"/>
    <w:rsid w:val="00F5365A"/>
    <w:rsid w:val="00F5424F"/>
    <w:rsid w:val="00F54A68"/>
    <w:rsid w:val="00F55337"/>
    <w:rsid w:val="00F577ED"/>
    <w:rsid w:val="00F57C46"/>
    <w:rsid w:val="00F60666"/>
    <w:rsid w:val="00F606D7"/>
    <w:rsid w:val="00F625A1"/>
    <w:rsid w:val="00F63B9E"/>
    <w:rsid w:val="00F63D22"/>
    <w:rsid w:val="00F652A4"/>
    <w:rsid w:val="00F6666C"/>
    <w:rsid w:val="00F678C4"/>
    <w:rsid w:val="00F67AF0"/>
    <w:rsid w:val="00F7028C"/>
    <w:rsid w:val="00F70832"/>
    <w:rsid w:val="00F71281"/>
    <w:rsid w:val="00F71FA7"/>
    <w:rsid w:val="00F73E3C"/>
    <w:rsid w:val="00F73FCE"/>
    <w:rsid w:val="00F74048"/>
    <w:rsid w:val="00F74118"/>
    <w:rsid w:val="00F7594F"/>
    <w:rsid w:val="00F76AB3"/>
    <w:rsid w:val="00F77905"/>
    <w:rsid w:val="00F77AFE"/>
    <w:rsid w:val="00F77CB9"/>
    <w:rsid w:val="00F821B2"/>
    <w:rsid w:val="00F8256A"/>
    <w:rsid w:val="00F826A5"/>
    <w:rsid w:val="00F8299F"/>
    <w:rsid w:val="00F830DC"/>
    <w:rsid w:val="00F833BE"/>
    <w:rsid w:val="00F833E0"/>
    <w:rsid w:val="00F85C8C"/>
    <w:rsid w:val="00F86088"/>
    <w:rsid w:val="00F8663D"/>
    <w:rsid w:val="00F869B3"/>
    <w:rsid w:val="00F86DFA"/>
    <w:rsid w:val="00F86E9B"/>
    <w:rsid w:val="00F8737B"/>
    <w:rsid w:val="00F874BD"/>
    <w:rsid w:val="00F901D9"/>
    <w:rsid w:val="00F90AC4"/>
    <w:rsid w:val="00F90BBE"/>
    <w:rsid w:val="00F910C5"/>
    <w:rsid w:val="00F91D90"/>
    <w:rsid w:val="00F92A40"/>
    <w:rsid w:val="00F92B24"/>
    <w:rsid w:val="00F9312E"/>
    <w:rsid w:val="00F944FB"/>
    <w:rsid w:val="00F94673"/>
    <w:rsid w:val="00F946AA"/>
    <w:rsid w:val="00F959D1"/>
    <w:rsid w:val="00F9759E"/>
    <w:rsid w:val="00F9784A"/>
    <w:rsid w:val="00F97C4D"/>
    <w:rsid w:val="00F97D84"/>
    <w:rsid w:val="00F97F8D"/>
    <w:rsid w:val="00FA002C"/>
    <w:rsid w:val="00FA0657"/>
    <w:rsid w:val="00FA14CE"/>
    <w:rsid w:val="00FA151B"/>
    <w:rsid w:val="00FA1AE0"/>
    <w:rsid w:val="00FA27A5"/>
    <w:rsid w:val="00FA2FA9"/>
    <w:rsid w:val="00FA4913"/>
    <w:rsid w:val="00FA4D70"/>
    <w:rsid w:val="00FA4E2D"/>
    <w:rsid w:val="00FA58E6"/>
    <w:rsid w:val="00FA5E7B"/>
    <w:rsid w:val="00FA6B06"/>
    <w:rsid w:val="00FA7171"/>
    <w:rsid w:val="00FA7526"/>
    <w:rsid w:val="00FB150D"/>
    <w:rsid w:val="00FB1E11"/>
    <w:rsid w:val="00FB2431"/>
    <w:rsid w:val="00FB3D9C"/>
    <w:rsid w:val="00FB407E"/>
    <w:rsid w:val="00FB495F"/>
    <w:rsid w:val="00FB4FEA"/>
    <w:rsid w:val="00FB56F0"/>
    <w:rsid w:val="00FB5C23"/>
    <w:rsid w:val="00FB6266"/>
    <w:rsid w:val="00FB6DF0"/>
    <w:rsid w:val="00FB7556"/>
    <w:rsid w:val="00FB780A"/>
    <w:rsid w:val="00FB7829"/>
    <w:rsid w:val="00FB7DBC"/>
    <w:rsid w:val="00FC0564"/>
    <w:rsid w:val="00FC0B4F"/>
    <w:rsid w:val="00FC14B8"/>
    <w:rsid w:val="00FC16CB"/>
    <w:rsid w:val="00FC1790"/>
    <w:rsid w:val="00FC1BC2"/>
    <w:rsid w:val="00FC265F"/>
    <w:rsid w:val="00FC2797"/>
    <w:rsid w:val="00FC28C5"/>
    <w:rsid w:val="00FC4A8F"/>
    <w:rsid w:val="00FC4E5A"/>
    <w:rsid w:val="00FC50B2"/>
    <w:rsid w:val="00FC53F8"/>
    <w:rsid w:val="00FC6FB7"/>
    <w:rsid w:val="00FC7119"/>
    <w:rsid w:val="00FD06FD"/>
    <w:rsid w:val="00FD0815"/>
    <w:rsid w:val="00FD2233"/>
    <w:rsid w:val="00FD261A"/>
    <w:rsid w:val="00FD2AAE"/>
    <w:rsid w:val="00FD3868"/>
    <w:rsid w:val="00FD3C49"/>
    <w:rsid w:val="00FD4106"/>
    <w:rsid w:val="00FD42A5"/>
    <w:rsid w:val="00FD5033"/>
    <w:rsid w:val="00FD5467"/>
    <w:rsid w:val="00FD588E"/>
    <w:rsid w:val="00FD5BB3"/>
    <w:rsid w:val="00FD6618"/>
    <w:rsid w:val="00FD7B5F"/>
    <w:rsid w:val="00FD7E9B"/>
    <w:rsid w:val="00FE083F"/>
    <w:rsid w:val="00FE0DA3"/>
    <w:rsid w:val="00FE1726"/>
    <w:rsid w:val="00FE2278"/>
    <w:rsid w:val="00FE322F"/>
    <w:rsid w:val="00FE38DE"/>
    <w:rsid w:val="00FE621F"/>
    <w:rsid w:val="00FE65EF"/>
    <w:rsid w:val="00FE7207"/>
    <w:rsid w:val="00FE7524"/>
    <w:rsid w:val="00FE7F86"/>
    <w:rsid w:val="00FF005B"/>
    <w:rsid w:val="00FF02AF"/>
    <w:rsid w:val="00FF1025"/>
    <w:rsid w:val="00FF2032"/>
    <w:rsid w:val="00FF3A50"/>
    <w:rsid w:val="00FF3E00"/>
    <w:rsid w:val="00FF3EF4"/>
    <w:rsid w:val="00FF42F2"/>
    <w:rsid w:val="00FF4613"/>
    <w:rsid w:val="00FF4D2F"/>
    <w:rsid w:val="00FF5F30"/>
    <w:rsid w:val="00FF6F34"/>
    <w:rsid w:val="00FF7664"/>
    <w:rsid w:val="01312EFF"/>
    <w:rsid w:val="0146BFF4"/>
    <w:rsid w:val="01517F98"/>
    <w:rsid w:val="01658B8E"/>
    <w:rsid w:val="018C58F3"/>
    <w:rsid w:val="01A6E216"/>
    <w:rsid w:val="01ABC4FC"/>
    <w:rsid w:val="01BB8C1C"/>
    <w:rsid w:val="01CB82D3"/>
    <w:rsid w:val="01D76B6D"/>
    <w:rsid w:val="020468EF"/>
    <w:rsid w:val="0212AF69"/>
    <w:rsid w:val="0228D7D6"/>
    <w:rsid w:val="023C8844"/>
    <w:rsid w:val="02427A0A"/>
    <w:rsid w:val="0279CC8F"/>
    <w:rsid w:val="02849410"/>
    <w:rsid w:val="028E6165"/>
    <w:rsid w:val="0298A138"/>
    <w:rsid w:val="02B4146C"/>
    <w:rsid w:val="02B4D322"/>
    <w:rsid w:val="02BE7B7D"/>
    <w:rsid w:val="02C21D7D"/>
    <w:rsid w:val="02DC6ED0"/>
    <w:rsid w:val="03063F8B"/>
    <w:rsid w:val="03128CCC"/>
    <w:rsid w:val="033015DF"/>
    <w:rsid w:val="03744285"/>
    <w:rsid w:val="03AF4918"/>
    <w:rsid w:val="03CF61E1"/>
    <w:rsid w:val="03EFAD91"/>
    <w:rsid w:val="042F3404"/>
    <w:rsid w:val="04585E38"/>
    <w:rsid w:val="0466D688"/>
    <w:rsid w:val="047DD3D6"/>
    <w:rsid w:val="0480F06C"/>
    <w:rsid w:val="04C02F7C"/>
    <w:rsid w:val="04D4059C"/>
    <w:rsid w:val="04F37C55"/>
    <w:rsid w:val="04F4B5DD"/>
    <w:rsid w:val="050CAE4F"/>
    <w:rsid w:val="051A68E4"/>
    <w:rsid w:val="052ED581"/>
    <w:rsid w:val="052FD1A0"/>
    <w:rsid w:val="05364A5B"/>
    <w:rsid w:val="0539929E"/>
    <w:rsid w:val="057E9828"/>
    <w:rsid w:val="0590750F"/>
    <w:rsid w:val="05D7A2A0"/>
    <w:rsid w:val="05FD0562"/>
    <w:rsid w:val="060408AA"/>
    <w:rsid w:val="0621BEB2"/>
    <w:rsid w:val="0643328A"/>
    <w:rsid w:val="066E1B5B"/>
    <w:rsid w:val="06970670"/>
    <w:rsid w:val="0697D0B9"/>
    <w:rsid w:val="06AAE728"/>
    <w:rsid w:val="06D7DA12"/>
    <w:rsid w:val="071157A6"/>
    <w:rsid w:val="0718E584"/>
    <w:rsid w:val="0741B9BF"/>
    <w:rsid w:val="07D98420"/>
    <w:rsid w:val="081C7C8E"/>
    <w:rsid w:val="0821CECB"/>
    <w:rsid w:val="0840692D"/>
    <w:rsid w:val="0871EF9E"/>
    <w:rsid w:val="088FAA87"/>
    <w:rsid w:val="08BD0218"/>
    <w:rsid w:val="08D433D6"/>
    <w:rsid w:val="08D8CF5B"/>
    <w:rsid w:val="08F578F5"/>
    <w:rsid w:val="08F5BB5D"/>
    <w:rsid w:val="0900FCE8"/>
    <w:rsid w:val="090FA0D6"/>
    <w:rsid w:val="09293407"/>
    <w:rsid w:val="0931F679"/>
    <w:rsid w:val="093E1D63"/>
    <w:rsid w:val="096E4D29"/>
    <w:rsid w:val="09770AAD"/>
    <w:rsid w:val="097AC453"/>
    <w:rsid w:val="0988283F"/>
    <w:rsid w:val="09B225D1"/>
    <w:rsid w:val="09C4C269"/>
    <w:rsid w:val="0A09F6C1"/>
    <w:rsid w:val="0A116CDF"/>
    <w:rsid w:val="0A4797A2"/>
    <w:rsid w:val="0A5A6610"/>
    <w:rsid w:val="0A6C9D06"/>
    <w:rsid w:val="0B1713D1"/>
    <w:rsid w:val="0B349BFF"/>
    <w:rsid w:val="0B6A7793"/>
    <w:rsid w:val="0B742C2B"/>
    <w:rsid w:val="0B7ACC76"/>
    <w:rsid w:val="0B948B50"/>
    <w:rsid w:val="0BB3A7FA"/>
    <w:rsid w:val="0BBFBDCC"/>
    <w:rsid w:val="0BFBBB7F"/>
    <w:rsid w:val="0C2F0DA6"/>
    <w:rsid w:val="0CC0E9E6"/>
    <w:rsid w:val="0CD2EC7E"/>
    <w:rsid w:val="0D1F0BAA"/>
    <w:rsid w:val="0D22E57A"/>
    <w:rsid w:val="0D63E5F3"/>
    <w:rsid w:val="0D963AF1"/>
    <w:rsid w:val="0DF3954D"/>
    <w:rsid w:val="0E2E0F00"/>
    <w:rsid w:val="0E4DDFC8"/>
    <w:rsid w:val="0E527DE7"/>
    <w:rsid w:val="0E5F583E"/>
    <w:rsid w:val="0E6E34FF"/>
    <w:rsid w:val="0E74CC57"/>
    <w:rsid w:val="0E7C70E1"/>
    <w:rsid w:val="0E947F7E"/>
    <w:rsid w:val="0EAA05DB"/>
    <w:rsid w:val="0EB106D9"/>
    <w:rsid w:val="0F0C3666"/>
    <w:rsid w:val="0F7D55F6"/>
    <w:rsid w:val="0F9D14B0"/>
    <w:rsid w:val="0FBBDBBB"/>
    <w:rsid w:val="10093C12"/>
    <w:rsid w:val="1015BC24"/>
    <w:rsid w:val="1028FACC"/>
    <w:rsid w:val="1046B5B5"/>
    <w:rsid w:val="108D9A4A"/>
    <w:rsid w:val="1098EB6C"/>
    <w:rsid w:val="10D5B867"/>
    <w:rsid w:val="10EE58E3"/>
    <w:rsid w:val="10FF7835"/>
    <w:rsid w:val="1165184A"/>
    <w:rsid w:val="1199AB84"/>
    <w:rsid w:val="119B26AF"/>
    <w:rsid w:val="11BA37C6"/>
    <w:rsid w:val="11D7D16B"/>
    <w:rsid w:val="11FDDABE"/>
    <w:rsid w:val="123BBCAF"/>
    <w:rsid w:val="1256CCD4"/>
    <w:rsid w:val="129BC3C3"/>
    <w:rsid w:val="12A3E31F"/>
    <w:rsid w:val="12B5B56E"/>
    <w:rsid w:val="12DF3F36"/>
    <w:rsid w:val="1340D141"/>
    <w:rsid w:val="1349F84F"/>
    <w:rsid w:val="134C2DF6"/>
    <w:rsid w:val="136B3585"/>
    <w:rsid w:val="13B7B833"/>
    <w:rsid w:val="1408323F"/>
    <w:rsid w:val="14193D34"/>
    <w:rsid w:val="144CFDDB"/>
    <w:rsid w:val="14649C3E"/>
    <w:rsid w:val="14732074"/>
    <w:rsid w:val="147DF76C"/>
    <w:rsid w:val="14B4B279"/>
    <w:rsid w:val="14F8644D"/>
    <w:rsid w:val="1503F835"/>
    <w:rsid w:val="151726E8"/>
    <w:rsid w:val="154D027C"/>
    <w:rsid w:val="158B3BD0"/>
    <w:rsid w:val="15934F26"/>
    <w:rsid w:val="15D1D0EE"/>
    <w:rsid w:val="15D50E47"/>
    <w:rsid w:val="15D73956"/>
    <w:rsid w:val="15F8757C"/>
    <w:rsid w:val="162D6F4C"/>
    <w:rsid w:val="1639B6A8"/>
    <w:rsid w:val="1684BCCC"/>
    <w:rsid w:val="169C540A"/>
    <w:rsid w:val="16A57080"/>
    <w:rsid w:val="16AD2A3A"/>
    <w:rsid w:val="16D85ECA"/>
    <w:rsid w:val="1710F31C"/>
    <w:rsid w:val="17468D82"/>
    <w:rsid w:val="1764AD12"/>
    <w:rsid w:val="1769195B"/>
    <w:rsid w:val="17AA59EC"/>
    <w:rsid w:val="17C06E7E"/>
    <w:rsid w:val="17CDF642"/>
    <w:rsid w:val="17E433DF"/>
    <w:rsid w:val="180F9332"/>
    <w:rsid w:val="181725AE"/>
    <w:rsid w:val="1850E821"/>
    <w:rsid w:val="185BAD5E"/>
    <w:rsid w:val="18E3A203"/>
    <w:rsid w:val="19028144"/>
    <w:rsid w:val="1927055B"/>
    <w:rsid w:val="1927AE9E"/>
    <w:rsid w:val="19A17337"/>
    <w:rsid w:val="19C3F37D"/>
    <w:rsid w:val="19D0A660"/>
    <w:rsid w:val="19D4FC7E"/>
    <w:rsid w:val="19ECB882"/>
    <w:rsid w:val="1A2AA164"/>
    <w:rsid w:val="1A338B09"/>
    <w:rsid w:val="1A8F0F0C"/>
    <w:rsid w:val="1AAD943E"/>
    <w:rsid w:val="1AB67785"/>
    <w:rsid w:val="1AD88DEF"/>
    <w:rsid w:val="1AE4DC2B"/>
    <w:rsid w:val="1AE8A569"/>
    <w:rsid w:val="1B0C22C9"/>
    <w:rsid w:val="1B449EA5"/>
    <w:rsid w:val="1B461164"/>
    <w:rsid w:val="1B52206F"/>
    <w:rsid w:val="1B5764CA"/>
    <w:rsid w:val="1B585368"/>
    <w:rsid w:val="1BB88655"/>
    <w:rsid w:val="1BBFE600"/>
    <w:rsid w:val="1BDA975C"/>
    <w:rsid w:val="1BDFCCF3"/>
    <w:rsid w:val="1C0BF919"/>
    <w:rsid w:val="1C1ADE1E"/>
    <w:rsid w:val="1C3786BD"/>
    <w:rsid w:val="1C5B041D"/>
    <w:rsid w:val="1C5D93D3"/>
    <w:rsid w:val="1CA4574F"/>
    <w:rsid w:val="1CD52282"/>
    <w:rsid w:val="1D0027C6"/>
    <w:rsid w:val="1D1A5057"/>
    <w:rsid w:val="1D736045"/>
    <w:rsid w:val="1DBD2EB1"/>
    <w:rsid w:val="1DC64B27"/>
    <w:rsid w:val="1E06EBF8"/>
    <w:rsid w:val="1E30F422"/>
    <w:rsid w:val="1E8DA715"/>
    <w:rsid w:val="1EA13FCC"/>
    <w:rsid w:val="1ED21CB7"/>
    <w:rsid w:val="1EFC7458"/>
    <w:rsid w:val="1F21AC8D"/>
    <w:rsid w:val="1F4E15C2"/>
    <w:rsid w:val="1F72C16C"/>
    <w:rsid w:val="1F819BDE"/>
    <w:rsid w:val="1F8D52A2"/>
    <w:rsid w:val="1FC0DBE9"/>
    <w:rsid w:val="1FD787DD"/>
    <w:rsid w:val="1FEA1925"/>
    <w:rsid w:val="20152009"/>
    <w:rsid w:val="2022E2BF"/>
    <w:rsid w:val="20A3EFEA"/>
    <w:rsid w:val="20B1AA7F"/>
    <w:rsid w:val="20F4836D"/>
    <w:rsid w:val="21565356"/>
    <w:rsid w:val="21A40B13"/>
    <w:rsid w:val="21A7D4EF"/>
    <w:rsid w:val="22070D00"/>
    <w:rsid w:val="224FA4F4"/>
    <w:rsid w:val="22603DBB"/>
    <w:rsid w:val="22681009"/>
    <w:rsid w:val="22787F29"/>
    <w:rsid w:val="2282FC65"/>
    <w:rsid w:val="229C7DD6"/>
    <w:rsid w:val="22AD916F"/>
    <w:rsid w:val="22AEB651"/>
    <w:rsid w:val="230E0ED2"/>
    <w:rsid w:val="233291B7"/>
    <w:rsid w:val="23540B46"/>
    <w:rsid w:val="2375B7A6"/>
    <w:rsid w:val="238A7E64"/>
    <w:rsid w:val="23939AC8"/>
    <w:rsid w:val="23EDABF7"/>
    <w:rsid w:val="2407C4E0"/>
    <w:rsid w:val="2421944C"/>
    <w:rsid w:val="24B561F4"/>
    <w:rsid w:val="24D14BDD"/>
    <w:rsid w:val="24FAB2F2"/>
    <w:rsid w:val="2516B306"/>
    <w:rsid w:val="252F6B29"/>
    <w:rsid w:val="2530E21A"/>
    <w:rsid w:val="25499A3D"/>
    <w:rsid w:val="254B2DD4"/>
    <w:rsid w:val="25630A9B"/>
    <w:rsid w:val="2565CC27"/>
    <w:rsid w:val="25873B1E"/>
    <w:rsid w:val="258F6512"/>
    <w:rsid w:val="259EA7AB"/>
    <w:rsid w:val="25A13761"/>
    <w:rsid w:val="25E9BB20"/>
    <w:rsid w:val="25F23F23"/>
    <w:rsid w:val="25FDFBC2"/>
    <w:rsid w:val="2619DFD0"/>
    <w:rsid w:val="261C9A89"/>
    <w:rsid w:val="262167B4"/>
    <w:rsid w:val="262EEE7D"/>
    <w:rsid w:val="2633B4D5"/>
    <w:rsid w:val="266C9AF1"/>
    <w:rsid w:val="267F5EC7"/>
    <w:rsid w:val="26A89DA3"/>
    <w:rsid w:val="26CF37A0"/>
    <w:rsid w:val="26F148A0"/>
    <w:rsid w:val="26F18609"/>
    <w:rsid w:val="2717FCC2"/>
    <w:rsid w:val="273C079F"/>
    <w:rsid w:val="27494738"/>
    <w:rsid w:val="276174E5"/>
    <w:rsid w:val="276BCBAC"/>
    <w:rsid w:val="2776B827"/>
    <w:rsid w:val="2784CBD0"/>
    <w:rsid w:val="278750EE"/>
    <w:rsid w:val="2790DCA3"/>
    <w:rsid w:val="27A65C71"/>
    <w:rsid w:val="28436B8F"/>
    <w:rsid w:val="28670BEB"/>
    <w:rsid w:val="28794045"/>
    <w:rsid w:val="28A2B48E"/>
    <w:rsid w:val="28CF8110"/>
    <w:rsid w:val="28EE41DA"/>
    <w:rsid w:val="28FACD7F"/>
    <w:rsid w:val="2914B397"/>
    <w:rsid w:val="292A2479"/>
    <w:rsid w:val="2993A657"/>
    <w:rsid w:val="29B940C3"/>
    <w:rsid w:val="29BF297D"/>
    <w:rsid w:val="29C0312F"/>
    <w:rsid w:val="29C673F8"/>
    <w:rsid w:val="2A578FAB"/>
    <w:rsid w:val="2A586521"/>
    <w:rsid w:val="2AA8CECF"/>
    <w:rsid w:val="2AB80BDC"/>
    <w:rsid w:val="2AD9E637"/>
    <w:rsid w:val="2B036E1D"/>
    <w:rsid w:val="2B1C5CDE"/>
    <w:rsid w:val="2B1CC185"/>
    <w:rsid w:val="2B24A378"/>
    <w:rsid w:val="2B699A67"/>
    <w:rsid w:val="2BECDFDA"/>
    <w:rsid w:val="2BFD5068"/>
    <w:rsid w:val="2C5C2E6A"/>
    <w:rsid w:val="2C98791D"/>
    <w:rsid w:val="2CA1FA3A"/>
    <w:rsid w:val="2CA84896"/>
    <w:rsid w:val="2CC3A59F"/>
    <w:rsid w:val="2CD9A6CE"/>
    <w:rsid w:val="2CDACDB1"/>
    <w:rsid w:val="2CF4F93F"/>
    <w:rsid w:val="2CF7571F"/>
    <w:rsid w:val="2D170A46"/>
    <w:rsid w:val="2D2392D3"/>
    <w:rsid w:val="2D3A7D0E"/>
    <w:rsid w:val="2D3B83C5"/>
    <w:rsid w:val="2D3E29A6"/>
    <w:rsid w:val="2D685A09"/>
    <w:rsid w:val="2D945B6C"/>
    <w:rsid w:val="2D9A24E0"/>
    <w:rsid w:val="2D9E4130"/>
    <w:rsid w:val="2DA9AEF8"/>
    <w:rsid w:val="2DBC9E29"/>
    <w:rsid w:val="2DD05386"/>
    <w:rsid w:val="2DDF0F39"/>
    <w:rsid w:val="2DFBEF47"/>
    <w:rsid w:val="2E13E8B4"/>
    <w:rsid w:val="2E2036F0"/>
    <w:rsid w:val="2E76FB07"/>
    <w:rsid w:val="2EA43DEC"/>
    <w:rsid w:val="2EB77AE4"/>
    <w:rsid w:val="2EC4EA5F"/>
    <w:rsid w:val="2ED192AA"/>
    <w:rsid w:val="2EDA5D4D"/>
    <w:rsid w:val="2F0E4B29"/>
    <w:rsid w:val="2F1A5D6F"/>
    <w:rsid w:val="2F475059"/>
    <w:rsid w:val="2F936A85"/>
    <w:rsid w:val="2F9FAD2E"/>
    <w:rsid w:val="2FA2A18B"/>
    <w:rsid w:val="2FB0E805"/>
    <w:rsid w:val="30205758"/>
    <w:rsid w:val="3042A5C8"/>
    <w:rsid w:val="30E75A32"/>
    <w:rsid w:val="310D6748"/>
    <w:rsid w:val="311C9E4E"/>
    <w:rsid w:val="31339009"/>
    <w:rsid w:val="314AD558"/>
    <w:rsid w:val="31591BD2"/>
    <w:rsid w:val="31593878"/>
    <w:rsid w:val="315E3B3E"/>
    <w:rsid w:val="317F458E"/>
    <w:rsid w:val="317FB5C8"/>
    <w:rsid w:val="31C6E25E"/>
    <w:rsid w:val="32031CE0"/>
    <w:rsid w:val="3207085D"/>
    <w:rsid w:val="322E4EFB"/>
    <w:rsid w:val="32411ECD"/>
    <w:rsid w:val="32545C11"/>
    <w:rsid w:val="32660627"/>
    <w:rsid w:val="3278FCCE"/>
    <w:rsid w:val="3284C95E"/>
    <w:rsid w:val="3296DFA5"/>
    <w:rsid w:val="32A2C88A"/>
    <w:rsid w:val="32D555B2"/>
    <w:rsid w:val="32D74DF0"/>
    <w:rsid w:val="32D8EAD1"/>
    <w:rsid w:val="32FCEACB"/>
    <w:rsid w:val="33123FCA"/>
    <w:rsid w:val="33286AE2"/>
    <w:rsid w:val="3338FCA8"/>
    <w:rsid w:val="3340032A"/>
    <w:rsid w:val="334281A6"/>
    <w:rsid w:val="33491B23"/>
    <w:rsid w:val="335D4A57"/>
    <w:rsid w:val="336C32E1"/>
    <w:rsid w:val="338A8CF4"/>
    <w:rsid w:val="33A2B3CE"/>
    <w:rsid w:val="33AAC549"/>
    <w:rsid w:val="33C5272E"/>
    <w:rsid w:val="33C5BEA6"/>
    <w:rsid w:val="33C7B6E4"/>
    <w:rsid w:val="342FBAF9"/>
    <w:rsid w:val="3448610E"/>
    <w:rsid w:val="344ABEEE"/>
    <w:rsid w:val="3477EF41"/>
    <w:rsid w:val="34963326"/>
    <w:rsid w:val="349641A2"/>
    <w:rsid w:val="34F38B12"/>
    <w:rsid w:val="353645C8"/>
    <w:rsid w:val="35423F8C"/>
    <w:rsid w:val="354695AA"/>
    <w:rsid w:val="35B4F3AE"/>
    <w:rsid w:val="35BB4BBA"/>
    <w:rsid w:val="35D97CC4"/>
    <w:rsid w:val="36155339"/>
    <w:rsid w:val="36339A07"/>
    <w:rsid w:val="3642ABF3"/>
    <w:rsid w:val="36B81377"/>
    <w:rsid w:val="36C57470"/>
    <w:rsid w:val="36EC5C61"/>
    <w:rsid w:val="374DCEB7"/>
    <w:rsid w:val="37500FF1"/>
    <w:rsid w:val="377A8B47"/>
    <w:rsid w:val="37DBEA7A"/>
    <w:rsid w:val="37E4473F"/>
    <w:rsid w:val="37F35802"/>
    <w:rsid w:val="380C1ABD"/>
    <w:rsid w:val="38211ED2"/>
    <w:rsid w:val="382F9284"/>
    <w:rsid w:val="384F0DDB"/>
    <w:rsid w:val="3866206D"/>
    <w:rsid w:val="389D63A8"/>
    <w:rsid w:val="38CA8E01"/>
    <w:rsid w:val="38DC6050"/>
    <w:rsid w:val="38ECD1D9"/>
    <w:rsid w:val="39932472"/>
    <w:rsid w:val="39C1E761"/>
    <w:rsid w:val="39C6CA5F"/>
    <w:rsid w:val="39CE5243"/>
    <w:rsid w:val="39E2FC49"/>
    <w:rsid w:val="39EA13C9"/>
    <w:rsid w:val="39F3E0BA"/>
    <w:rsid w:val="3A0E8E6D"/>
    <w:rsid w:val="3A18A607"/>
    <w:rsid w:val="3A282609"/>
    <w:rsid w:val="3A7C212D"/>
    <w:rsid w:val="3AAB9628"/>
    <w:rsid w:val="3ADE72C0"/>
    <w:rsid w:val="3ADEA12F"/>
    <w:rsid w:val="3AFBEF65"/>
    <w:rsid w:val="3B2FF0F2"/>
    <w:rsid w:val="3B39FFCB"/>
    <w:rsid w:val="3BC97A7D"/>
    <w:rsid w:val="3BE17A3B"/>
    <w:rsid w:val="3BE4CDE9"/>
    <w:rsid w:val="3BF977EF"/>
    <w:rsid w:val="3C2F8654"/>
    <w:rsid w:val="3C3C9DDE"/>
    <w:rsid w:val="3C41092C"/>
    <w:rsid w:val="3C4EE067"/>
    <w:rsid w:val="3C51160E"/>
    <w:rsid w:val="3C586089"/>
    <w:rsid w:val="3C791B62"/>
    <w:rsid w:val="3C9B970A"/>
    <w:rsid w:val="3CDEE52B"/>
    <w:rsid w:val="3CF81B72"/>
    <w:rsid w:val="3CFC7D7B"/>
    <w:rsid w:val="3D079134"/>
    <w:rsid w:val="3D24B4A5"/>
    <w:rsid w:val="3D2DDBB3"/>
    <w:rsid w:val="3D541007"/>
    <w:rsid w:val="3D6A05A3"/>
    <w:rsid w:val="3D7925FD"/>
    <w:rsid w:val="3D8D2341"/>
    <w:rsid w:val="3DA4B227"/>
    <w:rsid w:val="3DAE4A8D"/>
    <w:rsid w:val="3DB98EFE"/>
    <w:rsid w:val="3DCC2B96"/>
    <w:rsid w:val="3DDC2CE5"/>
    <w:rsid w:val="3E65B521"/>
    <w:rsid w:val="3EA575E5"/>
    <w:rsid w:val="3EC2582C"/>
    <w:rsid w:val="3EF0D79A"/>
    <w:rsid w:val="3F5C829C"/>
    <w:rsid w:val="3F73E491"/>
    <w:rsid w:val="3F925398"/>
    <w:rsid w:val="3F985E10"/>
    <w:rsid w:val="3FB1ADAB"/>
    <w:rsid w:val="3FC70BCF"/>
    <w:rsid w:val="406442ED"/>
    <w:rsid w:val="406C2F78"/>
    <w:rsid w:val="407D89FB"/>
    <w:rsid w:val="4081FDD6"/>
    <w:rsid w:val="40982643"/>
    <w:rsid w:val="40BAA689"/>
    <w:rsid w:val="40CD808A"/>
    <w:rsid w:val="40D07026"/>
    <w:rsid w:val="410EE011"/>
    <w:rsid w:val="41297F5F"/>
    <w:rsid w:val="413E460B"/>
    <w:rsid w:val="414E1C6C"/>
    <w:rsid w:val="415901FF"/>
    <w:rsid w:val="4187BA56"/>
    <w:rsid w:val="41BF7D15"/>
    <w:rsid w:val="41C769A0"/>
    <w:rsid w:val="41DF5875"/>
    <w:rsid w:val="42409458"/>
    <w:rsid w:val="4295174E"/>
    <w:rsid w:val="42C1ADC0"/>
    <w:rsid w:val="42DA5812"/>
    <w:rsid w:val="42EA5524"/>
    <w:rsid w:val="430AC112"/>
    <w:rsid w:val="433E8EAC"/>
    <w:rsid w:val="43673610"/>
    <w:rsid w:val="43841D13"/>
    <w:rsid w:val="43ADE72D"/>
    <w:rsid w:val="43AFB8D4"/>
    <w:rsid w:val="4403C086"/>
    <w:rsid w:val="44161EBA"/>
    <w:rsid w:val="4436D993"/>
    <w:rsid w:val="443E051A"/>
    <w:rsid w:val="4485E81C"/>
    <w:rsid w:val="4491FCB1"/>
    <w:rsid w:val="44A5B16E"/>
    <w:rsid w:val="44E4F281"/>
    <w:rsid w:val="44EF8B5B"/>
    <w:rsid w:val="44F9F1E7"/>
    <w:rsid w:val="45181210"/>
    <w:rsid w:val="451AF546"/>
    <w:rsid w:val="451DC265"/>
    <w:rsid w:val="45257D1A"/>
    <w:rsid w:val="45469107"/>
    <w:rsid w:val="454B19F6"/>
    <w:rsid w:val="454DC8AF"/>
    <w:rsid w:val="45523D33"/>
    <w:rsid w:val="455AFE9F"/>
    <w:rsid w:val="459ABE5D"/>
    <w:rsid w:val="45A472EA"/>
    <w:rsid w:val="45A91F19"/>
    <w:rsid w:val="46098D3A"/>
    <w:rsid w:val="464EF368"/>
    <w:rsid w:val="46557495"/>
    <w:rsid w:val="4684A7BE"/>
    <w:rsid w:val="46879D16"/>
    <w:rsid w:val="46883F26"/>
    <w:rsid w:val="46957DEE"/>
    <w:rsid w:val="46C90735"/>
    <w:rsid w:val="46DBE136"/>
    <w:rsid w:val="4700775B"/>
    <w:rsid w:val="4713DD41"/>
    <w:rsid w:val="472E49BE"/>
    <w:rsid w:val="4764A024"/>
    <w:rsid w:val="47ACFF92"/>
    <w:rsid w:val="47C4D7A6"/>
    <w:rsid w:val="480DD0EF"/>
    <w:rsid w:val="481E7275"/>
    <w:rsid w:val="4828977B"/>
    <w:rsid w:val="482B8140"/>
    <w:rsid w:val="482EE5D7"/>
    <w:rsid w:val="4837A83E"/>
    <w:rsid w:val="48447CD0"/>
    <w:rsid w:val="48686EFE"/>
    <w:rsid w:val="48B8E1DF"/>
    <w:rsid w:val="48C09D9C"/>
    <w:rsid w:val="48D95125"/>
    <w:rsid w:val="48DFB5AC"/>
    <w:rsid w:val="48E17B19"/>
    <w:rsid w:val="493A8591"/>
    <w:rsid w:val="49412DFC"/>
    <w:rsid w:val="494493A3"/>
    <w:rsid w:val="495CB33E"/>
    <w:rsid w:val="4961789B"/>
    <w:rsid w:val="496E2B7E"/>
    <w:rsid w:val="4985CADC"/>
    <w:rsid w:val="49BECD9E"/>
    <w:rsid w:val="4A3B874C"/>
    <w:rsid w:val="4A420879"/>
    <w:rsid w:val="4A8072A8"/>
    <w:rsid w:val="4AAF6963"/>
    <w:rsid w:val="4AEB76AD"/>
    <w:rsid w:val="4AEE6C05"/>
    <w:rsid w:val="4AF21C8B"/>
    <w:rsid w:val="4B05CCFF"/>
    <w:rsid w:val="4B17CE17"/>
    <w:rsid w:val="4B17D21F"/>
    <w:rsid w:val="4B312EB8"/>
    <w:rsid w:val="4B4E4D1A"/>
    <w:rsid w:val="4B73397C"/>
    <w:rsid w:val="4BD0E909"/>
    <w:rsid w:val="4BFC95DC"/>
    <w:rsid w:val="4C0CC402"/>
    <w:rsid w:val="4C2928BD"/>
    <w:rsid w:val="4C29C035"/>
    <w:rsid w:val="4C344809"/>
    <w:rsid w:val="4C5AB9C6"/>
    <w:rsid w:val="4C7542E9"/>
    <w:rsid w:val="4C91376A"/>
    <w:rsid w:val="4C949C01"/>
    <w:rsid w:val="4CA371C4"/>
    <w:rsid w:val="4CFAA7D8"/>
    <w:rsid w:val="4D0B56CA"/>
    <w:rsid w:val="4D1FE00D"/>
    <w:rsid w:val="4D66BD22"/>
    <w:rsid w:val="4D6FB8DF"/>
    <w:rsid w:val="4D885B18"/>
    <w:rsid w:val="4DA9A5B2"/>
    <w:rsid w:val="4DB3E585"/>
    <w:rsid w:val="4DEC0253"/>
    <w:rsid w:val="4DF5FD47"/>
    <w:rsid w:val="4DFC0E3A"/>
    <w:rsid w:val="4E0A21E3"/>
    <w:rsid w:val="4E0D4B29"/>
    <w:rsid w:val="4E17937C"/>
    <w:rsid w:val="4E25E0DB"/>
    <w:rsid w:val="4E9F2F0D"/>
    <w:rsid w:val="4EB65E31"/>
    <w:rsid w:val="4EE9AA0F"/>
    <w:rsid w:val="4F07A0AD"/>
    <w:rsid w:val="4F0D8C56"/>
    <w:rsid w:val="4F14E224"/>
    <w:rsid w:val="4F5B4471"/>
    <w:rsid w:val="4F67E129"/>
    <w:rsid w:val="4F6E0847"/>
    <w:rsid w:val="4F91903F"/>
    <w:rsid w:val="4F97DE9B"/>
    <w:rsid w:val="4F9DD2E8"/>
    <w:rsid w:val="4FA5EE40"/>
    <w:rsid w:val="4FCD2E4A"/>
    <w:rsid w:val="4FD7140E"/>
    <w:rsid w:val="4FE9AFAB"/>
    <w:rsid w:val="501727FF"/>
    <w:rsid w:val="50459971"/>
    <w:rsid w:val="5084E2F8"/>
    <w:rsid w:val="5095BEC8"/>
    <w:rsid w:val="50C4F24B"/>
    <w:rsid w:val="514987F2"/>
    <w:rsid w:val="51740F61"/>
    <w:rsid w:val="5185B2DD"/>
    <w:rsid w:val="5191B1A2"/>
    <w:rsid w:val="5210A772"/>
    <w:rsid w:val="521D2784"/>
    <w:rsid w:val="5223A8B1"/>
    <w:rsid w:val="523C9E3D"/>
    <w:rsid w:val="523D9A5C"/>
    <w:rsid w:val="52996660"/>
    <w:rsid w:val="52D016D5"/>
    <w:rsid w:val="52E5808C"/>
    <w:rsid w:val="531127E0"/>
    <w:rsid w:val="5329B7CA"/>
    <w:rsid w:val="535E3E2B"/>
    <w:rsid w:val="53726D5F"/>
    <w:rsid w:val="5375F934"/>
    <w:rsid w:val="5390F291"/>
    <w:rsid w:val="5394BBCF"/>
    <w:rsid w:val="53A65C48"/>
    <w:rsid w:val="53C53A8E"/>
    <w:rsid w:val="53CDCA24"/>
    <w:rsid w:val="543182B3"/>
    <w:rsid w:val="54DE731F"/>
    <w:rsid w:val="54EF2211"/>
    <w:rsid w:val="54F39F6D"/>
    <w:rsid w:val="55429150"/>
    <w:rsid w:val="554BD409"/>
    <w:rsid w:val="555532E7"/>
    <w:rsid w:val="55705820"/>
    <w:rsid w:val="55957F4E"/>
    <w:rsid w:val="55DD55D2"/>
    <w:rsid w:val="56055AB2"/>
    <w:rsid w:val="561D4FCA"/>
    <w:rsid w:val="564DDD76"/>
    <w:rsid w:val="56A44CF4"/>
    <w:rsid w:val="56A52719"/>
    <w:rsid w:val="56AF605E"/>
    <w:rsid w:val="56C51F91"/>
    <w:rsid w:val="56C66844"/>
    <w:rsid w:val="57211970"/>
    <w:rsid w:val="574EB6F8"/>
    <w:rsid w:val="5795E489"/>
    <w:rsid w:val="57A6B9BE"/>
    <w:rsid w:val="57B436EA"/>
    <w:rsid w:val="57C475A2"/>
    <w:rsid w:val="57C7CEA6"/>
    <w:rsid w:val="57F2A214"/>
    <w:rsid w:val="57FD1E55"/>
    <w:rsid w:val="581AE4D1"/>
    <w:rsid w:val="58525E94"/>
    <w:rsid w:val="5880C86F"/>
    <w:rsid w:val="588A9419"/>
    <w:rsid w:val="58974AEB"/>
    <w:rsid w:val="58B1A13D"/>
    <w:rsid w:val="58C6196D"/>
    <w:rsid w:val="58E34BA7"/>
    <w:rsid w:val="5913ADD4"/>
    <w:rsid w:val="594EE2F3"/>
    <w:rsid w:val="59507985"/>
    <w:rsid w:val="595C49F4"/>
    <w:rsid w:val="59676940"/>
    <w:rsid w:val="5967A56B"/>
    <w:rsid w:val="59CF1346"/>
    <w:rsid w:val="59F03D61"/>
    <w:rsid w:val="5A03812C"/>
    <w:rsid w:val="5A4D719E"/>
    <w:rsid w:val="5A5B90DA"/>
    <w:rsid w:val="5A6F0158"/>
    <w:rsid w:val="5A7B816A"/>
    <w:rsid w:val="5AD87C9E"/>
    <w:rsid w:val="5AEB4034"/>
    <w:rsid w:val="5AF13481"/>
    <w:rsid w:val="5B04D7D0"/>
    <w:rsid w:val="5B456E09"/>
    <w:rsid w:val="5B5A3AAF"/>
    <w:rsid w:val="5B7A5816"/>
    <w:rsid w:val="5BBD195E"/>
    <w:rsid w:val="5BC9E371"/>
    <w:rsid w:val="5BCC5BF7"/>
    <w:rsid w:val="5BD87762"/>
    <w:rsid w:val="5BE2FE3B"/>
    <w:rsid w:val="5BEE59D3"/>
    <w:rsid w:val="5C297E29"/>
    <w:rsid w:val="5C3D861F"/>
    <w:rsid w:val="5C48FF7A"/>
    <w:rsid w:val="5CC4A6DE"/>
    <w:rsid w:val="5CD3F40F"/>
    <w:rsid w:val="5CF11ADF"/>
    <w:rsid w:val="5D05CB01"/>
    <w:rsid w:val="5D0F54B1"/>
    <w:rsid w:val="5D28F6E5"/>
    <w:rsid w:val="5D46A66F"/>
    <w:rsid w:val="5D6ABC0E"/>
    <w:rsid w:val="5D757BB2"/>
    <w:rsid w:val="5D81868B"/>
    <w:rsid w:val="5D81B685"/>
    <w:rsid w:val="5D85E741"/>
    <w:rsid w:val="5D8E76D7"/>
    <w:rsid w:val="5D955E0D"/>
    <w:rsid w:val="5DB3B9A4"/>
    <w:rsid w:val="5DD79BAB"/>
    <w:rsid w:val="5DE63C34"/>
    <w:rsid w:val="5DEC9528"/>
    <w:rsid w:val="5DF84BEC"/>
    <w:rsid w:val="5E0EA62F"/>
    <w:rsid w:val="5E273714"/>
    <w:rsid w:val="5E30C1CE"/>
    <w:rsid w:val="5E3742FB"/>
    <w:rsid w:val="5EA6D98C"/>
    <w:rsid w:val="5ECB7AC3"/>
    <w:rsid w:val="5EF29B5E"/>
    <w:rsid w:val="5F58D851"/>
    <w:rsid w:val="5F6CBE36"/>
    <w:rsid w:val="5F931F33"/>
    <w:rsid w:val="5FA32C15"/>
    <w:rsid w:val="5FB95482"/>
    <w:rsid w:val="5FBA50A1"/>
    <w:rsid w:val="5FCFA826"/>
    <w:rsid w:val="5FF92072"/>
    <w:rsid w:val="5FFEA485"/>
    <w:rsid w:val="6012B80E"/>
    <w:rsid w:val="60236700"/>
    <w:rsid w:val="607FF1BA"/>
    <w:rsid w:val="60EA481C"/>
    <w:rsid w:val="61061F0E"/>
    <w:rsid w:val="61209CC2"/>
    <w:rsid w:val="613DA6AB"/>
    <w:rsid w:val="6147E082"/>
    <w:rsid w:val="61564840"/>
    <w:rsid w:val="6172F2BA"/>
    <w:rsid w:val="617BD409"/>
    <w:rsid w:val="6185B8D2"/>
    <w:rsid w:val="619FD2B6"/>
    <w:rsid w:val="61A5C703"/>
    <w:rsid w:val="61ABC5E8"/>
    <w:rsid w:val="61FB2E80"/>
    <w:rsid w:val="62246D5C"/>
    <w:rsid w:val="6248B505"/>
    <w:rsid w:val="62769C0F"/>
    <w:rsid w:val="6288B3C6"/>
    <w:rsid w:val="629233E8"/>
    <w:rsid w:val="62C5FA98"/>
    <w:rsid w:val="62DD1F24"/>
    <w:rsid w:val="632C2DAD"/>
    <w:rsid w:val="638928A1"/>
    <w:rsid w:val="63A6E38A"/>
    <w:rsid w:val="63C9BB6B"/>
    <w:rsid w:val="63D745A3"/>
    <w:rsid w:val="64012D97"/>
    <w:rsid w:val="6482DFE1"/>
    <w:rsid w:val="648EF655"/>
    <w:rsid w:val="64CA6686"/>
    <w:rsid w:val="64CFB8C3"/>
    <w:rsid w:val="64D01D6A"/>
    <w:rsid w:val="64D34F30"/>
    <w:rsid w:val="64F78B46"/>
    <w:rsid w:val="64FDCDB2"/>
    <w:rsid w:val="650AA7AF"/>
    <w:rsid w:val="652E5E54"/>
    <w:rsid w:val="656299E3"/>
    <w:rsid w:val="65BBD72C"/>
    <w:rsid w:val="65D02C91"/>
    <w:rsid w:val="65DBC2C3"/>
    <w:rsid w:val="65F704FD"/>
    <w:rsid w:val="6605A042"/>
    <w:rsid w:val="66109C99"/>
    <w:rsid w:val="66889BD3"/>
    <w:rsid w:val="66A43D6A"/>
    <w:rsid w:val="66BD6F64"/>
    <w:rsid w:val="66EB372F"/>
    <w:rsid w:val="672BF4A6"/>
    <w:rsid w:val="677CA259"/>
    <w:rsid w:val="67826340"/>
    <w:rsid w:val="679D8F08"/>
    <w:rsid w:val="6841A162"/>
    <w:rsid w:val="6887619F"/>
    <w:rsid w:val="68889B27"/>
    <w:rsid w:val="68BAC3A8"/>
    <w:rsid w:val="68CBFE7F"/>
    <w:rsid w:val="68CDC4E7"/>
    <w:rsid w:val="68D80E57"/>
    <w:rsid w:val="693EF894"/>
    <w:rsid w:val="6955F683"/>
    <w:rsid w:val="69962887"/>
    <w:rsid w:val="6A0E8CE9"/>
    <w:rsid w:val="6A2706D1"/>
    <w:rsid w:val="6A2C263D"/>
    <w:rsid w:val="6A38C07F"/>
    <w:rsid w:val="6A48058E"/>
    <w:rsid w:val="6A566138"/>
    <w:rsid w:val="6A577DC8"/>
    <w:rsid w:val="6A8BE4C4"/>
    <w:rsid w:val="6A99E136"/>
    <w:rsid w:val="6AA8C9C0"/>
    <w:rsid w:val="6AAB640E"/>
    <w:rsid w:val="6AAD687C"/>
    <w:rsid w:val="6AC93B56"/>
    <w:rsid w:val="6AD1D138"/>
    <w:rsid w:val="6AD35ECA"/>
    <w:rsid w:val="6B201B06"/>
    <w:rsid w:val="6B30F136"/>
    <w:rsid w:val="6B5639FD"/>
    <w:rsid w:val="6B7EE663"/>
    <w:rsid w:val="6B7FB2E2"/>
    <w:rsid w:val="6BC9BC0B"/>
    <w:rsid w:val="6BCF73EA"/>
    <w:rsid w:val="6BD6E6E4"/>
    <w:rsid w:val="6BF26A7A"/>
    <w:rsid w:val="6C03F950"/>
    <w:rsid w:val="6C7F0409"/>
    <w:rsid w:val="6CA23C89"/>
    <w:rsid w:val="6CB50593"/>
    <w:rsid w:val="6CC5771C"/>
    <w:rsid w:val="6CD022F2"/>
    <w:rsid w:val="6CD3DA3C"/>
    <w:rsid w:val="6CEB4A1C"/>
    <w:rsid w:val="6CF5FED8"/>
    <w:rsid w:val="6D107EFE"/>
    <w:rsid w:val="6D3364E6"/>
    <w:rsid w:val="6D43CA90"/>
    <w:rsid w:val="6D6FA501"/>
    <w:rsid w:val="6D876B9D"/>
    <w:rsid w:val="6DBFAFA9"/>
    <w:rsid w:val="6DCD9C14"/>
    <w:rsid w:val="6DD4FCBA"/>
    <w:rsid w:val="6DF94B43"/>
    <w:rsid w:val="6E1196E4"/>
    <w:rsid w:val="6E21385D"/>
    <w:rsid w:val="6E2D8EB8"/>
    <w:rsid w:val="6E34FE19"/>
    <w:rsid w:val="6E66B53C"/>
    <w:rsid w:val="6E71700A"/>
    <w:rsid w:val="6E8AAD97"/>
    <w:rsid w:val="6E93973C"/>
    <w:rsid w:val="6E989DBC"/>
    <w:rsid w:val="6EE5684C"/>
    <w:rsid w:val="6EE8029A"/>
    <w:rsid w:val="6F08AB1B"/>
    <w:rsid w:val="6F0CDB29"/>
    <w:rsid w:val="6F503980"/>
    <w:rsid w:val="6F74D732"/>
    <w:rsid w:val="6FE3BDAB"/>
    <w:rsid w:val="6FE70C17"/>
    <w:rsid w:val="6FF557E7"/>
    <w:rsid w:val="6FFCDA75"/>
    <w:rsid w:val="7027DFB9"/>
    <w:rsid w:val="702E7632"/>
    <w:rsid w:val="70762514"/>
    <w:rsid w:val="70A46F3A"/>
    <w:rsid w:val="70A94899"/>
    <w:rsid w:val="70B74712"/>
    <w:rsid w:val="70C56553"/>
    <w:rsid w:val="70D2D6EC"/>
    <w:rsid w:val="70ED7B39"/>
    <w:rsid w:val="710EB1BF"/>
    <w:rsid w:val="711DC228"/>
    <w:rsid w:val="715FF690"/>
    <w:rsid w:val="71B33E91"/>
    <w:rsid w:val="71D2012C"/>
    <w:rsid w:val="71E3316B"/>
    <w:rsid w:val="71E64946"/>
    <w:rsid w:val="721D13A6"/>
    <w:rsid w:val="72281CC7"/>
    <w:rsid w:val="72498C7F"/>
    <w:rsid w:val="727ECF1E"/>
    <w:rsid w:val="72A0814B"/>
    <w:rsid w:val="72DEE0E9"/>
    <w:rsid w:val="73186915"/>
    <w:rsid w:val="7343A211"/>
    <w:rsid w:val="735FEFBA"/>
    <w:rsid w:val="737710B6"/>
    <w:rsid w:val="7380C739"/>
    <w:rsid w:val="73955C0F"/>
    <w:rsid w:val="73BE6915"/>
    <w:rsid w:val="73F2B112"/>
    <w:rsid w:val="73FD764F"/>
    <w:rsid w:val="7404CB62"/>
    <w:rsid w:val="7417F6AA"/>
    <w:rsid w:val="743B0C98"/>
    <w:rsid w:val="7457D5FA"/>
    <w:rsid w:val="74759390"/>
    <w:rsid w:val="74960F4E"/>
    <w:rsid w:val="749FE97F"/>
    <w:rsid w:val="74C590F3"/>
    <w:rsid w:val="74C8828D"/>
    <w:rsid w:val="750562B7"/>
    <w:rsid w:val="7514AB0F"/>
    <w:rsid w:val="751D61E3"/>
    <w:rsid w:val="751D9F4C"/>
    <w:rsid w:val="752F3ECA"/>
    <w:rsid w:val="753BA9AC"/>
    <w:rsid w:val="753C5654"/>
    <w:rsid w:val="754EB583"/>
    <w:rsid w:val="75527EC1"/>
    <w:rsid w:val="75AA441E"/>
    <w:rsid w:val="75B375C4"/>
    <w:rsid w:val="75DE97AE"/>
    <w:rsid w:val="76253764"/>
    <w:rsid w:val="7645AF92"/>
    <w:rsid w:val="764B11A9"/>
    <w:rsid w:val="765A226C"/>
    <w:rsid w:val="7671DD75"/>
    <w:rsid w:val="76D0F74F"/>
    <w:rsid w:val="76F111A9"/>
    <w:rsid w:val="76F3ABF7"/>
    <w:rsid w:val="76FBD6E6"/>
    <w:rsid w:val="772FE17A"/>
    <w:rsid w:val="77301EE3"/>
    <w:rsid w:val="7746DDCD"/>
    <w:rsid w:val="779587AF"/>
    <w:rsid w:val="77CCF960"/>
    <w:rsid w:val="77FE9376"/>
    <w:rsid w:val="77FF0904"/>
    <w:rsid w:val="780B4659"/>
    <w:rsid w:val="781F81E8"/>
    <w:rsid w:val="782183F6"/>
    <w:rsid w:val="783618CC"/>
    <w:rsid w:val="7837D9EF"/>
    <w:rsid w:val="784DAC97"/>
    <w:rsid w:val="78516B3D"/>
    <w:rsid w:val="7876AF05"/>
    <w:rsid w:val="78AB3168"/>
    <w:rsid w:val="78C471F8"/>
    <w:rsid w:val="78CB7F0A"/>
    <w:rsid w:val="78D04562"/>
    <w:rsid w:val="78E04D2B"/>
    <w:rsid w:val="78E63AFE"/>
    <w:rsid w:val="7906CD9E"/>
    <w:rsid w:val="794118D6"/>
    <w:rsid w:val="797B5D58"/>
    <w:rsid w:val="79A63BB3"/>
    <w:rsid w:val="79AF63C7"/>
    <w:rsid w:val="79BC4DA0"/>
    <w:rsid w:val="79BEB51D"/>
    <w:rsid w:val="79D2433C"/>
    <w:rsid w:val="79F16A7E"/>
    <w:rsid w:val="7A8D29B0"/>
    <w:rsid w:val="7A98ADA3"/>
    <w:rsid w:val="7AAD10A3"/>
    <w:rsid w:val="7AC610C7"/>
    <w:rsid w:val="7AF83948"/>
    <w:rsid w:val="7B3D2F3C"/>
    <w:rsid w:val="7B4EFB88"/>
    <w:rsid w:val="7B633C52"/>
    <w:rsid w:val="7B9C553F"/>
    <w:rsid w:val="7BBB0D42"/>
    <w:rsid w:val="7BBE3470"/>
    <w:rsid w:val="7BC4F490"/>
    <w:rsid w:val="7BD038C6"/>
    <w:rsid w:val="7BDE7F0F"/>
    <w:rsid w:val="7BDE9C3A"/>
    <w:rsid w:val="7BEF8BE3"/>
    <w:rsid w:val="7C103756"/>
    <w:rsid w:val="7C158993"/>
    <w:rsid w:val="7C2A2901"/>
    <w:rsid w:val="7C45F73F"/>
    <w:rsid w:val="7C5974C3"/>
    <w:rsid w:val="7CA24490"/>
    <w:rsid w:val="7CC599B7"/>
    <w:rsid w:val="7D025C1A"/>
    <w:rsid w:val="7D384DD9"/>
    <w:rsid w:val="7D3B1AF8"/>
    <w:rsid w:val="7DD7E1DC"/>
    <w:rsid w:val="7DE4C695"/>
    <w:rsid w:val="7E043D4E"/>
    <w:rsid w:val="7E37BBFD"/>
    <w:rsid w:val="7E5EFA69"/>
    <w:rsid w:val="7E7C4D4A"/>
    <w:rsid w:val="7E8BF48A"/>
    <w:rsid w:val="7E90BAE2"/>
    <w:rsid w:val="7E947988"/>
    <w:rsid w:val="7EB313EA"/>
    <w:rsid w:val="7ED3C42B"/>
    <w:rsid w:val="7EDD771E"/>
    <w:rsid w:val="7EDE733D"/>
    <w:rsid w:val="7F5B9258"/>
    <w:rsid w:val="7F75506C"/>
    <w:rsid w:val="7F891BF4"/>
    <w:rsid w:val="7F916D26"/>
    <w:rsid w:val="7FC8F27C"/>
    <w:rsid w:val="7FDB67C2"/>
    <w:rsid w:val="7FE53674"/>
    <w:rsid w:val="7FEDF1C5"/>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A07B5"/>
  <w15:chartTrackingRefBased/>
  <w15:docId w15:val="{8C1A6673-F199-410A-B465-91F921BA11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17"/>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036AA"/>
    <w:pPr>
      <w:keepNext/>
      <w:numPr>
        <w:ilvl w:val="3"/>
        <w:numId w:val="17"/>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3036AA"/>
    <w:pPr>
      <w:numPr>
        <w:ilvl w:val="4"/>
        <w:numId w:val="17"/>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17"/>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17"/>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17"/>
      </w:numPr>
      <w:spacing w:before="240" w:after="60"/>
      <w:outlineLvl w:val="8"/>
    </w:pPr>
    <w:rPr>
      <w:rFonts w:ascii="Cambria" w:hAnsi="Cambria"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styleId="Heading1Char" w:customStyle="1">
    <w:name w:val="Heading 1 Char"/>
    <w:link w:val="Heading1"/>
    <w:uiPriority w:val="9"/>
    <w:rsid w:val="003036AA"/>
    <w:rPr>
      <w:rFonts w:ascii="Times New Roman" w:hAnsi="Times New Roman" w:cs="Arial"/>
      <w:b/>
      <w:bCs/>
      <w:kern w:val="32"/>
      <w:sz w:val="32"/>
      <w:szCs w:val="32"/>
      <w:lang w:val="en-US" w:eastAsia="en-US" w:bidi="en-US"/>
    </w:rPr>
  </w:style>
  <w:style w:type="character" w:styleId="Heading2Char" w:customStyle="1">
    <w:name w:val="Heading 2 Char"/>
    <w:link w:val="Heading2"/>
    <w:uiPriority w:val="9"/>
    <w:rsid w:val="003036AA"/>
    <w:rPr>
      <w:rFonts w:ascii="Cambria" w:hAnsi="Cambria" w:cs="Arial"/>
      <w:b/>
      <w:bCs/>
      <w:i/>
      <w:iCs/>
      <w:sz w:val="28"/>
      <w:szCs w:val="28"/>
      <w:lang w:val="en-US" w:eastAsia="en-US" w:bidi="en-US"/>
    </w:rPr>
  </w:style>
  <w:style w:type="character" w:styleId="Heading3Char" w:customStyle="1">
    <w:name w:val="Heading 3 Char"/>
    <w:link w:val="Heading3"/>
    <w:uiPriority w:val="9"/>
    <w:rsid w:val="003036AA"/>
    <w:rPr>
      <w:rFonts w:ascii="Cambria" w:hAnsi="Cambria" w:cs="Arial"/>
      <w:b/>
      <w:bCs/>
      <w:sz w:val="26"/>
      <w:szCs w:val="26"/>
      <w:lang w:val="en-US" w:eastAsia="en-US" w:bidi="en-US"/>
    </w:rPr>
  </w:style>
  <w:style w:type="character" w:styleId="Heading4Char" w:customStyle="1">
    <w:name w:val="Heading 4 Char"/>
    <w:link w:val="Heading4"/>
    <w:uiPriority w:val="9"/>
    <w:rsid w:val="003036AA"/>
    <w:rPr>
      <w:rFonts w:ascii="Times New Roman" w:hAnsi="Times New Roman"/>
      <w:b/>
      <w:bCs/>
      <w:sz w:val="28"/>
      <w:szCs w:val="28"/>
      <w:lang w:val="en-US" w:eastAsia="en-US" w:bidi="en-US"/>
    </w:rPr>
  </w:style>
  <w:style w:type="character" w:styleId="Heading5Char" w:customStyle="1">
    <w:name w:val="Heading 5 Char"/>
    <w:link w:val="Heading5"/>
    <w:uiPriority w:val="9"/>
    <w:rsid w:val="003036AA"/>
    <w:rPr>
      <w:rFonts w:ascii="Times New Roman" w:hAnsi="Times New Roman"/>
      <w:b/>
      <w:bCs/>
      <w:i/>
      <w:iCs/>
      <w:sz w:val="26"/>
      <w:szCs w:val="26"/>
      <w:lang w:val="en-US" w:eastAsia="en-US" w:bidi="en-US"/>
    </w:rPr>
  </w:style>
  <w:style w:type="character" w:styleId="Heading6Char" w:customStyle="1">
    <w:name w:val="Heading 6 Char"/>
    <w:link w:val="Heading6"/>
    <w:uiPriority w:val="9"/>
    <w:rsid w:val="003036AA"/>
    <w:rPr>
      <w:rFonts w:ascii="Times New Roman" w:hAnsi="Times New Roman"/>
      <w:b/>
      <w:bCs/>
      <w:sz w:val="22"/>
      <w:szCs w:val="22"/>
      <w:lang w:val="en-US" w:eastAsia="en-US" w:bidi="en-US"/>
    </w:rPr>
  </w:style>
  <w:style w:type="character" w:styleId="Heading7Char" w:customStyle="1">
    <w:name w:val="Heading 7 Char"/>
    <w:link w:val="Heading7"/>
    <w:uiPriority w:val="9"/>
    <w:rsid w:val="003036AA"/>
    <w:rPr>
      <w:rFonts w:ascii="Times New Roman" w:hAnsi="Times New Roman"/>
      <w:sz w:val="24"/>
      <w:szCs w:val="24"/>
      <w:lang w:val="en-US" w:eastAsia="en-US" w:bidi="en-US"/>
    </w:rPr>
  </w:style>
  <w:style w:type="character" w:styleId="Heading8Char" w:customStyle="1">
    <w:name w:val="Heading 8 Char"/>
    <w:link w:val="Heading8"/>
    <w:uiPriority w:val="9"/>
    <w:rsid w:val="003036AA"/>
    <w:rPr>
      <w:rFonts w:ascii="Times New Roman" w:hAnsi="Times New Roman"/>
      <w:i/>
      <w:iCs/>
      <w:sz w:val="24"/>
      <w:szCs w:val="24"/>
      <w:lang w:val="en-US" w:eastAsia="en-US" w:bidi="en-US"/>
    </w:rPr>
  </w:style>
  <w:style w:type="character" w:styleId="Heading9Char" w:customStyle="1">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styleId="TitleChar" w:customStyle="1">
    <w:name w:val="Title Char"/>
    <w:link w:val="Title"/>
    <w:uiPriority w:val="10"/>
    <w:rsid w:val="003036AA"/>
    <w:rPr>
      <w:rFonts w:ascii="Cambria" w:hAnsi="Cambria" w:eastAsia="Times New Roman"/>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styleId="SubtitleChar" w:customStyle="1">
    <w:name w:val="Subtitle Char"/>
    <w:link w:val="Subtitle"/>
    <w:uiPriority w:val="11"/>
    <w:rsid w:val="003036AA"/>
    <w:rPr>
      <w:rFonts w:ascii="Cambria" w:hAnsi="Cambria" w:eastAsia="Times New Roman"/>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styleId="QuoteChar" w:customStyle="1">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styleId="IntenseQuoteChar" w:customStyle="1">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styleId="BalloonTextChar" w:customStyle="1">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styleId="CommentTextChar" w:customStyle="1">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styleId="CommentSubjectChar" w:customStyle="1">
    <w:name w:val="Comment Subject Char"/>
    <w:link w:val="CommentSubject"/>
    <w:rsid w:val="00F70832"/>
    <w:rPr>
      <w:rFonts w:ascii="Times New Roman" w:hAnsi="Times New Roman"/>
      <w:b/>
      <w:bCs/>
      <w:lang w:val="en-US" w:eastAsia="en-US" w:bidi="en-US"/>
    </w:rPr>
  </w:style>
  <w:style w:type="paragraph" w:styleId="NormalWeb">
    <w:name w:val="Normal (Web)"/>
    <w:basedOn w:val="Normal"/>
    <w:uiPriority w:val="99"/>
    <w:unhideWhenUsed/>
    <w:rsid w:val="00EF723E"/>
    <w:pPr>
      <w:spacing w:before="100" w:beforeAutospacing="1" w:after="100" w:afterAutospacing="1"/>
    </w:pPr>
    <w:rPr>
      <w:lang w:val="es-ES" w:eastAsia="es-ES" w:bidi="ar-SA"/>
    </w:rPr>
  </w:style>
  <w:style w:type="character" w:styleId="normaltextrun" w:customStyle="1">
    <w:name w:val="normaltextrun"/>
    <w:basedOn w:val="DefaultParagraphFont"/>
    <w:rsid w:val="002B6125"/>
  </w:style>
  <w:style w:type="character" w:styleId="eop" w:customStyle="1">
    <w:name w:val="eop"/>
    <w:basedOn w:val="DefaultParagraphFont"/>
    <w:rsid w:val="002B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569922404">
      <w:bodyDiv w:val="1"/>
      <w:marLeft w:val="0"/>
      <w:marRight w:val="0"/>
      <w:marTop w:val="0"/>
      <w:marBottom w:val="0"/>
      <w:divBdr>
        <w:top w:val="none" w:sz="0" w:space="0" w:color="auto"/>
        <w:left w:val="none" w:sz="0" w:space="0" w:color="auto"/>
        <w:bottom w:val="none" w:sz="0" w:space="0" w:color="auto"/>
        <w:right w:val="none" w:sz="0" w:space="0" w:color="auto"/>
      </w:divBdr>
      <w:divsChild>
        <w:div w:id="1653674229">
          <w:marLeft w:val="0"/>
          <w:marRight w:val="0"/>
          <w:marTop w:val="0"/>
          <w:marBottom w:val="0"/>
          <w:divBdr>
            <w:top w:val="none" w:sz="0" w:space="0" w:color="auto"/>
            <w:left w:val="none" w:sz="0" w:space="0" w:color="auto"/>
            <w:bottom w:val="none" w:sz="0" w:space="0" w:color="auto"/>
            <w:right w:val="none" w:sz="0" w:space="0" w:color="auto"/>
          </w:divBdr>
          <w:divsChild>
            <w:div w:id="900407114">
              <w:marLeft w:val="0"/>
              <w:marRight w:val="0"/>
              <w:marTop w:val="0"/>
              <w:marBottom w:val="0"/>
              <w:divBdr>
                <w:top w:val="none" w:sz="0" w:space="0" w:color="auto"/>
                <w:left w:val="none" w:sz="0" w:space="0" w:color="auto"/>
                <w:bottom w:val="none" w:sz="0" w:space="0" w:color="auto"/>
                <w:right w:val="none" w:sz="0" w:space="0" w:color="auto"/>
              </w:divBdr>
              <w:divsChild>
                <w:div w:id="271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75721459">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PV_PLT_09_014_07_PLANTILLA%20DE%20ACTA%20DE%20REUNION.dot</ap:Template>
  <ap:Application>Microsoft Word for the web</ap:Application>
  <ap:DocSecurity>4</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Picos Maiztegui Lucía</lastModifiedBy>
  <revision>511</revision>
  <lastPrinted>2010-11-25T09:59:00.0000000Z</lastPrinted>
  <dcterms:created xsi:type="dcterms:W3CDTF">2024-02-16T16:04:00.0000000Z</dcterms:created>
  <dcterms:modified xsi:type="dcterms:W3CDTF">2024-02-16T17:25:37.0405312Z</dcterms:modified>
</coreProperties>
</file>