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42A99" w:rsidRPr="00F63D22" w:rsidRDefault="00F42A99" w:rsidP="001061FB">
      <w:pPr>
        <w:rPr>
          <w:lang w:val="es-ES_tradnl"/>
        </w:rPr>
      </w:pPr>
      <w:bookmarkStart w:id="0" w:name="_Toc157487448"/>
      <w:bookmarkStart w:id="1" w:name="_Toc167013477"/>
    </w:p>
    <w:p w14:paraId="0A37501D" w14:textId="77777777" w:rsidR="00F42A99" w:rsidRPr="000325D2" w:rsidRDefault="00F42A99" w:rsidP="001061FB">
      <w:pPr>
        <w:rPr>
          <w:lang w:val="es-ES_tradnl"/>
        </w:rPr>
      </w:pPr>
    </w:p>
    <w:p w14:paraId="5DAB6C7B" w14:textId="77777777" w:rsidR="00F42A99" w:rsidRPr="000325D2" w:rsidRDefault="00F42A99" w:rsidP="001061FB">
      <w:pPr>
        <w:rPr>
          <w:lang w:val="es-ES_tradnl"/>
        </w:rPr>
      </w:pPr>
    </w:p>
    <w:p w14:paraId="02EB378F" w14:textId="77777777" w:rsidR="00F42A99" w:rsidRPr="000325D2" w:rsidRDefault="00F42A99" w:rsidP="001061FB">
      <w:pPr>
        <w:rPr>
          <w:sz w:val="52"/>
          <w:szCs w:val="52"/>
          <w:lang w:val="es-ES_tradnl"/>
        </w:rPr>
      </w:pPr>
    </w:p>
    <w:p w14:paraId="6A05A809" w14:textId="77777777" w:rsidR="00F42A99" w:rsidRPr="000325D2" w:rsidRDefault="00F42A99" w:rsidP="001061FB">
      <w:pPr>
        <w:rPr>
          <w:sz w:val="52"/>
          <w:szCs w:val="52"/>
          <w:lang w:val="es-ES_tradnl"/>
        </w:rPr>
      </w:pPr>
    </w:p>
    <w:p w14:paraId="5A39BBE3" w14:textId="77777777" w:rsidR="00F42A99" w:rsidRPr="000325D2" w:rsidRDefault="00F42A99" w:rsidP="001061FB">
      <w:pPr>
        <w:rPr>
          <w:sz w:val="52"/>
          <w:szCs w:val="52"/>
          <w:lang w:val="es-ES_tradnl"/>
        </w:rPr>
      </w:pPr>
    </w:p>
    <w:p w14:paraId="3BD3AE95"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41C8F396" w14:textId="77777777" w:rsidR="00F42A99" w:rsidRPr="00F512EB" w:rsidRDefault="00F42A99" w:rsidP="00F42A99">
      <w:pPr>
        <w:jc w:val="center"/>
        <w:rPr>
          <w:sz w:val="52"/>
          <w:szCs w:val="52"/>
          <w:lang w:val="es-ES_tradnl"/>
        </w:rPr>
      </w:pPr>
    </w:p>
    <w:p w14:paraId="72A3D3EC" w14:textId="77777777" w:rsidR="0049326E" w:rsidRPr="00F512EB" w:rsidRDefault="0049326E" w:rsidP="00F42A99">
      <w:pPr>
        <w:jc w:val="center"/>
        <w:rPr>
          <w:sz w:val="52"/>
          <w:szCs w:val="52"/>
          <w:lang w:val="es-ES_tradnl"/>
        </w:rPr>
      </w:pPr>
    </w:p>
    <w:p w14:paraId="6FE51C30"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3943C1B5"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0D0B940D"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0E27B00A" w14:textId="77777777" w:rsidR="0049326E" w:rsidRPr="000325D2" w:rsidRDefault="0049326E" w:rsidP="00F42A99">
      <w:pPr>
        <w:rPr>
          <w:sz w:val="32"/>
          <w:szCs w:val="32"/>
          <w:lang w:val="es-ES_tradnl"/>
        </w:rPr>
      </w:pPr>
    </w:p>
    <w:p w14:paraId="60061E4C" w14:textId="77777777" w:rsidR="0049326E" w:rsidRPr="000325D2" w:rsidRDefault="0049326E" w:rsidP="00F42A99">
      <w:pPr>
        <w:rPr>
          <w:sz w:val="32"/>
          <w:szCs w:val="32"/>
          <w:lang w:val="es-ES_tradnl"/>
        </w:rPr>
      </w:pPr>
    </w:p>
    <w:p w14:paraId="44EAFD9C" w14:textId="77777777" w:rsidR="0049326E" w:rsidRPr="000325D2" w:rsidRDefault="0049326E" w:rsidP="00F42A99">
      <w:pPr>
        <w:rPr>
          <w:sz w:val="32"/>
          <w:szCs w:val="32"/>
          <w:lang w:val="es-ES_tradnl"/>
        </w:rPr>
      </w:pPr>
    </w:p>
    <w:p w14:paraId="4B94D5A5" w14:textId="77777777" w:rsidR="0049326E" w:rsidRPr="000325D2" w:rsidRDefault="0049326E" w:rsidP="00F42A99">
      <w:pPr>
        <w:rPr>
          <w:sz w:val="32"/>
          <w:szCs w:val="32"/>
          <w:lang w:val="es-ES_tradnl"/>
        </w:rPr>
      </w:pPr>
    </w:p>
    <w:p w14:paraId="3DEEC669" w14:textId="77777777" w:rsidR="0049326E" w:rsidRPr="000325D2" w:rsidRDefault="0049326E" w:rsidP="00F42A99">
      <w:pPr>
        <w:rPr>
          <w:sz w:val="32"/>
          <w:szCs w:val="32"/>
          <w:lang w:val="es-ES_tradnl"/>
        </w:rPr>
      </w:pPr>
    </w:p>
    <w:p w14:paraId="3656B9AB" w14:textId="77777777" w:rsidR="0049326E" w:rsidRPr="000325D2" w:rsidRDefault="0049326E" w:rsidP="00F42A99">
      <w:pPr>
        <w:rPr>
          <w:sz w:val="32"/>
          <w:szCs w:val="32"/>
          <w:lang w:val="es-ES_tradnl"/>
        </w:rPr>
      </w:pPr>
    </w:p>
    <w:p w14:paraId="45FB0818" w14:textId="77777777" w:rsidR="0049326E" w:rsidRPr="000325D2" w:rsidRDefault="0049326E" w:rsidP="00F42A99">
      <w:pPr>
        <w:rPr>
          <w:sz w:val="32"/>
          <w:szCs w:val="32"/>
          <w:lang w:val="es-ES_tradnl"/>
        </w:rPr>
      </w:pPr>
    </w:p>
    <w:p w14:paraId="33BDBCC5" w14:textId="7F76DB7D" w:rsidR="00F42A99" w:rsidRPr="000325D2" w:rsidRDefault="00F42A99" w:rsidP="02DC6ED0">
      <w:pPr>
        <w:rPr>
          <w:sz w:val="32"/>
          <w:szCs w:val="32"/>
          <w:lang w:val="es-ES"/>
        </w:rPr>
      </w:pPr>
      <w:r w:rsidRPr="02DC6ED0">
        <w:rPr>
          <w:sz w:val="32"/>
          <w:szCs w:val="32"/>
          <w:lang w:val="es-ES"/>
        </w:rPr>
        <w:t>MIEMBROS DEL GRUPO</w:t>
      </w:r>
      <w:r w:rsidR="00F70832" w:rsidRPr="02DC6ED0">
        <w:rPr>
          <w:sz w:val="32"/>
          <w:szCs w:val="32"/>
          <w:lang w:val="es-ES"/>
        </w:rPr>
        <w:t xml:space="preserve"> </w:t>
      </w:r>
      <w:r w:rsidR="00BC4099" w:rsidRPr="02DC6ED0">
        <w:rPr>
          <w:sz w:val="32"/>
          <w:szCs w:val="32"/>
          <w:lang w:val="es-ES"/>
        </w:rPr>
        <w:t>(L11:00</w:t>
      </w:r>
      <w:r w:rsidR="00F512EB" w:rsidRPr="02DC6ED0">
        <w:rPr>
          <w:sz w:val="32"/>
          <w:szCs w:val="32"/>
          <w:lang w:val="es-ES"/>
        </w:rPr>
        <w:t>7.1.</w:t>
      </w:r>
      <w:r w:rsidR="4FA5EE40" w:rsidRPr="02DC6ED0">
        <w:rPr>
          <w:sz w:val="32"/>
          <w:szCs w:val="32"/>
          <w:lang w:val="es-ES"/>
        </w:rPr>
        <w:t>4</w:t>
      </w:r>
      <w:r w:rsidR="00F512EB" w:rsidRPr="02DC6ED0">
        <w:rPr>
          <w:sz w:val="32"/>
          <w:szCs w:val="32"/>
          <w:lang w:val="es-ES"/>
        </w:rPr>
        <w:t>)</w:t>
      </w:r>
      <w:r w:rsidR="003036AA" w:rsidRPr="02DC6ED0">
        <w:rPr>
          <w:sz w:val="32"/>
          <w:szCs w:val="32"/>
          <w:lang w:val="es-ES"/>
        </w:rPr>
        <w:t>:</w:t>
      </w:r>
    </w:p>
    <w:p w14:paraId="3D3B4B5C" w14:textId="02A865A4" w:rsidR="00F512EB" w:rsidRPr="00F63D22" w:rsidRDefault="042F3404" w:rsidP="02DC6ED0">
      <w:pPr>
        <w:numPr>
          <w:ilvl w:val="0"/>
          <w:numId w:val="16"/>
        </w:numPr>
        <w:rPr>
          <w:sz w:val="32"/>
          <w:szCs w:val="32"/>
          <w:lang w:val="es-ES"/>
        </w:rPr>
      </w:pPr>
      <w:r w:rsidRPr="02DC6ED0">
        <w:rPr>
          <w:sz w:val="32"/>
          <w:szCs w:val="32"/>
          <w:lang w:val="es-ES"/>
        </w:rPr>
        <w:t>Alejandro Limia Sánchez</w:t>
      </w:r>
    </w:p>
    <w:p w14:paraId="40F79853" w14:textId="11C6882A" w:rsidR="042F3404" w:rsidRDefault="042F3404" w:rsidP="02DC6ED0">
      <w:pPr>
        <w:numPr>
          <w:ilvl w:val="0"/>
          <w:numId w:val="16"/>
        </w:numPr>
        <w:rPr>
          <w:lang w:val="es-ES"/>
        </w:rPr>
      </w:pPr>
      <w:r w:rsidRPr="02DC6ED0">
        <w:rPr>
          <w:sz w:val="32"/>
          <w:szCs w:val="32"/>
          <w:lang w:val="es-ES"/>
        </w:rPr>
        <w:t>Roque Otero Freir</w:t>
      </w:r>
      <w:r w:rsidR="00614534">
        <w:rPr>
          <w:sz w:val="32"/>
          <w:szCs w:val="32"/>
          <w:lang w:val="es-ES"/>
        </w:rPr>
        <w:t>í</w:t>
      </w:r>
      <w:r w:rsidRPr="02DC6ED0">
        <w:rPr>
          <w:sz w:val="32"/>
          <w:szCs w:val="32"/>
          <w:lang w:val="es-ES"/>
        </w:rPr>
        <w:t>a</w:t>
      </w:r>
    </w:p>
    <w:p w14:paraId="0D1DDB2B" w14:textId="75EA0B4B" w:rsidR="042F3404" w:rsidRDefault="042F3404" w:rsidP="02DC6ED0">
      <w:pPr>
        <w:numPr>
          <w:ilvl w:val="0"/>
          <w:numId w:val="16"/>
        </w:numPr>
        <w:rPr>
          <w:lang w:val="es-ES"/>
        </w:rPr>
      </w:pPr>
      <w:r w:rsidRPr="02DC6ED0">
        <w:rPr>
          <w:sz w:val="32"/>
          <w:szCs w:val="32"/>
          <w:lang w:val="es-ES"/>
        </w:rPr>
        <w:t>Carla Pereira Iglesias</w:t>
      </w:r>
    </w:p>
    <w:p w14:paraId="2343DCA0" w14:textId="1304D623" w:rsidR="042F3404" w:rsidRDefault="042F3404" w:rsidP="02DC6ED0">
      <w:pPr>
        <w:numPr>
          <w:ilvl w:val="0"/>
          <w:numId w:val="16"/>
        </w:numPr>
        <w:rPr>
          <w:lang w:val="es-ES"/>
        </w:rPr>
      </w:pPr>
      <w:r w:rsidRPr="02DC6ED0">
        <w:rPr>
          <w:sz w:val="32"/>
          <w:szCs w:val="32"/>
          <w:lang w:val="es-ES"/>
        </w:rPr>
        <w:t>Lucía Picos Maiztegui</w:t>
      </w:r>
    </w:p>
    <w:p w14:paraId="1692B506" w14:textId="26BD87BE" w:rsidR="003036AA" w:rsidRPr="00F512EB" w:rsidRDefault="00F42A99" w:rsidP="003036AA">
      <w:pPr>
        <w:rPr>
          <w:sz w:val="32"/>
          <w:szCs w:val="32"/>
          <w:lang w:val="es-ES"/>
        </w:rPr>
      </w:pPr>
      <w:r w:rsidRPr="75243E81">
        <w:rPr>
          <w:sz w:val="32"/>
          <w:szCs w:val="32"/>
          <w:lang w:val="es-ES"/>
        </w:rPr>
        <w:t>FECHA DE ENTREGA:</w:t>
      </w:r>
      <w:r w:rsidR="00F512EB" w:rsidRPr="75243E81">
        <w:rPr>
          <w:sz w:val="32"/>
          <w:szCs w:val="32"/>
          <w:lang w:val="es-ES"/>
        </w:rPr>
        <w:t xml:space="preserve"> </w:t>
      </w:r>
      <w:r w:rsidR="0ED0B587" w:rsidRPr="75243E81">
        <w:rPr>
          <w:sz w:val="32"/>
          <w:szCs w:val="32"/>
          <w:lang w:val="es-ES"/>
        </w:rPr>
        <w:t>25</w:t>
      </w:r>
      <w:r w:rsidR="00F512EB" w:rsidRPr="75243E81">
        <w:rPr>
          <w:sz w:val="32"/>
          <w:szCs w:val="32"/>
          <w:lang w:val="es-ES"/>
        </w:rPr>
        <w:t>/2/2016</w:t>
      </w:r>
    </w:p>
    <w:p w14:paraId="049F31CB" w14:textId="77777777" w:rsidR="00F70832" w:rsidRPr="000325D2" w:rsidRDefault="00F70832" w:rsidP="003036AA">
      <w:pPr>
        <w:rPr>
          <w:sz w:val="32"/>
          <w:szCs w:val="32"/>
          <w:lang w:val="es-ES_tradnl"/>
        </w:rPr>
      </w:pPr>
    </w:p>
    <w:p w14:paraId="5312826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29D6B04F"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62486C05" w14:textId="77777777" w:rsidR="003036AA" w:rsidRPr="00F63D22" w:rsidRDefault="003036AA" w:rsidP="003036AA">
      <w:pPr>
        <w:rPr>
          <w:lang w:val="es-ES_tradnl"/>
        </w:rPr>
      </w:pPr>
    </w:p>
    <w:p w14:paraId="4101652C" w14:textId="77777777" w:rsidR="003036AA" w:rsidRPr="00F63D22" w:rsidRDefault="003036AA" w:rsidP="003036AA">
      <w:pPr>
        <w:rPr>
          <w:lang w:val="es-ES_tradnl"/>
        </w:rPr>
      </w:pPr>
    </w:p>
    <w:p w14:paraId="4B99056E" w14:textId="77777777" w:rsidR="003036AA" w:rsidRPr="00F63D22" w:rsidRDefault="003036AA" w:rsidP="003036AA">
      <w:pPr>
        <w:rPr>
          <w:lang w:val="es-ES_tradnl"/>
        </w:rPr>
      </w:pPr>
    </w:p>
    <w:p w14:paraId="1299C43A" w14:textId="77777777" w:rsidR="003036AA" w:rsidRPr="00F63D22" w:rsidRDefault="003036AA" w:rsidP="003036AA">
      <w:pPr>
        <w:rPr>
          <w:lang w:val="es-ES_tradnl"/>
        </w:rPr>
      </w:pPr>
    </w:p>
    <w:p w14:paraId="4DDBEF00" w14:textId="77777777" w:rsidR="003036AA" w:rsidRPr="00F63D22" w:rsidRDefault="003036AA" w:rsidP="003036AA">
      <w:pPr>
        <w:rPr>
          <w:lang w:val="es-ES_tradnl"/>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215"/>
        <w:gridCol w:w="6089"/>
      </w:tblGrid>
      <w:tr w:rsidR="003036AA" w:rsidRPr="00F63D22" w14:paraId="55B0A165" w14:textId="77777777" w:rsidTr="09293407">
        <w:trPr>
          <w:jc w:val="center"/>
        </w:trPr>
        <w:tc>
          <w:tcPr>
            <w:tcW w:w="8494" w:type="dxa"/>
            <w:gridSpan w:val="3"/>
            <w:tcBorders>
              <w:bottom w:val="single" w:sz="4" w:space="0" w:color="auto"/>
            </w:tcBorders>
            <w:shd w:val="clear" w:color="auto" w:fill="999999"/>
          </w:tcPr>
          <w:p w14:paraId="53BE5B93"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5DC86822" w14:textId="77777777" w:rsidTr="09293407">
        <w:trPr>
          <w:trHeight w:val="352"/>
          <w:jc w:val="center"/>
        </w:trPr>
        <w:tc>
          <w:tcPr>
            <w:tcW w:w="1190" w:type="dxa"/>
            <w:shd w:val="clear" w:color="auto" w:fill="C0C0C0"/>
          </w:tcPr>
          <w:p w14:paraId="4A3D906F" w14:textId="77777777" w:rsidR="003036AA" w:rsidRPr="00F63D22" w:rsidRDefault="002E2E8A" w:rsidP="00C517EA">
            <w:pPr>
              <w:rPr>
                <w:b/>
                <w:sz w:val="20"/>
                <w:szCs w:val="20"/>
                <w:lang w:val="es-ES_tradnl"/>
              </w:rPr>
            </w:pPr>
            <w:r>
              <w:rPr>
                <w:b/>
                <w:sz w:val="20"/>
                <w:szCs w:val="20"/>
                <w:lang w:val="es-ES_tradnl"/>
              </w:rPr>
              <w:t>VERSION</w:t>
            </w:r>
          </w:p>
        </w:tc>
        <w:tc>
          <w:tcPr>
            <w:tcW w:w="1215" w:type="dxa"/>
            <w:shd w:val="clear" w:color="auto" w:fill="C0C0C0"/>
          </w:tcPr>
          <w:p w14:paraId="31CCF302" w14:textId="77777777" w:rsidR="003036AA" w:rsidRPr="00F63D22" w:rsidRDefault="003036AA" w:rsidP="00C517EA">
            <w:pPr>
              <w:rPr>
                <w:b/>
                <w:sz w:val="20"/>
                <w:szCs w:val="20"/>
                <w:lang w:val="es-ES_tradnl"/>
              </w:rPr>
            </w:pPr>
            <w:r w:rsidRPr="00F63D22">
              <w:rPr>
                <w:b/>
                <w:sz w:val="20"/>
                <w:szCs w:val="20"/>
                <w:lang w:val="es-ES_tradnl"/>
              </w:rPr>
              <w:t>FECHA</w:t>
            </w:r>
          </w:p>
        </w:tc>
        <w:tc>
          <w:tcPr>
            <w:tcW w:w="6089" w:type="dxa"/>
            <w:shd w:val="clear" w:color="auto" w:fill="C0C0C0"/>
          </w:tcPr>
          <w:p w14:paraId="12243081"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6E44DE" w14:paraId="4B3AA50C" w14:textId="77777777" w:rsidTr="09293407">
        <w:trPr>
          <w:trHeight w:val="465"/>
          <w:jc w:val="center"/>
        </w:trPr>
        <w:tc>
          <w:tcPr>
            <w:tcW w:w="1190" w:type="dxa"/>
            <w:vAlign w:val="center"/>
          </w:tcPr>
          <w:p w14:paraId="2ED06E6E"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215" w:type="dxa"/>
            <w:vAlign w:val="center"/>
          </w:tcPr>
          <w:p w14:paraId="3461D779" w14:textId="33E9D67A" w:rsidR="003036AA" w:rsidRPr="00F63D22" w:rsidRDefault="77FF0904" w:rsidP="09293407">
            <w:pPr>
              <w:jc w:val="center"/>
              <w:rPr>
                <w:sz w:val="20"/>
                <w:szCs w:val="20"/>
                <w:lang w:val="es-ES"/>
              </w:rPr>
            </w:pPr>
            <w:r w:rsidRPr="09293407">
              <w:rPr>
                <w:sz w:val="20"/>
                <w:szCs w:val="20"/>
                <w:lang w:val="es-ES"/>
              </w:rPr>
              <w:t>05/02/24</w:t>
            </w:r>
          </w:p>
        </w:tc>
        <w:tc>
          <w:tcPr>
            <w:tcW w:w="6089" w:type="dxa"/>
            <w:vAlign w:val="center"/>
          </w:tcPr>
          <w:p w14:paraId="3CF2D8B6" w14:textId="782E2128" w:rsidR="003036AA" w:rsidRPr="00F63D22" w:rsidRDefault="693EF894" w:rsidP="00C517EA">
            <w:pPr>
              <w:rPr>
                <w:sz w:val="20"/>
                <w:szCs w:val="20"/>
                <w:lang w:val="es-ES"/>
              </w:rPr>
            </w:pPr>
            <w:r w:rsidRPr="057E9828">
              <w:rPr>
                <w:sz w:val="20"/>
                <w:szCs w:val="20"/>
                <w:lang w:val="es-ES"/>
              </w:rPr>
              <w:t>Versión inicial del proceso de control de cambios.</w:t>
            </w:r>
          </w:p>
        </w:tc>
      </w:tr>
      <w:tr w:rsidR="003036AA" w:rsidRPr="006E44DE" w14:paraId="0FB78278" w14:textId="77777777" w:rsidTr="09293407">
        <w:trPr>
          <w:trHeight w:val="465"/>
          <w:jc w:val="center"/>
        </w:trPr>
        <w:tc>
          <w:tcPr>
            <w:tcW w:w="1190" w:type="dxa"/>
            <w:vAlign w:val="center"/>
          </w:tcPr>
          <w:p w14:paraId="1FC39945" w14:textId="71FDFC8A" w:rsidR="003036AA" w:rsidRPr="00F63D22" w:rsidRDefault="6E66B53C" w:rsidP="09293407">
            <w:pPr>
              <w:jc w:val="center"/>
              <w:rPr>
                <w:sz w:val="20"/>
                <w:szCs w:val="20"/>
                <w:lang w:val="es-ES"/>
              </w:rPr>
            </w:pPr>
            <w:r w:rsidRPr="09293407">
              <w:rPr>
                <w:sz w:val="20"/>
                <w:szCs w:val="20"/>
                <w:lang w:val="es-ES"/>
              </w:rPr>
              <w:t>2.0</w:t>
            </w:r>
          </w:p>
        </w:tc>
        <w:tc>
          <w:tcPr>
            <w:tcW w:w="1215" w:type="dxa"/>
            <w:vAlign w:val="center"/>
          </w:tcPr>
          <w:p w14:paraId="0562CB0E" w14:textId="08414BDA" w:rsidR="003036AA" w:rsidRPr="00F63D22" w:rsidRDefault="6E66B53C" w:rsidP="09293407">
            <w:pPr>
              <w:jc w:val="center"/>
              <w:rPr>
                <w:sz w:val="20"/>
                <w:szCs w:val="20"/>
                <w:lang w:val="es-ES"/>
              </w:rPr>
            </w:pPr>
            <w:r w:rsidRPr="09293407">
              <w:rPr>
                <w:sz w:val="20"/>
                <w:szCs w:val="20"/>
                <w:lang w:val="es-ES"/>
              </w:rPr>
              <w:t>16/02/24</w:t>
            </w:r>
          </w:p>
        </w:tc>
        <w:tc>
          <w:tcPr>
            <w:tcW w:w="6089" w:type="dxa"/>
            <w:vAlign w:val="center"/>
          </w:tcPr>
          <w:p w14:paraId="34CE0A41" w14:textId="1C986564" w:rsidR="003036AA" w:rsidRPr="00F63D22" w:rsidRDefault="6E66B53C" w:rsidP="09293407">
            <w:pPr>
              <w:rPr>
                <w:sz w:val="20"/>
                <w:szCs w:val="20"/>
                <w:lang w:val="es-ES"/>
              </w:rPr>
            </w:pPr>
            <w:r w:rsidRPr="09293407">
              <w:rPr>
                <w:sz w:val="20"/>
                <w:szCs w:val="20"/>
                <w:lang w:val="es-ES"/>
              </w:rPr>
              <w:t>Versión tras los cambios recomendados y añadidos por nuestro equipo.</w:t>
            </w:r>
          </w:p>
        </w:tc>
      </w:tr>
      <w:tr w:rsidR="003036AA" w:rsidRPr="006E44DE" w14:paraId="62EBF3C5" w14:textId="77777777" w:rsidTr="09293407">
        <w:trPr>
          <w:trHeight w:val="465"/>
          <w:jc w:val="center"/>
        </w:trPr>
        <w:tc>
          <w:tcPr>
            <w:tcW w:w="1190" w:type="dxa"/>
            <w:vAlign w:val="center"/>
          </w:tcPr>
          <w:p w14:paraId="6D98A12B" w14:textId="53BD499A" w:rsidR="003036AA" w:rsidRPr="00F63D22" w:rsidRDefault="2D6684D2" w:rsidP="00C517EA">
            <w:pPr>
              <w:jc w:val="center"/>
              <w:rPr>
                <w:sz w:val="20"/>
                <w:szCs w:val="20"/>
                <w:lang w:val="es-ES"/>
              </w:rPr>
            </w:pPr>
            <w:r w:rsidRPr="5559AD43">
              <w:rPr>
                <w:sz w:val="20"/>
                <w:szCs w:val="20"/>
                <w:lang w:val="es-ES"/>
              </w:rPr>
              <w:t>3.0</w:t>
            </w:r>
          </w:p>
        </w:tc>
        <w:tc>
          <w:tcPr>
            <w:tcW w:w="1215" w:type="dxa"/>
            <w:vAlign w:val="center"/>
          </w:tcPr>
          <w:p w14:paraId="2946DB82" w14:textId="5CFBB3C2" w:rsidR="003036AA" w:rsidRPr="00F63D22" w:rsidRDefault="2D6684D2" w:rsidP="00C517EA">
            <w:pPr>
              <w:jc w:val="center"/>
              <w:rPr>
                <w:sz w:val="20"/>
                <w:szCs w:val="20"/>
                <w:lang w:val="es-ES"/>
              </w:rPr>
            </w:pPr>
            <w:r w:rsidRPr="5559AD43">
              <w:rPr>
                <w:sz w:val="20"/>
                <w:szCs w:val="20"/>
                <w:lang w:val="es-ES"/>
              </w:rPr>
              <w:t>25/02</w:t>
            </w:r>
            <w:r w:rsidRPr="3114071A">
              <w:rPr>
                <w:sz w:val="20"/>
                <w:szCs w:val="20"/>
                <w:lang w:val="es-ES"/>
              </w:rPr>
              <w:t>/24</w:t>
            </w:r>
          </w:p>
        </w:tc>
        <w:tc>
          <w:tcPr>
            <w:tcW w:w="6089" w:type="dxa"/>
            <w:vAlign w:val="center"/>
          </w:tcPr>
          <w:p w14:paraId="5997CC1D" w14:textId="5D902180" w:rsidR="003036AA" w:rsidRPr="00F63D22" w:rsidRDefault="2D6684D2" w:rsidP="00C517EA">
            <w:pPr>
              <w:rPr>
                <w:sz w:val="20"/>
                <w:szCs w:val="20"/>
                <w:lang w:val="es-ES"/>
              </w:rPr>
            </w:pPr>
            <w:r w:rsidRPr="53065A0A">
              <w:rPr>
                <w:sz w:val="20"/>
                <w:szCs w:val="20"/>
                <w:lang w:val="es-ES"/>
              </w:rPr>
              <w:t>Versión tras añadir el control de cambios Git y el modo de evaluación PokerScrum.</w:t>
            </w:r>
          </w:p>
        </w:tc>
      </w:tr>
      <w:tr w:rsidR="003036AA" w:rsidRPr="006E44DE" w14:paraId="110FFD37" w14:textId="77777777" w:rsidTr="09293407">
        <w:trPr>
          <w:trHeight w:val="465"/>
          <w:jc w:val="center"/>
        </w:trPr>
        <w:tc>
          <w:tcPr>
            <w:tcW w:w="1190" w:type="dxa"/>
            <w:vAlign w:val="center"/>
          </w:tcPr>
          <w:p w14:paraId="6B699379" w14:textId="77777777" w:rsidR="003036AA" w:rsidRPr="00F63D22" w:rsidRDefault="003036AA" w:rsidP="00C517EA">
            <w:pPr>
              <w:jc w:val="center"/>
              <w:rPr>
                <w:sz w:val="20"/>
                <w:szCs w:val="20"/>
                <w:lang w:val="es-ES_tradnl"/>
              </w:rPr>
            </w:pPr>
          </w:p>
        </w:tc>
        <w:tc>
          <w:tcPr>
            <w:tcW w:w="1215" w:type="dxa"/>
            <w:vAlign w:val="center"/>
          </w:tcPr>
          <w:p w14:paraId="3FE9F23F" w14:textId="77777777" w:rsidR="003036AA" w:rsidRPr="00F63D22" w:rsidRDefault="003036AA" w:rsidP="00C517EA">
            <w:pPr>
              <w:jc w:val="center"/>
              <w:rPr>
                <w:sz w:val="20"/>
                <w:szCs w:val="20"/>
                <w:lang w:val="es-ES_tradnl"/>
              </w:rPr>
            </w:pPr>
          </w:p>
        </w:tc>
        <w:tc>
          <w:tcPr>
            <w:tcW w:w="6089" w:type="dxa"/>
            <w:vAlign w:val="center"/>
          </w:tcPr>
          <w:p w14:paraId="1F72F646" w14:textId="77777777" w:rsidR="003036AA" w:rsidRPr="00F63D22" w:rsidRDefault="003036AA" w:rsidP="00C517EA">
            <w:pPr>
              <w:rPr>
                <w:sz w:val="20"/>
                <w:szCs w:val="20"/>
                <w:lang w:val="es-ES_tradnl"/>
              </w:rPr>
            </w:pPr>
          </w:p>
        </w:tc>
      </w:tr>
      <w:tr w:rsidR="003036AA" w:rsidRPr="006E44DE" w14:paraId="08CE6F91" w14:textId="77777777" w:rsidTr="09293407">
        <w:trPr>
          <w:trHeight w:val="465"/>
          <w:jc w:val="center"/>
        </w:trPr>
        <w:tc>
          <w:tcPr>
            <w:tcW w:w="1190" w:type="dxa"/>
            <w:vAlign w:val="center"/>
          </w:tcPr>
          <w:p w14:paraId="61CDCEAD" w14:textId="77777777" w:rsidR="003036AA" w:rsidRPr="00F63D22" w:rsidRDefault="003036AA" w:rsidP="00C517EA">
            <w:pPr>
              <w:jc w:val="center"/>
              <w:rPr>
                <w:sz w:val="20"/>
                <w:szCs w:val="20"/>
                <w:lang w:val="es-ES_tradnl"/>
              </w:rPr>
            </w:pPr>
          </w:p>
        </w:tc>
        <w:tc>
          <w:tcPr>
            <w:tcW w:w="1215" w:type="dxa"/>
            <w:vAlign w:val="center"/>
          </w:tcPr>
          <w:p w14:paraId="6BB9E253" w14:textId="77777777" w:rsidR="003036AA" w:rsidRPr="00F63D22" w:rsidRDefault="003036AA" w:rsidP="00C517EA">
            <w:pPr>
              <w:jc w:val="center"/>
              <w:rPr>
                <w:sz w:val="20"/>
                <w:szCs w:val="20"/>
                <w:lang w:val="es-ES_tradnl"/>
              </w:rPr>
            </w:pPr>
          </w:p>
        </w:tc>
        <w:tc>
          <w:tcPr>
            <w:tcW w:w="6089" w:type="dxa"/>
            <w:vAlign w:val="center"/>
          </w:tcPr>
          <w:p w14:paraId="23DE523C" w14:textId="77777777" w:rsidR="003036AA" w:rsidRPr="00F63D22" w:rsidRDefault="003036AA" w:rsidP="00C517EA">
            <w:pPr>
              <w:rPr>
                <w:sz w:val="20"/>
                <w:szCs w:val="20"/>
                <w:lang w:val="es-ES_tradnl"/>
              </w:rPr>
            </w:pPr>
          </w:p>
        </w:tc>
      </w:tr>
      <w:tr w:rsidR="003036AA" w:rsidRPr="006E44DE" w14:paraId="52E56223" w14:textId="77777777" w:rsidTr="09293407">
        <w:trPr>
          <w:trHeight w:val="465"/>
          <w:jc w:val="center"/>
        </w:trPr>
        <w:tc>
          <w:tcPr>
            <w:tcW w:w="1190" w:type="dxa"/>
            <w:vAlign w:val="center"/>
          </w:tcPr>
          <w:p w14:paraId="07547A01" w14:textId="77777777" w:rsidR="003036AA" w:rsidRPr="00F63D22" w:rsidRDefault="003036AA" w:rsidP="00C517EA">
            <w:pPr>
              <w:jc w:val="center"/>
              <w:rPr>
                <w:sz w:val="20"/>
                <w:szCs w:val="20"/>
                <w:lang w:val="es-ES_tradnl"/>
              </w:rPr>
            </w:pPr>
          </w:p>
        </w:tc>
        <w:tc>
          <w:tcPr>
            <w:tcW w:w="1215" w:type="dxa"/>
            <w:vAlign w:val="center"/>
          </w:tcPr>
          <w:p w14:paraId="5043CB0F" w14:textId="77777777" w:rsidR="003036AA" w:rsidRPr="00F63D22" w:rsidRDefault="003036AA" w:rsidP="00C517EA">
            <w:pPr>
              <w:jc w:val="center"/>
              <w:rPr>
                <w:sz w:val="20"/>
                <w:szCs w:val="20"/>
                <w:lang w:val="es-ES_tradnl"/>
              </w:rPr>
            </w:pPr>
          </w:p>
        </w:tc>
        <w:tc>
          <w:tcPr>
            <w:tcW w:w="6089" w:type="dxa"/>
            <w:vAlign w:val="center"/>
          </w:tcPr>
          <w:p w14:paraId="07459315" w14:textId="77777777" w:rsidR="003036AA" w:rsidRPr="00F63D22" w:rsidRDefault="003036AA" w:rsidP="00C517EA">
            <w:pPr>
              <w:rPr>
                <w:sz w:val="20"/>
                <w:szCs w:val="20"/>
                <w:lang w:val="es-ES_tradnl"/>
              </w:rPr>
            </w:pPr>
          </w:p>
        </w:tc>
      </w:tr>
    </w:tbl>
    <w:p w14:paraId="6537F28F" w14:textId="77777777" w:rsidR="00F63D22" w:rsidRDefault="00F63D22" w:rsidP="003036AA">
      <w:pPr>
        <w:rPr>
          <w:lang w:val="es-ES_tradnl"/>
        </w:rPr>
      </w:pPr>
    </w:p>
    <w:p w14:paraId="44E871BC" w14:textId="77777777" w:rsidR="002E2E8A" w:rsidRDefault="002E2E8A" w:rsidP="003036AA">
      <w:pPr>
        <w:rPr>
          <w:lang w:val="es-ES_tradnl"/>
        </w:rPr>
      </w:pPr>
    </w:p>
    <w:p w14:paraId="144A5D23" w14:textId="77777777" w:rsidR="002E2E8A" w:rsidRDefault="002E2E8A" w:rsidP="003036AA">
      <w:pPr>
        <w:rPr>
          <w:lang w:val="es-ES_tradnl"/>
        </w:rPr>
      </w:pPr>
    </w:p>
    <w:p w14:paraId="738610EB" w14:textId="77777777" w:rsidR="002E2E8A" w:rsidRPr="00F63D22" w:rsidRDefault="002E2E8A" w:rsidP="003036AA">
      <w:pPr>
        <w:rPr>
          <w:lang w:val="es-ES_tradnl"/>
        </w:rPr>
        <w:sectPr w:rsidR="002E2E8A" w:rsidRPr="00F63D22" w:rsidSect="005544A2">
          <w:headerReference w:type="default" r:id="rId8"/>
          <w:footerReference w:type="first" r:id="rId9"/>
          <w:pgSz w:w="11906" w:h="16838"/>
          <w:pgMar w:top="1270" w:right="1701" w:bottom="1417" w:left="1701" w:header="708" w:footer="708" w:gutter="0"/>
          <w:pgNumType w:start="0"/>
          <w:cols w:space="708"/>
          <w:titlePg/>
          <w:docGrid w:linePitch="360"/>
        </w:sectPr>
      </w:pPr>
    </w:p>
    <w:p w14:paraId="637805D2" w14:textId="77777777" w:rsidR="001061FB" w:rsidRPr="00F63D22" w:rsidRDefault="001061FB" w:rsidP="003036AA">
      <w:pPr>
        <w:rPr>
          <w:lang w:val="es-ES_tradnl"/>
        </w:rPr>
      </w:pPr>
    </w:p>
    <w:p w14:paraId="463F29E8" w14:textId="77777777" w:rsidR="001061FB" w:rsidRPr="00F63D22" w:rsidRDefault="001061FB" w:rsidP="001061FB">
      <w:pPr>
        <w:rPr>
          <w:lang w:val="es-ES_tradnl"/>
        </w:rPr>
      </w:pPr>
    </w:p>
    <w:p w14:paraId="3A0FF5F2" w14:textId="39D03556" w:rsidR="003036AA" w:rsidRPr="00F63D22" w:rsidRDefault="5D0F54B1" w:rsidP="59507985">
      <w:pPr>
        <w:rPr>
          <w:b/>
          <w:bCs/>
          <w:sz w:val="28"/>
          <w:szCs w:val="28"/>
          <w:lang w:val="es-ES"/>
        </w:rPr>
      </w:pPr>
      <w:r w:rsidRPr="59507985">
        <w:rPr>
          <w:b/>
          <w:bCs/>
          <w:sz w:val="28"/>
          <w:szCs w:val="28"/>
          <w:lang w:val="es-ES"/>
        </w:rPr>
        <w:t>ÍNDICE</w:t>
      </w:r>
    </w:p>
    <w:p w14:paraId="5630AD66" w14:textId="77777777" w:rsidR="003036AA" w:rsidRPr="00F63D22" w:rsidRDefault="003036AA" w:rsidP="001061FB">
      <w:pPr>
        <w:rPr>
          <w:lang w:val="es-ES_tradnl"/>
        </w:rPr>
      </w:pPr>
    </w:p>
    <w:p w14:paraId="069A2E96" w14:textId="47F0870D" w:rsidR="004D546D" w:rsidRPr="0081101D" w:rsidRDefault="00A63850" w:rsidP="7741F1B8">
      <w:pPr>
        <w:pStyle w:val="TOC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670D48BC">
        <w:instrText>TOC \o "1-3" \h \z \u</w:instrText>
      </w:r>
      <w:r>
        <w:fldChar w:fldCharType="separate"/>
      </w:r>
      <w:hyperlink w:anchor="_Toc1324412014">
        <w:r w:rsidR="7741F1B8" w:rsidRPr="7741F1B8">
          <w:rPr>
            <w:rStyle w:val="Hyperlink"/>
          </w:rPr>
          <w:t>1</w:t>
        </w:r>
        <w:r w:rsidR="670D48BC">
          <w:tab/>
        </w:r>
        <w:r w:rsidR="7741F1B8" w:rsidRPr="7741F1B8">
          <w:rPr>
            <w:rStyle w:val="Hyperlink"/>
          </w:rPr>
          <w:t>Información sobre la práctica a realizar</w:t>
        </w:r>
        <w:r w:rsidR="670D48BC">
          <w:tab/>
        </w:r>
        <w:r w:rsidR="670D48BC">
          <w:fldChar w:fldCharType="begin"/>
        </w:r>
        <w:r w:rsidR="670D48BC">
          <w:instrText>PAGEREF _Toc1324412014 \h</w:instrText>
        </w:r>
        <w:r w:rsidR="670D48BC">
          <w:fldChar w:fldCharType="separate"/>
        </w:r>
        <w:r w:rsidR="7741F1B8" w:rsidRPr="7741F1B8">
          <w:rPr>
            <w:rStyle w:val="Hyperlink"/>
          </w:rPr>
          <w:t>4</w:t>
        </w:r>
        <w:r w:rsidR="670D48BC">
          <w:fldChar w:fldCharType="end"/>
        </w:r>
      </w:hyperlink>
    </w:p>
    <w:p w14:paraId="32BC862E" w14:textId="2A374D2C"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15282252">
        <w:r w:rsidR="7741F1B8" w:rsidRPr="7741F1B8">
          <w:rPr>
            <w:rStyle w:val="Hyperlink"/>
          </w:rPr>
          <w:t>1.1</w:t>
        </w:r>
        <w:r w:rsidR="00A63850">
          <w:tab/>
        </w:r>
        <w:r w:rsidR="7741F1B8" w:rsidRPr="7741F1B8">
          <w:rPr>
            <w:rStyle w:val="Hyperlink"/>
          </w:rPr>
          <w:t>Descripción de la práctica</w:t>
        </w:r>
        <w:r w:rsidR="00A63850">
          <w:tab/>
        </w:r>
        <w:r w:rsidR="00A63850">
          <w:fldChar w:fldCharType="begin"/>
        </w:r>
        <w:r w:rsidR="00A63850">
          <w:instrText>PAGEREF _Toc115282252 \h</w:instrText>
        </w:r>
        <w:r w:rsidR="00A63850">
          <w:fldChar w:fldCharType="separate"/>
        </w:r>
        <w:r w:rsidR="7741F1B8" w:rsidRPr="7741F1B8">
          <w:rPr>
            <w:rStyle w:val="Hyperlink"/>
          </w:rPr>
          <w:t>4</w:t>
        </w:r>
        <w:r w:rsidR="00A63850">
          <w:fldChar w:fldCharType="end"/>
        </w:r>
      </w:hyperlink>
    </w:p>
    <w:p w14:paraId="5FE86535" w14:textId="41CF7245"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321842363">
        <w:r w:rsidR="7741F1B8" w:rsidRPr="7741F1B8">
          <w:rPr>
            <w:rStyle w:val="Hyperlink"/>
          </w:rPr>
          <w:t>1.2</w:t>
        </w:r>
        <w:r w:rsidR="00A63850">
          <w:tab/>
        </w:r>
        <w:r w:rsidR="7741F1B8" w:rsidRPr="7741F1B8">
          <w:rPr>
            <w:rStyle w:val="Hyperlink"/>
          </w:rPr>
          <w:t>Descripción del grupo de trabajo</w:t>
        </w:r>
        <w:r w:rsidR="00A63850">
          <w:tab/>
        </w:r>
        <w:r w:rsidR="00A63850">
          <w:fldChar w:fldCharType="begin"/>
        </w:r>
        <w:r w:rsidR="00A63850">
          <w:instrText>PAGEREF _Toc321842363 \h</w:instrText>
        </w:r>
        <w:r w:rsidR="00A63850">
          <w:fldChar w:fldCharType="separate"/>
        </w:r>
        <w:r w:rsidR="7741F1B8" w:rsidRPr="7741F1B8">
          <w:rPr>
            <w:rStyle w:val="Hyperlink"/>
          </w:rPr>
          <w:t>4</w:t>
        </w:r>
        <w:r w:rsidR="00A63850">
          <w:fldChar w:fldCharType="end"/>
        </w:r>
      </w:hyperlink>
    </w:p>
    <w:p w14:paraId="4CC08D79" w14:textId="4A79B062"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798756906">
        <w:r w:rsidR="7741F1B8" w:rsidRPr="7741F1B8">
          <w:rPr>
            <w:rStyle w:val="Hyperlink"/>
          </w:rPr>
          <w:t>1.3</w:t>
        </w:r>
        <w:r w:rsidR="00A63850">
          <w:tab/>
        </w:r>
        <w:r w:rsidR="7741F1B8" w:rsidRPr="7741F1B8">
          <w:rPr>
            <w:rStyle w:val="Hyperlink"/>
          </w:rPr>
          <w:t>Seguimiento de la práctica</w:t>
        </w:r>
        <w:r w:rsidR="00A63850">
          <w:tab/>
        </w:r>
        <w:r w:rsidR="00A63850">
          <w:fldChar w:fldCharType="begin"/>
        </w:r>
        <w:r w:rsidR="00A63850">
          <w:instrText>PAGEREF _Toc798756906 \h</w:instrText>
        </w:r>
        <w:r w:rsidR="00A63850">
          <w:fldChar w:fldCharType="separate"/>
        </w:r>
        <w:r w:rsidR="7741F1B8" w:rsidRPr="7741F1B8">
          <w:rPr>
            <w:rStyle w:val="Hyperlink"/>
          </w:rPr>
          <w:t>4</w:t>
        </w:r>
        <w:r w:rsidR="00A63850">
          <w:fldChar w:fldCharType="end"/>
        </w:r>
      </w:hyperlink>
    </w:p>
    <w:p w14:paraId="7E387BF7" w14:textId="22A5A130" w:rsidR="004D546D" w:rsidRPr="0081101D" w:rsidRDefault="00691949" w:rsidP="7741F1B8">
      <w:pPr>
        <w:pStyle w:val="TOC1"/>
        <w:tabs>
          <w:tab w:val="clear" w:pos="8494"/>
          <w:tab w:val="left" w:pos="480"/>
          <w:tab w:val="right" w:leader="dot" w:pos="8490"/>
        </w:tabs>
        <w:rPr>
          <w:rFonts w:ascii="Calibri" w:hAnsi="Calibri"/>
          <w:b w:val="0"/>
          <w:bCs w:val="0"/>
          <w:smallCaps w:val="0"/>
          <w:noProof/>
          <w:sz w:val="22"/>
          <w:szCs w:val="22"/>
          <w:lang w:val="es-ES" w:eastAsia="es-ES" w:bidi="ar-SA"/>
        </w:rPr>
      </w:pPr>
      <w:hyperlink w:anchor="_Toc1324348489">
        <w:r w:rsidR="7741F1B8" w:rsidRPr="7741F1B8">
          <w:rPr>
            <w:rStyle w:val="Hyperlink"/>
          </w:rPr>
          <w:t>2</w:t>
        </w:r>
        <w:r w:rsidR="00A63850">
          <w:tab/>
        </w:r>
        <w:r w:rsidR="7741F1B8" w:rsidRPr="7741F1B8">
          <w:rPr>
            <w:rStyle w:val="Hyperlink"/>
          </w:rPr>
          <w:t>DOCUMENTACIÓN DE LA PRÁCTICA</w:t>
        </w:r>
        <w:r w:rsidR="00A63850">
          <w:tab/>
        </w:r>
        <w:r w:rsidR="00A63850">
          <w:fldChar w:fldCharType="begin"/>
        </w:r>
        <w:r w:rsidR="00A63850">
          <w:instrText>PAGEREF _Toc1324348489 \h</w:instrText>
        </w:r>
        <w:r w:rsidR="00A63850">
          <w:fldChar w:fldCharType="separate"/>
        </w:r>
        <w:r w:rsidR="7741F1B8" w:rsidRPr="7741F1B8">
          <w:rPr>
            <w:rStyle w:val="Hyperlink"/>
          </w:rPr>
          <w:t>4</w:t>
        </w:r>
        <w:r w:rsidR="00A63850">
          <w:fldChar w:fldCharType="end"/>
        </w:r>
      </w:hyperlink>
    </w:p>
    <w:p w14:paraId="3D02604C" w14:textId="1F184041"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951491635">
        <w:r w:rsidR="7741F1B8" w:rsidRPr="7741F1B8">
          <w:rPr>
            <w:rStyle w:val="Hyperlink"/>
          </w:rPr>
          <w:t>2.1</w:t>
        </w:r>
        <w:r w:rsidR="00A63850">
          <w:tab/>
        </w:r>
        <w:r w:rsidR="7741F1B8" w:rsidRPr="7741F1B8">
          <w:rPr>
            <w:rStyle w:val="Hyperlink"/>
          </w:rPr>
          <w:t>Descripción del proceso de control de cambios</w:t>
        </w:r>
        <w:r w:rsidR="00A63850">
          <w:tab/>
        </w:r>
        <w:r w:rsidR="00A63850">
          <w:fldChar w:fldCharType="begin"/>
        </w:r>
        <w:r w:rsidR="00A63850">
          <w:instrText>PAGEREF _Toc1951491635 \h</w:instrText>
        </w:r>
        <w:r w:rsidR="00A63850">
          <w:fldChar w:fldCharType="separate"/>
        </w:r>
        <w:r w:rsidR="7741F1B8" w:rsidRPr="7741F1B8">
          <w:rPr>
            <w:rStyle w:val="Hyperlink"/>
          </w:rPr>
          <w:t>5</w:t>
        </w:r>
        <w:r w:rsidR="00A63850">
          <w:fldChar w:fldCharType="end"/>
        </w:r>
      </w:hyperlink>
    </w:p>
    <w:p w14:paraId="3205F92F" w14:textId="1A5A1C8C"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879581391">
        <w:r w:rsidR="7741F1B8" w:rsidRPr="7741F1B8">
          <w:rPr>
            <w:rStyle w:val="Hyperlink"/>
          </w:rPr>
          <w:t>2.2</w:t>
        </w:r>
        <w:r w:rsidR="00A63850">
          <w:tab/>
        </w:r>
        <w:r w:rsidR="7741F1B8" w:rsidRPr="7741F1B8">
          <w:rPr>
            <w:rStyle w:val="Hyperlink"/>
          </w:rPr>
          <w:t>Sistema de control del proceso</w:t>
        </w:r>
        <w:r w:rsidR="00A63850">
          <w:tab/>
        </w:r>
        <w:r w:rsidR="00A63850">
          <w:fldChar w:fldCharType="begin"/>
        </w:r>
        <w:r w:rsidR="00A63850">
          <w:instrText>PAGEREF _Toc879581391 \h</w:instrText>
        </w:r>
        <w:r w:rsidR="00A63850">
          <w:fldChar w:fldCharType="separate"/>
        </w:r>
        <w:r w:rsidR="7741F1B8" w:rsidRPr="7741F1B8">
          <w:rPr>
            <w:rStyle w:val="Hyperlink"/>
          </w:rPr>
          <w:t>5</w:t>
        </w:r>
        <w:r w:rsidR="00A63850">
          <w:fldChar w:fldCharType="end"/>
        </w:r>
      </w:hyperlink>
    </w:p>
    <w:p w14:paraId="04FC694B" w14:textId="07BB958F" w:rsidR="004D546D" w:rsidRPr="0081101D" w:rsidRDefault="00691949" w:rsidP="7741F1B8">
      <w:pPr>
        <w:pStyle w:val="TOC3"/>
        <w:tabs>
          <w:tab w:val="left" w:pos="1200"/>
          <w:tab w:val="right" w:leader="dot" w:pos="8490"/>
        </w:tabs>
        <w:rPr>
          <w:rFonts w:ascii="Calibri" w:hAnsi="Calibri"/>
          <w:b w:val="0"/>
          <w:smallCaps w:val="0"/>
          <w:noProof/>
          <w:sz w:val="22"/>
          <w:szCs w:val="22"/>
          <w:lang w:val="es-ES" w:eastAsia="es-ES" w:bidi="ar-SA"/>
        </w:rPr>
      </w:pPr>
      <w:hyperlink w:anchor="_Toc888647636">
        <w:r w:rsidR="7741F1B8" w:rsidRPr="7741F1B8">
          <w:rPr>
            <w:rStyle w:val="Hyperlink"/>
          </w:rPr>
          <w:t>2.2.1</w:t>
        </w:r>
        <w:r w:rsidR="00A63850">
          <w:tab/>
        </w:r>
        <w:r w:rsidR="7741F1B8" w:rsidRPr="7741F1B8">
          <w:rPr>
            <w:rStyle w:val="Hyperlink"/>
          </w:rPr>
          <w:t>Descripción de la estructura</w:t>
        </w:r>
        <w:r w:rsidR="00A63850">
          <w:tab/>
        </w:r>
        <w:r w:rsidR="00A63850">
          <w:fldChar w:fldCharType="begin"/>
        </w:r>
        <w:r w:rsidR="00A63850">
          <w:instrText>PAGEREF _Toc888647636 \h</w:instrText>
        </w:r>
        <w:r w:rsidR="00A63850">
          <w:fldChar w:fldCharType="separate"/>
        </w:r>
        <w:r w:rsidR="7741F1B8" w:rsidRPr="7741F1B8">
          <w:rPr>
            <w:rStyle w:val="Hyperlink"/>
          </w:rPr>
          <w:t>5</w:t>
        </w:r>
        <w:r w:rsidR="00A63850">
          <w:fldChar w:fldCharType="end"/>
        </w:r>
      </w:hyperlink>
    </w:p>
    <w:p w14:paraId="7AF19D8B" w14:textId="3403653D" w:rsidR="004D546D" w:rsidRPr="0081101D" w:rsidRDefault="00691949" w:rsidP="7741F1B8">
      <w:pPr>
        <w:pStyle w:val="TOC3"/>
        <w:tabs>
          <w:tab w:val="left" w:pos="1200"/>
          <w:tab w:val="right" w:leader="dot" w:pos="8490"/>
        </w:tabs>
        <w:rPr>
          <w:rFonts w:ascii="Calibri" w:hAnsi="Calibri"/>
          <w:b w:val="0"/>
          <w:smallCaps w:val="0"/>
          <w:noProof/>
          <w:sz w:val="22"/>
          <w:szCs w:val="22"/>
          <w:lang w:val="es-ES" w:eastAsia="es-ES" w:bidi="ar-SA"/>
        </w:rPr>
      </w:pPr>
      <w:hyperlink w:anchor="_Toc807714128">
        <w:r w:rsidR="7741F1B8" w:rsidRPr="7741F1B8">
          <w:rPr>
            <w:rStyle w:val="Hyperlink"/>
          </w:rPr>
          <w:t>2.2.2</w:t>
        </w:r>
        <w:r w:rsidR="00A63850">
          <w:tab/>
        </w:r>
        <w:r w:rsidR="7741F1B8" w:rsidRPr="7741F1B8">
          <w:rPr>
            <w:rStyle w:val="Hyperlink"/>
          </w:rPr>
          <w:t>Cambio de ficheros</w:t>
        </w:r>
        <w:r w:rsidR="00A63850">
          <w:tab/>
        </w:r>
        <w:r w:rsidR="00A63850">
          <w:fldChar w:fldCharType="begin"/>
        </w:r>
        <w:r w:rsidR="00A63850">
          <w:instrText>PAGEREF _Toc807714128 \h</w:instrText>
        </w:r>
        <w:r w:rsidR="00A63850">
          <w:fldChar w:fldCharType="separate"/>
        </w:r>
        <w:r w:rsidR="7741F1B8" w:rsidRPr="7741F1B8">
          <w:rPr>
            <w:rStyle w:val="Hyperlink"/>
          </w:rPr>
          <w:t>5</w:t>
        </w:r>
        <w:r w:rsidR="00A63850">
          <w:fldChar w:fldCharType="end"/>
        </w:r>
      </w:hyperlink>
    </w:p>
    <w:p w14:paraId="3A3DF237" w14:textId="76B24F15" w:rsidR="004D546D" w:rsidRPr="0081101D" w:rsidRDefault="00691949" w:rsidP="7741F1B8">
      <w:pPr>
        <w:pStyle w:val="TOC3"/>
        <w:tabs>
          <w:tab w:val="left" w:pos="1200"/>
          <w:tab w:val="right" w:leader="dot" w:pos="8490"/>
        </w:tabs>
        <w:rPr>
          <w:rFonts w:ascii="Calibri" w:hAnsi="Calibri"/>
          <w:b w:val="0"/>
          <w:smallCaps w:val="0"/>
          <w:noProof/>
          <w:sz w:val="22"/>
          <w:szCs w:val="22"/>
          <w:lang w:val="es-ES" w:eastAsia="es-ES" w:bidi="ar-SA"/>
        </w:rPr>
      </w:pPr>
      <w:hyperlink w:anchor="_Toc1908812910">
        <w:r w:rsidR="7741F1B8" w:rsidRPr="7741F1B8">
          <w:rPr>
            <w:rStyle w:val="Hyperlink"/>
          </w:rPr>
          <w:t>2.2.3</w:t>
        </w:r>
        <w:r w:rsidR="00A63850">
          <w:tab/>
        </w:r>
        <w:r w:rsidR="7741F1B8" w:rsidRPr="7741F1B8">
          <w:rPr>
            <w:rStyle w:val="Hyperlink"/>
          </w:rPr>
          <w:t>Uso de etiquetas</w:t>
        </w:r>
        <w:r w:rsidR="00A63850">
          <w:tab/>
        </w:r>
        <w:r w:rsidR="00A63850">
          <w:fldChar w:fldCharType="begin"/>
        </w:r>
        <w:r w:rsidR="00A63850">
          <w:instrText>PAGEREF _Toc1908812910 \h</w:instrText>
        </w:r>
        <w:r w:rsidR="00A63850">
          <w:fldChar w:fldCharType="separate"/>
        </w:r>
        <w:r w:rsidR="7741F1B8" w:rsidRPr="7741F1B8">
          <w:rPr>
            <w:rStyle w:val="Hyperlink"/>
          </w:rPr>
          <w:t>6</w:t>
        </w:r>
        <w:r w:rsidR="00A63850">
          <w:fldChar w:fldCharType="end"/>
        </w:r>
      </w:hyperlink>
    </w:p>
    <w:p w14:paraId="63F7BAF3" w14:textId="63EE378B"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870502806">
        <w:r w:rsidR="7741F1B8" w:rsidRPr="7741F1B8">
          <w:rPr>
            <w:rStyle w:val="Hyperlink"/>
          </w:rPr>
          <w:t>2.3</w:t>
        </w:r>
        <w:r w:rsidR="00A63850">
          <w:tab/>
        </w:r>
        <w:r w:rsidR="7741F1B8" w:rsidRPr="7741F1B8">
          <w:rPr>
            <w:rStyle w:val="Hyperlink"/>
          </w:rPr>
          <w:t>Metodología Poker Scrum</w:t>
        </w:r>
        <w:r w:rsidR="00A63850">
          <w:tab/>
        </w:r>
        <w:r w:rsidR="00A63850">
          <w:fldChar w:fldCharType="begin"/>
        </w:r>
        <w:r w:rsidR="00A63850">
          <w:instrText>PAGEREF _Toc1870502806 \h</w:instrText>
        </w:r>
        <w:r w:rsidR="00A63850">
          <w:fldChar w:fldCharType="separate"/>
        </w:r>
        <w:r w:rsidR="7741F1B8" w:rsidRPr="7741F1B8">
          <w:rPr>
            <w:rStyle w:val="Hyperlink"/>
          </w:rPr>
          <w:t>6</w:t>
        </w:r>
        <w:r w:rsidR="00A63850">
          <w:fldChar w:fldCharType="end"/>
        </w:r>
      </w:hyperlink>
    </w:p>
    <w:p w14:paraId="221611A7" w14:textId="7734547E"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672469408">
        <w:r w:rsidR="7741F1B8" w:rsidRPr="7741F1B8">
          <w:rPr>
            <w:rStyle w:val="Hyperlink"/>
          </w:rPr>
          <w:t>2.4</w:t>
        </w:r>
        <w:r w:rsidR="00A63850">
          <w:tab/>
        </w:r>
        <w:r w:rsidR="7741F1B8" w:rsidRPr="7741F1B8">
          <w:rPr>
            <w:rStyle w:val="Hyperlink"/>
          </w:rPr>
          <w:t>Diagrama de actividades</w:t>
        </w:r>
        <w:r w:rsidR="00A63850">
          <w:tab/>
        </w:r>
        <w:r w:rsidR="00A63850">
          <w:fldChar w:fldCharType="begin"/>
        </w:r>
        <w:r w:rsidR="00A63850">
          <w:instrText>PAGEREF _Toc672469408 \h</w:instrText>
        </w:r>
        <w:r w:rsidR="00A63850">
          <w:fldChar w:fldCharType="separate"/>
        </w:r>
        <w:r w:rsidR="7741F1B8" w:rsidRPr="7741F1B8">
          <w:rPr>
            <w:rStyle w:val="Hyperlink"/>
          </w:rPr>
          <w:t>7</w:t>
        </w:r>
        <w:r w:rsidR="00A63850">
          <w:fldChar w:fldCharType="end"/>
        </w:r>
      </w:hyperlink>
    </w:p>
    <w:p w14:paraId="01EBACF4" w14:textId="0EE8824F" w:rsidR="004D546D" w:rsidRPr="0081101D" w:rsidRDefault="00691949" w:rsidP="7741F1B8">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29485650">
        <w:r w:rsidR="7741F1B8" w:rsidRPr="7741F1B8">
          <w:rPr>
            <w:rStyle w:val="Hyperlink"/>
          </w:rPr>
          <w:t>2.5</w:t>
        </w:r>
        <w:r w:rsidR="00A63850">
          <w:tab/>
        </w:r>
        <w:r w:rsidR="7741F1B8" w:rsidRPr="7741F1B8">
          <w:rPr>
            <w:rStyle w:val="Hyperlink"/>
          </w:rPr>
          <w:t>Definición de Actividades</w:t>
        </w:r>
        <w:r w:rsidR="00A63850">
          <w:tab/>
        </w:r>
        <w:r w:rsidR="00A63850">
          <w:fldChar w:fldCharType="begin"/>
        </w:r>
        <w:r w:rsidR="00A63850">
          <w:instrText>PAGEREF _Toc229485650 \h</w:instrText>
        </w:r>
        <w:r w:rsidR="00A63850">
          <w:fldChar w:fldCharType="separate"/>
        </w:r>
        <w:r w:rsidR="7741F1B8" w:rsidRPr="7741F1B8">
          <w:rPr>
            <w:rStyle w:val="Hyperlink"/>
          </w:rPr>
          <w:t>7</w:t>
        </w:r>
        <w:r w:rsidR="00A63850">
          <w:fldChar w:fldCharType="end"/>
        </w:r>
      </w:hyperlink>
    </w:p>
    <w:p w14:paraId="0CCC11C3" w14:textId="4A632427" w:rsidR="004D546D" w:rsidRPr="0081101D" w:rsidRDefault="00691949" w:rsidP="7741F1B8">
      <w:pPr>
        <w:pStyle w:val="TOC3"/>
        <w:tabs>
          <w:tab w:val="left" w:pos="1200"/>
          <w:tab w:val="right" w:leader="dot" w:pos="8490"/>
        </w:tabs>
        <w:rPr>
          <w:rFonts w:ascii="Calibri" w:hAnsi="Calibri"/>
          <w:b w:val="0"/>
          <w:smallCaps w:val="0"/>
          <w:noProof/>
          <w:sz w:val="22"/>
          <w:szCs w:val="22"/>
          <w:lang w:val="es-ES" w:eastAsia="es-ES" w:bidi="ar-SA"/>
        </w:rPr>
      </w:pPr>
      <w:hyperlink w:anchor="_Toc936913993">
        <w:r w:rsidR="7741F1B8" w:rsidRPr="7741F1B8">
          <w:rPr>
            <w:rStyle w:val="Hyperlink"/>
          </w:rPr>
          <w:t>2.5.1</w:t>
        </w:r>
        <w:r w:rsidR="00A63850">
          <w:tab/>
        </w:r>
        <w:r w:rsidR="7741F1B8" w:rsidRPr="7741F1B8">
          <w:rPr>
            <w:rStyle w:val="Hyperlink"/>
          </w:rPr>
          <w:t>Actividad 1: Identificación del problema</w:t>
        </w:r>
        <w:r w:rsidR="00A63850">
          <w:tab/>
        </w:r>
        <w:r w:rsidR="00A63850">
          <w:fldChar w:fldCharType="begin"/>
        </w:r>
        <w:r w:rsidR="00A63850">
          <w:instrText>PAGEREF _Toc936913993 \h</w:instrText>
        </w:r>
        <w:r w:rsidR="00A63850">
          <w:fldChar w:fldCharType="separate"/>
        </w:r>
        <w:r w:rsidR="7741F1B8" w:rsidRPr="7741F1B8">
          <w:rPr>
            <w:rStyle w:val="Hyperlink"/>
          </w:rPr>
          <w:t>8</w:t>
        </w:r>
        <w:r w:rsidR="00A63850">
          <w:fldChar w:fldCharType="end"/>
        </w:r>
      </w:hyperlink>
    </w:p>
    <w:p w14:paraId="35ABE584" w14:textId="3BF724BE" w:rsidR="004D546D" w:rsidRPr="0081101D" w:rsidRDefault="00691949" w:rsidP="7741F1B8">
      <w:pPr>
        <w:pStyle w:val="TOC3"/>
        <w:tabs>
          <w:tab w:val="left" w:pos="1200"/>
          <w:tab w:val="right" w:leader="dot" w:pos="8490"/>
        </w:tabs>
        <w:rPr>
          <w:rFonts w:ascii="Calibri" w:hAnsi="Calibri"/>
          <w:b w:val="0"/>
          <w:smallCaps w:val="0"/>
          <w:noProof/>
          <w:sz w:val="22"/>
          <w:szCs w:val="22"/>
          <w:lang w:val="es-ES" w:eastAsia="es-ES" w:bidi="ar-SA"/>
        </w:rPr>
      </w:pPr>
      <w:hyperlink w:anchor="_Toc2083288774">
        <w:r w:rsidR="7741F1B8" w:rsidRPr="7741F1B8">
          <w:rPr>
            <w:rStyle w:val="Hyperlink"/>
          </w:rPr>
          <w:t>2.5.2</w:t>
        </w:r>
        <w:r w:rsidR="00A63850">
          <w:tab/>
        </w:r>
        <w:r w:rsidR="7741F1B8" w:rsidRPr="7741F1B8">
          <w:rPr>
            <w:rStyle w:val="Hyperlink"/>
          </w:rPr>
          <w:t>Actividad 2: Analizar y evaluar las propuestas</w:t>
        </w:r>
        <w:r w:rsidR="00A63850">
          <w:tab/>
        </w:r>
        <w:r w:rsidR="00A63850">
          <w:fldChar w:fldCharType="begin"/>
        </w:r>
        <w:r w:rsidR="00A63850">
          <w:instrText>PAGEREF _Toc2083288774 \h</w:instrText>
        </w:r>
        <w:r w:rsidR="00A63850">
          <w:fldChar w:fldCharType="separate"/>
        </w:r>
        <w:r w:rsidR="7741F1B8" w:rsidRPr="7741F1B8">
          <w:rPr>
            <w:rStyle w:val="Hyperlink"/>
          </w:rPr>
          <w:t>8</w:t>
        </w:r>
        <w:r w:rsidR="00A63850">
          <w:fldChar w:fldCharType="end"/>
        </w:r>
      </w:hyperlink>
    </w:p>
    <w:p w14:paraId="205FE99B" w14:textId="4B43D173" w:rsidR="6E71700A" w:rsidRDefault="00691949" w:rsidP="6E71700A">
      <w:pPr>
        <w:pStyle w:val="TOC3"/>
        <w:tabs>
          <w:tab w:val="left" w:pos="1200"/>
          <w:tab w:val="right" w:leader="dot" w:pos="8490"/>
        </w:tabs>
      </w:pPr>
      <w:hyperlink w:anchor="_Toc567203544">
        <w:r w:rsidR="7741F1B8" w:rsidRPr="7741F1B8">
          <w:rPr>
            <w:rStyle w:val="Hyperlink"/>
          </w:rPr>
          <w:t>2.5.3</w:t>
        </w:r>
        <w:r w:rsidR="00A63850">
          <w:tab/>
        </w:r>
        <w:r w:rsidR="7741F1B8" w:rsidRPr="7741F1B8">
          <w:rPr>
            <w:rStyle w:val="Hyperlink"/>
          </w:rPr>
          <w:t>Actividad 3: Aceptar o denegar propuesta</w:t>
        </w:r>
        <w:r w:rsidR="00A63850">
          <w:tab/>
        </w:r>
        <w:r w:rsidR="00A63850">
          <w:fldChar w:fldCharType="begin"/>
        </w:r>
        <w:r w:rsidR="00A63850">
          <w:instrText>PAGEREF _Toc567203544 \h</w:instrText>
        </w:r>
        <w:r w:rsidR="00A63850">
          <w:fldChar w:fldCharType="separate"/>
        </w:r>
        <w:r w:rsidR="7741F1B8" w:rsidRPr="7741F1B8">
          <w:rPr>
            <w:rStyle w:val="Hyperlink"/>
          </w:rPr>
          <w:t>9</w:t>
        </w:r>
        <w:r w:rsidR="00A63850">
          <w:fldChar w:fldCharType="end"/>
        </w:r>
      </w:hyperlink>
    </w:p>
    <w:p w14:paraId="0C48CC63" w14:textId="7057D66A" w:rsidR="6E71700A" w:rsidRDefault="00691949" w:rsidP="6E71700A">
      <w:pPr>
        <w:pStyle w:val="TOC3"/>
        <w:tabs>
          <w:tab w:val="left" w:pos="1200"/>
          <w:tab w:val="right" w:leader="dot" w:pos="8490"/>
        </w:tabs>
      </w:pPr>
      <w:hyperlink w:anchor="_Toc302730759">
        <w:r w:rsidR="7741F1B8" w:rsidRPr="7741F1B8">
          <w:rPr>
            <w:rStyle w:val="Hyperlink"/>
          </w:rPr>
          <w:t>2.5.4</w:t>
        </w:r>
        <w:r w:rsidR="00A63850">
          <w:tab/>
        </w:r>
        <w:r w:rsidR="7741F1B8" w:rsidRPr="7741F1B8">
          <w:rPr>
            <w:rStyle w:val="Hyperlink"/>
          </w:rPr>
          <w:t>Actividad 4: Informar al cliente</w:t>
        </w:r>
        <w:r w:rsidR="00A63850">
          <w:tab/>
        </w:r>
        <w:r w:rsidR="00A63850">
          <w:fldChar w:fldCharType="begin"/>
        </w:r>
        <w:r w:rsidR="00A63850">
          <w:instrText>PAGEREF _Toc302730759 \h</w:instrText>
        </w:r>
        <w:r w:rsidR="00A63850">
          <w:fldChar w:fldCharType="separate"/>
        </w:r>
        <w:r w:rsidR="7741F1B8" w:rsidRPr="7741F1B8">
          <w:rPr>
            <w:rStyle w:val="Hyperlink"/>
          </w:rPr>
          <w:t>10</w:t>
        </w:r>
        <w:r w:rsidR="00A63850">
          <w:fldChar w:fldCharType="end"/>
        </w:r>
      </w:hyperlink>
    </w:p>
    <w:p w14:paraId="4167C9FB" w14:textId="6E0933C0" w:rsidR="6E71700A" w:rsidRDefault="00691949" w:rsidP="670D48BC">
      <w:pPr>
        <w:pStyle w:val="TOC3"/>
        <w:tabs>
          <w:tab w:val="left" w:pos="1200"/>
          <w:tab w:val="right" w:leader="dot" w:pos="8490"/>
        </w:tabs>
      </w:pPr>
      <w:hyperlink w:anchor="_Toc1670988438">
        <w:r w:rsidR="7741F1B8" w:rsidRPr="7741F1B8">
          <w:rPr>
            <w:rStyle w:val="Hyperlink"/>
          </w:rPr>
          <w:t>2.5.5</w:t>
        </w:r>
        <w:r w:rsidR="00A63850">
          <w:tab/>
        </w:r>
        <w:r w:rsidR="7741F1B8" w:rsidRPr="7741F1B8">
          <w:rPr>
            <w:rStyle w:val="Hyperlink"/>
          </w:rPr>
          <w:t>Actividad 5: Planificación del cambio</w:t>
        </w:r>
        <w:r w:rsidR="00A63850">
          <w:tab/>
        </w:r>
        <w:r w:rsidR="00A63850">
          <w:fldChar w:fldCharType="begin"/>
        </w:r>
        <w:r w:rsidR="00A63850">
          <w:instrText>PAGEREF _Toc1670988438 \h</w:instrText>
        </w:r>
        <w:r w:rsidR="00A63850">
          <w:fldChar w:fldCharType="separate"/>
        </w:r>
        <w:r w:rsidR="7741F1B8" w:rsidRPr="7741F1B8">
          <w:rPr>
            <w:rStyle w:val="Hyperlink"/>
          </w:rPr>
          <w:t>10</w:t>
        </w:r>
        <w:r w:rsidR="00A63850">
          <w:fldChar w:fldCharType="end"/>
        </w:r>
      </w:hyperlink>
    </w:p>
    <w:p w14:paraId="24AE59FB" w14:textId="7A142A51" w:rsidR="6E71700A" w:rsidRDefault="00691949" w:rsidP="6E71700A">
      <w:pPr>
        <w:pStyle w:val="TOC3"/>
        <w:tabs>
          <w:tab w:val="left" w:pos="1200"/>
          <w:tab w:val="right" w:leader="dot" w:pos="8490"/>
        </w:tabs>
      </w:pPr>
      <w:hyperlink w:anchor="_Toc27098813">
        <w:r w:rsidR="7741F1B8" w:rsidRPr="7741F1B8">
          <w:rPr>
            <w:rStyle w:val="Hyperlink"/>
          </w:rPr>
          <w:t>2.5.6</w:t>
        </w:r>
        <w:r w:rsidR="00A63850">
          <w:tab/>
        </w:r>
        <w:r w:rsidR="7741F1B8" w:rsidRPr="7741F1B8">
          <w:rPr>
            <w:rStyle w:val="Hyperlink"/>
          </w:rPr>
          <w:t>Actividad 6: Implementación</w:t>
        </w:r>
        <w:r w:rsidR="00A63850">
          <w:tab/>
        </w:r>
        <w:r w:rsidR="00A63850">
          <w:fldChar w:fldCharType="begin"/>
        </w:r>
        <w:r w:rsidR="00A63850">
          <w:instrText>PAGEREF _Toc27098813 \h</w:instrText>
        </w:r>
        <w:r w:rsidR="00A63850">
          <w:fldChar w:fldCharType="separate"/>
        </w:r>
        <w:r w:rsidR="7741F1B8" w:rsidRPr="7741F1B8">
          <w:rPr>
            <w:rStyle w:val="Hyperlink"/>
          </w:rPr>
          <w:t>10</w:t>
        </w:r>
        <w:r w:rsidR="00A63850">
          <w:fldChar w:fldCharType="end"/>
        </w:r>
      </w:hyperlink>
    </w:p>
    <w:p w14:paraId="3A176D0A" w14:textId="35730965" w:rsidR="6E71700A" w:rsidRDefault="00691949" w:rsidP="6E71700A">
      <w:pPr>
        <w:pStyle w:val="TOC3"/>
        <w:tabs>
          <w:tab w:val="left" w:pos="1200"/>
          <w:tab w:val="right" w:leader="dot" w:pos="8490"/>
        </w:tabs>
      </w:pPr>
      <w:hyperlink w:anchor="_Toc422774917">
        <w:r w:rsidR="7741F1B8" w:rsidRPr="7741F1B8">
          <w:rPr>
            <w:rStyle w:val="Hyperlink"/>
          </w:rPr>
          <w:t>2.5.7</w:t>
        </w:r>
        <w:r w:rsidR="00A63850">
          <w:tab/>
        </w:r>
        <w:r w:rsidR="7741F1B8" w:rsidRPr="7741F1B8">
          <w:rPr>
            <w:rStyle w:val="Hyperlink"/>
          </w:rPr>
          <w:t>Actividad 7: Revisión de requerimiento. Pruebas de consistencia</w:t>
        </w:r>
        <w:r w:rsidR="00A63850">
          <w:tab/>
        </w:r>
        <w:r w:rsidR="00A63850">
          <w:fldChar w:fldCharType="begin"/>
        </w:r>
        <w:r w:rsidR="00A63850">
          <w:instrText>PAGEREF _Toc422774917 \h</w:instrText>
        </w:r>
        <w:r w:rsidR="00A63850">
          <w:fldChar w:fldCharType="separate"/>
        </w:r>
        <w:r w:rsidR="7741F1B8" w:rsidRPr="7741F1B8">
          <w:rPr>
            <w:rStyle w:val="Hyperlink"/>
          </w:rPr>
          <w:t>11</w:t>
        </w:r>
        <w:r w:rsidR="00A63850">
          <w:fldChar w:fldCharType="end"/>
        </w:r>
      </w:hyperlink>
    </w:p>
    <w:p w14:paraId="2F06089A" w14:textId="29BC7278" w:rsidR="6E71700A" w:rsidRDefault="00691949" w:rsidP="6E71700A">
      <w:pPr>
        <w:pStyle w:val="TOC3"/>
        <w:tabs>
          <w:tab w:val="left" w:pos="1200"/>
          <w:tab w:val="right" w:leader="dot" w:pos="8490"/>
        </w:tabs>
      </w:pPr>
      <w:hyperlink w:anchor="_Toc667590031">
        <w:r w:rsidR="7741F1B8" w:rsidRPr="7741F1B8">
          <w:rPr>
            <w:rStyle w:val="Hyperlink"/>
          </w:rPr>
          <w:t>2.5.8</w:t>
        </w:r>
        <w:r w:rsidR="00A63850">
          <w:tab/>
        </w:r>
        <w:r w:rsidR="7741F1B8" w:rsidRPr="7741F1B8">
          <w:rPr>
            <w:rStyle w:val="Hyperlink"/>
          </w:rPr>
          <w:t>Actividad 8: Documentar los cambios implementados</w:t>
        </w:r>
        <w:r w:rsidR="00A63850">
          <w:tab/>
        </w:r>
        <w:r w:rsidR="00A63850">
          <w:fldChar w:fldCharType="begin"/>
        </w:r>
        <w:r w:rsidR="00A63850">
          <w:instrText>PAGEREF _Toc667590031 \h</w:instrText>
        </w:r>
        <w:r w:rsidR="00A63850">
          <w:fldChar w:fldCharType="separate"/>
        </w:r>
        <w:r w:rsidR="7741F1B8" w:rsidRPr="7741F1B8">
          <w:rPr>
            <w:rStyle w:val="Hyperlink"/>
          </w:rPr>
          <w:t>11</w:t>
        </w:r>
        <w:r w:rsidR="00A63850">
          <w:fldChar w:fldCharType="end"/>
        </w:r>
      </w:hyperlink>
    </w:p>
    <w:p w14:paraId="58A8E23E" w14:textId="6E046428" w:rsidR="6E71700A" w:rsidRDefault="00691949" w:rsidP="6E71700A">
      <w:pPr>
        <w:pStyle w:val="TOC3"/>
        <w:tabs>
          <w:tab w:val="left" w:pos="1200"/>
          <w:tab w:val="right" w:leader="dot" w:pos="8490"/>
        </w:tabs>
      </w:pPr>
      <w:hyperlink w:anchor="_Toc1019619390">
        <w:r w:rsidR="7741F1B8" w:rsidRPr="7741F1B8">
          <w:rPr>
            <w:rStyle w:val="Hyperlink"/>
          </w:rPr>
          <w:t>2.5.9</w:t>
        </w:r>
        <w:r w:rsidR="00A63850">
          <w:tab/>
        </w:r>
        <w:r w:rsidR="7741F1B8" w:rsidRPr="7741F1B8">
          <w:rPr>
            <w:rStyle w:val="Hyperlink"/>
          </w:rPr>
          <w:t>Actividad 9: Publicación de la nueva versión</w:t>
        </w:r>
        <w:r w:rsidR="00A63850">
          <w:tab/>
        </w:r>
        <w:r w:rsidR="00A63850">
          <w:fldChar w:fldCharType="begin"/>
        </w:r>
        <w:r w:rsidR="00A63850">
          <w:instrText>PAGEREF _Toc1019619390 \h</w:instrText>
        </w:r>
        <w:r w:rsidR="00A63850">
          <w:fldChar w:fldCharType="separate"/>
        </w:r>
        <w:r w:rsidR="7741F1B8" w:rsidRPr="7741F1B8">
          <w:rPr>
            <w:rStyle w:val="Hyperlink"/>
          </w:rPr>
          <w:t>12</w:t>
        </w:r>
        <w:r w:rsidR="00A63850">
          <w:fldChar w:fldCharType="end"/>
        </w:r>
      </w:hyperlink>
    </w:p>
    <w:p w14:paraId="7014CCB8" w14:textId="5115D6ED" w:rsidR="6E71700A" w:rsidRDefault="00691949" w:rsidP="7741F1B8">
      <w:pPr>
        <w:pStyle w:val="TOC2"/>
        <w:tabs>
          <w:tab w:val="clear" w:pos="709"/>
          <w:tab w:val="clear" w:pos="8494"/>
          <w:tab w:val="left" w:pos="720"/>
          <w:tab w:val="right" w:leader="dot" w:pos="8490"/>
        </w:tabs>
      </w:pPr>
      <w:hyperlink w:anchor="_Toc1196585014">
        <w:r w:rsidR="7741F1B8" w:rsidRPr="7741F1B8">
          <w:rPr>
            <w:rStyle w:val="Hyperlink"/>
          </w:rPr>
          <w:t>2.6</w:t>
        </w:r>
        <w:r w:rsidR="00A63850">
          <w:tab/>
        </w:r>
        <w:r w:rsidR="7741F1B8" w:rsidRPr="7741F1B8">
          <w:rPr>
            <w:rStyle w:val="Hyperlink"/>
          </w:rPr>
          <w:t>Plantillas del proceso</w:t>
        </w:r>
        <w:r w:rsidR="00A63850">
          <w:tab/>
        </w:r>
        <w:r w:rsidR="00A63850">
          <w:fldChar w:fldCharType="begin"/>
        </w:r>
        <w:r w:rsidR="00A63850">
          <w:instrText>PAGEREF _Toc1196585014 \h</w:instrText>
        </w:r>
        <w:r w:rsidR="00A63850">
          <w:fldChar w:fldCharType="separate"/>
        </w:r>
        <w:r w:rsidR="7741F1B8" w:rsidRPr="7741F1B8">
          <w:rPr>
            <w:rStyle w:val="Hyperlink"/>
          </w:rPr>
          <w:t>13</w:t>
        </w:r>
        <w:r w:rsidR="00A63850">
          <w:fldChar w:fldCharType="end"/>
        </w:r>
      </w:hyperlink>
    </w:p>
    <w:p w14:paraId="13D2A17B" w14:textId="0DE3EC0B" w:rsidR="6E71700A" w:rsidRDefault="00691949" w:rsidP="6E71700A">
      <w:pPr>
        <w:pStyle w:val="TOC3"/>
        <w:tabs>
          <w:tab w:val="left" w:pos="1200"/>
          <w:tab w:val="right" w:leader="dot" w:pos="8490"/>
        </w:tabs>
      </w:pPr>
      <w:hyperlink w:anchor="_Toc285602893">
        <w:r w:rsidR="7741F1B8" w:rsidRPr="7741F1B8">
          <w:rPr>
            <w:rStyle w:val="Hyperlink"/>
          </w:rPr>
          <w:t>2.6.1</w:t>
        </w:r>
        <w:r w:rsidR="00A63850">
          <w:tab/>
        </w:r>
        <w:r w:rsidR="7741F1B8" w:rsidRPr="7741F1B8">
          <w:rPr>
            <w:rStyle w:val="Hyperlink"/>
          </w:rPr>
          <w:t>Plantilla A: Propuesta de cambios</w:t>
        </w:r>
        <w:r w:rsidR="00A63850">
          <w:tab/>
        </w:r>
        <w:r w:rsidR="00A63850">
          <w:fldChar w:fldCharType="begin"/>
        </w:r>
        <w:r w:rsidR="00A63850">
          <w:instrText>PAGEREF _Toc285602893 \h</w:instrText>
        </w:r>
        <w:r w:rsidR="00A63850">
          <w:fldChar w:fldCharType="separate"/>
        </w:r>
        <w:r w:rsidR="7741F1B8" w:rsidRPr="7741F1B8">
          <w:rPr>
            <w:rStyle w:val="Hyperlink"/>
          </w:rPr>
          <w:t>14</w:t>
        </w:r>
        <w:r w:rsidR="00A63850">
          <w:fldChar w:fldCharType="end"/>
        </w:r>
      </w:hyperlink>
    </w:p>
    <w:p w14:paraId="159D4735" w14:textId="3B656744" w:rsidR="6E71700A" w:rsidRDefault="00691949" w:rsidP="6E71700A">
      <w:pPr>
        <w:pStyle w:val="TOC3"/>
        <w:tabs>
          <w:tab w:val="left" w:pos="1200"/>
          <w:tab w:val="right" w:leader="dot" w:pos="8490"/>
        </w:tabs>
      </w:pPr>
      <w:hyperlink w:anchor="_Toc1216923340">
        <w:r w:rsidR="7741F1B8" w:rsidRPr="7741F1B8">
          <w:rPr>
            <w:rStyle w:val="Hyperlink"/>
          </w:rPr>
          <w:t>2.6.2</w:t>
        </w:r>
        <w:r w:rsidR="00A63850">
          <w:tab/>
        </w:r>
        <w:r w:rsidR="7741F1B8" w:rsidRPr="7741F1B8">
          <w:rPr>
            <w:rStyle w:val="Hyperlink"/>
          </w:rPr>
          <w:t>Plantilla B: Evaluación de propuestas</w:t>
        </w:r>
        <w:r w:rsidR="00A63850">
          <w:tab/>
        </w:r>
        <w:r w:rsidR="00A63850">
          <w:fldChar w:fldCharType="begin"/>
        </w:r>
        <w:r w:rsidR="00A63850">
          <w:instrText>PAGEREF _Toc1216923340 \h</w:instrText>
        </w:r>
        <w:r w:rsidR="00A63850">
          <w:fldChar w:fldCharType="separate"/>
        </w:r>
        <w:r w:rsidR="7741F1B8" w:rsidRPr="7741F1B8">
          <w:rPr>
            <w:rStyle w:val="Hyperlink"/>
          </w:rPr>
          <w:t>14</w:t>
        </w:r>
        <w:r w:rsidR="00A63850">
          <w:fldChar w:fldCharType="end"/>
        </w:r>
      </w:hyperlink>
    </w:p>
    <w:p w14:paraId="64F83913" w14:textId="1709B96E" w:rsidR="6E71700A" w:rsidRDefault="00691949" w:rsidP="6E71700A">
      <w:pPr>
        <w:pStyle w:val="TOC3"/>
        <w:tabs>
          <w:tab w:val="left" w:pos="1200"/>
          <w:tab w:val="right" w:leader="dot" w:pos="8490"/>
        </w:tabs>
      </w:pPr>
      <w:hyperlink w:anchor="_Toc862331349">
        <w:r w:rsidR="7741F1B8" w:rsidRPr="7741F1B8">
          <w:rPr>
            <w:rStyle w:val="Hyperlink"/>
          </w:rPr>
          <w:t>2.6.3</w:t>
        </w:r>
        <w:r w:rsidR="00A63850">
          <w:tab/>
        </w:r>
        <w:r w:rsidR="7741F1B8" w:rsidRPr="7741F1B8">
          <w:rPr>
            <w:rStyle w:val="Hyperlink"/>
          </w:rPr>
          <w:t>Plantilla C: Resolución de la propuesta</w:t>
        </w:r>
        <w:r w:rsidR="00A63850">
          <w:tab/>
        </w:r>
        <w:r w:rsidR="00A63850">
          <w:fldChar w:fldCharType="begin"/>
        </w:r>
        <w:r w:rsidR="00A63850">
          <w:instrText>PAGEREF _Toc862331349 \h</w:instrText>
        </w:r>
        <w:r w:rsidR="00A63850">
          <w:fldChar w:fldCharType="separate"/>
        </w:r>
        <w:r w:rsidR="7741F1B8" w:rsidRPr="7741F1B8">
          <w:rPr>
            <w:rStyle w:val="Hyperlink"/>
          </w:rPr>
          <w:t>16</w:t>
        </w:r>
        <w:r w:rsidR="00A63850">
          <w:fldChar w:fldCharType="end"/>
        </w:r>
      </w:hyperlink>
    </w:p>
    <w:p w14:paraId="05171E51" w14:textId="28B591B8" w:rsidR="6E71700A" w:rsidRDefault="00691949" w:rsidP="6E71700A">
      <w:pPr>
        <w:pStyle w:val="TOC3"/>
        <w:tabs>
          <w:tab w:val="left" w:pos="1200"/>
          <w:tab w:val="right" w:leader="dot" w:pos="8490"/>
        </w:tabs>
      </w:pPr>
      <w:hyperlink w:anchor="_Toc1851661354">
        <w:r w:rsidR="7741F1B8" w:rsidRPr="7741F1B8">
          <w:rPr>
            <w:rStyle w:val="Hyperlink"/>
          </w:rPr>
          <w:t>2.6.4</w:t>
        </w:r>
        <w:r w:rsidR="00A63850">
          <w:tab/>
        </w:r>
        <w:r w:rsidR="7741F1B8" w:rsidRPr="7741F1B8">
          <w:rPr>
            <w:rStyle w:val="Hyperlink"/>
          </w:rPr>
          <w:t>Plantilla D: Mensaje a un cliente</w:t>
        </w:r>
        <w:r w:rsidR="00A63850">
          <w:tab/>
        </w:r>
        <w:r w:rsidR="00A63850">
          <w:fldChar w:fldCharType="begin"/>
        </w:r>
        <w:r w:rsidR="00A63850">
          <w:instrText>PAGEREF _Toc1851661354 \h</w:instrText>
        </w:r>
        <w:r w:rsidR="00A63850">
          <w:fldChar w:fldCharType="separate"/>
        </w:r>
        <w:r w:rsidR="7741F1B8" w:rsidRPr="7741F1B8">
          <w:rPr>
            <w:rStyle w:val="Hyperlink"/>
          </w:rPr>
          <w:t>16</w:t>
        </w:r>
        <w:r w:rsidR="00A63850">
          <w:fldChar w:fldCharType="end"/>
        </w:r>
      </w:hyperlink>
    </w:p>
    <w:p w14:paraId="584F2F10" w14:textId="78584CDB" w:rsidR="6E71700A" w:rsidRDefault="00691949" w:rsidP="670D48BC">
      <w:pPr>
        <w:pStyle w:val="TOC3"/>
        <w:tabs>
          <w:tab w:val="left" w:pos="1200"/>
          <w:tab w:val="right" w:leader="dot" w:pos="8490"/>
        </w:tabs>
      </w:pPr>
      <w:hyperlink w:anchor="_Toc1898938493">
        <w:r w:rsidR="7741F1B8" w:rsidRPr="7741F1B8">
          <w:rPr>
            <w:rStyle w:val="Hyperlink"/>
          </w:rPr>
          <w:t>2.6.5</w:t>
        </w:r>
        <w:r w:rsidR="00A63850">
          <w:tab/>
        </w:r>
        <w:r w:rsidR="7741F1B8" w:rsidRPr="7741F1B8">
          <w:rPr>
            <w:rStyle w:val="Hyperlink"/>
          </w:rPr>
          <w:t>Plantilla E: Planificación de una propuesta</w:t>
        </w:r>
        <w:r w:rsidR="00A63850">
          <w:tab/>
        </w:r>
        <w:r w:rsidR="00A63850">
          <w:fldChar w:fldCharType="begin"/>
        </w:r>
        <w:r w:rsidR="00A63850">
          <w:instrText>PAGEREF _Toc1898938493 \h</w:instrText>
        </w:r>
        <w:r w:rsidR="00A63850">
          <w:fldChar w:fldCharType="separate"/>
        </w:r>
        <w:r w:rsidR="7741F1B8" w:rsidRPr="7741F1B8">
          <w:rPr>
            <w:rStyle w:val="Hyperlink"/>
          </w:rPr>
          <w:t>17</w:t>
        </w:r>
        <w:r w:rsidR="00A63850">
          <w:fldChar w:fldCharType="end"/>
        </w:r>
      </w:hyperlink>
    </w:p>
    <w:p w14:paraId="48EDDA04" w14:textId="62B7EB68" w:rsidR="6E71700A" w:rsidRDefault="00691949" w:rsidP="670D48BC">
      <w:pPr>
        <w:pStyle w:val="TOC3"/>
        <w:tabs>
          <w:tab w:val="left" w:pos="1200"/>
          <w:tab w:val="right" w:leader="dot" w:pos="8490"/>
        </w:tabs>
      </w:pPr>
      <w:hyperlink w:anchor="_Toc1843050000">
        <w:r w:rsidR="7741F1B8" w:rsidRPr="7741F1B8">
          <w:rPr>
            <w:rStyle w:val="Hyperlink"/>
          </w:rPr>
          <w:t>2.6.6</w:t>
        </w:r>
        <w:r w:rsidR="00A63850">
          <w:tab/>
        </w:r>
        <w:r w:rsidR="7741F1B8" w:rsidRPr="7741F1B8">
          <w:rPr>
            <w:rStyle w:val="Hyperlink"/>
          </w:rPr>
          <w:t>Plantilla F: Implementación de cambios</w:t>
        </w:r>
        <w:r w:rsidR="00A63850">
          <w:tab/>
        </w:r>
        <w:r w:rsidR="00A63850">
          <w:fldChar w:fldCharType="begin"/>
        </w:r>
        <w:r w:rsidR="00A63850">
          <w:instrText>PAGEREF _Toc1843050000 \h</w:instrText>
        </w:r>
        <w:r w:rsidR="00A63850">
          <w:fldChar w:fldCharType="separate"/>
        </w:r>
        <w:r w:rsidR="7741F1B8" w:rsidRPr="7741F1B8">
          <w:rPr>
            <w:rStyle w:val="Hyperlink"/>
          </w:rPr>
          <w:t>18</w:t>
        </w:r>
        <w:r w:rsidR="00A63850">
          <w:fldChar w:fldCharType="end"/>
        </w:r>
      </w:hyperlink>
    </w:p>
    <w:p w14:paraId="2BCB3BAC" w14:textId="5E078832" w:rsidR="6E71700A" w:rsidRDefault="00691949" w:rsidP="6E71700A">
      <w:pPr>
        <w:pStyle w:val="TOC3"/>
        <w:tabs>
          <w:tab w:val="left" w:pos="1200"/>
          <w:tab w:val="right" w:leader="dot" w:pos="8490"/>
        </w:tabs>
      </w:pPr>
      <w:hyperlink w:anchor="_Toc1647167900">
        <w:r w:rsidR="7741F1B8" w:rsidRPr="7741F1B8">
          <w:rPr>
            <w:rStyle w:val="Hyperlink"/>
          </w:rPr>
          <w:t>2.6.7</w:t>
        </w:r>
        <w:r w:rsidR="00A63850">
          <w:tab/>
        </w:r>
        <w:r w:rsidR="7741F1B8" w:rsidRPr="7741F1B8">
          <w:rPr>
            <w:rStyle w:val="Hyperlink"/>
          </w:rPr>
          <w:t>Plantilla G: Informe</w:t>
        </w:r>
        <w:r w:rsidR="00A63850">
          <w:tab/>
        </w:r>
        <w:r w:rsidR="00A63850">
          <w:fldChar w:fldCharType="begin"/>
        </w:r>
        <w:r w:rsidR="00A63850">
          <w:instrText>PAGEREF _Toc1647167900 \h</w:instrText>
        </w:r>
        <w:r w:rsidR="00A63850">
          <w:fldChar w:fldCharType="separate"/>
        </w:r>
        <w:r w:rsidR="7741F1B8" w:rsidRPr="7741F1B8">
          <w:rPr>
            <w:rStyle w:val="Hyperlink"/>
          </w:rPr>
          <w:t>19</w:t>
        </w:r>
        <w:r w:rsidR="00A63850">
          <w:fldChar w:fldCharType="end"/>
        </w:r>
      </w:hyperlink>
    </w:p>
    <w:p w14:paraId="50F437F8" w14:textId="693E5A66" w:rsidR="6E71700A" w:rsidRDefault="00691949" w:rsidP="6E71700A">
      <w:pPr>
        <w:pStyle w:val="TOC3"/>
        <w:tabs>
          <w:tab w:val="left" w:pos="1200"/>
          <w:tab w:val="right" w:leader="dot" w:pos="8490"/>
        </w:tabs>
      </w:pPr>
      <w:hyperlink w:anchor="_Toc686870636">
        <w:r w:rsidR="7741F1B8" w:rsidRPr="7741F1B8">
          <w:rPr>
            <w:rStyle w:val="Hyperlink"/>
          </w:rPr>
          <w:t>2.6.8</w:t>
        </w:r>
        <w:r w:rsidR="00A63850">
          <w:tab/>
        </w:r>
        <w:r w:rsidR="7741F1B8" w:rsidRPr="7741F1B8">
          <w:rPr>
            <w:rStyle w:val="Hyperlink"/>
          </w:rPr>
          <w:t>Plantilla H: Documentación de los cambios</w:t>
        </w:r>
        <w:r w:rsidR="00A63850">
          <w:tab/>
        </w:r>
        <w:r w:rsidR="00A63850">
          <w:fldChar w:fldCharType="begin"/>
        </w:r>
        <w:r w:rsidR="00A63850">
          <w:instrText>PAGEREF _Toc686870636 \h</w:instrText>
        </w:r>
        <w:r w:rsidR="00A63850">
          <w:fldChar w:fldCharType="separate"/>
        </w:r>
        <w:r w:rsidR="7741F1B8" w:rsidRPr="7741F1B8">
          <w:rPr>
            <w:rStyle w:val="Hyperlink"/>
          </w:rPr>
          <w:t>19</w:t>
        </w:r>
        <w:r w:rsidR="00A63850">
          <w:fldChar w:fldCharType="end"/>
        </w:r>
      </w:hyperlink>
    </w:p>
    <w:p w14:paraId="2EE68528" w14:textId="4CB54E9B" w:rsidR="6E71700A" w:rsidRDefault="00691949" w:rsidP="6E71700A">
      <w:pPr>
        <w:pStyle w:val="TOC3"/>
        <w:tabs>
          <w:tab w:val="left" w:pos="1200"/>
          <w:tab w:val="right" w:leader="dot" w:pos="8490"/>
        </w:tabs>
      </w:pPr>
      <w:hyperlink w:anchor="_Toc690114075">
        <w:r w:rsidR="7741F1B8" w:rsidRPr="7741F1B8">
          <w:rPr>
            <w:rStyle w:val="Hyperlink"/>
          </w:rPr>
          <w:t>2.6.9</w:t>
        </w:r>
        <w:r w:rsidR="00A63850">
          <w:tab/>
        </w:r>
        <w:r w:rsidR="7741F1B8" w:rsidRPr="7741F1B8">
          <w:rPr>
            <w:rStyle w:val="Hyperlink"/>
          </w:rPr>
          <w:t>Plantilla I: Publicación de la nueva versión</w:t>
        </w:r>
        <w:r w:rsidR="00A63850">
          <w:tab/>
        </w:r>
        <w:r w:rsidR="00A63850">
          <w:fldChar w:fldCharType="begin"/>
        </w:r>
        <w:r w:rsidR="00A63850">
          <w:instrText>PAGEREF _Toc690114075 \h</w:instrText>
        </w:r>
        <w:r w:rsidR="00A63850">
          <w:fldChar w:fldCharType="separate"/>
        </w:r>
        <w:r w:rsidR="7741F1B8" w:rsidRPr="7741F1B8">
          <w:rPr>
            <w:rStyle w:val="Hyperlink"/>
          </w:rPr>
          <w:t>20</w:t>
        </w:r>
        <w:r w:rsidR="00A63850">
          <w:fldChar w:fldCharType="end"/>
        </w:r>
      </w:hyperlink>
    </w:p>
    <w:p w14:paraId="3722B3CA" w14:textId="241D547F" w:rsidR="6E71700A" w:rsidRDefault="00691949" w:rsidP="7741F1B8">
      <w:pPr>
        <w:pStyle w:val="TOC1"/>
        <w:tabs>
          <w:tab w:val="clear" w:pos="8494"/>
          <w:tab w:val="left" w:pos="480"/>
          <w:tab w:val="right" w:leader="dot" w:pos="8490"/>
        </w:tabs>
      </w:pPr>
      <w:hyperlink w:anchor="_Toc614733017">
        <w:r w:rsidR="7741F1B8" w:rsidRPr="7741F1B8">
          <w:rPr>
            <w:rStyle w:val="Hyperlink"/>
          </w:rPr>
          <w:t>3</w:t>
        </w:r>
        <w:r w:rsidR="00A63850">
          <w:tab/>
        </w:r>
        <w:r w:rsidR="7741F1B8" w:rsidRPr="7741F1B8">
          <w:rPr>
            <w:rStyle w:val="Hyperlink"/>
          </w:rPr>
          <w:t>ANEXOS</w:t>
        </w:r>
        <w:r w:rsidR="00A63850">
          <w:tab/>
        </w:r>
        <w:r w:rsidR="00A63850">
          <w:fldChar w:fldCharType="begin"/>
        </w:r>
        <w:r w:rsidR="00A63850">
          <w:instrText>PAGEREF _Toc614733017 \h</w:instrText>
        </w:r>
        <w:r w:rsidR="00A63850">
          <w:fldChar w:fldCharType="separate"/>
        </w:r>
        <w:r w:rsidR="7741F1B8" w:rsidRPr="7741F1B8">
          <w:rPr>
            <w:rStyle w:val="Hyperlink"/>
          </w:rPr>
          <w:t>21</w:t>
        </w:r>
        <w:r w:rsidR="00A63850">
          <w:fldChar w:fldCharType="end"/>
        </w:r>
      </w:hyperlink>
    </w:p>
    <w:p w14:paraId="162FC1C7" w14:textId="000A33C6" w:rsidR="6E71700A" w:rsidRDefault="00691949" w:rsidP="7741F1B8">
      <w:pPr>
        <w:pStyle w:val="TOC2"/>
        <w:tabs>
          <w:tab w:val="clear" w:pos="709"/>
          <w:tab w:val="clear" w:pos="8494"/>
          <w:tab w:val="left" w:pos="720"/>
          <w:tab w:val="right" w:leader="dot" w:pos="8490"/>
        </w:tabs>
      </w:pPr>
      <w:hyperlink w:anchor="_Toc866624458">
        <w:r w:rsidR="7741F1B8" w:rsidRPr="7741F1B8">
          <w:rPr>
            <w:rStyle w:val="Hyperlink"/>
          </w:rPr>
          <w:t>3.1</w:t>
        </w:r>
        <w:r w:rsidR="00A63850">
          <w:tab/>
        </w:r>
        <w:r w:rsidR="7741F1B8" w:rsidRPr="7741F1B8">
          <w:rPr>
            <w:rStyle w:val="Hyperlink"/>
          </w:rPr>
          <w:t>Anexo 1.- Cambios propuestos por cada miembro del grupo</w:t>
        </w:r>
        <w:r w:rsidR="00A63850">
          <w:tab/>
        </w:r>
        <w:r w:rsidR="00A63850">
          <w:fldChar w:fldCharType="begin"/>
        </w:r>
        <w:r w:rsidR="00A63850">
          <w:instrText>PAGEREF _Toc866624458 \h</w:instrText>
        </w:r>
        <w:r w:rsidR="00A63850">
          <w:fldChar w:fldCharType="separate"/>
        </w:r>
        <w:r w:rsidR="7741F1B8" w:rsidRPr="7741F1B8">
          <w:rPr>
            <w:rStyle w:val="Hyperlink"/>
          </w:rPr>
          <w:t>22</w:t>
        </w:r>
        <w:r w:rsidR="00A63850">
          <w:fldChar w:fldCharType="end"/>
        </w:r>
      </w:hyperlink>
    </w:p>
    <w:p w14:paraId="6F8C4D11" w14:textId="3A2A90E1" w:rsidR="3BE17A3B" w:rsidRDefault="00691949" w:rsidP="670D48BC">
      <w:pPr>
        <w:pStyle w:val="TOC3"/>
        <w:tabs>
          <w:tab w:val="left" w:pos="1200"/>
          <w:tab w:val="right" w:leader="dot" w:pos="8490"/>
        </w:tabs>
      </w:pPr>
      <w:hyperlink w:anchor="_Toc1652189437">
        <w:r w:rsidR="7741F1B8" w:rsidRPr="7741F1B8">
          <w:rPr>
            <w:rStyle w:val="Hyperlink"/>
          </w:rPr>
          <w:t>3.1.1</w:t>
        </w:r>
        <w:r w:rsidR="00A63850">
          <w:tab/>
        </w:r>
        <w:r w:rsidR="7741F1B8" w:rsidRPr="7741F1B8">
          <w:rPr>
            <w:rStyle w:val="Hyperlink"/>
          </w:rPr>
          <w:t>Roque Otero Freiria</w:t>
        </w:r>
        <w:r w:rsidR="00A63850">
          <w:tab/>
        </w:r>
        <w:r w:rsidR="00A63850">
          <w:fldChar w:fldCharType="begin"/>
        </w:r>
        <w:r w:rsidR="00A63850">
          <w:instrText>PAGEREF _Toc1652189437 \h</w:instrText>
        </w:r>
        <w:r w:rsidR="00A63850">
          <w:fldChar w:fldCharType="separate"/>
        </w:r>
        <w:r w:rsidR="7741F1B8" w:rsidRPr="7741F1B8">
          <w:rPr>
            <w:rStyle w:val="Hyperlink"/>
          </w:rPr>
          <w:t>22</w:t>
        </w:r>
        <w:r w:rsidR="00A63850">
          <w:fldChar w:fldCharType="end"/>
        </w:r>
      </w:hyperlink>
    </w:p>
    <w:p w14:paraId="19B3526A" w14:textId="456463C2" w:rsidR="670D48BC" w:rsidRDefault="00691949" w:rsidP="670D48BC">
      <w:pPr>
        <w:pStyle w:val="TOC3"/>
        <w:tabs>
          <w:tab w:val="left" w:pos="1200"/>
          <w:tab w:val="right" w:leader="dot" w:pos="8490"/>
        </w:tabs>
      </w:pPr>
      <w:hyperlink w:anchor="_Toc1541928221">
        <w:r w:rsidR="7741F1B8" w:rsidRPr="7741F1B8">
          <w:rPr>
            <w:rStyle w:val="Hyperlink"/>
          </w:rPr>
          <w:t>3.1.2</w:t>
        </w:r>
        <w:r w:rsidR="00A63850">
          <w:tab/>
        </w:r>
        <w:r w:rsidR="7741F1B8" w:rsidRPr="7741F1B8">
          <w:rPr>
            <w:rStyle w:val="Hyperlink"/>
          </w:rPr>
          <w:t>Carla Pereira Iglesias</w:t>
        </w:r>
        <w:r w:rsidR="00A63850">
          <w:tab/>
        </w:r>
        <w:r w:rsidR="00A63850">
          <w:fldChar w:fldCharType="begin"/>
        </w:r>
        <w:r w:rsidR="00A63850">
          <w:instrText>PAGEREF _Toc1541928221 \h</w:instrText>
        </w:r>
        <w:r w:rsidR="00A63850">
          <w:fldChar w:fldCharType="separate"/>
        </w:r>
        <w:r w:rsidR="7741F1B8" w:rsidRPr="7741F1B8">
          <w:rPr>
            <w:rStyle w:val="Hyperlink"/>
          </w:rPr>
          <w:t>22</w:t>
        </w:r>
        <w:r w:rsidR="00A63850">
          <w:fldChar w:fldCharType="end"/>
        </w:r>
      </w:hyperlink>
    </w:p>
    <w:p w14:paraId="0078EC90" w14:textId="1F508E3E" w:rsidR="670D48BC" w:rsidRDefault="00691949" w:rsidP="670D48BC">
      <w:pPr>
        <w:pStyle w:val="TOC3"/>
        <w:tabs>
          <w:tab w:val="left" w:pos="1200"/>
          <w:tab w:val="right" w:leader="dot" w:pos="8490"/>
        </w:tabs>
      </w:pPr>
      <w:hyperlink w:anchor="_Toc1024517288">
        <w:r w:rsidR="7741F1B8" w:rsidRPr="7741F1B8">
          <w:rPr>
            <w:rStyle w:val="Hyperlink"/>
          </w:rPr>
          <w:t>3.1.3</w:t>
        </w:r>
        <w:r w:rsidR="00A63850">
          <w:tab/>
        </w:r>
        <w:r w:rsidR="7741F1B8" w:rsidRPr="7741F1B8">
          <w:rPr>
            <w:rStyle w:val="Hyperlink"/>
          </w:rPr>
          <w:t>Lucía Picos Maiztegui</w:t>
        </w:r>
        <w:r w:rsidR="00A63850">
          <w:tab/>
        </w:r>
        <w:r w:rsidR="00A63850">
          <w:fldChar w:fldCharType="begin"/>
        </w:r>
        <w:r w:rsidR="00A63850">
          <w:instrText>PAGEREF _Toc1024517288 \h</w:instrText>
        </w:r>
        <w:r w:rsidR="00A63850">
          <w:fldChar w:fldCharType="separate"/>
        </w:r>
        <w:r w:rsidR="7741F1B8" w:rsidRPr="7741F1B8">
          <w:rPr>
            <w:rStyle w:val="Hyperlink"/>
          </w:rPr>
          <w:t>22</w:t>
        </w:r>
        <w:r w:rsidR="00A63850">
          <w:fldChar w:fldCharType="end"/>
        </w:r>
      </w:hyperlink>
    </w:p>
    <w:p w14:paraId="71B1CF12" w14:textId="107EC3B1" w:rsidR="670D48BC" w:rsidRDefault="00691949" w:rsidP="670D48BC">
      <w:pPr>
        <w:pStyle w:val="TOC3"/>
        <w:tabs>
          <w:tab w:val="left" w:pos="1200"/>
          <w:tab w:val="right" w:leader="dot" w:pos="8490"/>
        </w:tabs>
      </w:pPr>
      <w:hyperlink w:anchor="_Toc918652049">
        <w:r w:rsidR="7741F1B8" w:rsidRPr="7741F1B8">
          <w:rPr>
            <w:rStyle w:val="Hyperlink"/>
          </w:rPr>
          <w:t>3.1.4</w:t>
        </w:r>
        <w:r w:rsidR="00A63850">
          <w:tab/>
        </w:r>
        <w:r w:rsidR="7741F1B8" w:rsidRPr="7741F1B8">
          <w:rPr>
            <w:rStyle w:val="Hyperlink"/>
          </w:rPr>
          <w:t>Alejandro Limia Sánchez</w:t>
        </w:r>
        <w:r w:rsidR="00A63850">
          <w:tab/>
        </w:r>
        <w:r w:rsidR="00A63850">
          <w:fldChar w:fldCharType="begin"/>
        </w:r>
        <w:r w:rsidR="00A63850">
          <w:instrText>PAGEREF _Toc918652049 \h</w:instrText>
        </w:r>
        <w:r w:rsidR="00A63850">
          <w:fldChar w:fldCharType="separate"/>
        </w:r>
        <w:r w:rsidR="7741F1B8" w:rsidRPr="7741F1B8">
          <w:rPr>
            <w:rStyle w:val="Hyperlink"/>
          </w:rPr>
          <w:t>22</w:t>
        </w:r>
        <w:r w:rsidR="00A63850">
          <w:fldChar w:fldCharType="end"/>
        </w:r>
      </w:hyperlink>
    </w:p>
    <w:p w14:paraId="052ED2EE" w14:textId="507B4231" w:rsidR="670D48BC" w:rsidRDefault="00691949" w:rsidP="7741F1B8">
      <w:pPr>
        <w:pStyle w:val="TOC2"/>
        <w:tabs>
          <w:tab w:val="clear" w:pos="709"/>
          <w:tab w:val="clear" w:pos="8494"/>
          <w:tab w:val="left" w:pos="720"/>
          <w:tab w:val="right" w:leader="dot" w:pos="8490"/>
        </w:tabs>
      </w:pPr>
      <w:hyperlink w:anchor="_Toc1858556160">
        <w:r w:rsidR="7741F1B8" w:rsidRPr="7741F1B8">
          <w:rPr>
            <w:rStyle w:val="Hyperlink"/>
          </w:rPr>
          <w:t>3.2</w:t>
        </w:r>
        <w:r w:rsidR="00A63850">
          <w:tab/>
        </w:r>
        <w:r w:rsidR="7741F1B8" w:rsidRPr="7741F1B8">
          <w:rPr>
            <w:rStyle w:val="Hyperlink"/>
          </w:rPr>
          <w:t>Anexo 2.- Bibliografía y material utilizado</w:t>
        </w:r>
        <w:r w:rsidR="00A63850">
          <w:tab/>
        </w:r>
        <w:r w:rsidR="00A63850">
          <w:fldChar w:fldCharType="begin"/>
        </w:r>
        <w:r w:rsidR="00A63850">
          <w:instrText>PAGEREF _Toc1858556160 \h</w:instrText>
        </w:r>
        <w:r w:rsidR="00A63850">
          <w:fldChar w:fldCharType="separate"/>
        </w:r>
        <w:r w:rsidR="7741F1B8" w:rsidRPr="7741F1B8">
          <w:rPr>
            <w:rStyle w:val="Hyperlink"/>
          </w:rPr>
          <w:t>22</w:t>
        </w:r>
        <w:r w:rsidR="00A63850">
          <w:fldChar w:fldCharType="end"/>
        </w:r>
      </w:hyperlink>
    </w:p>
    <w:p w14:paraId="03402F18" w14:textId="29A34F27" w:rsidR="670D48BC" w:rsidRDefault="00691949" w:rsidP="7741F1B8">
      <w:pPr>
        <w:pStyle w:val="TOC2"/>
        <w:tabs>
          <w:tab w:val="clear" w:pos="709"/>
          <w:tab w:val="clear" w:pos="8494"/>
          <w:tab w:val="left" w:pos="720"/>
          <w:tab w:val="right" w:leader="dot" w:pos="8490"/>
        </w:tabs>
      </w:pPr>
      <w:hyperlink w:anchor="_Toc580221853">
        <w:r w:rsidR="7741F1B8" w:rsidRPr="7741F1B8">
          <w:rPr>
            <w:rStyle w:val="Hyperlink"/>
          </w:rPr>
          <w:t>3.3</w:t>
        </w:r>
        <w:r w:rsidR="00A63850">
          <w:tab/>
        </w:r>
        <w:r w:rsidR="7741F1B8" w:rsidRPr="7741F1B8">
          <w:rPr>
            <w:rStyle w:val="Hyperlink"/>
          </w:rPr>
          <w:t>Anexo 3.- Relatorio de documentos asociados a éste</w:t>
        </w:r>
        <w:r w:rsidR="00A63850">
          <w:tab/>
        </w:r>
        <w:r w:rsidR="00A63850">
          <w:fldChar w:fldCharType="begin"/>
        </w:r>
        <w:r w:rsidR="00A63850">
          <w:instrText>PAGEREF _Toc580221853 \h</w:instrText>
        </w:r>
        <w:r w:rsidR="00A63850">
          <w:fldChar w:fldCharType="separate"/>
        </w:r>
        <w:r w:rsidR="7741F1B8" w:rsidRPr="7741F1B8">
          <w:rPr>
            <w:rStyle w:val="Hyperlink"/>
          </w:rPr>
          <w:t>22</w:t>
        </w:r>
        <w:r w:rsidR="00A63850">
          <w:fldChar w:fldCharType="end"/>
        </w:r>
      </w:hyperlink>
      <w:r w:rsidR="00A63850">
        <w:fldChar w:fldCharType="end"/>
      </w:r>
    </w:p>
    <w:p w14:paraId="61829076" w14:textId="77777777" w:rsidR="008F7E73" w:rsidRPr="00F63D22" w:rsidRDefault="008F7E73">
      <w:pPr>
        <w:rPr>
          <w:lang w:val="es-ES"/>
        </w:rPr>
      </w:pPr>
    </w:p>
    <w:p w14:paraId="198FD934" w14:textId="77777777" w:rsidR="009F4572" w:rsidRPr="00F63D22" w:rsidRDefault="001D7957" w:rsidP="00FB5C23">
      <w:pPr>
        <w:pStyle w:val="TO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3E731B68" w14:textId="77777777" w:rsidR="001D7957" w:rsidRPr="00F63D22" w:rsidRDefault="001D7957">
      <w:pPr>
        <w:rPr>
          <w:lang w:val="es-ES_tradnl"/>
        </w:rPr>
      </w:pPr>
      <w:r w:rsidRPr="00F63D22">
        <w:rPr>
          <w:lang w:val="es-ES_tradnl"/>
        </w:rPr>
        <w:fldChar w:fldCharType="end"/>
      </w:r>
    </w:p>
    <w:p w14:paraId="58EDF828" w14:textId="68E8FAE4" w:rsidR="00211400" w:rsidRPr="00F63D22" w:rsidRDefault="00211400" w:rsidP="6E71700A">
      <w:pPr>
        <w:rPr>
          <w:i/>
          <w:iCs/>
          <w:color w:val="FF0000"/>
          <w:sz w:val="18"/>
          <w:szCs w:val="18"/>
          <w:lang w:val="es-ES"/>
        </w:rPr>
      </w:pPr>
    </w:p>
    <w:p w14:paraId="10A3B0C1" w14:textId="77777777" w:rsidR="00211400" w:rsidRPr="00F63D22" w:rsidRDefault="00211400" w:rsidP="001061FB">
      <w:pPr>
        <w:rPr>
          <w:lang w:val="es-ES_tradnl"/>
        </w:rPr>
      </w:pPr>
    </w:p>
    <w:p w14:paraId="17AD93B2" w14:textId="77777777" w:rsidR="00211400" w:rsidRPr="00F63D22" w:rsidRDefault="00211400" w:rsidP="001061FB">
      <w:pPr>
        <w:rPr>
          <w:lang w:val="es-ES_tradnl"/>
        </w:rPr>
      </w:pPr>
    </w:p>
    <w:p w14:paraId="66204FF1" w14:textId="77777777" w:rsidR="00211400" w:rsidRPr="00F63D22" w:rsidRDefault="00211400" w:rsidP="001061FB">
      <w:pPr>
        <w:rPr>
          <w:lang w:val="es-ES_tradnl"/>
        </w:rPr>
      </w:pPr>
    </w:p>
    <w:p w14:paraId="2DBF0D7D" w14:textId="77777777" w:rsidR="00211400" w:rsidRPr="00F63D22" w:rsidRDefault="00211400" w:rsidP="001061FB">
      <w:pPr>
        <w:rPr>
          <w:lang w:val="es-ES_tradnl"/>
        </w:rPr>
      </w:pPr>
    </w:p>
    <w:p w14:paraId="6B62F1B3" w14:textId="77777777" w:rsidR="00211400" w:rsidRPr="00F63D22" w:rsidRDefault="00211400" w:rsidP="001061FB">
      <w:pPr>
        <w:rPr>
          <w:lang w:val="es-ES_tradnl"/>
        </w:rPr>
      </w:pPr>
    </w:p>
    <w:p w14:paraId="02F2C34E" w14:textId="77777777" w:rsidR="006B6897" w:rsidRDefault="006B6897" w:rsidP="001061FB">
      <w:pPr>
        <w:rPr>
          <w:lang w:val="es-ES_tradnl"/>
        </w:rPr>
        <w:sectPr w:rsidR="006B6897" w:rsidSect="005544A2">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680A4E5D" w14:textId="77777777" w:rsidR="001061FB" w:rsidRPr="00F63D22" w:rsidRDefault="001061FB" w:rsidP="001061FB">
      <w:pPr>
        <w:rPr>
          <w:lang w:val="es-ES_tradnl"/>
        </w:rPr>
      </w:pPr>
    </w:p>
    <w:p w14:paraId="080DA54E" w14:textId="2D35D0F6" w:rsidR="00405635" w:rsidRPr="006B6897" w:rsidRDefault="00405635" w:rsidP="00405635">
      <w:pPr>
        <w:pStyle w:val="Heading1"/>
        <w:rPr>
          <w:lang w:val="es-ES"/>
        </w:rPr>
      </w:pPr>
      <w:bookmarkStart w:id="2" w:name="_Toc1147983732"/>
      <w:bookmarkStart w:id="3" w:name="_Toc227731946"/>
      <w:bookmarkStart w:id="4" w:name="_Toc1324412014"/>
      <w:r w:rsidRPr="7741F1B8">
        <w:rPr>
          <w:lang w:val="es-ES"/>
        </w:rPr>
        <w:t>Información sobre la práctica a realizar</w:t>
      </w:r>
      <w:bookmarkEnd w:id="2"/>
      <w:bookmarkEnd w:id="3"/>
      <w:bookmarkEnd w:id="4"/>
    </w:p>
    <w:p w14:paraId="3E05BF1D" w14:textId="3981F312" w:rsidR="001061FB" w:rsidRPr="00D64874" w:rsidRDefault="008C725B" w:rsidP="00405635">
      <w:pPr>
        <w:pStyle w:val="Heading2"/>
        <w:rPr>
          <w:lang w:val="es-ES"/>
        </w:rPr>
      </w:pPr>
      <w:r w:rsidRPr="7741F1B8">
        <w:rPr>
          <w:lang w:val="es-ES"/>
        </w:rPr>
        <w:t xml:space="preserve"> </w:t>
      </w:r>
      <w:bookmarkStart w:id="5" w:name="_Toc927739248"/>
      <w:bookmarkStart w:id="6" w:name="_Toc610117100"/>
      <w:bookmarkStart w:id="7" w:name="_Toc115282252"/>
      <w:r w:rsidR="00405635" w:rsidRPr="7741F1B8">
        <w:rPr>
          <w:lang w:val="es-ES"/>
        </w:rPr>
        <w:t>Descripción de la práctica</w:t>
      </w:r>
      <w:bookmarkEnd w:id="5"/>
      <w:bookmarkEnd w:id="6"/>
      <w:bookmarkEnd w:id="7"/>
    </w:p>
    <w:p w14:paraId="19219836" w14:textId="48132760" w:rsidR="001061FB" w:rsidRPr="00291E09" w:rsidRDefault="27A65C71" w:rsidP="25FDFBC2">
      <w:pPr>
        <w:jc w:val="both"/>
        <w:rPr>
          <w:lang w:val="es-ES"/>
        </w:rPr>
      </w:pPr>
      <w:r w:rsidRPr="00291E09">
        <w:rPr>
          <w:lang w:val="es-ES"/>
        </w:rPr>
        <w:t>L</w:t>
      </w:r>
      <w:r w:rsidR="7343A211" w:rsidRPr="00291E09">
        <w:rPr>
          <w:lang w:val="es-ES"/>
        </w:rPr>
        <w:t>a práctica consiste en la creación y descripción de un proceso de control de cambios</w:t>
      </w:r>
      <w:r w:rsidR="001C3AA3" w:rsidRPr="00291E09">
        <w:rPr>
          <w:lang w:val="es-ES"/>
        </w:rPr>
        <w:t>, describiendo las</w:t>
      </w:r>
      <w:r w:rsidR="00B201B6" w:rsidRPr="00291E09">
        <w:rPr>
          <w:lang w:val="es-ES"/>
        </w:rPr>
        <w:t xml:space="preserve"> distintas</w:t>
      </w:r>
      <w:r w:rsidR="00B32ACE" w:rsidRPr="00291E09">
        <w:rPr>
          <w:lang w:val="es-ES"/>
        </w:rPr>
        <w:t xml:space="preserve"> actividades a realizar para garantizar un</w:t>
      </w:r>
      <w:r w:rsidR="00271875" w:rsidRPr="00291E09">
        <w:rPr>
          <w:lang w:val="es-ES"/>
        </w:rPr>
        <w:t xml:space="preserve"> sistema completo y funcional.</w:t>
      </w:r>
      <w:r w:rsidR="00291E09" w:rsidRPr="00291E09">
        <w:rPr>
          <w:lang w:val="es-ES"/>
        </w:rPr>
        <w:t xml:space="preserve"> </w:t>
      </w:r>
      <w:r w:rsidR="00680CFC">
        <w:rPr>
          <w:lang w:val="es-ES"/>
        </w:rPr>
        <w:t xml:space="preserve">Las actividades </w:t>
      </w:r>
      <w:r w:rsidR="00E27416">
        <w:rPr>
          <w:lang w:val="es-ES"/>
        </w:rPr>
        <w:t>se reflejan mediante un diagrama conjunto y cada una cuenta con una descripción personalizada y una plantilla que seguir</w:t>
      </w:r>
      <w:r w:rsidR="00666446">
        <w:rPr>
          <w:lang w:val="es-ES"/>
        </w:rPr>
        <w:t>.</w:t>
      </w:r>
      <w:r w:rsidR="00E27416">
        <w:rPr>
          <w:lang w:val="es-ES"/>
        </w:rPr>
        <w:t xml:space="preserve"> </w:t>
      </w:r>
    </w:p>
    <w:p w14:paraId="296FEF7D" w14:textId="77777777" w:rsidR="00211400" w:rsidRPr="00F63D22" w:rsidRDefault="00211400" w:rsidP="001061FB">
      <w:pPr>
        <w:rPr>
          <w:lang w:val="es-ES_tradnl"/>
        </w:rPr>
      </w:pPr>
    </w:p>
    <w:p w14:paraId="7194DBDC" w14:textId="77777777" w:rsidR="00211400" w:rsidRPr="00F63D22" w:rsidRDefault="00211400" w:rsidP="001061FB">
      <w:pPr>
        <w:rPr>
          <w:lang w:val="es-ES_tradnl"/>
        </w:rPr>
      </w:pPr>
    </w:p>
    <w:p w14:paraId="769D0D3C" w14:textId="77777777" w:rsidR="001061FB" w:rsidRPr="00F63D22" w:rsidRDefault="001061FB" w:rsidP="001061FB">
      <w:pPr>
        <w:rPr>
          <w:lang w:val="es-ES_tradnl"/>
        </w:rPr>
      </w:pPr>
    </w:p>
    <w:p w14:paraId="5192F32C" w14:textId="527C8A15" w:rsidR="001061FB" w:rsidRPr="00F63D22" w:rsidRDefault="003036AA" w:rsidP="00405635">
      <w:pPr>
        <w:pStyle w:val="Heading2"/>
        <w:rPr>
          <w:lang w:val="es-ES"/>
        </w:rPr>
      </w:pPr>
      <w:bookmarkStart w:id="8" w:name="_Toc334253096"/>
      <w:bookmarkStart w:id="9" w:name="_Toc2025275698"/>
      <w:bookmarkStart w:id="10" w:name="_Toc321842363"/>
      <w:r w:rsidRPr="7741F1B8">
        <w:rPr>
          <w:lang w:val="es-ES"/>
        </w:rPr>
        <w:t>D</w:t>
      </w:r>
      <w:r w:rsidR="003420D3" w:rsidRPr="7741F1B8">
        <w:rPr>
          <w:lang w:val="es-ES"/>
        </w:rPr>
        <w:t>escripción del grupo de trabajo</w:t>
      </w:r>
      <w:bookmarkEnd w:id="8"/>
      <w:bookmarkEnd w:id="9"/>
      <w:bookmarkEnd w:id="10"/>
    </w:p>
    <w:p w14:paraId="54CD245A" w14:textId="1BE7A842" w:rsidR="001061FB" w:rsidRPr="00F63D22" w:rsidRDefault="001724F3" w:rsidP="001061FB">
      <w:pPr>
        <w:rPr>
          <w:lang w:val="es-ES_tradnl"/>
        </w:rPr>
      </w:pPr>
      <w:r>
        <w:rPr>
          <w:lang w:val="es-ES_tradnl"/>
        </w:rPr>
        <w:t>Grupo 4:</w:t>
      </w:r>
    </w:p>
    <w:p w14:paraId="590FCF89" w14:textId="196AD9E2" w:rsidR="009472F4" w:rsidRDefault="009472F4" w:rsidP="009472F4">
      <w:pPr>
        <w:pStyle w:val="ListParagraph"/>
        <w:numPr>
          <w:ilvl w:val="0"/>
          <w:numId w:val="41"/>
        </w:numPr>
        <w:rPr>
          <w:lang w:val="es-ES_tradnl"/>
        </w:rPr>
      </w:pPr>
      <w:r>
        <w:rPr>
          <w:lang w:val="es-ES_tradnl"/>
        </w:rPr>
        <w:t>Carla Pereira Iglesias</w:t>
      </w:r>
      <w:r w:rsidR="005E3032">
        <w:rPr>
          <w:lang w:val="es-ES_tradnl"/>
        </w:rPr>
        <w:t xml:space="preserve">: </w:t>
      </w:r>
      <w:r w:rsidR="00F3148D">
        <w:rPr>
          <w:lang w:val="es-ES_tradnl"/>
        </w:rPr>
        <w:t>jefe de grupo, desarrollador de actividades.</w:t>
      </w:r>
    </w:p>
    <w:p w14:paraId="7BEE240E" w14:textId="5A8EEA4E" w:rsidR="009472F4" w:rsidRDefault="009472F4" w:rsidP="009472F4">
      <w:pPr>
        <w:pStyle w:val="ListParagraph"/>
        <w:numPr>
          <w:ilvl w:val="0"/>
          <w:numId w:val="41"/>
        </w:numPr>
        <w:rPr>
          <w:lang w:val="es-ES_tradnl"/>
        </w:rPr>
      </w:pPr>
      <w:r>
        <w:rPr>
          <w:lang w:val="es-ES_tradnl"/>
        </w:rPr>
        <w:t>Alejandro Limia</w:t>
      </w:r>
      <w:r w:rsidR="003620AE">
        <w:rPr>
          <w:lang w:val="es-ES_tradnl"/>
        </w:rPr>
        <w:t xml:space="preserve"> Sánc</w:t>
      </w:r>
      <w:r w:rsidR="00DC588C">
        <w:rPr>
          <w:lang w:val="es-ES_tradnl"/>
        </w:rPr>
        <w:t>he</w:t>
      </w:r>
      <w:r w:rsidR="003620AE">
        <w:rPr>
          <w:lang w:val="es-ES_tradnl"/>
        </w:rPr>
        <w:t>z</w:t>
      </w:r>
      <w:r w:rsidR="005E3032">
        <w:rPr>
          <w:lang w:val="es-ES_tradnl"/>
        </w:rPr>
        <w:t xml:space="preserve">: </w:t>
      </w:r>
      <w:r w:rsidR="00D621BE">
        <w:rPr>
          <w:lang w:val="es-ES_tradnl"/>
        </w:rPr>
        <w:t>gestor documental</w:t>
      </w:r>
      <w:r w:rsidR="00F3148D">
        <w:rPr>
          <w:lang w:val="es-ES_tradnl"/>
        </w:rPr>
        <w:t>, desarrollador de actividades.</w:t>
      </w:r>
    </w:p>
    <w:p w14:paraId="361BBA79" w14:textId="090688F5" w:rsidR="009472F4" w:rsidRDefault="009472F4" w:rsidP="009472F4">
      <w:pPr>
        <w:pStyle w:val="ListParagraph"/>
        <w:numPr>
          <w:ilvl w:val="0"/>
          <w:numId w:val="41"/>
        </w:numPr>
        <w:rPr>
          <w:lang w:val="es-ES_tradnl"/>
        </w:rPr>
      </w:pPr>
      <w:r>
        <w:rPr>
          <w:lang w:val="es-ES_tradnl"/>
        </w:rPr>
        <w:t>Roque Otero</w:t>
      </w:r>
      <w:r w:rsidR="003620AE">
        <w:rPr>
          <w:lang w:val="es-ES_tradnl"/>
        </w:rPr>
        <w:t xml:space="preserve"> Freiria</w:t>
      </w:r>
      <w:r w:rsidR="005E3032">
        <w:rPr>
          <w:lang w:val="es-ES_tradnl"/>
        </w:rPr>
        <w:t>:</w:t>
      </w:r>
      <w:r w:rsidR="001F77F8">
        <w:rPr>
          <w:lang w:val="es-ES_tradnl"/>
        </w:rPr>
        <w:t xml:space="preserve"> gestor de cambios, desarrollador de actividades.</w:t>
      </w:r>
    </w:p>
    <w:p w14:paraId="77CF86BD" w14:textId="7AA57A59" w:rsidR="009472F4" w:rsidRPr="009472F4" w:rsidRDefault="009472F4" w:rsidP="009472F4">
      <w:pPr>
        <w:pStyle w:val="ListParagraph"/>
        <w:numPr>
          <w:ilvl w:val="0"/>
          <w:numId w:val="41"/>
        </w:numPr>
        <w:rPr>
          <w:lang w:val="es-ES_tradnl"/>
        </w:rPr>
      </w:pPr>
      <w:r>
        <w:rPr>
          <w:lang w:val="es-ES_tradnl"/>
        </w:rPr>
        <w:t>Lucía Picos Maiztegui</w:t>
      </w:r>
      <w:r w:rsidR="005E3032">
        <w:rPr>
          <w:lang w:val="es-ES_tradnl"/>
        </w:rPr>
        <w:t>:</w:t>
      </w:r>
      <w:r w:rsidR="001F77F8">
        <w:rPr>
          <w:lang w:val="es-ES_tradnl"/>
        </w:rPr>
        <w:t xml:space="preserve"> </w:t>
      </w:r>
      <w:r w:rsidR="00681E71">
        <w:rPr>
          <w:lang w:val="es-ES_tradnl"/>
        </w:rPr>
        <w:t xml:space="preserve">control de calidad, </w:t>
      </w:r>
      <w:r w:rsidR="00887C8D">
        <w:rPr>
          <w:lang w:val="es-ES_tradnl"/>
        </w:rPr>
        <w:t>desarrollador de actividades.</w:t>
      </w:r>
    </w:p>
    <w:p w14:paraId="1231BE67" w14:textId="77777777" w:rsidR="001061FB" w:rsidRPr="00F63D22" w:rsidRDefault="001061FB" w:rsidP="001061FB">
      <w:pPr>
        <w:rPr>
          <w:lang w:val="es-ES_tradnl"/>
        </w:rPr>
      </w:pPr>
    </w:p>
    <w:p w14:paraId="36FEB5B0" w14:textId="77777777" w:rsidR="001061FB" w:rsidRPr="00F63D22" w:rsidRDefault="001061FB" w:rsidP="001061FB">
      <w:pPr>
        <w:rPr>
          <w:lang w:val="es-ES_tradnl"/>
        </w:rPr>
      </w:pPr>
    </w:p>
    <w:p w14:paraId="30D7AA69" w14:textId="77777777" w:rsidR="001061FB" w:rsidRPr="00F63D22" w:rsidRDefault="001061FB" w:rsidP="001061FB">
      <w:pPr>
        <w:rPr>
          <w:lang w:val="es-ES_tradnl"/>
        </w:rPr>
      </w:pPr>
    </w:p>
    <w:p w14:paraId="7196D064" w14:textId="77777777" w:rsidR="001061FB" w:rsidRPr="00F63D22" w:rsidRDefault="001061FB" w:rsidP="001061FB">
      <w:pPr>
        <w:rPr>
          <w:lang w:val="es-ES_tradnl"/>
        </w:rPr>
      </w:pPr>
    </w:p>
    <w:p w14:paraId="34FF1C98" w14:textId="77777777" w:rsidR="001061FB" w:rsidRPr="00F63D22" w:rsidRDefault="001061FB" w:rsidP="001061FB">
      <w:pPr>
        <w:rPr>
          <w:lang w:val="es-ES_tradnl"/>
        </w:rPr>
      </w:pPr>
    </w:p>
    <w:p w14:paraId="48A21919" w14:textId="0628D5AE" w:rsidR="00211400" w:rsidRPr="0052653F" w:rsidRDefault="00EF580D" w:rsidP="001061FB">
      <w:pPr>
        <w:pStyle w:val="Heading2"/>
        <w:rPr>
          <w:lang w:val="es-ES"/>
        </w:rPr>
      </w:pPr>
      <w:bookmarkStart w:id="11" w:name="_Toc352297848"/>
      <w:bookmarkStart w:id="12" w:name="_Toc329639217"/>
      <w:bookmarkStart w:id="13" w:name="_Toc798756906"/>
      <w:r w:rsidRPr="7741F1B8">
        <w:rPr>
          <w:lang w:val="es-ES"/>
        </w:rPr>
        <w:t>Seguimiento</w:t>
      </w:r>
      <w:r w:rsidR="003420D3" w:rsidRPr="7741F1B8">
        <w:rPr>
          <w:lang w:val="es-ES"/>
        </w:rPr>
        <w:t xml:space="preserve"> de la </w:t>
      </w:r>
      <w:r w:rsidR="00F63D22" w:rsidRPr="7741F1B8">
        <w:rPr>
          <w:lang w:val="es-ES"/>
        </w:rPr>
        <w:t>práctica</w:t>
      </w:r>
      <w:bookmarkEnd w:id="11"/>
      <w:bookmarkEnd w:id="12"/>
      <w:bookmarkEnd w:id="13"/>
    </w:p>
    <w:p w14:paraId="13B14159" w14:textId="6F8033F6" w:rsidR="00DC588C" w:rsidRDefault="00DC588C" w:rsidP="00DC588C">
      <w:pPr>
        <w:pStyle w:val="ListParagraph"/>
        <w:numPr>
          <w:ilvl w:val="0"/>
          <w:numId w:val="41"/>
        </w:numPr>
        <w:rPr>
          <w:lang w:val="es-ES_tradnl"/>
        </w:rPr>
      </w:pPr>
      <w:r>
        <w:rPr>
          <w:lang w:val="es-ES_tradnl"/>
        </w:rPr>
        <w:t>Carla Pereira Iglesias: 2</w:t>
      </w:r>
      <w:r w:rsidR="0052653F">
        <w:rPr>
          <w:lang w:val="es-ES_tradnl"/>
        </w:rPr>
        <w:t>,5</w:t>
      </w:r>
      <w:r>
        <w:rPr>
          <w:lang w:val="es-ES_tradnl"/>
        </w:rPr>
        <w:t xml:space="preserve"> horas </w:t>
      </w:r>
    </w:p>
    <w:p w14:paraId="1224B439" w14:textId="72003122" w:rsidR="00DC588C" w:rsidRDefault="00DC588C" w:rsidP="00DC588C">
      <w:pPr>
        <w:pStyle w:val="ListParagraph"/>
        <w:numPr>
          <w:ilvl w:val="0"/>
          <w:numId w:val="41"/>
        </w:numPr>
        <w:rPr>
          <w:lang w:val="es-ES_tradnl"/>
        </w:rPr>
      </w:pPr>
      <w:r>
        <w:rPr>
          <w:lang w:val="es-ES_tradnl"/>
        </w:rPr>
        <w:t>Alejandro Limia Sánchez</w:t>
      </w:r>
      <w:r w:rsidR="0052653F">
        <w:rPr>
          <w:lang w:val="es-ES_tradnl"/>
        </w:rPr>
        <w:t>: 2,5 horas</w:t>
      </w:r>
    </w:p>
    <w:p w14:paraId="2522ADB9" w14:textId="668E904E" w:rsidR="00DC588C" w:rsidRDefault="00DC588C" w:rsidP="00DC588C">
      <w:pPr>
        <w:pStyle w:val="ListParagraph"/>
        <w:numPr>
          <w:ilvl w:val="0"/>
          <w:numId w:val="41"/>
        </w:numPr>
        <w:rPr>
          <w:lang w:val="es-ES_tradnl"/>
        </w:rPr>
      </w:pPr>
      <w:r>
        <w:rPr>
          <w:lang w:val="es-ES_tradnl"/>
        </w:rPr>
        <w:t>Roque Otero Freiria</w:t>
      </w:r>
      <w:r w:rsidR="0052653F">
        <w:rPr>
          <w:lang w:val="es-ES_tradnl"/>
        </w:rPr>
        <w:t>: 2,5 horas</w:t>
      </w:r>
    </w:p>
    <w:p w14:paraId="3E6F62D5" w14:textId="2B71CAF2" w:rsidR="00DC588C" w:rsidRPr="009472F4" w:rsidRDefault="00DC588C" w:rsidP="00DC588C">
      <w:pPr>
        <w:pStyle w:val="ListParagraph"/>
        <w:numPr>
          <w:ilvl w:val="0"/>
          <w:numId w:val="41"/>
        </w:numPr>
        <w:rPr>
          <w:lang w:val="es-ES_tradnl"/>
        </w:rPr>
      </w:pPr>
      <w:r>
        <w:rPr>
          <w:lang w:val="es-ES_tradnl"/>
        </w:rPr>
        <w:t>Lucía Picos Maiztegui</w:t>
      </w:r>
      <w:r w:rsidR="0052653F">
        <w:rPr>
          <w:lang w:val="es-ES_tradnl"/>
        </w:rPr>
        <w:t>: 2,5 horas</w:t>
      </w:r>
    </w:p>
    <w:p w14:paraId="6BD18F9B" w14:textId="77777777" w:rsidR="00211400" w:rsidRPr="00F63D22" w:rsidRDefault="00211400" w:rsidP="001061FB">
      <w:pPr>
        <w:rPr>
          <w:lang w:val="es-ES_tradnl"/>
        </w:rPr>
      </w:pPr>
    </w:p>
    <w:p w14:paraId="238601FE" w14:textId="77777777" w:rsidR="00211400" w:rsidRPr="00F63D22" w:rsidRDefault="00211400" w:rsidP="001061FB">
      <w:pPr>
        <w:rPr>
          <w:lang w:val="es-ES_tradnl"/>
        </w:rPr>
      </w:pPr>
    </w:p>
    <w:p w14:paraId="0F3CABC7" w14:textId="77777777" w:rsidR="001061FB" w:rsidRPr="00F63D22" w:rsidRDefault="001061FB" w:rsidP="001061FB">
      <w:pPr>
        <w:rPr>
          <w:lang w:val="es-ES_tradnl"/>
        </w:rPr>
      </w:pPr>
      <w:r w:rsidRPr="00F63D22">
        <w:rPr>
          <w:lang w:val="es-ES_tradnl"/>
        </w:rPr>
        <w:br w:type="page"/>
      </w:r>
    </w:p>
    <w:p w14:paraId="1E65AC73" w14:textId="2EF0313C" w:rsidR="00211400" w:rsidRPr="00F512EB" w:rsidRDefault="00405635" w:rsidP="00F512EB">
      <w:pPr>
        <w:pStyle w:val="Heading1"/>
        <w:rPr>
          <w:lang w:val="es-ES"/>
        </w:rPr>
      </w:pPr>
      <w:bookmarkStart w:id="14" w:name="_Toc1913382116"/>
      <w:bookmarkStart w:id="15" w:name="_Toc1285423882"/>
      <w:bookmarkStart w:id="16" w:name="_Toc1324348489"/>
      <w:r w:rsidRPr="7741F1B8">
        <w:rPr>
          <w:lang w:val="es-ES"/>
        </w:rPr>
        <w:t>DOCUMENTACIÓN</w:t>
      </w:r>
      <w:r w:rsidR="008F7E73" w:rsidRPr="7741F1B8">
        <w:rPr>
          <w:lang w:val="es-ES"/>
        </w:rPr>
        <w:t xml:space="preserve"> DE LA PRÁCTICA</w:t>
      </w:r>
      <w:bookmarkEnd w:id="14"/>
      <w:bookmarkEnd w:id="15"/>
      <w:bookmarkEnd w:id="16"/>
    </w:p>
    <w:p w14:paraId="5B08B5D1" w14:textId="77777777" w:rsidR="00211400" w:rsidRPr="00F63D22" w:rsidRDefault="00211400" w:rsidP="001061FB">
      <w:pPr>
        <w:rPr>
          <w:szCs w:val="18"/>
          <w:lang w:val="es-ES_tradnl"/>
        </w:rPr>
      </w:pPr>
    </w:p>
    <w:p w14:paraId="2477E51F" w14:textId="27390D3D" w:rsidR="00211400" w:rsidRDefault="00F512EB" w:rsidP="000325D2">
      <w:pPr>
        <w:pStyle w:val="Heading2"/>
        <w:rPr>
          <w:lang w:val="es-ES"/>
        </w:rPr>
      </w:pPr>
      <w:bookmarkStart w:id="17" w:name="_Toc327879026"/>
      <w:bookmarkStart w:id="18" w:name="_Toc1649326783"/>
      <w:bookmarkStart w:id="19" w:name="_Toc1951491635"/>
      <w:r w:rsidRPr="7741F1B8">
        <w:rPr>
          <w:lang w:val="es-ES"/>
        </w:rPr>
        <w:t>Descripción del proceso de control de cambios</w:t>
      </w:r>
      <w:bookmarkEnd w:id="17"/>
      <w:bookmarkEnd w:id="18"/>
      <w:bookmarkEnd w:id="19"/>
    </w:p>
    <w:p w14:paraId="6E4B1B87" w14:textId="3F15E733" w:rsidR="00434B9B" w:rsidRDefault="00B87CC6" w:rsidP="00B87CC6">
      <w:pPr>
        <w:pStyle w:val="NormalWeb"/>
        <w:jc w:val="both"/>
      </w:pPr>
      <w:r>
        <w:t xml:space="preserve">El primer paso para poder realizar un cambio es identificar y notificar una propuesta </w:t>
      </w:r>
      <w:r w:rsidR="00625C73">
        <w:t xml:space="preserve">para analizar si la </w:t>
      </w:r>
      <w:r w:rsidR="000F61E5">
        <w:t>modificación es necesaria y procede llevarla a cabo</w:t>
      </w:r>
      <w:r w:rsidR="00625C73">
        <w:t xml:space="preserve">. Una vez que se determina </w:t>
      </w:r>
      <w:r w:rsidR="00D44D70">
        <w:t>si</w:t>
      </w:r>
      <w:r w:rsidR="00625C73">
        <w:t xml:space="preserve"> el cambio se realizará</w:t>
      </w:r>
      <w:r w:rsidR="00D44D70">
        <w:t xml:space="preserve"> o no</w:t>
      </w:r>
      <w:r w:rsidR="00625C73">
        <w:t xml:space="preserve">, </w:t>
      </w:r>
      <w:r w:rsidR="00B86798">
        <w:t xml:space="preserve">nos disponemos a hacer </w:t>
      </w:r>
      <w:r w:rsidR="000F5212">
        <w:t>una evaluación</w:t>
      </w:r>
      <w:r w:rsidR="00625C73">
        <w:t xml:space="preserve"> de las propuestas en función de </w:t>
      </w:r>
      <w:r w:rsidR="000F5212">
        <w:t>un análisis exhaustivo de recursos</w:t>
      </w:r>
      <w:r w:rsidR="00115823">
        <w:t xml:space="preserve"> e importancia de la modificación</w:t>
      </w:r>
      <w:r w:rsidR="00532C9C">
        <w:t xml:space="preserve">. Este </w:t>
      </w:r>
      <w:r w:rsidR="0023705D">
        <w:t xml:space="preserve">listado </w:t>
      </w:r>
      <w:r w:rsidR="00625C73">
        <w:t>se ordena según la prioridad</w:t>
      </w:r>
      <w:r w:rsidR="00AD0287">
        <w:t xml:space="preserve"> de cada propuesta</w:t>
      </w:r>
      <w:r w:rsidR="00625C73">
        <w:t xml:space="preserve">. </w:t>
      </w:r>
    </w:p>
    <w:p w14:paraId="17E203F1" w14:textId="71C5BEDE" w:rsidR="00625C73" w:rsidRDefault="00625C73" w:rsidP="00B87CC6">
      <w:pPr>
        <w:pStyle w:val="NormalWeb"/>
        <w:jc w:val="both"/>
      </w:pPr>
      <w:r>
        <w:t xml:space="preserve">A partir de esta lista preliminar de cambios candidatos a implementarse, se discute la </w:t>
      </w:r>
      <w:r w:rsidR="00823275">
        <w:t>aceptación</w:t>
      </w:r>
      <w:r>
        <w:t xml:space="preserve"> de su inclusión en el proyecto, y</w:t>
      </w:r>
      <w:r w:rsidR="00823275">
        <w:t>,</w:t>
      </w:r>
      <w:r>
        <w:t xml:space="preserve"> si se continúa con el proceso, se discute cómo se llevará a cabo la inclusión mediante una planificación temporal y una asignación de recursos</w:t>
      </w:r>
      <w:r w:rsidR="00457A39">
        <w:t>.</w:t>
      </w:r>
    </w:p>
    <w:p w14:paraId="54BDEC39" w14:textId="5DE38E08" w:rsidR="00625C73" w:rsidRDefault="00862AB2" w:rsidP="00B87CC6">
      <w:pPr>
        <w:pStyle w:val="NormalWeb"/>
        <w:jc w:val="both"/>
      </w:pPr>
      <w:r>
        <w:t>Una vez</w:t>
      </w:r>
      <w:r w:rsidR="00625C73">
        <w:t xml:space="preserve"> ya se </w:t>
      </w:r>
      <w:r>
        <w:t xml:space="preserve">ha </w:t>
      </w:r>
      <w:r w:rsidR="00625C73">
        <w:t>determina</w:t>
      </w:r>
      <w:r>
        <w:t>do</w:t>
      </w:r>
      <w:r w:rsidR="00625C73">
        <w:t xml:space="preserve"> cómo se procederá con la modificación, </w:t>
      </w:r>
      <w:r w:rsidR="00991E90">
        <w:t>el cambio se</w:t>
      </w:r>
      <w:r w:rsidR="00625C73">
        <w:t xml:space="preserve"> incluye en el proyecto y se llevan a cabo una serie de pruebas y análisis para verificar que todo </w:t>
      </w:r>
      <w:r w:rsidR="00F625A1">
        <w:t>es</w:t>
      </w:r>
      <w:r w:rsidR="00625C73">
        <w:t xml:space="preserve"> correcto. En caso afirmativo, se recogen los cambios incluidos en la nueva versión y se distribuye la misma, notificando los cambios a los interesados en el proyecto.</w:t>
      </w:r>
    </w:p>
    <w:p w14:paraId="2118C8F3" w14:textId="61BC46F7" w:rsidR="00625C73" w:rsidRPr="00625C73" w:rsidRDefault="7B4EFB88" w:rsidP="09293407">
      <w:pPr>
        <w:pStyle w:val="NormalWeb"/>
        <w:jc w:val="both"/>
        <w:rPr>
          <w:lang w:val="gl-ES"/>
        </w:rPr>
      </w:pPr>
      <w:r w:rsidRPr="09293407">
        <w:t>El proceso de control de cambios se organizará de manera que por cada actividad existe una plantilla que refleja el desarrollo de esta. Cada actividad contará con una carpeta en el sistema de archivos del proyecto donde se encontrará la plantilla en blanco correspondiente, así como las plantillas que hayan podido ser cubiertas. De este modo, resulta sencillo e intuitivo buscar y guardar las plantillas en la carpeta que corresponde, para llevar una gestión ordenada del proceso de cambios.</w:t>
      </w:r>
    </w:p>
    <w:p w14:paraId="739626C6" w14:textId="05CCFF6D" w:rsidR="00625C73" w:rsidRPr="00625C73" w:rsidRDefault="00625C73" w:rsidP="09293407">
      <w:pPr>
        <w:rPr>
          <w:lang w:val="es-ES"/>
        </w:rPr>
      </w:pPr>
    </w:p>
    <w:p w14:paraId="16DEB4AB" w14:textId="1E24DAA6" w:rsidR="00F512EB" w:rsidRDefault="7E4848EF" w:rsidP="00B76818">
      <w:pPr>
        <w:pStyle w:val="Heading2"/>
        <w:jc w:val="both"/>
        <w:rPr>
          <w:lang w:val="es-ES"/>
        </w:rPr>
      </w:pPr>
      <w:bookmarkStart w:id="20" w:name="_Toc427011207"/>
      <w:bookmarkStart w:id="21" w:name="_Toc879581391"/>
      <w:r w:rsidRPr="7741F1B8">
        <w:rPr>
          <w:lang w:val="es-ES"/>
        </w:rPr>
        <w:t>Sistema de control del proceso</w:t>
      </w:r>
      <w:bookmarkEnd w:id="20"/>
      <w:bookmarkEnd w:id="21"/>
    </w:p>
    <w:p w14:paraId="67DDE6F5" w14:textId="7D14634C" w:rsidR="024A0E07" w:rsidRDefault="14E9089E" w:rsidP="00B76818">
      <w:pPr>
        <w:pStyle w:val="Heading3"/>
        <w:jc w:val="both"/>
        <w:rPr>
          <w:lang w:val="es-ES"/>
        </w:rPr>
      </w:pPr>
      <w:bookmarkStart w:id="22" w:name="_Toc1715021967"/>
      <w:bookmarkStart w:id="23" w:name="_Toc888647636"/>
      <w:r w:rsidRPr="7741F1B8">
        <w:rPr>
          <w:lang w:val="es-ES"/>
        </w:rPr>
        <w:t>Descripción</w:t>
      </w:r>
      <w:r w:rsidR="1A64A33F" w:rsidRPr="7741F1B8">
        <w:rPr>
          <w:lang w:val="es-ES"/>
        </w:rPr>
        <w:t xml:space="preserve"> de la estructura</w:t>
      </w:r>
      <w:bookmarkEnd w:id="22"/>
      <w:bookmarkEnd w:id="23"/>
    </w:p>
    <w:p w14:paraId="0FCABFDF" w14:textId="76D1E690" w:rsidR="6A29E7FD" w:rsidRDefault="6112B7CB" w:rsidP="00B76818">
      <w:pPr>
        <w:jc w:val="both"/>
        <w:rPr>
          <w:rFonts w:eastAsia="time"/>
          <w:lang w:val="es-ES"/>
        </w:rPr>
      </w:pPr>
      <w:r w:rsidRPr="3B18162A">
        <w:rPr>
          <w:rFonts w:eastAsia="time"/>
          <w:color w:val="0D0D0D" w:themeColor="text1" w:themeTint="F2"/>
          <w:lang w:val="es-ES"/>
        </w:rPr>
        <w:t>Para gestionar el control del proceso, empleamos Git, que alberga un repositorio que contiene todos los proyectos en curso</w:t>
      </w:r>
      <w:r w:rsidR="21B9940D" w:rsidRPr="3890B64A">
        <w:rPr>
          <w:rFonts w:eastAsia="time"/>
          <w:color w:val="0D0D0D" w:themeColor="text1" w:themeTint="F2"/>
          <w:lang w:val="es-ES"/>
        </w:rPr>
        <w:t xml:space="preserve"> </w:t>
      </w:r>
      <w:r w:rsidR="21B9940D" w:rsidRPr="38367558">
        <w:rPr>
          <w:rFonts w:eastAsia="time"/>
          <w:color w:val="0D0D0D" w:themeColor="text1" w:themeTint="F2"/>
          <w:lang w:val="es-ES"/>
        </w:rPr>
        <w:t xml:space="preserve">que se están </w:t>
      </w:r>
      <w:r w:rsidR="21B9940D" w:rsidRPr="760FBA7C">
        <w:rPr>
          <w:rFonts w:eastAsia="time"/>
          <w:color w:val="0D0D0D" w:themeColor="text1" w:themeTint="F2"/>
          <w:lang w:val="es-ES"/>
        </w:rPr>
        <w:t>desarrollando en la empresa</w:t>
      </w:r>
      <w:r w:rsidRPr="760FBA7C">
        <w:rPr>
          <w:rFonts w:eastAsia="time"/>
          <w:color w:val="0D0D0D" w:themeColor="text1" w:themeTint="F2"/>
          <w:lang w:val="es-ES"/>
        </w:rPr>
        <w:t>.</w:t>
      </w:r>
      <w:r w:rsidRPr="3B18162A">
        <w:rPr>
          <w:rFonts w:eastAsia="time"/>
          <w:color w:val="0D0D0D" w:themeColor="text1" w:themeTint="F2"/>
          <w:lang w:val="es-ES"/>
        </w:rPr>
        <w:t xml:space="preserve"> Cada proyecto tiene su propia carpeta, que se divide en </w:t>
      </w:r>
      <w:r w:rsidR="000D98D2" w:rsidRPr="0BC80166">
        <w:rPr>
          <w:rFonts w:eastAsia="time"/>
          <w:color w:val="0D0D0D" w:themeColor="text1" w:themeTint="F2"/>
          <w:lang w:val="es-ES"/>
        </w:rPr>
        <w:t xml:space="preserve">dos </w:t>
      </w:r>
      <w:r w:rsidR="000D98D2" w:rsidRPr="6BD430AE">
        <w:rPr>
          <w:rFonts w:eastAsia="time"/>
          <w:color w:val="0D0D0D" w:themeColor="text1" w:themeTint="F2"/>
          <w:lang w:val="es-ES"/>
        </w:rPr>
        <w:t xml:space="preserve">subdirectorios, </w:t>
      </w:r>
      <w:r w:rsidRPr="3B18162A">
        <w:rPr>
          <w:rFonts w:eastAsia="time"/>
          <w:color w:val="0D0D0D" w:themeColor="text1" w:themeTint="F2"/>
          <w:lang w:val="es-ES"/>
        </w:rPr>
        <w:t>"Documentación" para almacenar plantillas, y "Source" para la estructura del proyecto, el código y todos los subdirectorios necesarios para una implementación adecuada.</w:t>
      </w:r>
    </w:p>
    <w:p w14:paraId="117B0417" w14:textId="5EA9C51B" w:rsidR="2485CC23" w:rsidRDefault="17F6C998" w:rsidP="00B76818">
      <w:pPr>
        <w:pStyle w:val="Heading3"/>
        <w:jc w:val="both"/>
        <w:rPr>
          <w:lang w:val="es-ES"/>
        </w:rPr>
      </w:pPr>
      <w:bookmarkStart w:id="24" w:name="_Toc100846466"/>
      <w:bookmarkStart w:id="25" w:name="_Toc807714128"/>
      <w:r w:rsidRPr="7741F1B8">
        <w:rPr>
          <w:lang w:val="es-ES"/>
        </w:rPr>
        <w:t>Cambio de ficheros</w:t>
      </w:r>
      <w:bookmarkEnd w:id="24"/>
      <w:bookmarkEnd w:id="25"/>
    </w:p>
    <w:p w14:paraId="0BC44382" w14:textId="43BB8FC7" w:rsidR="2862720D" w:rsidRDefault="361379A0" w:rsidP="00B76818">
      <w:pPr>
        <w:jc w:val="both"/>
        <w:rPr>
          <w:lang w:val="es-ES"/>
        </w:rPr>
      </w:pPr>
      <w:r w:rsidRPr="3B876A6B">
        <w:rPr>
          <w:lang w:val="es-ES"/>
        </w:rPr>
        <w:t>Al modificar archivos, dentro de la carpeta "Documentación" se encuentran todas las plantillas utilizadas en cada etapa del proceso de control. Todos los miembros del equipo que trabajan en las diversas actividades tienen acceso a estos documentos. Durante el desarrollo de una actividad, realizan modificaciones en los archivos y los vuelven a cargar en el repositorio una vez completadas.</w:t>
      </w:r>
    </w:p>
    <w:p w14:paraId="773237BD" w14:textId="702A7E93" w:rsidR="2862720D" w:rsidRPr="006E44DE" w:rsidRDefault="361379A0" w:rsidP="00B76818">
      <w:pPr>
        <w:jc w:val="both"/>
        <w:rPr>
          <w:lang w:val="es-ES"/>
        </w:rPr>
      </w:pPr>
      <w:r w:rsidRPr="3B876A6B">
        <w:rPr>
          <w:lang w:val="es-ES"/>
        </w:rPr>
        <w:t xml:space="preserve"> </w:t>
      </w:r>
    </w:p>
    <w:p w14:paraId="5EE43B04" w14:textId="7D708722" w:rsidR="2862720D" w:rsidRDefault="361379A0" w:rsidP="00B76818">
      <w:pPr>
        <w:jc w:val="both"/>
        <w:rPr>
          <w:lang w:val="es-ES"/>
        </w:rPr>
      </w:pPr>
      <w:r w:rsidRPr="3B876A6B">
        <w:rPr>
          <w:lang w:val="es-ES"/>
        </w:rPr>
        <w:t>En cuanto a la carpeta "Source", cada vez que se requiere modificar una funcionalidad del proyecto, se crea una nueva rama</w:t>
      </w:r>
      <w:r w:rsidR="158CD166" w:rsidRPr="4DD069E0">
        <w:rPr>
          <w:lang w:val="es-ES"/>
        </w:rPr>
        <w:t xml:space="preserve"> que </w:t>
      </w:r>
      <w:r w:rsidR="158CD166" w:rsidRPr="0135AE5A">
        <w:rPr>
          <w:lang w:val="es-ES"/>
        </w:rPr>
        <w:t>tendrá</w:t>
      </w:r>
      <w:r w:rsidR="158CD166" w:rsidRPr="4DD069E0">
        <w:rPr>
          <w:lang w:val="es-ES"/>
        </w:rPr>
        <w:t xml:space="preserve"> la misma </w:t>
      </w:r>
      <w:r w:rsidR="158CD166" w:rsidRPr="603DDBF7">
        <w:rPr>
          <w:lang w:val="es-ES"/>
        </w:rPr>
        <w:t xml:space="preserve">estructura que </w:t>
      </w:r>
      <w:r w:rsidR="158CD166" w:rsidRPr="30CEAB84">
        <w:rPr>
          <w:lang w:val="es-ES"/>
        </w:rPr>
        <w:t>“</w:t>
      </w:r>
      <w:r w:rsidR="158CD166" w:rsidRPr="603DDBF7">
        <w:rPr>
          <w:lang w:val="es-ES"/>
        </w:rPr>
        <w:t>Source</w:t>
      </w:r>
      <w:r w:rsidR="158CD166" w:rsidRPr="3F7B2673">
        <w:rPr>
          <w:lang w:val="es-ES"/>
        </w:rPr>
        <w:t>” y puede ser creada por cualquier desarrollador</w:t>
      </w:r>
      <w:r w:rsidRPr="3F7B2673">
        <w:rPr>
          <w:lang w:val="es-ES"/>
        </w:rPr>
        <w:t>.</w:t>
      </w:r>
      <w:r w:rsidRPr="3B876A6B">
        <w:rPr>
          <w:lang w:val="es-ES"/>
        </w:rPr>
        <w:t xml:space="preserve"> Esto permite que los desarrolladores trabajen en esa funcionalidad de manera independiente. Una vez que la funcionalidad está completa, se fusiona la rama con la rama principal del proyecto.</w:t>
      </w:r>
    </w:p>
    <w:p w14:paraId="6F367AAE" w14:textId="507ABAC6" w:rsidR="17F6C998" w:rsidRDefault="17F6C998" w:rsidP="00B76818">
      <w:pPr>
        <w:pStyle w:val="Heading3"/>
        <w:jc w:val="both"/>
        <w:rPr>
          <w:lang w:val="es-ES"/>
        </w:rPr>
      </w:pPr>
      <w:bookmarkStart w:id="26" w:name="_Toc131830229"/>
      <w:bookmarkStart w:id="27" w:name="_Toc1908812910"/>
      <w:r w:rsidRPr="7741F1B8">
        <w:rPr>
          <w:lang w:val="es-ES"/>
        </w:rPr>
        <w:t>Uso de etiquetas</w:t>
      </w:r>
      <w:bookmarkEnd w:id="26"/>
      <w:bookmarkEnd w:id="27"/>
    </w:p>
    <w:p w14:paraId="2E74DF01" w14:textId="2C788301" w:rsidR="00B441AB" w:rsidRDefault="00F5395E" w:rsidP="00B76818">
      <w:pPr>
        <w:jc w:val="both"/>
        <w:rPr>
          <w:lang w:val="es-ES"/>
        </w:rPr>
      </w:pPr>
      <w:r>
        <w:rPr>
          <w:lang w:val="es-ES"/>
        </w:rPr>
        <w:t>Una e</w:t>
      </w:r>
      <w:r w:rsidR="00F725A1">
        <w:rPr>
          <w:lang w:val="es-ES"/>
        </w:rPr>
        <w:t xml:space="preserve">tiqueta </w:t>
      </w:r>
      <w:r w:rsidR="004C14EF">
        <w:rPr>
          <w:lang w:val="es-ES"/>
        </w:rPr>
        <w:t>es un</w:t>
      </w:r>
      <w:r w:rsidR="001E07F4">
        <w:rPr>
          <w:lang w:val="es-ES"/>
        </w:rPr>
        <w:t xml:space="preserve">a referencia </w:t>
      </w:r>
      <w:r w:rsidR="001E07F4" w:rsidRPr="001E07F4">
        <w:rPr>
          <w:lang w:val="es-ES"/>
        </w:rPr>
        <w:t xml:space="preserve">que apunta a </w:t>
      </w:r>
      <w:r w:rsidR="00FD5A5A">
        <w:rPr>
          <w:lang w:val="es-ES"/>
        </w:rPr>
        <w:t>un commit</w:t>
      </w:r>
      <w:r w:rsidR="001E07F4" w:rsidRPr="001E07F4">
        <w:rPr>
          <w:lang w:val="es-ES"/>
        </w:rPr>
        <w:t xml:space="preserve"> concreto en el historial de </w:t>
      </w:r>
      <w:r w:rsidR="005A6BC4">
        <w:rPr>
          <w:lang w:val="es-ES"/>
        </w:rPr>
        <w:t xml:space="preserve">nuestro proyecto. </w:t>
      </w:r>
      <w:r w:rsidR="00B441AB">
        <w:rPr>
          <w:lang w:val="es-ES"/>
        </w:rPr>
        <w:t xml:space="preserve">Las </w:t>
      </w:r>
      <w:r w:rsidR="002877D7">
        <w:rPr>
          <w:lang w:val="es-ES"/>
        </w:rPr>
        <w:t xml:space="preserve">etiquetas se utilizarán una vez se publique una nueva versión. </w:t>
      </w:r>
      <w:r w:rsidR="00D51B42">
        <w:rPr>
          <w:lang w:val="es-ES"/>
        </w:rPr>
        <w:t xml:space="preserve">Para estas versiones finales se </w:t>
      </w:r>
      <w:r w:rsidR="00D51B42" w:rsidRPr="775C5186">
        <w:rPr>
          <w:lang w:val="es-ES"/>
        </w:rPr>
        <w:t>utilizar</w:t>
      </w:r>
      <w:r w:rsidR="3C594977" w:rsidRPr="775C5186">
        <w:rPr>
          <w:lang w:val="es-ES"/>
        </w:rPr>
        <w:t>á</w:t>
      </w:r>
      <w:r w:rsidR="00D51B42">
        <w:rPr>
          <w:lang w:val="es-ES"/>
        </w:rPr>
        <w:t xml:space="preserve"> el nombre “v” + el número de versión </w:t>
      </w:r>
      <w:r w:rsidR="003861F6">
        <w:rPr>
          <w:lang w:val="es-ES"/>
        </w:rPr>
        <w:t>nueva correspondiente.</w:t>
      </w:r>
    </w:p>
    <w:p w14:paraId="5EAC8F8A" w14:textId="7B84C984" w:rsidR="134E506C" w:rsidRDefault="007E03E3" w:rsidP="00B76818">
      <w:pPr>
        <w:jc w:val="both"/>
        <w:rPr>
          <w:lang w:val="es-ES"/>
        </w:rPr>
      </w:pPr>
      <w:r>
        <w:rPr>
          <w:lang w:val="es-ES"/>
        </w:rPr>
        <w:t xml:space="preserve">Utilizaremos </w:t>
      </w:r>
      <w:r w:rsidR="003861F6">
        <w:rPr>
          <w:lang w:val="es-ES"/>
        </w:rPr>
        <w:t xml:space="preserve">también </w:t>
      </w:r>
      <w:r>
        <w:rPr>
          <w:lang w:val="es-ES"/>
        </w:rPr>
        <w:t xml:space="preserve">una etiqueta </w:t>
      </w:r>
      <w:r w:rsidR="00DE0ABF">
        <w:rPr>
          <w:lang w:val="es-ES"/>
        </w:rPr>
        <w:t xml:space="preserve">cuando se haya conseguido un </w:t>
      </w:r>
      <w:r w:rsidR="003E6728">
        <w:rPr>
          <w:lang w:val="es-ES"/>
        </w:rPr>
        <w:t>avance importante</w:t>
      </w:r>
      <w:r w:rsidR="00C64FE1">
        <w:rPr>
          <w:lang w:val="es-ES"/>
        </w:rPr>
        <w:t xml:space="preserve"> (</w:t>
      </w:r>
      <w:r w:rsidR="006A5593">
        <w:rPr>
          <w:lang w:val="es-ES"/>
        </w:rPr>
        <w:t>desarrollo con éxito de una funcionalidad,</w:t>
      </w:r>
      <w:r w:rsidR="002F0193">
        <w:rPr>
          <w:lang w:val="es-ES"/>
        </w:rPr>
        <w:t xml:space="preserve"> actualización </w:t>
      </w:r>
      <w:r w:rsidR="00F570CD">
        <w:rPr>
          <w:lang w:val="es-ES"/>
        </w:rPr>
        <w:t>importante de la base de datos, etc</w:t>
      </w:r>
      <w:r w:rsidR="00C64FE1">
        <w:rPr>
          <w:lang w:val="es-ES"/>
        </w:rPr>
        <w:t>)</w:t>
      </w:r>
      <w:r w:rsidR="00770E1E">
        <w:rPr>
          <w:lang w:val="es-ES"/>
        </w:rPr>
        <w:t xml:space="preserve">. </w:t>
      </w:r>
      <w:r w:rsidR="00B5028B">
        <w:rPr>
          <w:lang w:val="es-ES"/>
        </w:rPr>
        <w:t>Para nombr</w:t>
      </w:r>
      <w:r w:rsidR="003261EA">
        <w:rPr>
          <w:lang w:val="es-ES"/>
        </w:rPr>
        <w:t xml:space="preserve">ar estas etiquetas se utilizará “v” + </w:t>
      </w:r>
      <w:r w:rsidR="003261EA" w:rsidRPr="01CBDEE1">
        <w:rPr>
          <w:lang w:val="es-ES"/>
        </w:rPr>
        <w:t>n</w:t>
      </w:r>
      <w:r w:rsidR="1CA4FAB6" w:rsidRPr="01CBDEE1">
        <w:rPr>
          <w:lang w:val="es-ES"/>
        </w:rPr>
        <w:t>ú</w:t>
      </w:r>
      <w:r w:rsidR="003261EA" w:rsidRPr="01CBDEE1">
        <w:rPr>
          <w:lang w:val="es-ES"/>
        </w:rPr>
        <w:t xml:space="preserve">mero </w:t>
      </w:r>
      <w:r w:rsidR="003261EA">
        <w:rPr>
          <w:lang w:val="es-ES"/>
        </w:rPr>
        <w:t xml:space="preserve">de versión correspondiente + “.” + </w:t>
      </w:r>
      <w:r w:rsidR="00D87797">
        <w:rPr>
          <w:lang w:val="es-ES"/>
        </w:rPr>
        <w:t>un número para identificar el número de mejora dentro de la versión</w:t>
      </w:r>
      <w:r w:rsidR="74CBF7CF" w:rsidRPr="2A8A9682">
        <w:rPr>
          <w:lang w:val="es-ES"/>
        </w:rPr>
        <w:t>.</w:t>
      </w:r>
      <w:r w:rsidR="00D87797">
        <w:rPr>
          <w:lang w:val="es-ES"/>
        </w:rPr>
        <w:t xml:space="preserve"> comenzando desde 0 + </w:t>
      </w:r>
      <w:r w:rsidR="000B4428">
        <w:rPr>
          <w:lang w:val="es-ES"/>
        </w:rPr>
        <w:t xml:space="preserve">“ – “ + </w:t>
      </w:r>
      <w:r w:rsidR="0095593E">
        <w:rPr>
          <w:lang w:val="es-ES"/>
        </w:rPr>
        <w:t>nombrar el</w:t>
      </w:r>
      <w:r w:rsidR="009B72D9">
        <w:rPr>
          <w:lang w:val="es-ES"/>
        </w:rPr>
        <w:t xml:space="preserve"> cambio que se ha hecho</w:t>
      </w:r>
      <w:r w:rsidR="00E803EB">
        <w:rPr>
          <w:lang w:val="es-ES"/>
        </w:rPr>
        <w:t xml:space="preserve"> (v2.1 </w:t>
      </w:r>
      <w:r w:rsidR="003E7E12">
        <w:rPr>
          <w:lang w:val="es-ES"/>
        </w:rPr>
        <w:t>–</w:t>
      </w:r>
      <w:r w:rsidR="00E803EB">
        <w:rPr>
          <w:lang w:val="es-ES"/>
        </w:rPr>
        <w:t xml:space="preserve"> </w:t>
      </w:r>
      <w:r w:rsidR="003E7E12">
        <w:rPr>
          <w:lang w:val="es-ES"/>
        </w:rPr>
        <w:t>Funcionalidad x acabada</w:t>
      </w:r>
      <w:r w:rsidR="00E803EB">
        <w:rPr>
          <w:lang w:val="es-ES"/>
        </w:rPr>
        <w:t>)</w:t>
      </w:r>
      <w:r w:rsidR="0095593E">
        <w:rPr>
          <w:lang w:val="es-ES"/>
        </w:rPr>
        <w:t>.</w:t>
      </w:r>
    </w:p>
    <w:p w14:paraId="23BCAE5B" w14:textId="2D935CA1" w:rsidR="21F5A157" w:rsidRDefault="21F5A157" w:rsidP="21F5A157">
      <w:pPr>
        <w:rPr>
          <w:lang w:val="es-ES"/>
        </w:rPr>
      </w:pPr>
    </w:p>
    <w:p w14:paraId="7751A617" w14:textId="102C0EAA" w:rsidR="4A1B8E23" w:rsidRDefault="308D5421" w:rsidP="6FC771E5">
      <w:pPr>
        <w:pStyle w:val="Heading2"/>
        <w:rPr>
          <w:lang w:val="es-ES"/>
        </w:rPr>
      </w:pPr>
      <w:bookmarkStart w:id="28" w:name="_Toc870083209"/>
      <w:bookmarkStart w:id="29" w:name="_Toc1870502806"/>
      <w:r w:rsidRPr="7741F1B8">
        <w:rPr>
          <w:lang w:val="es-ES"/>
        </w:rPr>
        <w:t xml:space="preserve">Metodología </w:t>
      </w:r>
      <w:r w:rsidR="52666FB2" w:rsidRPr="7741F1B8">
        <w:rPr>
          <w:lang w:val="es-ES"/>
        </w:rPr>
        <w:t>Poker Scrum</w:t>
      </w:r>
      <w:bookmarkEnd w:id="28"/>
      <w:bookmarkEnd w:id="29"/>
    </w:p>
    <w:p w14:paraId="6E857C06" w14:textId="7847819B" w:rsidR="66A51FBA" w:rsidRPr="006E44DE" w:rsidRDefault="66A51FBA" w:rsidP="1B9AC1D8">
      <w:pPr>
        <w:ind w:left="-20" w:right="-20"/>
        <w:jc w:val="both"/>
        <w:rPr>
          <w:lang w:val="es-ES"/>
        </w:rPr>
      </w:pPr>
      <w:r w:rsidRPr="1B9AC1D8">
        <w:rPr>
          <w:lang w:val="es-ES"/>
        </w:rPr>
        <w:t>Para estimar el esfuerzo requerido para llevar a cabo los distintos cambios, seguimos una metodología ágil conocida como Poker Scrum. En este proceso colaborativo, los miembros del equipo utilizan una técnica de consenso para evaluar el esfuerzo necesario para completar las tareas del proyecto.</w:t>
      </w:r>
    </w:p>
    <w:p w14:paraId="645E0A4F" w14:textId="66842FFF" w:rsidR="45650308" w:rsidRDefault="45650308" w:rsidP="45650308">
      <w:pPr>
        <w:ind w:left="-20" w:right="-20"/>
        <w:jc w:val="both"/>
        <w:rPr>
          <w:lang w:val="es-ES"/>
        </w:rPr>
      </w:pPr>
    </w:p>
    <w:p w14:paraId="77794426" w14:textId="4BFE9169" w:rsidR="66A51FBA" w:rsidRDefault="66A51FBA" w:rsidP="1B038A9A">
      <w:pPr>
        <w:ind w:left="-20" w:right="-20"/>
        <w:jc w:val="both"/>
        <w:rPr>
          <w:lang w:val="es-ES"/>
        </w:rPr>
      </w:pPr>
      <w:r w:rsidRPr="1B9AC1D8">
        <w:rPr>
          <w:lang w:val="es-ES"/>
        </w:rPr>
        <w:t xml:space="preserve">En Poker Scrum, cada tarea se evalúa asignándole un valor </w:t>
      </w:r>
      <w:r w:rsidR="7EB2A436" w:rsidRPr="16D2A113">
        <w:rPr>
          <w:lang w:val="es-ES"/>
        </w:rPr>
        <w:t>numérico</w:t>
      </w:r>
      <w:r w:rsidRPr="1B9AC1D8">
        <w:rPr>
          <w:lang w:val="es-ES"/>
        </w:rPr>
        <w:t>, que representa la complejidad y el esfuerzo requerido para su finalización</w:t>
      </w:r>
      <w:r w:rsidR="4678B4BD" w:rsidRPr="16D2A113">
        <w:rPr>
          <w:lang w:val="es-ES"/>
        </w:rPr>
        <w:t xml:space="preserve"> en días</w:t>
      </w:r>
      <w:r w:rsidRPr="16D2A113">
        <w:rPr>
          <w:lang w:val="es-ES"/>
        </w:rPr>
        <w:t>.</w:t>
      </w:r>
      <w:r w:rsidRPr="1B9AC1D8">
        <w:rPr>
          <w:lang w:val="es-ES"/>
        </w:rPr>
        <w:t xml:space="preserve"> Utilizamos una baraja de cartas basada en la sucesión de Fibonacci para asignar estos valores, lo que permite capturar la naturaleza relativa y no lineal del esfuerzo involucrado en las tareas.</w:t>
      </w:r>
    </w:p>
    <w:p w14:paraId="45B88104" w14:textId="34E16B5E" w:rsidR="1B9AC1D8" w:rsidRDefault="1B9AC1D8" w:rsidP="1B9AC1D8">
      <w:pPr>
        <w:rPr>
          <w:lang w:val="es-ES"/>
        </w:rPr>
      </w:pPr>
    </w:p>
    <w:p w14:paraId="15296457" w14:textId="7C178F32" w:rsidR="235530DF" w:rsidRDefault="66A51FBA" w:rsidP="48A13751">
      <w:pPr>
        <w:spacing w:after="160" w:line="257" w:lineRule="auto"/>
        <w:ind w:left="-20" w:right="-20"/>
        <w:jc w:val="both"/>
        <w:rPr>
          <w:lang w:val="es-ES"/>
        </w:rPr>
      </w:pPr>
      <w:r w:rsidRPr="49E46D74">
        <w:rPr>
          <w:lang w:val="es-ES"/>
        </w:rPr>
        <w:t>Para mejorar la precisión de nuestras estimaciones, hemos ampliado nuestra baraja de cartas. Además de la secuencia de Fibonacci estándar, incluimos un número entre 21 y 34</w:t>
      </w:r>
      <w:r w:rsidRPr="3B4342AC">
        <w:rPr>
          <w:lang w:val="es-ES"/>
        </w:rPr>
        <w:t xml:space="preserve"> (</w:t>
      </w:r>
      <w:r w:rsidRPr="30AA96AC">
        <w:rPr>
          <w:lang w:val="es-ES"/>
        </w:rPr>
        <w:t>27</w:t>
      </w:r>
      <w:r w:rsidRPr="3B4342AC">
        <w:rPr>
          <w:lang w:val="es-ES"/>
        </w:rPr>
        <w:t>),</w:t>
      </w:r>
      <w:r w:rsidRPr="49E46D74">
        <w:rPr>
          <w:lang w:val="es-ES"/>
        </w:rPr>
        <w:t xml:space="preserve"> junto con la opción de 1/2. Esta expansión nos permite abordar tareas que pueden tener un esfuerzo excepcionalmente alto o bajo, permitiendo una evaluación más precisa de la carga de trabajo.</w:t>
      </w:r>
      <w:r w:rsidR="235530DF" w:rsidRPr="3D894C85">
        <w:rPr>
          <w:rFonts w:eastAsia="Calibri"/>
          <w:lang w:val="es-ES"/>
        </w:rPr>
        <w:t xml:space="preserve"> Por tanto, </w:t>
      </w:r>
      <w:r w:rsidR="6EC6DA81" w:rsidRPr="3D894C85">
        <w:rPr>
          <w:rFonts w:eastAsia="Calibri"/>
          <w:lang w:val="es-ES"/>
        </w:rPr>
        <w:t xml:space="preserve">la </w:t>
      </w:r>
      <w:r w:rsidR="235530DF" w:rsidRPr="3D894C85">
        <w:rPr>
          <w:rFonts w:eastAsia="Calibri"/>
          <w:lang w:val="es-ES"/>
        </w:rPr>
        <w:t>baraja</w:t>
      </w:r>
      <w:r w:rsidR="40064341" w:rsidRPr="3D894C85">
        <w:rPr>
          <w:rFonts w:eastAsia="Calibri"/>
          <w:lang w:val="es-ES"/>
        </w:rPr>
        <w:t xml:space="preserve"> final</w:t>
      </w:r>
      <w:r w:rsidR="235530DF" w:rsidRPr="3D894C85">
        <w:rPr>
          <w:rFonts w:eastAsia="Calibri"/>
          <w:lang w:val="es-ES"/>
        </w:rPr>
        <w:t xml:space="preserve"> es: ½, 2, 3, 5, 8, 13, 21, 2</w:t>
      </w:r>
      <w:r w:rsidR="14BF61AB" w:rsidRPr="3D894C85">
        <w:rPr>
          <w:rFonts w:eastAsia="Calibri"/>
          <w:lang w:val="es-ES"/>
        </w:rPr>
        <w:t>7</w:t>
      </w:r>
      <w:r w:rsidR="235530DF" w:rsidRPr="3D894C85">
        <w:rPr>
          <w:rFonts w:eastAsia="Calibri"/>
          <w:lang w:val="es-ES"/>
        </w:rPr>
        <w:t xml:space="preserve"> y 34.</w:t>
      </w:r>
    </w:p>
    <w:p w14:paraId="5088C0B3" w14:textId="18E523D0" w:rsidR="2EE13151" w:rsidRDefault="2EE13151" w:rsidP="2EE13151">
      <w:pPr>
        <w:ind w:left="-20" w:right="-20"/>
        <w:jc w:val="both"/>
        <w:rPr>
          <w:rFonts w:eastAsia="Calibri"/>
          <w:lang w:val="es-ES"/>
        </w:rPr>
      </w:pPr>
    </w:p>
    <w:p w14:paraId="5D69EDBB" w14:textId="222AEC0D" w:rsidR="0F8E91E6" w:rsidRDefault="0F8E91E6" w:rsidP="678BDC59">
      <w:pPr>
        <w:spacing w:after="160" w:line="257" w:lineRule="auto"/>
        <w:ind w:left="-20" w:right="-20"/>
        <w:jc w:val="both"/>
        <w:rPr>
          <w:rFonts w:eastAsia="Calibri"/>
          <w:lang w:val="es-ES"/>
        </w:rPr>
      </w:pPr>
      <w:r w:rsidRPr="251474C6">
        <w:rPr>
          <w:rFonts w:eastAsia="Calibri"/>
          <w:lang w:val="es-ES"/>
        </w:rPr>
        <w:t xml:space="preserve">A mayores, </w:t>
      </w:r>
      <w:r w:rsidR="6063B63C" w:rsidRPr="251474C6">
        <w:rPr>
          <w:rFonts w:eastAsia="Calibri"/>
          <w:lang w:val="es-ES"/>
        </w:rPr>
        <w:t xml:space="preserve">la baraja cuenta </w:t>
      </w:r>
      <w:r w:rsidR="10CCEE67" w:rsidRPr="251474C6">
        <w:rPr>
          <w:rFonts w:eastAsia="Calibri"/>
          <w:lang w:val="es-ES"/>
        </w:rPr>
        <w:t>con una serie de cartas especiales:</w:t>
      </w:r>
    </w:p>
    <w:p w14:paraId="28CA6140" w14:textId="4C86B4A5" w:rsidR="24D4DAAC" w:rsidRDefault="1D217199" w:rsidP="3D24D445">
      <w:pPr>
        <w:pStyle w:val="ListParagraph"/>
        <w:numPr>
          <w:ilvl w:val="0"/>
          <w:numId w:val="42"/>
        </w:numPr>
        <w:spacing w:after="160" w:line="257" w:lineRule="auto"/>
        <w:ind w:right="-20"/>
        <w:rPr>
          <w:rFonts w:eastAsia="Calibri"/>
          <w:lang w:val="es-ES"/>
        </w:rPr>
      </w:pPr>
      <w:r w:rsidRPr="251474C6">
        <w:rPr>
          <w:rFonts w:eastAsia="Calibri"/>
          <w:lang w:val="es-ES"/>
        </w:rPr>
        <w:t xml:space="preserve">“?”: </w:t>
      </w:r>
      <w:r w:rsidR="50A62218" w:rsidRPr="0FB43F57">
        <w:rPr>
          <w:lang w:val="es-ES"/>
        </w:rPr>
        <w:t>representa un nivel de incertidumbre</w:t>
      </w:r>
      <w:r w:rsidR="31693CC1" w:rsidRPr="0FB43F57">
        <w:rPr>
          <w:rFonts w:eastAsia="Calibri"/>
          <w:lang w:val="es-ES"/>
        </w:rPr>
        <w:t xml:space="preserve"> total </w:t>
      </w:r>
      <w:r w:rsidR="50A62218" w:rsidRPr="0FB43F57">
        <w:rPr>
          <w:lang w:val="es-ES"/>
        </w:rPr>
        <w:t>respecto al</w:t>
      </w:r>
      <w:r w:rsidR="31693CC1" w:rsidRPr="0FB43F57">
        <w:rPr>
          <w:rFonts w:eastAsia="Calibri"/>
          <w:lang w:val="es-ES"/>
        </w:rPr>
        <w:t xml:space="preserve"> esfuerzo </w:t>
      </w:r>
      <w:r w:rsidR="50A62218" w:rsidRPr="0FB43F57">
        <w:rPr>
          <w:lang w:val="es-ES"/>
        </w:rPr>
        <w:t>necesario para completar</w:t>
      </w:r>
      <w:r w:rsidR="31693CC1" w:rsidRPr="0FB43F57">
        <w:rPr>
          <w:rFonts w:eastAsia="Calibri"/>
          <w:lang w:val="es-ES"/>
        </w:rPr>
        <w:t xml:space="preserve"> una tarea </w:t>
      </w:r>
      <w:r w:rsidR="50A62218" w:rsidRPr="73BA319C">
        <w:rPr>
          <w:lang w:val="es-ES"/>
        </w:rPr>
        <w:t xml:space="preserve">por lo que </w:t>
      </w:r>
      <w:r w:rsidR="50A62218" w:rsidRPr="006E44DE">
        <w:rPr>
          <w:lang w:val="es-ES"/>
        </w:rPr>
        <w:t xml:space="preserve">no </w:t>
      </w:r>
      <w:r w:rsidR="3D4326A6" w:rsidRPr="006E44DE">
        <w:rPr>
          <w:lang w:val="es-ES"/>
        </w:rPr>
        <w:t xml:space="preserve">se </w:t>
      </w:r>
      <w:r w:rsidR="50A62218" w:rsidRPr="006E44DE">
        <w:rPr>
          <w:lang w:val="es-ES"/>
        </w:rPr>
        <w:t xml:space="preserve">puede </w:t>
      </w:r>
      <w:r w:rsidR="31693CC1" w:rsidRPr="0FB43F57">
        <w:rPr>
          <w:rFonts w:eastAsia="Calibri"/>
          <w:lang w:val="es-ES"/>
        </w:rPr>
        <w:t>tomar una decisión</w:t>
      </w:r>
      <w:r w:rsidR="2586AFCE" w:rsidRPr="0FB43F57">
        <w:rPr>
          <w:rFonts w:eastAsia="Calibri"/>
          <w:lang w:val="es-ES"/>
        </w:rPr>
        <w:t xml:space="preserve"> informada</w:t>
      </w:r>
      <w:r w:rsidR="2586AFCE" w:rsidRPr="179D25EE">
        <w:rPr>
          <w:rFonts w:eastAsia="Calibri"/>
          <w:lang w:val="es-ES"/>
        </w:rPr>
        <w:t>.</w:t>
      </w:r>
    </w:p>
    <w:p w14:paraId="4D176AE1" w14:textId="40D261DD" w:rsidR="38B9D676" w:rsidRDefault="2478E3EF" w:rsidP="38B9D676">
      <w:pPr>
        <w:pStyle w:val="ListParagraph"/>
        <w:numPr>
          <w:ilvl w:val="0"/>
          <w:numId w:val="42"/>
        </w:numPr>
        <w:spacing w:after="160" w:line="257" w:lineRule="auto"/>
        <w:ind w:right="-20"/>
        <w:jc w:val="both"/>
        <w:rPr>
          <w:rFonts w:eastAsia="Calibri"/>
          <w:lang w:val="es-ES"/>
        </w:rPr>
      </w:pPr>
      <w:r w:rsidRPr="46A5DC46">
        <w:rPr>
          <w:rFonts w:eastAsia="Calibri"/>
          <w:lang w:val="es-ES"/>
        </w:rPr>
        <w:t>“0”:</w:t>
      </w:r>
      <w:r w:rsidR="7CDED266" w:rsidRPr="46A5DC46">
        <w:rPr>
          <w:rFonts w:eastAsia="Calibri"/>
          <w:lang w:val="es-ES"/>
        </w:rPr>
        <w:t xml:space="preserve"> </w:t>
      </w:r>
      <w:r w:rsidR="7CDED266" w:rsidRPr="168C725B">
        <w:rPr>
          <w:rFonts w:eastAsia="Calibri"/>
          <w:lang w:val="es-ES"/>
        </w:rPr>
        <w:t>representa</w:t>
      </w:r>
      <w:r w:rsidR="7CDED266" w:rsidRPr="46A5DC46">
        <w:rPr>
          <w:rFonts w:eastAsia="Calibri"/>
          <w:lang w:val="es-ES"/>
        </w:rPr>
        <w:t xml:space="preserve"> que la tarea ya se ha realizado.</w:t>
      </w:r>
    </w:p>
    <w:p w14:paraId="0A90239E" w14:textId="26C23330" w:rsidR="22665C40" w:rsidRDefault="22665C40" w:rsidP="22665C40">
      <w:pPr>
        <w:spacing w:after="160" w:line="257" w:lineRule="auto"/>
        <w:ind w:right="-20"/>
        <w:jc w:val="both"/>
        <w:rPr>
          <w:rFonts w:eastAsia="Calibri"/>
          <w:lang w:val="es-ES"/>
        </w:rPr>
      </w:pPr>
    </w:p>
    <w:p w14:paraId="3388D955" w14:textId="0BDBE5FC" w:rsidR="22665C40" w:rsidRDefault="22665C40" w:rsidP="22665C40">
      <w:pPr>
        <w:spacing w:after="160" w:line="257" w:lineRule="auto"/>
        <w:ind w:right="-20"/>
        <w:jc w:val="both"/>
        <w:rPr>
          <w:rFonts w:eastAsia="Calibri"/>
          <w:lang w:val="es-ES"/>
        </w:rPr>
      </w:pPr>
    </w:p>
    <w:p w14:paraId="352DCA31" w14:textId="57EF603B" w:rsidR="0288C97B" w:rsidRDefault="0288C97B" w:rsidP="52796D37">
      <w:pPr>
        <w:spacing w:after="160" w:line="257" w:lineRule="auto"/>
        <w:ind w:right="-20"/>
        <w:jc w:val="both"/>
        <w:rPr>
          <w:rFonts w:eastAsia="Calibri"/>
          <w:lang w:val="es-ES"/>
        </w:rPr>
      </w:pPr>
      <w:r w:rsidRPr="22665C40">
        <w:rPr>
          <w:rFonts w:eastAsia="Calibri"/>
          <w:lang w:val="es-ES"/>
        </w:rPr>
        <w:t xml:space="preserve">Después de que se </w:t>
      </w:r>
      <w:r w:rsidRPr="5D74CB0F">
        <w:rPr>
          <w:rFonts w:eastAsia="Calibri"/>
          <w:lang w:val="es-ES"/>
        </w:rPr>
        <w:t>haya</w:t>
      </w:r>
      <w:r w:rsidRPr="22665C40">
        <w:rPr>
          <w:rFonts w:eastAsia="Calibri"/>
          <w:lang w:val="es-ES"/>
        </w:rPr>
        <w:t xml:space="preserve"> discutido y comprendido completamente la naturaleza de la tarea en cuestión, el siguiente paso es proceder con la votación de esa tarea específica utilizando la técnica de Poker Scrum. Cada miembro del equipo selecciona una carta de la baraja que representa su estimación del esfuerzo requerido para completar la tarea. Una vez que todos los miembros han emitido sus votos de manera privada, se procede a resolver la votación. </w:t>
      </w:r>
    </w:p>
    <w:p w14:paraId="0EEB03E3" w14:textId="57B87A41" w:rsidR="0288C97B" w:rsidRDefault="0288C97B" w:rsidP="060CDE23">
      <w:pPr>
        <w:spacing w:after="160" w:line="257" w:lineRule="auto"/>
        <w:ind w:right="-20"/>
        <w:jc w:val="both"/>
        <w:rPr>
          <w:rFonts w:eastAsia="Calibri"/>
          <w:lang w:val="es-ES"/>
        </w:rPr>
      </w:pPr>
      <w:r w:rsidRPr="52796D37">
        <w:rPr>
          <w:rFonts w:eastAsia="Calibri"/>
          <w:lang w:val="es-ES"/>
        </w:rPr>
        <w:t xml:space="preserve">El </w:t>
      </w:r>
      <w:r w:rsidRPr="1C99997F">
        <w:rPr>
          <w:rFonts w:eastAsia="Calibri"/>
          <w:lang w:val="es-ES"/>
        </w:rPr>
        <w:t>objetivo</w:t>
      </w:r>
      <w:r w:rsidRPr="04BCF51D">
        <w:rPr>
          <w:rFonts w:eastAsia="Calibri"/>
          <w:lang w:val="es-ES"/>
        </w:rPr>
        <w:t xml:space="preserve"> de la votación</w:t>
      </w:r>
      <w:r w:rsidRPr="1C99997F">
        <w:rPr>
          <w:rFonts w:eastAsia="Calibri"/>
          <w:lang w:val="es-ES"/>
        </w:rPr>
        <w:t xml:space="preserve"> es</w:t>
      </w:r>
      <w:r w:rsidRPr="22665C40">
        <w:rPr>
          <w:rFonts w:eastAsia="Calibri"/>
          <w:lang w:val="es-ES"/>
        </w:rPr>
        <w:t xml:space="preserve"> alcanzar un acuerdo de convergencia sobre el esfuerzo estimado para la tarea. Se considera que hay convergencia si todas las votaciones se corresponden con tres cartas consecutivas en la secuencia de </w:t>
      </w:r>
      <w:r w:rsidRPr="59E8F0C5">
        <w:rPr>
          <w:rFonts w:eastAsia="Calibri"/>
          <w:lang w:val="es-ES"/>
        </w:rPr>
        <w:t>nuestra baraja.</w:t>
      </w:r>
      <w:r w:rsidRPr="22665C40">
        <w:rPr>
          <w:rFonts w:eastAsia="Calibri"/>
          <w:lang w:val="es-ES"/>
        </w:rPr>
        <w:t xml:space="preserve"> Por ejemplo, si las votaciones son 5, 8 y 13, se considera que hay convergencia. Si no hay convergencia, lo que significa que las votaciones no se alinean en una secuencia lógica, se lleva a cabo una discusión adicional. </w:t>
      </w:r>
    </w:p>
    <w:p w14:paraId="120CA9BC" w14:textId="371CB6EA" w:rsidR="0288C97B" w:rsidRDefault="253C8528" w:rsidP="5C1F208D">
      <w:pPr>
        <w:spacing w:after="160" w:line="257" w:lineRule="auto"/>
        <w:ind w:right="-20"/>
        <w:jc w:val="both"/>
        <w:rPr>
          <w:rFonts w:eastAsia="Calibri"/>
          <w:lang w:val="es-ES"/>
        </w:rPr>
      </w:pPr>
      <w:r w:rsidRPr="211FC186">
        <w:rPr>
          <w:rFonts w:eastAsia="Calibri"/>
          <w:lang w:val="es-ES"/>
        </w:rPr>
        <w:t>A lo largo de</w:t>
      </w:r>
      <w:r w:rsidR="0288C97B" w:rsidRPr="22665C40">
        <w:rPr>
          <w:rFonts w:eastAsia="Calibri"/>
          <w:lang w:val="es-ES"/>
        </w:rPr>
        <w:t xml:space="preserve"> esta discusión, se </w:t>
      </w:r>
      <w:r w:rsidR="0288C97B" w:rsidRPr="6FB8FF45">
        <w:rPr>
          <w:rFonts w:eastAsia="Calibri"/>
          <w:lang w:val="es-ES"/>
        </w:rPr>
        <w:t>explora</w:t>
      </w:r>
      <w:r w:rsidR="43C20A7A" w:rsidRPr="6FB8FF45">
        <w:rPr>
          <w:rFonts w:eastAsia="Calibri"/>
          <w:lang w:val="es-ES"/>
        </w:rPr>
        <w:t>rá</w:t>
      </w:r>
      <w:r w:rsidR="0288C97B" w:rsidRPr="6FB8FF45">
        <w:rPr>
          <w:rFonts w:eastAsia="Calibri"/>
          <w:lang w:val="es-ES"/>
        </w:rPr>
        <w:t>n</w:t>
      </w:r>
      <w:r w:rsidR="0288C97B" w:rsidRPr="22665C40">
        <w:rPr>
          <w:rFonts w:eastAsia="Calibri"/>
          <w:lang w:val="es-ES"/>
        </w:rPr>
        <w:t xml:space="preserve"> las posturas extremas, es decir, las votaciones más bajas y más altas. Se busca comprender las razones detrás de estas votaciones extremas y reconciliarlas con el resto del equipo. </w:t>
      </w:r>
      <w:r w:rsidR="0288C97B" w:rsidRPr="23AFEC52">
        <w:rPr>
          <w:rFonts w:eastAsia="Calibri"/>
          <w:lang w:val="es-ES"/>
        </w:rPr>
        <w:t>Habrá que te</w:t>
      </w:r>
      <w:r w:rsidR="34297A3A" w:rsidRPr="23AFEC52">
        <w:rPr>
          <w:rFonts w:eastAsia="Calibri"/>
          <w:lang w:val="es-ES"/>
        </w:rPr>
        <w:t xml:space="preserve">ner en cuenta en </w:t>
      </w:r>
      <w:r w:rsidR="34297A3A" w:rsidRPr="76E4562D">
        <w:rPr>
          <w:rFonts w:eastAsia="Calibri"/>
          <w:lang w:val="es-ES"/>
        </w:rPr>
        <w:t xml:space="preserve">nivel de experiencia de </w:t>
      </w:r>
      <w:r w:rsidR="34297A3A" w:rsidRPr="457D93ED">
        <w:rPr>
          <w:rFonts w:eastAsia="Calibri"/>
          <w:lang w:val="es-ES"/>
        </w:rPr>
        <w:t xml:space="preserve">aquellos que sean expertos </w:t>
      </w:r>
      <w:r w:rsidR="34297A3A" w:rsidRPr="59BDEC7C">
        <w:rPr>
          <w:rFonts w:eastAsia="Calibri"/>
          <w:lang w:val="es-ES"/>
        </w:rPr>
        <w:t>en la tarea que está siendo evaluada</w:t>
      </w:r>
      <w:r w:rsidR="0288C97B" w:rsidRPr="7531BB4F">
        <w:rPr>
          <w:rFonts w:eastAsia="Calibri"/>
          <w:lang w:val="es-ES"/>
        </w:rPr>
        <w:t>.</w:t>
      </w:r>
      <w:r w:rsidR="0EFBA21E" w:rsidRPr="5C1F208D">
        <w:rPr>
          <w:rFonts w:eastAsia="Calibri"/>
          <w:lang w:val="es-ES"/>
        </w:rPr>
        <w:t xml:space="preserve"> </w:t>
      </w:r>
    </w:p>
    <w:p w14:paraId="7EE16FDA" w14:textId="0761F740" w:rsidR="0288C97B" w:rsidRDefault="0288C97B" w:rsidP="6828012D">
      <w:pPr>
        <w:spacing w:after="160" w:line="257" w:lineRule="auto"/>
        <w:ind w:right="-20"/>
        <w:jc w:val="both"/>
        <w:rPr>
          <w:rFonts w:eastAsia="Calibri"/>
          <w:lang w:val="es-ES"/>
        </w:rPr>
      </w:pPr>
      <w:r w:rsidRPr="22665C40">
        <w:rPr>
          <w:rFonts w:eastAsia="Calibri"/>
          <w:lang w:val="es-ES"/>
        </w:rPr>
        <w:t xml:space="preserve">Después de la discusión, se vuelve a votar para intentar alcanzar una convergencia. Una vez que se ha logrado un acuerdo de convergencia, se procede a determinar el tiempo final utilizando la técnica Pert. </w:t>
      </w:r>
      <w:r w:rsidR="60270E2C" w:rsidRPr="5E1F692E">
        <w:rPr>
          <w:rFonts w:eastAsia="Calibri"/>
          <w:lang w:val="es-ES"/>
        </w:rPr>
        <w:t xml:space="preserve">En esta </w:t>
      </w:r>
      <w:r w:rsidR="60270E2C" w:rsidRPr="20B42609">
        <w:rPr>
          <w:rFonts w:eastAsia="Calibri"/>
          <w:lang w:val="es-ES"/>
        </w:rPr>
        <w:t>técnica s</w:t>
      </w:r>
      <w:r w:rsidRPr="20B42609">
        <w:rPr>
          <w:rFonts w:eastAsia="Calibri"/>
          <w:lang w:val="es-ES"/>
        </w:rPr>
        <w:t>e</w:t>
      </w:r>
      <w:r w:rsidRPr="22665C40">
        <w:rPr>
          <w:rFonts w:eastAsia="Calibri"/>
          <w:lang w:val="es-ES"/>
        </w:rPr>
        <w:t xml:space="preserve"> utiliza una combinación de tres valores para calcular el tiempo final: </w:t>
      </w:r>
    </w:p>
    <w:p w14:paraId="0F3AB725" w14:textId="332B2E05" w:rsidR="0288C97B" w:rsidRDefault="0288C97B" w:rsidP="0D9D44C3">
      <w:pPr>
        <w:pStyle w:val="ListParagraph"/>
        <w:numPr>
          <w:ilvl w:val="0"/>
          <w:numId w:val="45"/>
        </w:numPr>
        <w:spacing w:after="160" w:line="257" w:lineRule="auto"/>
        <w:ind w:right="-20"/>
        <w:jc w:val="both"/>
        <w:rPr>
          <w:rFonts w:eastAsia="Calibri"/>
          <w:lang w:val="es-ES"/>
        </w:rPr>
      </w:pPr>
      <w:r w:rsidRPr="22665C40">
        <w:rPr>
          <w:rFonts w:eastAsia="Calibri"/>
          <w:lang w:val="es-ES"/>
        </w:rPr>
        <w:t>Tiempo Pesimista (Tp): El valor más largo propuesto durante la votación.</w:t>
      </w:r>
    </w:p>
    <w:p w14:paraId="6F6155B2" w14:textId="00E42A86" w:rsidR="0288C97B" w:rsidRDefault="0288C97B" w:rsidP="0D9D44C3">
      <w:pPr>
        <w:pStyle w:val="ListParagraph"/>
        <w:numPr>
          <w:ilvl w:val="0"/>
          <w:numId w:val="45"/>
        </w:numPr>
        <w:spacing w:after="160" w:line="257" w:lineRule="auto"/>
        <w:ind w:right="-20"/>
        <w:jc w:val="both"/>
        <w:rPr>
          <w:rFonts w:eastAsia="Calibri"/>
          <w:lang w:val="es-ES"/>
        </w:rPr>
      </w:pPr>
      <w:r w:rsidRPr="22665C40">
        <w:rPr>
          <w:rFonts w:eastAsia="Calibri"/>
          <w:lang w:val="es-ES"/>
        </w:rPr>
        <w:t xml:space="preserve">Tiempo Optimista (To): El valor más corto propuesto. </w:t>
      </w:r>
    </w:p>
    <w:p w14:paraId="03B58CC0" w14:textId="1D649B38" w:rsidR="04F999DF" w:rsidRDefault="0288C97B" w:rsidP="6881C960">
      <w:pPr>
        <w:pStyle w:val="ListParagraph"/>
        <w:numPr>
          <w:ilvl w:val="0"/>
          <w:numId w:val="45"/>
        </w:numPr>
        <w:spacing w:after="160" w:line="257" w:lineRule="auto"/>
        <w:ind w:right="-20"/>
        <w:jc w:val="both"/>
        <w:rPr>
          <w:rFonts w:eastAsia="Calibri"/>
          <w:lang w:val="es-ES"/>
        </w:rPr>
      </w:pPr>
      <w:r w:rsidRPr="22665C40">
        <w:rPr>
          <w:rFonts w:eastAsia="Calibri"/>
          <w:lang w:val="es-ES"/>
        </w:rPr>
        <w:t xml:space="preserve">Tiempo más Probable (Tmp): El valor más repetido durante la votación. </w:t>
      </w:r>
    </w:p>
    <w:p w14:paraId="4363BBDB" w14:textId="174016A6" w:rsidR="0288C97B" w:rsidRDefault="0288C97B" w:rsidP="04F999DF">
      <w:pPr>
        <w:spacing w:after="160" w:line="257" w:lineRule="auto"/>
        <w:ind w:right="-20"/>
        <w:jc w:val="both"/>
        <w:rPr>
          <w:rFonts w:eastAsia="Calibri"/>
          <w:lang w:val="es-ES"/>
        </w:rPr>
      </w:pPr>
      <w:r w:rsidRPr="22665C40">
        <w:rPr>
          <w:rFonts w:eastAsia="Calibri"/>
          <w:lang w:val="es-ES"/>
        </w:rPr>
        <w:t>Se calcula el tiempo final</w:t>
      </w:r>
      <w:r w:rsidR="006E44DE">
        <w:rPr>
          <w:rFonts w:eastAsia="Calibri"/>
          <w:lang w:val="es-ES"/>
        </w:rPr>
        <w:t xml:space="preserve"> </w:t>
      </w:r>
      <w:r w:rsidRPr="22665C40">
        <w:rPr>
          <w:rFonts w:eastAsia="Calibri"/>
          <w:lang w:val="es-ES"/>
        </w:rPr>
        <w:t>utilizando la fórmula: Tf = (To + 4 * Tmp + Tp) / 6, donde Tf representa el tiempo final estimado. Esta técnica proporciona un enfoque equilibrado al considerar los escenarios optimistas, pesimistas y más probables, lo que resulta en una estimación más realista y precisa del tiempo necesario para completar la tarea.</w:t>
      </w:r>
    </w:p>
    <w:p w14:paraId="05AAB3EB" w14:textId="4B21106D" w:rsidR="48A13751" w:rsidRDefault="48A13751" w:rsidP="48A13751">
      <w:pPr>
        <w:rPr>
          <w:lang w:val="es-ES"/>
        </w:rPr>
      </w:pPr>
    </w:p>
    <w:p w14:paraId="7EB06D48" w14:textId="45B855FF" w:rsidR="4A1B8E23" w:rsidRDefault="4A1B8E23" w:rsidP="4A1B8E23">
      <w:pPr>
        <w:rPr>
          <w:lang w:val="es-ES"/>
        </w:rPr>
      </w:pPr>
    </w:p>
    <w:p w14:paraId="468AF85B" w14:textId="7451001D" w:rsidR="25C57671" w:rsidRDefault="25C57671" w:rsidP="25C57671">
      <w:pPr>
        <w:rPr>
          <w:lang w:val="es-ES"/>
        </w:rPr>
      </w:pPr>
    </w:p>
    <w:p w14:paraId="5DC4766E" w14:textId="4D5D9FE3" w:rsidR="00F512EB" w:rsidRDefault="00F512EB" w:rsidP="004D546D">
      <w:pPr>
        <w:pStyle w:val="Heading2"/>
        <w:rPr>
          <w:lang w:val="es-ES"/>
        </w:rPr>
      </w:pPr>
      <w:bookmarkStart w:id="30" w:name="_Toc22216998"/>
      <w:bookmarkStart w:id="31" w:name="_Toc87265614"/>
      <w:bookmarkStart w:id="32" w:name="_Toc672469408"/>
      <w:r w:rsidRPr="7741F1B8">
        <w:rPr>
          <w:lang w:val="es-ES"/>
        </w:rPr>
        <w:t>Diagrama de actividades</w:t>
      </w:r>
      <w:bookmarkEnd w:id="30"/>
      <w:bookmarkEnd w:id="31"/>
      <w:bookmarkEnd w:id="32"/>
    </w:p>
    <w:p w14:paraId="1E91AE8F" w14:textId="36179CD5" w:rsidR="0BBFBDCC" w:rsidRDefault="05FD0562" w:rsidP="09293407">
      <w:r>
        <w:rPr>
          <w:noProof/>
        </w:rPr>
        <w:drawing>
          <wp:inline distT="0" distB="0" distL="0" distR="0" wp14:anchorId="234970D0" wp14:editId="57517B9D">
            <wp:extent cx="5355600" cy="2822848"/>
            <wp:effectExtent l="0" t="0" r="0" b="0"/>
            <wp:docPr id="1682965270" name="Picture 168296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5600" cy="2822848"/>
                    </a:xfrm>
                    <a:prstGeom prst="rect">
                      <a:avLst/>
                    </a:prstGeom>
                  </pic:spPr>
                </pic:pic>
              </a:graphicData>
            </a:graphic>
          </wp:inline>
        </w:drawing>
      </w:r>
    </w:p>
    <w:p w14:paraId="52C2BA7E" w14:textId="77777777" w:rsidR="00461E87" w:rsidRDefault="00461E87" w:rsidP="0BBFBDCC"/>
    <w:p w14:paraId="30DCA39D" w14:textId="77777777" w:rsidR="00461E87" w:rsidRDefault="00461E87" w:rsidP="0BBFBDCC"/>
    <w:p w14:paraId="4E75FA27" w14:textId="67A4B6AF" w:rsidR="00F512EB" w:rsidRDefault="00F512EB" w:rsidP="004D546D">
      <w:pPr>
        <w:pStyle w:val="Heading2"/>
        <w:rPr>
          <w:lang w:val="es-ES"/>
        </w:rPr>
      </w:pPr>
      <w:bookmarkStart w:id="33" w:name="_Toc1035244208"/>
      <w:bookmarkStart w:id="34" w:name="_Toc367269200"/>
      <w:bookmarkStart w:id="35" w:name="_Toc229485650"/>
      <w:r w:rsidRPr="7741F1B8">
        <w:rPr>
          <w:lang w:val="es-ES"/>
        </w:rPr>
        <w:t>Definición de Actividades</w:t>
      </w:r>
      <w:bookmarkEnd w:id="33"/>
      <w:bookmarkEnd w:id="34"/>
      <w:bookmarkEnd w:id="35"/>
    </w:p>
    <w:p w14:paraId="33E9D65A" w14:textId="4A683C1C" w:rsidR="00F512EB" w:rsidRDefault="00F512EB" w:rsidP="004D546D">
      <w:pPr>
        <w:pStyle w:val="Heading3"/>
        <w:rPr>
          <w:lang w:val="es-ES"/>
        </w:rPr>
      </w:pPr>
      <w:bookmarkStart w:id="36" w:name="_Toc949606148"/>
      <w:bookmarkStart w:id="37" w:name="_Toc949704874"/>
      <w:bookmarkStart w:id="38" w:name="_Toc936913993"/>
      <w:r w:rsidRPr="7741F1B8">
        <w:rPr>
          <w:lang w:val="es-ES"/>
        </w:rPr>
        <w:t xml:space="preserve">Actividad </w:t>
      </w:r>
      <w:r w:rsidR="389D63A8" w:rsidRPr="7741F1B8">
        <w:rPr>
          <w:lang w:val="es-ES"/>
        </w:rPr>
        <w:t>1: Identificación del problema</w:t>
      </w:r>
      <w:bookmarkEnd w:id="36"/>
      <w:bookmarkEnd w:id="37"/>
      <w:bookmarkEnd w:id="38"/>
    </w:p>
    <w:p w14:paraId="0F539DD9" w14:textId="0D390BD8" w:rsidR="004F7C4C" w:rsidRDefault="00CA1786" w:rsidP="00A14DFC">
      <w:pPr>
        <w:jc w:val="both"/>
        <w:rPr>
          <w:lang w:val="es-ES"/>
        </w:rPr>
      </w:pPr>
      <w:r w:rsidRPr="00A14DFC">
        <w:rPr>
          <w:b/>
          <w:bCs/>
          <w:lang w:val="es-ES"/>
        </w:rPr>
        <w:t>Descripción</w:t>
      </w:r>
      <w:r>
        <w:rPr>
          <w:lang w:val="es-ES"/>
        </w:rPr>
        <w:t xml:space="preserve">: </w:t>
      </w:r>
      <w:r w:rsidR="005754B1">
        <w:rPr>
          <w:lang w:val="es-ES"/>
        </w:rPr>
        <w:t xml:space="preserve">reconocer </w:t>
      </w:r>
      <w:r w:rsidR="009A04DD">
        <w:rPr>
          <w:lang w:val="es-ES"/>
        </w:rPr>
        <w:t>un cambio</w:t>
      </w:r>
      <w:r w:rsidR="00924BCA">
        <w:rPr>
          <w:lang w:val="es-ES"/>
        </w:rPr>
        <w:t xml:space="preserve"> que debe de ser realizado en el proyecto a lo largo de</w:t>
      </w:r>
      <w:r w:rsidR="00C92A38">
        <w:rPr>
          <w:lang w:val="es-ES"/>
        </w:rPr>
        <w:t xml:space="preserve"> la fase de desarrollo</w:t>
      </w:r>
      <w:r w:rsidR="004953ED">
        <w:rPr>
          <w:lang w:val="es-ES"/>
        </w:rPr>
        <w:t xml:space="preserve"> y el mantenimiento o </w:t>
      </w:r>
      <w:r w:rsidR="009E6176">
        <w:rPr>
          <w:lang w:val="es-ES"/>
        </w:rPr>
        <w:t>adaptación</w:t>
      </w:r>
      <w:r w:rsidR="004953ED">
        <w:rPr>
          <w:lang w:val="es-ES"/>
        </w:rPr>
        <w:t xml:space="preserve"> de este.</w:t>
      </w:r>
      <w:r w:rsidR="002F1A7C">
        <w:rPr>
          <w:lang w:val="es-ES"/>
        </w:rPr>
        <w:t xml:space="preserve"> En esta actividad se busca identificar estos cambios</w:t>
      </w:r>
      <w:r w:rsidR="003C1C71">
        <w:rPr>
          <w:lang w:val="es-ES"/>
        </w:rPr>
        <w:t xml:space="preserve"> necesarios al producto (errores</w:t>
      </w:r>
      <w:r w:rsidR="000937C4">
        <w:rPr>
          <w:lang w:val="es-ES"/>
        </w:rPr>
        <w:t xml:space="preserve"> o mejoras)</w:t>
      </w:r>
      <w:r w:rsidR="002910FE">
        <w:rPr>
          <w:lang w:val="es-ES"/>
        </w:rPr>
        <w:t xml:space="preserve"> </w:t>
      </w:r>
      <w:r w:rsidR="002910FE" w:rsidRPr="501727FF">
        <w:rPr>
          <w:color w:val="000000" w:themeColor="text1"/>
          <w:lang w:val="es-ES"/>
        </w:rPr>
        <w:t>identificados</w:t>
      </w:r>
      <w:r w:rsidR="00261EEC" w:rsidRPr="501727FF">
        <w:rPr>
          <w:color w:val="000000" w:themeColor="text1"/>
          <w:lang w:val="es-ES"/>
        </w:rPr>
        <w:t xml:space="preserve"> por el equipo o </w:t>
      </w:r>
      <w:r w:rsidR="7EB313EA" w:rsidRPr="501727FF">
        <w:rPr>
          <w:color w:val="000000" w:themeColor="text1"/>
          <w:lang w:val="es-ES"/>
        </w:rPr>
        <w:t xml:space="preserve">tras </w:t>
      </w:r>
      <w:r w:rsidR="00261EEC" w:rsidRPr="501727FF">
        <w:rPr>
          <w:color w:val="000000" w:themeColor="text1"/>
          <w:lang w:val="es-ES"/>
        </w:rPr>
        <w:t>una sugerencia de los clientes.</w:t>
      </w:r>
    </w:p>
    <w:p w14:paraId="69058F74" w14:textId="77777777" w:rsidR="00261EEC" w:rsidRDefault="00261EEC" w:rsidP="00A14DFC">
      <w:pPr>
        <w:jc w:val="both"/>
        <w:rPr>
          <w:lang w:val="es-ES"/>
        </w:rPr>
      </w:pPr>
    </w:p>
    <w:p w14:paraId="7BBEA082" w14:textId="09B8F4C2" w:rsidR="0098314B" w:rsidRPr="00AA5A1A" w:rsidRDefault="0098314B" w:rsidP="00A14DFC">
      <w:pPr>
        <w:jc w:val="both"/>
        <w:rPr>
          <w:lang w:val="es-ES"/>
        </w:rPr>
      </w:pPr>
      <w:r>
        <w:rPr>
          <w:b/>
          <w:bCs/>
          <w:lang w:val="es-ES"/>
        </w:rPr>
        <w:t>Involucrados:</w:t>
      </w:r>
      <w:r w:rsidR="00AA5A1A">
        <w:rPr>
          <w:b/>
          <w:bCs/>
          <w:lang w:val="es-ES"/>
        </w:rPr>
        <w:t xml:space="preserve"> </w:t>
      </w:r>
      <w:r w:rsidR="00AA5A1A">
        <w:rPr>
          <w:lang w:val="es-ES"/>
        </w:rPr>
        <w:t>miembro del equipo de desarrollo</w:t>
      </w:r>
      <w:r w:rsidR="00E015C1">
        <w:rPr>
          <w:lang w:val="es-ES"/>
        </w:rPr>
        <w:t>,</w:t>
      </w:r>
      <w:r w:rsidR="00AA5A1A">
        <w:rPr>
          <w:lang w:val="es-ES"/>
        </w:rPr>
        <w:t xml:space="preserve"> </w:t>
      </w:r>
      <w:r w:rsidR="004E755B">
        <w:rPr>
          <w:lang w:val="es-ES"/>
        </w:rPr>
        <w:t>clientes que utilicen el producto (reportando errores)</w:t>
      </w:r>
      <w:r w:rsidR="00E015C1">
        <w:rPr>
          <w:lang w:val="es-ES"/>
        </w:rPr>
        <w:t xml:space="preserve"> y personal de atención al cliente</w:t>
      </w:r>
      <w:r w:rsidR="004E755B">
        <w:rPr>
          <w:lang w:val="es-ES"/>
        </w:rPr>
        <w:t>.</w:t>
      </w:r>
    </w:p>
    <w:p w14:paraId="012191DA" w14:textId="77777777" w:rsidR="007152C5" w:rsidRDefault="007152C5" w:rsidP="00A14DFC">
      <w:pPr>
        <w:jc w:val="both"/>
        <w:rPr>
          <w:lang w:val="es-ES"/>
        </w:rPr>
      </w:pPr>
    </w:p>
    <w:p w14:paraId="112B9517" w14:textId="11A99EB7" w:rsidR="007152C5" w:rsidRDefault="00450FD2" w:rsidP="00A14DFC">
      <w:pPr>
        <w:jc w:val="both"/>
        <w:rPr>
          <w:lang w:val="es-ES"/>
        </w:rPr>
      </w:pPr>
      <w:r w:rsidRPr="09293407">
        <w:rPr>
          <w:b/>
          <w:bCs/>
          <w:lang w:val="es-ES"/>
        </w:rPr>
        <w:t>Entradas requeridas:</w:t>
      </w:r>
      <w:r w:rsidR="00DD48ED" w:rsidRPr="09293407">
        <w:rPr>
          <w:b/>
          <w:bCs/>
          <w:lang w:val="es-ES"/>
        </w:rPr>
        <w:t xml:space="preserve"> </w:t>
      </w:r>
      <w:r w:rsidR="00DD48ED" w:rsidRPr="09293407">
        <w:rPr>
          <w:lang w:val="es-ES"/>
        </w:rPr>
        <w:t>documentación de las</w:t>
      </w:r>
      <w:r w:rsidR="000E36D6" w:rsidRPr="09293407">
        <w:rPr>
          <w:lang w:val="es-ES"/>
        </w:rPr>
        <w:t xml:space="preserve"> </w:t>
      </w:r>
      <w:r w:rsidR="00DD48ED" w:rsidRPr="09293407">
        <w:rPr>
          <w:lang w:val="es-ES"/>
        </w:rPr>
        <w:t>propuestas o informe de problemas recibido, junto con su análisis inicial</w:t>
      </w:r>
      <w:r w:rsidR="000E36D6" w:rsidRPr="09293407">
        <w:rPr>
          <w:lang w:val="es-ES"/>
        </w:rPr>
        <w:t>. Ha de ser comunicad</w:t>
      </w:r>
      <w:r w:rsidR="009D3CE0" w:rsidRPr="09293407">
        <w:rPr>
          <w:lang w:val="es-ES"/>
        </w:rPr>
        <w:t>a a través de un canal oficial</w:t>
      </w:r>
      <w:r w:rsidR="727ECF1E" w:rsidRPr="09293407">
        <w:rPr>
          <w:lang w:val="es-ES"/>
        </w:rPr>
        <w:t xml:space="preserve"> como puede ser un email o un FAX</w:t>
      </w:r>
      <w:r w:rsidR="00660144" w:rsidRPr="09293407">
        <w:rPr>
          <w:lang w:val="es-ES"/>
        </w:rPr>
        <w:t>.</w:t>
      </w:r>
    </w:p>
    <w:p w14:paraId="13AE7ED9" w14:textId="77777777" w:rsidR="00450FD2" w:rsidRDefault="00450FD2" w:rsidP="00A14DFC">
      <w:pPr>
        <w:jc w:val="both"/>
        <w:rPr>
          <w:lang w:val="es-ES"/>
        </w:rPr>
      </w:pPr>
    </w:p>
    <w:p w14:paraId="79197729" w14:textId="49A33E30" w:rsidR="00450FD2" w:rsidRPr="00965309" w:rsidRDefault="004744AE" w:rsidP="00A14DFC">
      <w:pPr>
        <w:jc w:val="both"/>
        <w:rPr>
          <w:lang w:val="es-ES"/>
        </w:rPr>
      </w:pPr>
      <w:r>
        <w:rPr>
          <w:b/>
          <w:bCs/>
          <w:lang w:val="es-ES"/>
        </w:rPr>
        <w:t>Productos de trabajo</w:t>
      </w:r>
      <w:r w:rsidR="00F874BD">
        <w:rPr>
          <w:b/>
          <w:bCs/>
          <w:lang w:val="es-ES"/>
        </w:rPr>
        <w:t>:</w:t>
      </w:r>
      <w:r w:rsidR="00965309">
        <w:rPr>
          <w:b/>
          <w:bCs/>
          <w:lang w:val="es-ES"/>
        </w:rPr>
        <w:t xml:space="preserve"> </w:t>
      </w:r>
      <w:r w:rsidR="00F23829">
        <w:rPr>
          <w:lang w:val="es-ES"/>
        </w:rPr>
        <w:t xml:space="preserve">plantilla de </w:t>
      </w:r>
      <w:r w:rsidR="00F23829" w:rsidRPr="00CF7792">
        <w:rPr>
          <w:lang w:val="es-ES"/>
        </w:rPr>
        <w:t xml:space="preserve">“Propuesta de cambios” </w:t>
      </w:r>
      <w:r w:rsidR="00F23829">
        <w:rPr>
          <w:lang w:val="es-ES"/>
        </w:rPr>
        <w:t>que refleje toda la información</w:t>
      </w:r>
      <w:r w:rsidR="00290CAD">
        <w:rPr>
          <w:lang w:val="es-ES"/>
        </w:rPr>
        <w:t xml:space="preserve"> pertinente</w:t>
      </w:r>
      <w:r w:rsidR="00DF4B0A">
        <w:rPr>
          <w:lang w:val="es-ES"/>
        </w:rPr>
        <w:t xml:space="preserve"> y se almacene en la carpeta </w:t>
      </w:r>
      <w:r w:rsidR="005C4C6A">
        <w:rPr>
          <w:lang w:val="es-ES"/>
        </w:rPr>
        <w:t>“</w:t>
      </w:r>
      <w:r w:rsidR="00EC7232">
        <w:rPr>
          <w:lang w:val="es-ES"/>
        </w:rPr>
        <w:t>Posibles</w:t>
      </w:r>
      <w:r w:rsidR="00142D08">
        <w:rPr>
          <w:lang w:val="es-ES"/>
        </w:rPr>
        <w:t>_</w:t>
      </w:r>
      <w:r w:rsidR="00EC7232">
        <w:rPr>
          <w:lang w:val="es-ES"/>
        </w:rPr>
        <w:t>Cambios</w:t>
      </w:r>
      <w:r w:rsidR="005C4C6A">
        <w:rPr>
          <w:lang w:val="es-ES"/>
        </w:rPr>
        <w:t>”</w:t>
      </w:r>
      <w:r w:rsidR="00EC7232">
        <w:rPr>
          <w:lang w:val="es-ES"/>
        </w:rPr>
        <w:t>.</w:t>
      </w:r>
    </w:p>
    <w:p w14:paraId="3F5B4443" w14:textId="77777777" w:rsidR="00F874BD" w:rsidRDefault="00F874BD" w:rsidP="00A14DFC">
      <w:pPr>
        <w:jc w:val="both"/>
        <w:rPr>
          <w:b/>
          <w:bCs/>
          <w:lang w:val="es-ES"/>
        </w:rPr>
      </w:pPr>
    </w:p>
    <w:p w14:paraId="3236041C" w14:textId="1BC9C020" w:rsidR="00F874BD" w:rsidRPr="00A64E81" w:rsidRDefault="00F15405" w:rsidP="00A14DFC">
      <w:pPr>
        <w:jc w:val="both"/>
        <w:rPr>
          <w:lang w:val="es-ES"/>
        </w:rPr>
      </w:pPr>
      <w:r>
        <w:rPr>
          <w:b/>
          <w:bCs/>
          <w:lang w:val="es-ES"/>
        </w:rPr>
        <w:t>Criterios de entrada:</w:t>
      </w:r>
      <w:r w:rsidR="006B2EE2">
        <w:rPr>
          <w:b/>
          <w:bCs/>
          <w:lang w:val="es-ES"/>
        </w:rPr>
        <w:t xml:space="preserve"> </w:t>
      </w:r>
      <w:r w:rsidR="00C15394">
        <w:rPr>
          <w:lang w:val="es-ES"/>
        </w:rPr>
        <w:t>detección</w:t>
      </w:r>
      <w:r w:rsidR="00A64E81">
        <w:rPr>
          <w:lang w:val="es-ES"/>
        </w:rPr>
        <w:t xml:space="preserve"> de un problema</w:t>
      </w:r>
      <w:r w:rsidR="00C635DB">
        <w:rPr>
          <w:lang w:val="es-ES"/>
        </w:rPr>
        <w:t xml:space="preserve"> o </w:t>
      </w:r>
      <w:r w:rsidR="00A64E81">
        <w:rPr>
          <w:lang w:val="es-ES"/>
        </w:rPr>
        <w:t>modificación</w:t>
      </w:r>
      <w:r w:rsidR="00B01699">
        <w:rPr>
          <w:lang w:val="es-ES"/>
        </w:rPr>
        <w:t xml:space="preserve"> en el pr</w:t>
      </w:r>
      <w:r w:rsidR="00401DB4">
        <w:rPr>
          <w:lang w:val="es-ES"/>
        </w:rPr>
        <w:t xml:space="preserve">oducto o en </w:t>
      </w:r>
      <w:r w:rsidR="00765966">
        <w:rPr>
          <w:lang w:val="es-ES"/>
        </w:rPr>
        <w:t xml:space="preserve">el desarrollo </w:t>
      </w:r>
      <w:r w:rsidR="00C635DB">
        <w:rPr>
          <w:lang w:val="es-ES"/>
        </w:rPr>
        <w:t xml:space="preserve">de este motivado por una necesidad o </w:t>
      </w:r>
      <w:r w:rsidR="00686B65">
        <w:rPr>
          <w:lang w:val="es-ES"/>
        </w:rPr>
        <w:t>error.</w:t>
      </w:r>
    </w:p>
    <w:p w14:paraId="335AB229" w14:textId="7199BFBE" w:rsidR="00F15405" w:rsidRDefault="00F15405" w:rsidP="00A14DFC">
      <w:pPr>
        <w:jc w:val="both"/>
        <w:rPr>
          <w:b/>
          <w:bCs/>
          <w:lang w:val="es-ES"/>
        </w:rPr>
      </w:pPr>
    </w:p>
    <w:p w14:paraId="0A59AFBD" w14:textId="58C61CB0" w:rsidR="003249BF" w:rsidRPr="006B2EE2" w:rsidRDefault="00F15405" w:rsidP="09293407">
      <w:pPr>
        <w:jc w:val="both"/>
        <w:rPr>
          <w:lang w:val="es-ES"/>
        </w:rPr>
      </w:pPr>
      <w:r w:rsidRPr="09293407">
        <w:rPr>
          <w:b/>
          <w:bCs/>
          <w:lang w:val="es-ES"/>
        </w:rPr>
        <w:t>Criterios de salida:</w:t>
      </w:r>
      <w:r w:rsidR="003249BF" w:rsidRPr="09293407">
        <w:rPr>
          <w:b/>
          <w:bCs/>
          <w:lang w:val="es-ES"/>
        </w:rPr>
        <w:t xml:space="preserve"> </w:t>
      </w:r>
      <w:r w:rsidR="003249BF" w:rsidRPr="09293407">
        <w:rPr>
          <w:lang w:val="es-ES"/>
        </w:rPr>
        <w:t xml:space="preserve">la plantilla </w:t>
      </w:r>
      <w:r w:rsidR="00CF7792" w:rsidRPr="09293407">
        <w:rPr>
          <w:lang w:val="es-ES"/>
        </w:rPr>
        <w:t xml:space="preserve">“Propuesta de cambios” </w:t>
      </w:r>
      <w:r w:rsidR="00C15394" w:rsidRPr="09293407">
        <w:rPr>
          <w:lang w:val="es-ES"/>
        </w:rPr>
        <w:t xml:space="preserve">ha sido </w:t>
      </w:r>
      <w:r w:rsidR="003249BF" w:rsidRPr="09293407">
        <w:rPr>
          <w:lang w:val="es-ES"/>
        </w:rPr>
        <w:t>cubierta</w:t>
      </w:r>
      <w:r w:rsidR="702E7632" w:rsidRPr="09293407">
        <w:rPr>
          <w:lang w:val="es-ES"/>
        </w:rPr>
        <w:t xml:space="preserve"> y guardada en la carpeta de “</w:t>
      </w:r>
      <w:r w:rsidR="5913ADD4" w:rsidRPr="09293407">
        <w:rPr>
          <w:lang w:val="es-ES"/>
        </w:rPr>
        <w:t>Posibles_Cambios</w:t>
      </w:r>
      <w:r w:rsidR="702E7632" w:rsidRPr="09293407">
        <w:rPr>
          <w:lang w:val="es-ES"/>
        </w:rPr>
        <w:t>”</w:t>
      </w:r>
      <w:r w:rsidR="003249BF" w:rsidRPr="09293407">
        <w:rPr>
          <w:lang w:val="es-ES"/>
        </w:rPr>
        <w:t>.</w:t>
      </w:r>
    </w:p>
    <w:p w14:paraId="595D1AB7" w14:textId="2DB7ACB2" w:rsidR="00F15405" w:rsidRPr="004744AE" w:rsidRDefault="00F15405" w:rsidP="00A14DFC">
      <w:pPr>
        <w:jc w:val="both"/>
        <w:rPr>
          <w:b/>
          <w:bCs/>
          <w:lang w:val="es-ES"/>
        </w:rPr>
      </w:pPr>
    </w:p>
    <w:p w14:paraId="5E5E710B" w14:textId="1D0B239A" w:rsidR="1639B6A8" w:rsidRDefault="1639B6A8" w:rsidP="0D22E57A">
      <w:pPr>
        <w:pStyle w:val="Heading3"/>
        <w:rPr>
          <w:lang w:val="es-ES"/>
        </w:rPr>
      </w:pPr>
      <w:bookmarkStart w:id="39" w:name="_Toc1924797405"/>
      <w:bookmarkStart w:id="40" w:name="_Toc454058855"/>
      <w:bookmarkStart w:id="41" w:name="_Toc2083288774"/>
      <w:r w:rsidRPr="7741F1B8">
        <w:rPr>
          <w:lang w:val="es-ES"/>
        </w:rPr>
        <w:t>Actividad 2: Analizar y evaluar las propuestas</w:t>
      </w:r>
      <w:bookmarkEnd w:id="39"/>
      <w:bookmarkEnd w:id="40"/>
      <w:bookmarkEnd w:id="41"/>
    </w:p>
    <w:p w14:paraId="3150D310" w14:textId="194AA7C9" w:rsidR="001B574E" w:rsidRDefault="001134B5" w:rsidP="00181ACF">
      <w:pPr>
        <w:jc w:val="both"/>
        <w:rPr>
          <w:lang w:val="es-ES"/>
        </w:rPr>
      </w:pPr>
      <w:r>
        <w:rPr>
          <w:b/>
          <w:bCs/>
          <w:lang w:val="es-ES"/>
        </w:rPr>
        <w:t xml:space="preserve">Descripción: </w:t>
      </w:r>
      <w:r w:rsidRPr="001134B5">
        <w:rPr>
          <w:lang w:val="es-ES"/>
        </w:rPr>
        <w:t>realizar un filtrado inicial</w:t>
      </w:r>
      <w:r>
        <w:rPr>
          <w:lang w:val="es-ES"/>
        </w:rPr>
        <w:t xml:space="preserve"> </w:t>
      </w:r>
      <w:r w:rsidRPr="001134B5">
        <w:rPr>
          <w:lang w:val="es-ES"/>
        </w:rPr>
        <w:t xml:space="preserve">en base </w:t>
      </w:r>
      <w:r>
        <w:rPr>
          <w:lang w:val="es-ES"/>
        </w:rPr>
        <w:t>a la</w:t>
      </w:r>
      <w:r w:rsidRPr="001134B5">
        <w:rPr>
          <w:lang w:val="es-ES"/>
        </w:rPr>
        <w:t xml:space="preserve"> importancia, </w:t>
      </w:r>
      <w:r>
        <w:rPr>
          <w:lang w:val="es-ES"/>
        </w:rPr>
        <w:t xml:space="preserve">urgencia </w:t>
      </w:r>
      <w:r w:rsidRPr="001134B5">
        <w:rPr>
          <w:lang w:val="es-ES"/>
        </w:rPr>
        <w:t xml:space="preserve">o </w:t>
      </w:r>
      <w:r w:rsidR="00591BF2" w:rsidRPr="001134B5">
        <w:rPr>
          <w:lang w:val="es-ES"/>
        </w:rPr>
        <w:t>interés</w:t>
      </w:r>
      <w:r w:rsidRPr="001134B5">
        <w:rPr>
          <w:lang w:val="es-ES"/>
        </w:rPr>
        <w:t xml:space="preserve"> de cada </w:t>
      </w:r>
      <w:r>
        <w:rPr>
          <w:lang w:val="es-ES"/>
        </w:rPr>
        <w:t>propuesta que ha sido</w:t>
      </w:r>
      <w:r w:rsidRPr="001134B5">
        <w:rPr>
          <w:lang w:val="es-ES"/>
        </w:rPr>
        <w:t xml:space="preserve"> recibida</w:t>
      </w:r>
      <w:r>
        <w:rPr>
          <w:lang w:val="es-ES"/>
        </w:rPr>
        <w:t>.</w:t>
      </w:r>
      <w:r w:rsidR="00B6660F">
        <w:rPr>
          <w:lang w:val="es-ES"/>
        </w:rPr>
        <w:t xml:space="preserve"> </w:t>
      </w:r>
      <w:r w:rsidR="003F0825">
        <w:rPr>
          <w:lang w:val="es-ES"/>
        </w:rPr>
        <w:t>Se realiza un estudio sobre la viabilidad de desarrollar los cambios propuestos, se analiza tanto el diseño como la implementación de la mejora, analizando las ventajas y desventajas, los posibles riesgos que se generarían</w:t>
      </w:r>
      <w:r w:rsidR="00555DBA">
        <w:rPr>
          <w:lang w:val="es-ES"/>
        </w:rPr>
        <w:t>,</w:t>
      </w:r>
      <w:r w:rsidR="003F0825">
        <w:rPr>
          <w:lang w:val="es-ES"/>
        </w:rPr>
        <w:t xml:space="preserve"> los costes que se generarían</w:t>
      </w:r>
      <w:r w:rsidR="00555DBA">
        <w:rPr>
          <w:lang w:val="es-ES"/>
        </w:rPr>
        <w:t xml:space="preserve"> y el coste temporal asociado</w:t>
      </w:r>
      <w:r w:rsidR="003F0825">
        <w:rPr>
          <w:lang w:val="es-ES"/>
        </w:rPr>
        <w:t xml:space="preserve">. </w:t>
      </w:r>
      <w:r w:rsidR="00FC1BC2">
        <w:rPr>
          <w:lang w:val="es-ES"/>
        </w:rPr>
        <w:t>Una vez se hayan analizado</w:t>
      </w:r>
      <w:r w:rsidR="00646891">
        <w:rPr>
          <w:lang w:val="es-ES"/>
        </w:rPr>
        <w:t xml:space="preserve"> estos datos se decide</w:t>
      </w:r>
      <w:r w:rsidR="00FC1BC2">
        <w:rPr>
          <w:lang w:val="es-ES"/>
        </w:rPr>
        <w:t xml:space="preserve"> el orden de importancia</w:t>
      </w:r>
      <w:r w:rsidR="00646891">
        <w:rPr>
          <w:lang w:val="es-ES"/>
        </w:rPr>
        <w:t xml:space="preserve"> (prioridad)</w:t>
      </w:r>
      <w:r w:rsidR="00FC1BC2">
        <w:rPr>
          <w:lang w:val="es-ES"/>
        </w:rPr>
        <w:t>.</w:t>
      </w:r>
    </w:p>
    <w:p w14:paraId="3E21609E" w14:textId="77777777" w:rsidR="001134B5" w:rsidRDefault="001134B5" w:rsidP="001134B5">
      <w:pPr>
        <w:rPr>
          <w:lang w:val="es-ES"/>
        </w:rPr>
      </w:pPr>
    </w:p>
    <w:p w14:paraId="0D20BC9F" w14:textId="7DAE3643" w:rsidR="00073572" w:rsidRDefault="00073572" w:rsidP="00073572">
      <w:pPr>
        <w:jc w:val="both"/>
        <w:rPr>
          <w:lang w:val="es-ES"/>
        </w:rPr>
      </w:pPr>
      <w:r>
        <w:rPr>
          <w:b/>
          <w:bCs/>
          <w:lang w:val="es-ES"/>
        </w:rPr>
        <w:t xml:space="preserve">Involucrados: </w:t>
      </w:r>
      <w:r>
        <w:rPr>
          <w:lang w:val="es-ES"/>
        </w:rPr>
        <w:t>miembro del equipo de desarrollo y diseño del producto.</w:t>
      </w:r>
    </w:p>
    <w:p w14:paraId="70CE4ED5" w14:textId="77777777" w:rsidR="00073572" w:rsidRDefault="00073572" w:rsidP="00073572">
      <w:pPr>
        <w:jc w:val="both"/>
        <w:rPr>
          <w:lang w:val="es-ES"/>
        </w:rPr>
      </w:pPr>
    </w:p>
    <w:p w14:paraId="10A9F6F0" w14:textId="20A9D9B5" w:rsidR="00CF7792" w:rsidRDefault="00CF7792" w:rsidP="09293407">
      <w:pPr>
        <w:jc w:val="both"/>
        <w:rPr>
          <w:lang w:val="es-ES"/>
        </w:rPr>
      </w:pPr>
      <w:r w:rsidRPr="09293407">
        <w:rPr>
          <w:b/>
          <w:bCs/>
          <w:lang w:val="es-ES"/>
        </w:rPr>
        <w:t xml:space="preserve">Entradas requeridas: </w:t>
      </w:r>
      <w:r w:rsidR="00A66944" w:rsidRPr="09293407">
        <w:rPr>
          <w:lang w:val="es-ES"/>
        </w:rPr>
        <w:t>conjunto de plantillas</w:t>
      </w:r>
      <w:r w:rsidR="0086561A" w:rsidRPr="09293407">
        <w:rPr>
          <w:lang w:val="es-ES"/>
        </w:rPr>
        <w:t xml:space="preserve"> de “</w:t>
      </w:r>
      <w:r w:rsidR="00DF6CE2" w:rsidRPr="09293407">
        <w:rPr>
          <w:lang w:val="es-ES"/>
        </w:rPr>
        <w:t>Propuesta</w:t>
      </w:r>
      <w:r w:rsidR="20B1AA7F" w:rsidRPr="09293407">
        <w:rPr>
          <w:lang w:val="es-ES"/>
        </w:rPr>
        <w:t xml:space="preserve"> de </w:t>
      </w:r>
      <w:r w:rsidR="00DF6CE2" w:rsidRPr="09293407">
        <w:rPr>
          <w:lang w:val="es-ES"/>
        </w:rPr>
        <w:t>cambios</w:t>
      </w:r>
      <w:r w:rsidR="0086561A" w:rsidRPr="09293407">
        <w:rPr>
          <w:lang w:val="es-ES"/>
        </w:rPr>
        <w:t>”</w:t>
      </w:r>
      <w:r w:rsidR="00A66944" w:rsidRPr="09293407">
        <w:rPr>
          <w:lang w:val="es-ES"/>
        </w:rPr>
        <w:t xml:space="preserve"> </w:t>
      </w:r>
      <w:r w:rsidR="00B251CA" w:rsidRPr="09293407">
        <w:rPr>
          <w:lang w:val="es-ES"/>
        </w:rPr>
        <w:t>en la carpeta “</w:t>
      </w:r>
      <w:r w:rsidR="3866206D" w:rsidRPr="09293407">
        <w:rPr>
          <w:lang w:val="es-ES"/>
        </w:rPr>
        <w:t>Posibles_Cambios</w:t>
      </w:r>
      <w:r w:rsidR="00B251CA" w:rsidRPr="09293407">
        <w:rPr>
          <w:lang w:val="es-ES"/>
        </w:rPr>
        <w:t>”</w:t>
      </w:r>
      <w:r w:rsidR="00AE628A" w:rsidRPr="09293407">
        <w:rPr>
          <w:lang w:val="es-ES"/>
        </w:rPr>
        <w:t xml:space="preserve"> </w:t>
      </w:r>
      <w:r w:rsidR="00A66944" w:rsidRPr="09293407">
        <w:rPr>
          <w:lang w:val="es-ES"/>
        </w:rPr>
        <w:t xml:space="preserve">cubiertas </w:t>
      </w:r>
      <w:r w:rsidR="0086561A" w:rsidRPr="09293407">
        <w:rPr>
          <w:lang w:val="es-ES"/>
        </w:rPr>
        <w:t>que reportan cambios o</w:t>
      </w:r>
      <w:r w:rsidR="007068B5" w:rsidRPr="09293407">
        <w:rPr>
          <w:lang w:val="es-ES"/>
        </w:rPr>
        <w:t xml:space="preserve"> problemas del producto</w:t>
      </w:r>
      <w:r w:rsidRPr="09293407">
        <w:rPr>
          <w:lang w:val="es-ES"/>
        </w:rPr>
        <w:t>.</w:t>
      </w:r>
    </w:p>
    <w:p w14:paraId="0AA5BF6D" w14:textId="77777777" w:rsidR="007068B5" w:rsidRDefault="007068B5" w:rsidP="00CF7792">
      <w:pPr>
        <w:jc w:val="both"/>
        <w:rPr>
          <w:lang w:val="es-ES"/>
        </w:rPr>
      </w:pPr>
    </w:p>
    <w:p w14:paraId="009075A3" w14:textId="7700E278" w:rsidR="007068B5" w:rsidRPr="007068B5" w:rsidRDefault="007068B5" w:rsidP="00CF7792">
      <w:pPr>
        <w:jc w:val="both"/>
        <w:rPr>
          <w:lang w:val="es-ES"/>
        </w:rPr>
      </w:pPr>
      <w:r>
        <w:rPr>
          <w:b/>
          <w:bCs/>
          <w:lang w:val="es-ES"/>
        </w:rPr>
        <w:t xml:space="preserve">Productos de trabajo: </w:t>
      </w:r>
      <w:r w:rsidR="00C53B3C">
        <w:rPr>
          <w:lang w:val="es-ES"/>
        </w:rPr>
        <w:t xml:space="preserve">plantilla de </w:t>
      </w:r>
      <w:r w:rsidR="00C53B3C" w:rsidRPr="2B1CC185">
        <w:rPr>
          <w:lang w:val="es-ES"/>
        </w:rPr>
        <w:t>“</w:t>
      </w:r>
      <w:r w:rsidR="349641A2" w:rsidRPr="0CC0E9E6">
        <w:rPr>
          <w:lang w:val="es-ES"/>
        </w:rPr>
        <w:t>Evaluación de propuestas</w:t>
      </w:r>
      <w:r w:rsidR="00C53B3C" w:rsidRPr="2B1CC185">
        <w:rPr>
          <w:lang w:val="es-ES"/>
        </w:rPr>
        <w:t>”</w:t>
      </w:r>
      <w:r w:rsidR="00C53B3C">
        <w:rPr>
          <w:lang w:val="es-ES"/>
        </w:rPr>
        <w:t xml:space="preserve"> que reflej</w:t>
      </w:r>
      <w:r w:rsidR="00D00D89">
        <w:rPr>
          <w:lang w:val="es-ES"/>
        </w:rPr>
        <w:t>e donde almacenar</w:t>
      </w:r>
      <w:r w:rsidR="00C53B3C">
        <w:rPr>
          <w:lang w:val="es-ES"/>
        </w:rPr>
        <w:t xml:space="preserve"> toda la información</w:t>
      </w:r>
      <w:r w:rsidR="00D00D89">
        <w:rPr>
          <w:lang w:val="es-ES"/>
        </w:rPr>
        <w:t xml:space="preserve"> del análisis</w:t>
      </w:r>
      <w:r w:rsidR="002E0518">
        <w:rPr>
          <w:lang w:val="es-ES"/>
        </w:rPr>
        <w:t>.</w:t>
      </w:r>
    </w:p>
    <w:p w14:paraId="17E2876E" w14:textId="332412F5" w:rsidR="002E0518" w:rsidRDefault="002E0518" w:rsidP="00CF7792">
      <w:pPr>
        <w:jc w:val="both"/>
        <w:rPr>
          <w:lang w:val="es-ES"/>
        </w:rPr>
      </w:pPr>
    </w:p>
    <w:p w14:paraId="0E39017F" w14:textId="7C6441C0" w:rsidR="002E0518" w:rsidRPr="002E0518" w:rsidRDefault="002E0518" w:rsidP="00CF7792">
      <w:pPr>
        <w:jc w:val="both"/>
        <w:rPr>
          <w:lang w:val="es-ES"/>
        </w:rPr>
      </w:pPr>
      <w:r>
        <w:rPr>
          <w:b/>
          <w:bCs/>
          <w:lang w:val="es-ES"/>
        </w:rPr>
        <w:t>Criterios de entrada:</w:t>
      </w:r>
      <w:r>
        <w:rPr>
          <w:lang w:val="es-ES"/>
        </w:rPr>
        <w:t xml:space="preserve"> </w:t>
      </w:r>
      <w:r w:rsidR="007D4FC7">
        <w:rPr>
          <w:lang w:val="es-ES"/>
        </w:rPr>
        <w:t xml:space="preserve">recepción de </w:t>
      </w:r>
      <w:r w:rsidR="0059412A">
        <w:rPr>
          <w:lang w:val="es-ES"/>
        </w:rPr>
        <w:t xml:space="preserve">alguna plantilla </w:t>
      </w:r>
      <w:r w:rsidR="00C62107">
        <w:rPr>
          <w:lang w:val="es-ES"/>
        </w:rPr>
        <w:t>de “</w:t>
      </w:r>
      <w:r w:rsidR="00DF6CE2">
        <w:rPr>
          <w:lang w:val="es-ES"/>
        </w:rPr>
        <w:t>Propuesta</w:t>
      </w:r>
      <w:r w:rsidR="00C62107">
        <w:rPr>
          <w:lang w:val="es-ES"/>
        </w:rPr>
        <w:t xml:space="preserve"> de </w:t>
      </w:r>
      <w:r w:rsidR="00DF6CE2">
        <w:rPr>
          <w:lang w:val="es-ES"/>
        </w:rPr>
        <w:t>cambios</w:t>
      </w:r>
      <w:r w:rsidR="00C62107">
        <w:rPr>
          <w:lang w:val="es-ES"/>
        </w:rPr>
        <w:t>”</w:t>
      </w:r>
      <w:r w:rsidR="00814C0D">
        <w:rPr>
          <w:lang w:val="es-ES"/>
        </w:rPr>
        <w:t>.</w:t>
      </w:r>
    </w:p>
    <w:p w14:paraId="59DA3BF0" w14:textId="77777777" w:rsidR="002E0518" w:rsidRDefault="002E0518" w:rsidP="00CF7792">
      <w:pPr>
        <w:jc w:val="both"/>
        <w:rPr>
          <w:b/>
          <w:bCs/>
          <w:lang w:val="es-ES"/>
        </w:rPr>
      </w:pPr>
    </w:p>
    <w:p w14:paraId="1210A2B5" w14:textId="18C3F508" w:rsidR="002E0518" w:rsidRPr="00131581" w:rsidRDefault="002E0518" w:rsidP="00CF7792">
      <w:pPr>
        <w:jc w:val="both"/>
        <w:rPr>
          <w:lang w:val="es-ES"/>
        </w:rPr>
      </w:pPr>
      <w:r w:rsidRPr="09293407">
        <w:rPr>
          <w:b/>
          <w:bCs/>
          <w:lang w:val="es-ES"/>
        </w:rPr>
        <w:t>Criterios de salida:</w:t>
      </w:r>
      <w:r w:rsidR="00131581" w:rsidRPr="09293407">
        <w:rPr>
          <w:b/>
          <w:bCs/>
          <w:lang w:val="es-ES"/>
        </w:rPr>
        <w:t xml:space="preserve"> </w:t>
      </w:r>
      <w:r w:rsidR="003D5886" w:rsidRPr="09293407">
        <w:rPr>
          <w:lang w:val="es-ES"/>
        </w:rPr>
        <w:t>plantilla “</w:t>
      </w:r>
      <w:r w:rsidR="73FD764F" w:rsidRPr="09293407">
        <w:rPr>
          <w:lang w:val="es-ES"/>
        </w:rPr>
        <w:t>Evaluación de propuestas</w:t>
      </w:r>
      <w:r w:rsidR="003D5886" w:rsidRPr="09293407">
        <w:rPr>
          <w:lang w:val="es-ES"/>
        </w:rPr>
        <w:t>” ha sido cubierta</w:t>
      </w:r>
      <w:r w:rsidR="5BC9E371" w:rsidRPr="09293407">
        <w:rPr>
          <w:lang w:val="es-ES"/>
        </w:rPr>
        <w:t xml:space="preserve"> y guardada en la carpeta “Evaluacion_Propuestas”</w:t>
      </w:r>
      <w:r w:rsidR="003D5886" w:rsidRPr="09293407">
        <w:rPr>
          <w:lang w:val="es-ES"/>
        </w:rPr>
        <w:t>.</w:t>
      </w:r>
    </w:p>
    <w:p w14:paraId="1E5C0223" w14:textId="34A848B0" w:rsidR="00957A5B" w:rsidRDefault="00957A5B" w:rsidP="09293407">
      <w:pPr>
        <w:jc w:val="both"/>
        <w:rPr>
          <w:lang w:val="es-ES"/>
        </w:rPr>
      </w:pPr>
    </w:p>
    <w:p w14:paraId="6CFEF12C" w14:textId="7DD04DCC" w:rsidR="008B5618" w:rsidRPr="008B5618" w:rsidRDefault="00EE1432" w:rsidP="008B5618">
      <w:pPr>
        <w:pStyle w:val="Heading4"/>
        <w:rPr>
          <w:lang w:val="es-ES"/>
        </w:rPr>
      </w:pPr>
      <w:r w:rsidRPr="6FC771E5">
        <w:rPr>
          <w:lang w:val="es-ES"/>
        </w:rPr>
        <w:t xml:space="preserve">Subactividad </w:t>
      </w:r>
      <w:r w:rsidR="00181ACF" w:rsidRPr="6FC771E5">
        <w:rPr>
          <w:lang w:val="es-ES"/>
        </w:rPr>
        <w:t>2</w:t>
      </w:r>
      <w:r w:rsidRPr="6FC771E5">
        <w:rPr>
          <w:lang w:val="es-ES"/>
        </w:rPr>
        <w:t>.1</w:t>
      </w:r>
      <w:r w:rsidR="00181ACF" w:rsidRPr="6FC771E5">
        <w:rPr>
          <w:lang w:val="es-ES"/>
        </w:rPr>
        <w:t xml:space="preserve"> Evaluación de costes</w:t>
      </w:r>
    </w:p>
    <w:p w14:paraId="5A7DD2E3" w14:textId="1AF2C343" w:rsidR="00EE1432" w:rsidRPr="008B5618" w:rsidRDefault="008B5618" w:rsidP="00131581">
      <w:pPr>
        <w:jc w:val="both"/>
        <w:rPr>
          <w:lang w:val="es-ES"/>
        </w:rPr>
      </w:pPr>
      <w:r>
        <w:rPr>
          <w:b/>
          <w:bCs/>
          <w:lang w:val="es-ES"/>
        </w:rPr>
        <w:t xml:space="preserve">Descripción: </w:t>
      </w:r>
      <w:r w:rsidR="00161F89">
        <w:rPr>
          <w:lang w:val="es-ES"/>
        </w:rPr>
        <w:t xml:space="preserve">análisis del coste </w:t>
      </w:r>
      <w:r w:rsidR="006942E7">
        <w:rPr>
          <w:lang w:val="es-ES"/>
        </w:rPr>
        <w:t>temporal</w:t>
      </w:r>
      <w:r w:rsidR="51DAAD1A" w:rsidRPr="231A15DA">
        <w:rPr>
          <w:lang w:val="es-ES"/>
        </w:rPr>
        <w:t xml:space="preserve"> a través </w:t>
      </w:r>
      <w:r w:rsidR="51DAAD1A" w:rsidRPr="257B49EB">
        <w:rPr>
          <w:lang w:val="es-ES"/>
        </w:rPr>
        <w:t>de Poker Scrum</w:t>
      </w:r>
      <w:r w:rsidR="00FD3C49">
        <w:rPr>
          <w:lang w:val="es-ES"/>
        </w:rPr>
        <w:t>, de recursos</w:t>
      </w:r>
      <w:r w:rsidR="006942E7">
        <w:rPr>
          <w:lang w:val="es-ES"/>
        </w:rPr>
        <w:t xml:space="preserve"> y monetario de la propuesta</w:t>
      </w:r>
      <w:r w:rsidR="5BA704FE" w:rsidRPr="2E3D4234">
        <w:rPr>
          <w:lang w:val="es-ES"/>
        </w:rPr>
        <w:t>.</w:t>
      </w:r>
    </w:p>
    <w:p w14:paraId="7AE5081C" w14:textId="77777777" w:rsidR="001D3DD0" w:rsidRDefault="001D3DD0" w:rsidP="00131581">
      <w:pPr>
        <w:jc w:val="both"/>
        <w:rPr>
          <w:lang w:val="es-ES"/>
        </w:rPr>
      </w:pPr>
    </w:p>
    <w:p w14:paraId="00983D81" w14:textId="77777777" w:rsidR="001D3DD0" w:rsidRDefault="001D3DD0" w:rsidP="001D3DD0">
      <w:pPr>
        <w:jc w:val="both"/>
        <w:rPr>
          <w:lang w:val="es-ES"/>
        </w:rPr>
      </w:pPr>
      <w:r>
        <w:rPr>
          <w:b/>
          <w:bCs/>
          <w:lang w:val="es-ES"/>
        </w:rPr>
        <w:t xml:space="preserve">Involucrados: </w:t>
      </w:r>
      <w:r>
        <w:rPr>
          <w:lang w:val="es-ES"/>
        </w:rPr>
        <w:t>miembro del equipo de desarrollo y diseño del producto.</w:t>
      </w:r>
    </w:p>
    <w:p w14:paraId="1F28815F" w14:textId="77777777" w:rsidR="00586524" w:rsidRDefault="00586524" w:rsidP="001D3DD0">
      <w:pPr>
        <w:jc w:val="both"/>
        <w:rPr>
          <w:lang w:val="es-ES"/>
        </w:rPr>
      </w:pPr>
    </w:p>
    <w:p w14:paraId="7AA38781" w14:textId="54A9F926" w:rsidR="00015455" w:rsidRDefault="00015455" w:rsidP="09293407">
      <w:pPr>
        <w:jc w:val="both"/>
        <w:rPr>
          <w:lang w:val="es-ES"/>
        </w:rPr>
      </w:pPr>
      <w:r w:rsidRPr="09293407">
        <w:rPr>
          <w:b/>
          <w:bCs/>
          <w:lang w:val="es-ES"/>
        </w:rPr>
        <w:t xml:space="preserve">Entradas requeridas: </w:t>
      </w:r>
      <w:r w:rsidRPr="09293407">
        <w:rPr>
          <w:lang w:val="es-ES"/>
        </w:rPr>
        <w:t>conjunto de plantillas de “</w:t>
      </w:r>
      <w:r w:rsidR="00AA394E" w:rsidRPr="09293407">
        <w:rPr>
          <w:lang w:val="es-ES"/>
        </w:rPr>
        <w:t>Propuesta de cambios</w:t>
      </w:r>
      <w:r w:rsidRPr="09293407">
        <w:rPr>
          <w:lang w:val="es-ES"/>
        </w:rPr>
        <w:t>” en la carpeta “</w:t>
      </w:r>
      <w:r w:rsidR="70A46F3A" w:rsidRPr="09293407">
        <w:rPr>
          <w:lang w:val="es-ES"/>
        </w:rPr>
        <w:t>Posibles_Cambios</w:t>
      </w:r>
      <w:r w:rsidRPr="09293407">
        <w:rPr>
          <w:lang w:val="es-ES"/>
        </w:rPr>
        <w:t>” cubiertas que reportan cambios o problemas del producto y comienzo de evaluación.</w:t>
      </w:r>
    </w:p>
    <w:p w14:paraId="6E924709" w14:textId="77777777" w:rsidR="00015455" w:rsidRDefault="00015455" w:rsidP="00015455">
      <w:pPr>
        <w:jc w:val="both"/>
        <w:rPr>
          <w:lang w:val="es-ES"/>
        </w:rPr>
      </w:pPr>
    </w:p>
    <w:p w14:paraId="7CBC291D" w14:textId="781F6474" w:rsidR="00015455" w:rsidRDefault="00015455" w:rsidP="00015455">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w:t>
      </w:r>
      <w:r w:rsidR="0085485B">
        <w:rPr>
          <w:lang w:val="es-ES"/>
        </w:rPr>
        <w:t>del coste</w:t>
      </w:r>
      <w:r>
        <w:rPr>
          <w:lang w:val="es-ES"/>
        </w:rPr>
        <w:t>.</w:t>
      </w:r>
    </w:p>
    <w:p w14:paraId="59823FAF" w14:textId="77777777" w:rsidR="00015455" w:rsidRDefault="00015455" w:rsidP="00015455">
      <w:pPr>
        <w:jc w:val="both"/>
        <w:rPr>
          <w:lang w:val="es-ES"/>
        </w:rPr>
      </w:pPr>
    </w:p>
    <w:p w14:paraId="74D20A0B" w14:textId="0EFD51F4" w:rsidR="00015455" w:rsidRPr="002E0518" w:rsidRDefault="00015455" w:rsidP="00015455">
      <w:pPr>
        <w:jc w:val="both"/>
        <w:rPr>
          <w:lang w:val="es-ES"/>
        </w:rPr>
      </w:pPr>
      <w:r>
        <w:rPr>
          <w:b/>
          <w:bCs/>
          <w:lang w:val="es-ES"/>
        </w:rPr>
        <w:t>Criterios de entrada:</w:t>
      </w:r>
      <w:r>
        <w:rPr>
          <w:lang w:val="es-ES"/>
        </w:rPr>
        <w:t xml:space="preserve"> recepción de alguna plantilla de “</w:t>
      </w:r>
      <w:r w:rsidR="00AA394E">
        <w:rPr>
          <w:lang w:val="es-ES"/>
        </w:rPr>
        <w:t>Propuesta de cambios</w:t>
      </w:r>
      <w:r>
        <w:rPr>
          <w:lang w:val="es-ES"/>
        </w:rPr>
        <w:t>”</w:t>
      </w:r>
      <w:r w:rsidR="0085485B">
        <w:rPr>
          <w:lang w:val="es-ES"/>
        </w:rPr>
        <w:t xml:space="preserve"> y comienzo de evaluación de estas</w:t>
      </w:r>
      <w:r w:rsidR="00DF6CE2">
        <w:rPr>
          <w:lang w:val="es-ES"/>
        </w:rPr>
        <w:t xml:space="preserve"> a través de la plantilla “</w:t>
      </w:r>
      <w:r w:rsidR="00AA394E">
        <w:rPr>
          <w:lang w:val="es-ES"/>
        </w:rPr>
        <w:t>Evaluación de propuestas</w:t>
      </w:r>
      <w:r w:rsidR="00DF6CE2">
        <w:rPr>
          <w:lang w:val="es-ES"/>
        </w:rPr>
        <w:t>”</w:t>
      </w:r>
      <w:r>
        <w:rPr>
          <w:lang w:val="es-ES"/>
        </w:rPr>
        <w:t>.</w:t>
      </w:r>
    </w:p>
    <w:p w14:paraId="38D8304C" w14:textId="77777777" w:rsidR="00015455" w:rsidRDefault="00015455" w:rsidP="00015455">
      <w:pPr>
        <w:jc w:val="both"/>
        <w:rPr>
          <w:b/>
          <w:bCs/>
          <w:lang w:val="es-ES"/>
        </w:rPr>
      </w:pPr>
    </w:p>
    <w:p w14:paraId="58C1A774" w14:textId="123C1894" w:rsidR="00015455" w:rsidRDefault="00015455" w:rsidP="00015455">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w:t>
      </w:r>
      <w:r w:rsidR="00AA394E">
        <w:rPr>
          <w:lang w:val="es-ES"/>
        </w:rPr>
        <w:t xml:space="preserve"> en sus campos de coste</w:t>
      </w:r>
      <w:r>
        <w:rPr>
          <w:lang w:val="es-ES"/>
        </w:rPr>
        <w:t>.</w:t>
      </w:r>
    </w:p>
    <w:p w14:paraId="602E65C8" w14:textId="77777777" w:rsidR="00AA394E" w:rsidRDefault="00AA394E" w:rsidP="00015455">
      <w:pPr>
        <w:jc w:val="both"/>
        <w:rPr>
          <w:lang w:val="es-ES"/>
        </w:rPr>
      </w:pPr>
    </w:p>
    <w:p w14:paraId="2A416F38" w14:textId="7969C94F" w:rsidR="00AA394E" w:rsidRPr="008B5618" w:rsidRDefault="00AA394E" w:rsidP="00AA394E">
      <w:pPr>
        <w:pStyle w:val="Heading4"/>
        <w:rPr>
          <w:lang w:val="es-ES"/>
        </w:rPr>
      </w:pPr>
      <w:r w:rsidRPr="6FC771E5">
        <w:rPr>
          <w:lang w:val="es-ES"/>
        </w:rPr>
        <w:t>Subactividad 2.1 Evaluación de prioridad</w:t>
      </w:r>
    </w:p>
    <w:p w14:paraId="2B546DF8" w14:textId="72671020" w:rsidR="00AA394E" w:rsidRDefault="00AA394E" w:rsidP="00AA394E">
      <w:pPr>
        <w:jc w:val="both"/>
        <w:rPr>
          <w:lang w:val="es-ES"/>
        </w:rPr>
      </w:pPr>
      <w:r>
        <w:rPr>
          <w:b/>
          <w:bCs/>
          <w:lang w:val="es-ES"/>
        </w:rPr>
        <w:t xml:space="preserve">Descripción: </w:t>
      </w:r>
      <w:r>
        <w:rPr>
          <w:lang w:val="es-ES"/>
        </w:rPr>
        <w:t>análisis de la importancia a través del análisis de costes</w:t>
      </w:r>
      <w:r w:rsidR="00642AD9">
        <w:rPr>
          <w:lang w:val="es-ES"/>
        </w:rPr>
        <w:t xml:space="preserve"> </w:t>
      </w:r>
      <w:r w:rsidR="004C4CC1">
        <w:rPr>
          <w:lang w:val="es-ES"/>
        </w:rPr>
        <w:t xml:space="preserve">realizado previamente y </w:t>
      </w:r>
      <w:r w:rsidR="00651076">
        <w:rPr>
          <w:lang w:val="es-ES"/>
        </w:rPr>
        <w:t>la descripción de la propuesta</w:t>
      </w:r>
      <w:r>
        <w:rPr>
          <w:lang w:val="es-ES"/>
        </w:rPr>
        <w:t>.</w:t>
      </w:r>
    </w:p>
    <w:p w14:paraId="610B8687" w14:textId="77777777" w:rsidR="00AA394E" w:rsidRDefault="00AA394E" w:rsidP="00AA394E">
      <w:pPr>
        <w:jc w:val="both"/>
        <w:rPr>
          <w:lang w:val="es-ES"/>
        </w:rPr>
      </w:pPr>
    </w:p>
    <w:p w14:paraId="1234D52B" w14:textId="77777777" w:rsidR="00AA394E" w:rsidRDefault="00AA394E" w:rsidP="00AA394E">
      <w:pPr>
        <w:jc w:val="both"/>
        <w:rPr>
          <w:lang w:val="es-ES"/>
        </w:rPr>
      </w:pPr>
      <w:r>
        <w:rPr>
          <w:b/>
          <w:bCs/>
          <w:lang w:val="es-ES"/>
        </w:rPr>
        <w:t xml:space="preserve">Involucrados: </w:t>
      </w:r>
      <w:r>
        <w:rPr>
          <w:lang w:val="es-ES"/>
        </w:rPr>
        <w:t>miembro del equipo de desarrollo y diseño del producto.</w:t>
      </w:r>
    </w:p>
    <w:p w14:paraId="6A5395DF" w14:textId="77777777" w:rsidR="00651076" w:rsidRDefault="00651076" w:rsidP="00AA394E">
      <w:pPr>
        <w:jc w:val="both"/>
        <w:rPr>
          <w:lang w:val="es-ES"/>
        </w:rPr>
      </w:pPr>
    </w:p>
    <w:p w14:paraId="0FE28A39" w14:textId="4D14A092" w:rsidR="00AA394E" w:rsidRDefault="00AA394E" w:rsidP="09293407">
      <w:pPr>
        <w:jc w:val="both"/>
        <w:rPr>
          <w:lang w:val="es-ES"/>
        </w:rPr>
      </w:pPr>
      <w:r w:rsidRPr="09293407">
        <w:rPr>
          <w:b/>
          <w:bCs/>
          <w:lang w:val="es-ES"/>
        </w:rPr>
        <w:t xml:space="preserve">Entradas requeridas: </w:t>
      </w:r>
      <w:r w:rsidRPr="09293407">
        <w:rPr>
          <w:lang w:val="es-ES"/>
        </w:rPr>
        <w:t>conjunto de plantillas de “Propuesta de cambios” en la carpeta “</w:t>
      </w:r>
      <w:r w:rsidR="43ADE72D" w:rsidRPr="09293407">
        <w:rPr>
          <w:lang w:val="es-ES"/>
        </w:rPr>
        <w:t>Posibles_Cambios</w:t>
      </w:r>
      <w:r w:rsidRPr="09293407">
        <w:rPr>
          <w:lang w:val="es-ES"/>
        </w:rPr>
        <w:t>” cubiertas que reportan cambios o problemas del producto y comienzo de evaluación</w:t>
      </w:r>
      <w:r w:rsidR="00651076" w:rsidRPr="09293407">
        <w:rPr>
          <w:lang w:val="es-ES"/>
        </w:rPr>
        <w:t xml:space="preserve"> y datos </w:t>
      </w:r>
      <w:r w:rsidR="000B5093" w:rsidRPr="09293407">
        <w:rPr>
          <w:lang w:val="es-ES"/>
        </w:rPr>
        <w:t>de coste en “Evaluación de propuestas”</w:t>
      </w:r>
      <w:r w:rsidRPr="09293407">
        <w:rPr>
          <w:lang w:val="es-ES"/>
        </w:rPr>
        <w:t>.</w:t>
      </w:r>
    </w:p>
    <w:p w14:paraId="00DD57A5" w14:textId="77777777" w:rsidR="00AA394E" w:rsidRDefault="00AA394E" w:rsidP="00AA394E">
      <w:pPr>
        <w:jc w:val="both"/>
        <w:rPr>
          <w:lang w:val="es-ES"/>
        </w:rPr>
      </w:pPr>
    </w:p>
    <w:p w14:paraId="46780B7D" w14:textId="703E2306" w:rsidR="00AA394E" w:rsidRDefault="00AA394E" w:rsidP="00AA394E">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de</w:t>
      </w:r>
      <w:r w:rsidR="00445BD0">
        <w:rPr>
          <w:lang w:val="es-ES"/>
        </w:rPr>
        <w:t xml:space="preserve"> la prioridad</w:t>
      </w:r>
      <w:r>
        <w:rPr>
          <w:lang w:val="es-ES"/>
        </w:rPr>
        <w:t>.</w:t>
      </w:r>
    </w:p>
    <w:p w14:paraId="065D9D3F" w14:textId="77777777" w:rsidR="00AA394E" w:rsidRDefault="00AA394E" w:rsidP="00AA394E">
      <w:pPr>
        <w:jc w:val="both"/>
        <w:rPr>
          <w:lang w:val="es-ES"/>
        </w:rPr>
      </w:pPr>
    </w:p>
    <w:p w14:paraId="506628DE" w14:textId="77777777" w:rsidR="00AA394E" w:rsidRPr="002E0518" w:rsidRDefault="00AA394E" w:rsidP="00AA394E">
      <w:pPr>
        <w:jc w:val="both"/>
        <w:rPr>
          <w:lang w:val="es-ES"/>
        </w:rPr>
      </w:pPr>
      <w:r>
        <w:rPr>
          <w:b/>
          <w:bCs/>
          <w:lang w:val="es-ES"/>
        </w:rPr>
        <w:t>Criterios de entrada:</w:t>
      </w:r>
      <w:r>
        <w:rPr>
          <w:lang w:val="es-ES"/>
        </w:rPr>
        <w:t xml:space="preserve"> recepción de alguna plantilla de “Propuesta de cambios” y comienzo de evaluación de estas a través de la plantilla “Evaluación de propuestas”.</w:t>
      </w:r>
    </w:p>
    <w:p w14:paraId="7A3AA237" w14:textId="77777777" w:rsidR="00AA394E" w:rsidRDefault="00AA394E" w:rsidP="00AA394E">
      <w:pPr>
        <w:jc w:val="both"/>
        <w:rPr>
          <w:b/>
          <w:bCs/>
          <w:lang w:val="es-ES"/>
        </w:rPr>
      </w:pPr>
    </w:p>
    <w:p w14:paraId="366E0274" w14:textId="580DCEBF" w:rsidR="00AA394E" w:rsidRDefault="00AA394E" w:rsidP="00AA394E">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 en sus campos de </w:t>
      </w:r>
      <w:r w:rsidR="00FC1BC2">
        <w:rPr>
          <w:lang w:val="es-ES"/>
        </w:rPr>
        <w:t>prioridad</w:t>
      </w:r>
      <w:r>
        <w:rPr>
          <w:lang w:val="es-ES"/>
        </w:rPr>
        <w:t>.</w:t>
      </w:r>
    </w:p>
    <w:p w14:paraId="7534FED2" w14:textId="77777777" w:rsidR="00073572" w:rsidRPr="001134B5" w:rsidRDefault="00073572" w:rsidP="001134B5">
      <w:pPr>
        <w:rPr>
          <w:lang w:val="es-ES"/>
        </w:rPr>
      </w:pPr>
    </w:p>
    <w:p w14:paraId="41C8720F" w14:textId="6E3ABC3F" w:rsidR="70ED7B39" w:rsidRDefault="3ADE72C0" w:rsidP="5D757BB2">
      <w:pPr>
        <w:pStyle w:val="Heading3"/>
        <w:rPr>
          <w:lang w:val="es-ES"/>
        </w:rPr>
      </w:pPr>
      <w:bookmarkStart w:id="42" w:name="_Toc522732944"/>
      <w:bookmarkStart w:id="43" w:name="_Toc62270412"/>
      <w:bookmarkStart w:id="44" w:name="_Toc567203544"/>
      <w:r w:rsidRPr="7741F1B8">
        <w:rPr>
          <w:lang w:val="es-ES"/>
        </w:rPr>
        <w:t xml:space="preserve">Actividad 3: </w:t>
      </w:r>
      <w:r w:rsidR="00E24123" w:rsidRPr="7741F1B8">
        <w:rPr>
          <w:lang w:val="es-ES"/>
        </w:rPr>
        <w:t>A</w:t>
      </w:r>
      <w:r w:rsidRPr="7741F1B8">
        <w:rPr>
          <w:lang w:val="es-ES"/>
        </w:rPr>
        <w:t>ceptar o denegar propuesta</w:t>
      </w:r>
      <w:bookmarkEnd w:id="42"/>
      <w:bookmarkEnd w:id="43"/>
      <w:bookmarkEnd w:id="44"/>
    </w:p>
    <w:p w14:paraId="56298479" w14:textId="2F1775F2" w:rsidR="00CF731E" w:rsidRDefault="00CF731E" w:rsidP="00CF731E">
      <w:pPr>
        <w:jc w:val="both"/>
        <w:rPr>
          <w:lang w:val="es-ES"/>
        </w:rPr>
      </w:pPr>
      <w:r w:rsidRPr="00A14DFC">
        <w:rPr>
          <w:b/>
          <w:bCs/>
          <w:lang w:val="es-ES"/>
        </w:rPr>
        <w:t>Descripción</w:t>
      </w:r>
      <w:r>
        <w:rPr>
          <w:lang w:val="es-ES"/>
        </w:rPr>
        <w:t>:</w:t>
      </w:r>
      <w:r w:rsidR="00291746">
        <w:rPr>
          <w:lang w:val="es-ES"/>
        </w:rPr>
        <w:t xml:space="preserve"> </w:t>
      </w:r>
      <w:r w:rsidR="00C37304">
        <w:rPr>
          <w:lang w:val="es-ES"/>
        </w:rPr>
        <w:t xml:space="preserve">una vez completada y recibida la plantilla de “Evaluación de propuestas” se decide </w:t>
      </w:r>
      <w:r w:rsidR="00966FA8">
        <w:rPr>
          <w:lang w:val="es-ES"/>
        </w:rPr>
        <w:t xml:space="preserve">la resolución de la propuesta </w:t>
      </w:r>
      <w:r w:rsidR="005427E7">
        <w:rPr>
          <w:lang w:val="es-ES"/>
        </w:rPr>
        <w:t>basándose en la información proporcionada</w:t>
      </w:r>
      <w:r w:rsidR="00EA49F9">
        <w:rPr>
          <w:lang w:val="es-ES"/>
        </w:rPr>
        <w:t xml:space="preserve"> de entrada. </w:t>
      </w:r>
    </w:p>
    <w:p w14:paraId="11CC0BAC" w14:textId="77777777" w:rsidR="00CF731E" w:rsidRDefault="00CF731E" w:rsidP="00CF731E">
      <w:pPr>
        <w:jc w:val="both"/>
        <w:rPr>
          <w:lang w:val="es-ES"/>
        </w:rPr>
      </w:pPr>
    </w:p>
    <w:p w14:paraId="5BE886AC" w14:textId="58F3612D" w:rsidR="00CF731E" w:rsidRPr="00323906" w:rsidRDefault="00CF731E" w:rsidP="00CF731E">
      <w:pPr>
        <w:jc w:val="both"/>
        <w:rPr>
          <w:lang w:val="es-ES"/>
        </w:rPr>
      </w:pPr>
      <w:r w:rsidRPr="09293407">
        <w:rPr>
          <w:b/>
          <w:bCs/>
          <w:lang w:val="es-ES"/>
        </w:rPr>
        <w:t>Involucrados:</w:t>
      </w:r>
      <w:r w:rsidR="00323906" w:rsidRPr="09293407">
        <w:rPr>
          <w:b/>
          <w:bCs/>
          <w:lang w:val="es-ES"/>
        </w:rPr>
        <w:t xml:space="preserve"> </w:t>
      </w:r>
      <w:r w:rsidR="39EA13C9" w:rsidRPr="09293407">
        <w:rPr>
          <w:lang w:val="es-ES"/>
        </w:rPr>
        <w:t xml:space="preserve">responsables de </w:t>
      </w:r>
      <w:r w:rsidR="0A116CDF" w:rsidRPr="09293407">
        <w:rPr>
          <w:lang w:val="es-ES"/>
        </w:rPr>
        <w:t xml:space="preserve">análisis y </w:t>
      </w:r>
      <w:r w:rsidR="39EA13C9" w:rsidRPr="09293407">
        <w:rPr>
          <w:lang w:val="es-ES"/>
        </w:rPr>
        <w:t>decisión</w:t>
      </w:r>
      <w:r w:rsidR="00323906" w:rsidRPr="09293407">
        <w:rPr>
          <w:lang w:val="es-ES"/>
        </w:rPr>
        <w:t>.</w:t>
      </w:r>
    </w:p>
    <w:p w14:paraId="02834F60" w14:textId="77777777" w:rsidR="00CF731E" w:rsidRDefault="00CF731E" w:rsidP="00CF731E">
      <w:pPr>
        <w:jc w:val="both"/>
        <w:rPr>
          <w:lang w:val="es-ES"/>
        </w:rPr>
      </w:pPr>
    </w:p>
    <w:p w14:paraId="0288D605" w14:textId="2114EAD0" w:rsidR="00CF731E" w:rsidRDefault="00CF731E" w:rsidP="00CF731E">
      <w:pPr>
        <w:jc w:val="both"/>
        <w:rPr>
          <w:lang w:val="es-ES"/>
        </w:rPr>
      </w:pPr>
      <w:r>
        <w:rPr>
          <w:b/>
          <w:bCs/>
          <w:lang w:val="es-ES"/>
        </w:rPr>
        <w:t xml:space="preserve">Entradas requeridas: </w:t>
      </w:r>
      <w:r w:rsidR="00691728">
        <w:rPr>
          <w:lang w:val="es-ES"/>
        </w:rPr>
        <w:t xml:space="preserve">plantillas </w:t>
      </w:r>
      <w:r w:rsidR="003E079F">
        <w:rPr>
          <w:lang w:val="es-ES"/>
        </w:rPr>
        <w:t>“Evaluación de propuestas”</w:t>
      </w:r>
      <w:r w:rsidR="00691728">
        <w:rPr>
          <w:lang w:val="es-ES"/>
        </w:rPr>
        <w:t xml:space="preserve"> cubiertas en la carpeta de</w:t>
      </w:r>
      <w:r w:rsidR="003E079F">
        <w:rPr>
          <w:lang w:val="es-ES"/>
        </w:rPr>
        <w:t xml:space="preserve"> “Evaluación_Propuestas”</w:t>
      </w:r>
      <w:r w:rsidR="005E5F1E">
        <w:rPr>
          <w:lang w:val="es-ES"/>
        </w:rPr>
        <w:t>.</w:t>
      </w:r>
    </w:p>
    <w:p w14:paraId="56871D83" w14:textId="77777777" w:rsidR="00CF731E" w:rsidRDefault="00CF731E" w:rsidP="00CF731E">
      <w:pPr>
        <w:jc w:val="both"/>
        <w:rPr>
          <w:lang w:val="es-ES"/>
        </w:rPr>
      </w:pPr>
    </w:p>
    <w:p w14:paraId="18841510" w14:textId="1308F0BA" w:rsidR="00CF731E" w:rsidRPr="00965309" w:rsidRDefault="00CF731E" w:rsidP="09293407">
      <w:pPr>
        <w:jc w:val="both"/>
        <w:rPr>
          <w:lang w:val="es-ES"/>
        </w:rPr>
      </w:pPr>
      <w:r w:rsidRPr="09293407">
        <w:rPr>
          <w:b/>
          <w:bCs/>
          <w:lang w:val="es-ES"/>
        </w:rPr>
        <w:t xml:space="preserve">Productos de trabajo: </w:t>
      </w:r>
      <w:r w:rsidR="00045462" w:rsidRPr="09293407">
        <w:rPr>
          <w:lang w:val="es-ES"/>
        </w:rPr>
        <w:t xml:space="preserve">plantilla </w:t>
      </w:r>
      <w:r w:rsidR="00716CB0" w:rsidRPr="09293407">
        <w:rPr>
          <w:lang w:val="es-ES"/>
        </w:rPr>
        <w:t>“Evaluación de propuestas” cubiertas en la carpeta “Evaluación_Propuestas”</w:t>
      </w:r>
      <w:r w:rsidR="009A3DBA" w:rsidRPr="09293407">
        <w:rPr>
          <w:lang w:val="es-ES"/>
        </w:rPr>
        <w:t xml:space="preserve"> y plantilla “</w:t>
      </w:r>
      <w:r w:rsidR="003541D4" w:rsidRPr="09293407">
        <w:rPr>
          <w:lang w:val="es-ES"/>
        </w:rPr>
        <w:t>Resolución de la propuesta</w:t>
      </w:r>
      <w:r w:rsidR="009A3DBA" w:rsidRPr="09293407">
        <w:rPr>
          <w:lang w:val="es-ES"/>
        </w:rPr>
        <w:t xml:space="preserve">” </w:t>
      </w:r>
      <w:r w:rsidR="001F370A" w:rsidRPr="09293407">
        <w:rPr>
          <w:lang w:val="es-ES"/>
        </w:rPr>
        <w:t>en blanco por rellenar</w:t>
      </w:r>
      <w:r w:rsidR="003541D4" w:rsidRPr="09293407">
        <w:rPr>
          <w:lang w:val="es-ES"/>
        </w:rPr>
        <w:t xml:space="preserve"> en la carpeta “</w:t>
      </w:r>
      <w:r w:rsidR="39F3E0BA" w:rsidRPr="09293407">
        <w:rPr>
          <w:lang w:val="es-ES"/>
        </w:rPr>
        <w:t>Resolucion_Propuestas</w:t>
      </w:r>
      <w:r w:rsidR="003541D4" w:rsidRPr="09293407">
        <w:rPr>
          <w:lang w:val="es-ES"/>
        </w:rPr>
        <w:t>”</w:t>
      </w:r>
      <w:r w:rsidR="009A3DBA" w:rsidRPr="09293407">
        <w:rPr>
          <w:lang w:val="es-ES"/>
        </w:rPr>
        <w:t>.</w:t>
      </w:r>
    </w:p>
    <w:p w14:paraId="1E28B6EB" w14:textId="77777777" w:rsidR="00CF731E" w:rsidRDefault="00CF731E" w:rsidP="00CF731E">
      <w:pPr>
        <w:jc w:val="both"/>
        <w:rPr>
          <w:b/>
          <w:bCs/>
          <w:lang w:val="es-ES"/>
        </w:rPr>
      </w:pPr>
    </w:p>
    <w:p w14:paraId="1AFE2060" w14:textId="5388AD57" w:rsidR="00CF731E" w:rsidRPr="00A64E81" w:rsidRDefault="00CF731E" w:rsidP="00CF731E">
      <w:pPr>
        <w:jc w:val="both"/>
        <w:rPr>
          <w:lang w:val="es-ES"/>
        </w:rPr>
      </w:pPr>
      <w:r>
        <w:rPr>
          <w:b/>
          <w:bCs/>
          <w:lang w:val="es-ES"/>
        </w:rPr>
        <w:t xml:space="preserve">Criterios de entrada: </w:t>
      </w:r>
      <w:r w:rsidR="00034F0B">
        <w:rPr>
          <w:lang w:val="es-ES"/>
        </w:rPr>
        <w:t xml:space="preserve">recepción </w:t>
      </w:r>
      <w:r w:rsidR="00C37304">
        <w:rPr>
          <w:lang w:val="es-ES"/>
        </w:rPr>
        <w:t>de alguna plantilla de “Evaluación de propuestas”.</w:t>
      </w:r>
    </w:p>
    <w:p w14:paraId="222CD5E6" w14:textId="56271558" w:rsidR="00CF731E" w:rsidRDefault="00C37304" w:rsidP="00CF731E">
      <w:pPr>
        <w:jc w:val="both"/>
        <w:rPr>
          <w:b/>
          <w:bCs/>
          <w:lang w:val="es-ES"/>
        </w:rPr>
      </w:pPr>
      <w:r>
        <w:rPr>
          <w:b/>
          <w:bCs/>
          <w:lang w:val="es-ES"/>
        </w:rPr>
        <w:t xml:space="preserve"> </w:t>
      </w:r>
    </w:p>
    <w:p w14:paraId="2D1695EC" w14:textId="566A3C00" w:rsidR="00CF731E" w:rsidRPr="006B2EE2" w:rsidRDefault="00CF731E" w:rsidP="00CF731E">
      <w:pPr>
        <w:jc w:val="both"/>
        <w:rPr>
          <w:lang w:val="es-ES"/>
        </w:rPr>
      </w:pPr>
      <w:r w:rsidRPr="09293407">
        <w:rPr>
          <w:b/>
          <w:bCs/>
          <w:lang w:val="es-ES"/>
        </w:rPr>
        <w:t>Criterios de salida:</w:t>
      </w:r>
      <w:r w:rsidRPr="09293407">
        <w:rPr>
          <w:lang w:val="es-ES"/>
        </w:rPr>
        <w:t xml:space="preserve"> </w:t>
      </w:r>
      <w:r w:rsidR="00C37304" w:rsidRPr="09293407">
        <w:rPr>
          <w:lang w:val="es-ES"/>
        </w:rPr>
        <w:t>plantilla “</w:t>
      </w:r>
      <w:r w:rsidR="007A36E3" w:rsidRPr="09293407">
        <w:rPr>
          <w:lang w:val="es-ES"/>
        </w:rPr>
        <w:t>Resolución de la propuesta</w:t>
      </w:r>
      <w:r w:rsidR="00C37304" w:rsidRPr="09293407">
        <w:rPr>
          <w:lang w:val="es-ES"/>
        </w:rPr>
        <w:t>” ha sido cubierta</w:t>
      </w:r>
      <w:r w:rsidR="1408323F" w:rsidRPr="09293407">
        <w:rPr>
          <w:lang w:val="es-ES"/>
        </w:rPr>
        <w:t xml:space="preserve"> y guardada en la carpeta “Resolucion_Propuestas”</w:t>
      </w:r>
      <w:r w:rsidR="00C37304" w:rsidRPr="09293407">
        <w:rPr>
          <w:lang w:val="es-ES"/>
        </w:rPr>
        <w:t>.</w:t>
      </w:r>
    </w:p>
    <w:p w14:paraId="61ECD80E" w14:textId="77777777" w:rsidR="00CF731E" w:rsidRPr="00CF731E" w:rsidRDefault="00CF731E" w:rsidP="00CF731E">
      <w:pPr>
        <w:rPr>
          <w:lang w:val="es-ES"/>
        </w:rPr>
      </w:pPr>
    </w:p>
    <w:p w14:paraId="14568105" w14:textId="18F90A1D" w:rsidR="70ED7B39" w:rsidRDefault="3ADE72C0" w:rsidP="11D7D16B">
      <w:pPr>
        <w:pStyle w:val="Heading3"/>
        <w:rPr>
          <w:lang w:val="es-ES"/>
        </w:rPr>
      </w:pPr>
      <w:bookmarkStart w:id="45" w:name="_Toc1032251498"/>
      <w:bookmarkStart w:id="46" w:name="_Toc772793258"/>
      <w:bookmarkStart w:id="47" w:name="_Toc302730759"/>
      <w:r w:rsidRPr="7741F1B8">
        <w:rPr>
          <w:lang w:val="es-ES"/>
        </w:rPr>
        <w:t xml:space="preserve">Actividad 4: </w:t>
      </w:r>
      <w:r w:rsidR="2A586521" w:rsidRPr="7741F1B8">
        <w:rPr>
          <w:lang w:val="es-ES"/>
        </w:rPr>
        <w:t>Informar al cliente</w:t>
      </w:r>
      <w:bookmarkEnd w:id="45"/>
      <w:bookmarkEnd w:id="46"/>
      <w:bookmarkEnd w:id="47"/>
    </w:p>
    <w:p w14:paraId="36F9C4B2" w14:textId="7774FF46" w:rsidR="00A81DA9" w:rsidRDefault="00A81DA9" w:rsidP="00A81DA9">
      <w:pPr>
        <w:jc w:val="both"/>
        <w:rPr>
          <w:lang w:val="es-ES"/>
        </w:rPr>
      </w:pPr>
      <w:r w:rsidRPr="00A14DFC">
        <w:rPr>
          <w:b/>
          <w:bCs/>
          <w:lang w:val="es-ES"/>
        </w:rPr>
        <w:t>Descripción</w:t>
      </w:r>
      <w:r>
        <w:rPr>
          <w:lang w:val="es-ES"/>
        </w:rPr>
        <w:t xml:space="preserve">: </w:t>
      </w:r>
      <w:r w:rsidR="00F165E8">
        <w:rPr>
          <w:lang w:val="es-ES"/>
        </w:rPr>
        <w:t>notificar</w:t>
      </w:r>
      <w:r w:rsidR="00F165E8" w:rsidRPr="00F165E8">
        <w:rPr>
          <w:lang w:val="es-ES"/>
        </w:rPr>
        <w:t xml:space="preserve"> al cliente solicitante </w:t>
      </w:r>
      <w:r w:rsidR="00F165E8">
        <w:rPr>
          <w:lang w:val="es-ES"/>
        </w:rPr>
        <w:t xml:space="preserve">la resolución </w:t>
      </w:r>
      <w:r w:rsidR="00F165E8" w:rsidRPr="00F165E8">
        <w:rPr>
          <w:lang w:val="es-ES"/>
        </w:rPr>
        <w:t xml:space="preserve">del cambio </w:t>
      </w:r>
      <w:r w:rsidR="007E4210">
        <w:rPr>
          <w:lang w:val="es-ES"/>
        </w:rPr>
        <w:t>propuesto</w:t>
      </w:r>
      <w:r w:rsidR="00F165E8" w:rsidRPr="00F165E8">
        <w:rPr>
          <w:lang w:val="es-ES"/>
        </w:rPr>
        <w:t xml:space="preserve"> </w:t>
      </w:r>
      <w:r w:rsidR="002A5A8B">
        <w:rPr>
          <w:lang w:val="es-ES"/>
        </w:rPr>
        <w:t xml:space="preserve">determinada por </w:t>
      </w:r>
      <w:r w:rsidR="00F165E8" w:rsidRPr="00F165E8">
        <w:rPr>
          <w:lang w:val="es-ES"/>
        </w:rPr>
        <w:t xml:space="preserve">la autoridad de control de cambio </w:t>
      </w:r>
      <w:r w:rsidR="002A5A8B" w:rsidRPr="00792A05">
        <w:rPr>
          <w:lang w:val="es-ES"/>
        </w:rPr>
        <w:t xml:space="preserve">que </w:t>
      </w:r>
      <w:r w:rsidR="00F165E8" w:rsidRPr="00792A05">
        <w:rPr>
          <w:lang w:val="es-ES"/>
        </w:rPr>
        <w:t xml:space="preserve">rechazó </w:t>
      </w:r>
      <w:r w:rsidR="00A2395C" w:rsidRPr="00792A05">
        <w:rPr>
          <w:lang w:val="es-ES"/>
        </w:rPr>
        <w:t>o aceptó</w:t>
      </w:r>
      <w:r w:rsidR="00F165E8" w:rsidRPr="00792A05">
        <w:rPr>
          <w:lang w:val="es-ES"/>
        </w:rPr>
        <w:t xml:space="preserve"> la propuesta</w:t>
      </w:r>
      <w:r w:rsidR="00C93166" w:rsidRPr="00792A05">
        <w:rPr>
          <w:lang w:val="es-ES"/>
        </w:rPr>
        <w:t xml:space="preserve"> junto con la explicación</w:t>
      </w:r>
      <w:r w:rsidR="00AE022B" w:rsidRPr="00792A05">
        <w:rPr>
          <w:lang w:val="es-ES"/>
        </w:rPr>
        <w:t xml:space="preserve"> del porqué</w:t>
      </w:r>
      <w:r w:rsidR="00A2395C">
        <w:rPr>
          <w:lang w:val="es-ES"/>
        </w:rPr>
        <w:t xml:space="preserve">. </w:t>
      </w:r>
      <w:r w:rsidR="00CA1642">
        <w:rPr>
          <w:lang w:val="es-ES"/>
        </w:rPr>
        <w:t xml:space="preserve">También incluye la notificación </w:t>
      </w:r>
      <w:r w:rsidR="0011012E">
        <w:rPr>
          <w:lang w:val="es-ES"/>
        </w:rPr>
        <w:t>de</w:t>
      </w:r>
      <w:r w:rsidR="00AB484E">
        <w:rPr>
          <w:lang w:val="es-ES"/>
        </w:rPr>
        <w:t xml:space="preserve"> la nueva versión disponible</w:t>
      </w:r>
      <w:r w:rsidR="00EF60B2">
        <w:rPr>
          <w:lang w:val="es-ES"/>
        </w:rPr>
        <w:t>.</w:t>
      </w:r>
    </w:p>
    <w:p w14:paraId="50B1957C" w14:textId="77777777" w:rsidR="00F165E8" w:rsidRDefault="00F165E8" w:rsidP="00A81DA9">
      <w:pPr>
        <w:jc w:val="both"/>
        <w:rPr>
          <w:lang w:val="es-ES"/>
        </w:rPr>
      </w:pPr>
    </w:p>
    <w:p w14:paraId="26FBC153" w14:textId="51330942" w:rsidR="00A81DA9" w:rsidRPr="00AA5A1A" w:rsidRDefault="00A81DA9" w:rsidP="00A81DA9">
      <w:pPr>
        <w:jc w:val="both"/>
        <w:rPr>
          <w:lang w:val="es-ES"/>
        </w:rPr>
      </w:pPr>
      <w:r w:rsidRPr="09293407">
        <w:rPr>
          <w:b/>
          <w:bCs/>
          <w:lang w:val="es-ES"/>
        </w:rPr>
        <w:t xml:space="preserve">Involucrados: </w:t>
      </w:r>
      <w:r w:rsidR="01ABC4FC" w:rsidRPr="09293407">
        <w:rPr>
          <w:lang w:val="es-ES"/>
        </w:rPr>
        <w:t>miembros del equipo de decisión y comunicación</w:t>
      </w:r>
      <w:r w:rsidR="00CB2228" w:rsidRPr="09293407">
        <w:rPr>
          <w:lang w:val="es-ES"/>
        </w:rPr>
        <w:t>.</w:t>
      </w:r>
    </w:p>
    <w:p w14:paraId="23344CC5" w14:textId="77777777" w:rsidR="00A81DA9" w:rsidRDefault="00A81DA9" w:rsidP="00A81DA9">
      <w:pPr>
        <w:jc w:val="both"/>
        <w:rPr>
          <w:lang w:val="es-ES"/>
        </w:rPr>
      </w:pPr>
    </w:p>
    <w:p w14:paraId="03968D1B" w14:textId="2BA51994" w:rsidR="00652602" w:rsidRPr="003541D4" w:rsidRDefault="00A81DA9" w:rsidP="09293407">
      <w:pPr>
        <w:jc w:val="both"/>
        <w:rPr>
          <w:lang w:val="es-ES"/>
        </w:rPr>
      </w:pPr>
      <w:r w:rsidRPr="09293407">
        <w:rPr>
          <w:b/>
          <w:bCs/>
          <w:lang w:val="es-ES"/>
        </w:rPr>
        <w:t xml:space="preserve">Entradas requeridas: </w:t>
      </w:r>
      <w:r w:rsidR="0084599A" w:rsidRPr="09293407">
        <w:rPr>
          <w:lang w:val="es-ES"/>
        </w:rPr>
        <w:t>recepción</w:t>
      </w:r>
      <w:r w:rsidR="003541D4" w:rsidRPr="09293407">
        <w:rPr>
          <w:lang w:val="es-ES"/>
        </w:rPr>
        <w:t xml:space="preserve"> de la plantilla</w:t>
      </w:r>
      <w:r w:rsidR="007A36E3" w:rsidRPr="09293407">
        <w:rPr>
          <w:lang w:val="es-ES"/>
        </w:rPr>
        <w:t xml:space="preserve"> </w:t>
      </w:r>
      <w:r w:rsidR="0084599A" w:rsidRPr="09293407">
        <w:rPr>
          <w:lang w:val="es-ES"/>
        </w:rPr>
        <w:t>“</w:t>
      </w:r>
      <w:r w:rsidR="00CB2228" w:rsidRPr="09293407">
        <w:rPr>
          <w:lang w:val="es-ES"/>
        </w:rPr>
        <w:t>Resolución de la propuesta</w:t>
      </w:r>
      <w:r w:rsidR="0084599A" w:rsidRPr="09293407">
        <w:rPr>
          <w:lang w:val="es-ES"/>
        </w:rPr>
        <w:t>”</w:t>
      </w:r>
      <w:r w:rsidR="00FD42A5" w:rsidRPr="09293407">
        <w:rPr>
          <w:lang w:val="es-ES"/>
        </w:rPr>
        <w:t xml:space="preserve"> </w:t>
      </w:r>
      <w:r w:rsidR="00391CBB" w:rsidRPr="09293407">
        <w:rPr>
          <w:lang w:val="es-ES"/>
        </w:rPr>
        <w:t>y la plantilla “Evaluación de propuestas” completamente cubiertas</w:t>
      </w:r>
      <w:r w:rsidR="00D603A7" w:rsidRPr="09293407">
        <w:rPr>
          <w:lang w:val="es-ES"/>
        </w:rPr>
        <w:t xml:space="preserve"> en sus carpetas “</w:t>
      </w:r>
      <w:r w:rsidR="7C5974C3" w:rsidRPr="09293407">
        <w:rPr>
          <w:lang w:val="es-ES"/>
        </w:rPr>
        <w:t>Resolucion_Propuestas</w:t>
      </w:r>
      <w:r w:rsidR="00D603A7" w:rsidRPr="09293407">
        <w:rPr>
          <w:lang w:val="es-ES"/>
        </w:rPr>
        <w:t xml:space="preserve">” y </w:t>
      </w:r>
      <w:r w:rsidR="005D0309" w:rsidRPr="09293407">
        <w:rPr>
          <w:lang w:val="es-ES"/>
        </w:rPr>
        <w:t>“</w:t>
      </w:r>
      <w:r w:rsidR="00652602" w:rsidRPr="09293407">
        <w:rPr>
          <w:lang w:val="es-ES"/>
        </w:rPr>
        <w:t>E</w:t>
      </w:r>
      <w:r w:rsidR="00D603A7" w:rsidRPr="09293407">
        <w:rPr>
          <w:lang w:val="es-ES"/>
        </w:rPr>
        <w:t>valuación_P</w:t>
      </w:r>
      <w:r w:rsidR="00652602" w:rsidRPr="09293407">
        <w:rPr>
          <w:lang w:val="es-ES"/>
        </w:rPr>
        <w:t>ropuestas”, respectivamente</w:t>
      </w:r>
      <w:r w:rsidR="00391CBB" w:rsidRPr="09293407">
        <w:rPr>
          <w:lang w:val="es-ES"/>
        </w:rPr>
        <w:t>.</w:t>
      </w:r>
    </w:p>
    <w:p w14:paraId="33402A93" w14:textId="77777777" w:rsidR="00A81DA9" w:rsidRDefault="00A81DA9" w:rsidP="00A81DA9">
      <w:pPr>
        <w:jc w:val="both"/>
        <w:rPr>
          <w:lang w:val="es-ES"/>
        </w:rPr>
      </w:pPr>
    </w:p>
    <w:p w14:paraId="3FAE0798" w14:textId="7232002A" w:rsidR="00A81DA9" w:rsidRPr="00965309" w:rsidRDefault="00A81DA9" w:rsidP="00A81DA9">
      <w:pPr>
        <w:jc w:val="both"/>
        <w:rPr>
          <w:lang w:val="es-ES"/>
        </w:rPr>
      </w:pPr>
      <w:r>
        <w:rPr>
          <w:b/>
          <w:bCs/>
          <w:lang w:val="es-ES"/>
        </w:rPr>
        <w:t xml:space="preserve">Productos de trabajo: </w:t>
      </w:r>
      <w:r w:rsidR="00DA765F">
        <w:rPr>
          <w:lang w:val="es-ES"/>
        </w:rPr>
        <w:t>plantilla “Resolución de la propuesta” y la plantilla “Evaluación de propuestas” completamente cubiertas</w:t>
      </w:r>
      <w:r w:rsidR="006F20E8">
        <w:rPr>
          <w:lang w:val="es-ES"/>
        </w:rPr>
        <w:t>. Para informar al cliente se sigue la plantilla “</w:t>
      </w:r>
      <w:r w:rsidR="005D7401">
        <w:rPr>
          <w:lang w:val="es-ES"/>
        </w:rPr>
        <w:t>Mensaje a un cliente</w:t>
      </w:r>
      <w:r w:rsidR="006F20E8">
        <w:rPr>
          <w:lang w:val="es-ES"/>
        </w:rPr>
        <w:t>”.</w:t>
      </w:r>
    </w:p>
    <w:p w14:paraId="126622EB" w14:textId="77777777" w:rsidR="00A81DA9" w:rsidRDefault="00A81DA9" w:rsidP="00A81DA9">
      <w:pPr>
        <w:jc w:val="both"/>
        <w:rPr>
          <w:b/>
          <w:bCs/>
          <w:lang w:val="es-ES"/>
        </w:rPr>
      </w:pPr>
    </w:p>
    <w:p w14:paraId="73565CE5" w14:textId="2E3F7C25" w:rsidR="00A81DA9" w:rsidRPr="00A64E81" w:rsidRDefault="00A81DA9" w:rsidP="00A81DA9">
      <w:pPr>
        <w:jc w:val="both"/>
        <w:rPr>
          <w:lang w:val="es-ES"/>
        </w:rPr>
      </w:pPr>
      <w:r w:rsidRPr="09293407">
        <w:rPr>
          <w:b/>
          <w:bCs/>
          <w:lang w:val="es-ES"/>
        </w:rPr>
        <w:t xml:space="preserve">Criterios de entrada: </w:t>
      </w:r>
      <w:r w:rsidR="005D7401" w:rsidRPr="09293407">
        <w:rPr>
          <w:lang w:val="es-ES"/>
        </w:rPr>
        <w:t>recepción de plantilla</w:t>
      </w:r>
      <w:r w:rsidR="008D6791" w:rsidRPr="09293407">
        <w:rPr>
          <w:lang w:val="es-ES"/>
        </w:rPr>
        <w:t xml:space="preserve"> “Resolución de la propuesta”</w:t>
      </w:r>
      <w:r w:rsidR="4CA371C4" w:rsidRPr="09293407">
        <w:rPr>
          <w:lang w:val="es-ES"/>
        </w:rPr>
        <w:t xml:space="preserve"> cubierta</w:t>
      </w:r>
      <w:r w:rsidR="008D6791" w:rsidRPr="09293407">
        <w:rPr>
          <w:lang w:val="es-ES"/>
        </w:rPr>
        <w:t>.</w:t>
      </w:r>
    </w:p>
    <w:p w14:paraId="5336C0FD" w14:textId="77777777" w:rsidR="00A81DA9" w:rsidRDefault="00A81DA9" w:rsidP="00A81DA9">
      <w:pPr>
        <w:jc w:val="both"/>
        <w:rPr>
          <w:b/>
          <w:bCs/>
          <w:lang w:val="es-ES"/>
        </w:rPr>
      </w:pPr>
    </w:p>
    <w:p w14:paraId="7696973A" w14:textId="476DE49F" w:rsidR="00A81DA9" w:rsidRPr="006B2EE2" w:rsidRDefault="00A81DA9" w:rsidP="00A81DA9">
      <w:pPr>
        <w:jc w:val="both"/>
        <w:rPr>
          <w:lang w:val="es-ES"/>
        </w:rPr>
      </w:pPr>
      <w:r w:rsidRPr="09293407">
        <w:rPr>
          <w:b/>
          <w:bCs/>
          <w:lang w:val="es-ES"/>
        </w:rPr>
        <w:t xml:space="preserve">Criterios de salida: </w:t>
      </w:r>
      <w:r w:rsidR="00296FE9" w:rsidRPr="09293407">
        <w:rPr>
          <w:lang w:val="es-ES"/>
        </w:rPr>
        <w:t>plantilla “Mensaje a un cliente” cubierta</w:t>
      </w:r>
      <w:r w:rsidR="5095BEC8" w:rsidRPr="09293407">
        <w:rPr>
          <w:lang w:val="es-ES"/>
        </w:rPr>
        <w:t xml:space="preserve"> y guardada en la carpeta “Mensajes”,</w:t>
      </w:r>
      <w:r w:rsidR="00296FE9" w:rsidRPr="09293407">
        <w:rPr>
          <w:lang w:val="es-ES"/>
        </w:rPr>
        <w:t xml:space="preserve"> y </w:t>
      </w:r>
      <w:r w:rsidR="4D66BD22" w:rsidRPr="09293407">
        <w:rPr>
          <w:lang w:val="es-ES"/>
        </w:rPr>
        <w:t xml:space="preserve">el </w:t>
      </w:r>
      <w:r w:rsidR="00296FE9" w:rsidRPr="09293407">
        <w:rPr>
          <w:lang w:val="es-ES"/>
        </w:rPr>
        <w:t xml:space="preserve">mensaje </w:t>
      </w:r>
      <w:r w:rsidR="56C51F91" w:rsidRPr="09293407">
        <w:rPr>
          <w:lang w:val="es-ES"/>
        </w:rPr>
        <w:t xml:space="preserve">se ha </w:t>
      </w:r>
      <w:r w:rsidR="00296FE9" w:rsidRPr="09293407">
        <w:rPr>
          <w:lang w:val="es-ES"/>
        </w:rPr>
        <w:t>enviado</w:t>
      </w:r>
      <w:r w:rsidR="7BC4F490" w:rsidRPr="09293407">
        <w:rPr>
          <w:lang w:val="es-ES"/>
        </w:rPr>
        <w:t xml:space="preserve"> explicándole al cliente si se ha aceptado o rechazado su propuesta</w:t>
      </w:r>
      <w:r w:rsidR="00296FE9" w:rsidRPr="09293407">
        <w:rPr>
          <w:lang w:val="es-ES"/>
        </w:rPr>
        <w:t>.</w:t>
      </w:r>
    </w:p>
    <w:p w14:paraId="69C6A5E0" w14:textId="77777777" w:rsidR="00EC071B" w:rsidRDefault="00EC071B" w:rsidP="70ED7B39">
      <w:pPr>
        <w:rPr>
          <w:lang w:val="es-ES"/>
        </w:rPr>
      </w:pPr>
    </w:p>
    <w:p w14:paraId="0E5389C1" w14:textId="5C48CCA5" w:rsidR="4BFC95DC" w:rsidRDefault="4BFC95DC" w:rsidP="35D97CC4">
      <w:pPr>
        <w:pStyle w:val="Heading3"/>
        <w:rPr>
          <w:lang w:val="es-ES"/>
        </w:rPr>
      </w:pPr>
      <w:bookmarkStart w:id="48" w:name="_Toc1958885749"/>
      <w:bookmarkStart w:id="49" w:name="_Toc1655595262"/>
      <w:bookmarkStart w:id="50" w:name="_Toc1670988438"/>
      <w:r w:rsidRPr="7741F1B8">
        <w:rPr>
          <w:lang w:val="es-ES"/>
        </w:rPr>
        <w:t xml:space="preserve">Actividad 5: </w:t>
      </w:r>
      <w:r w:rsidR="29B940C3" w:rsidRPr="7741F1B8">
        <w:rPr>
          <w:lang w:val="es-ES"/>
        </w:rPr>
        <w:t>Planificación del cambio</w:t>
      </w:r>
      <w:bookmarkEnd w:id="48"/>
      <w:bookmarkEnd w:id="49"/>
      <w:bookmarkEnd w:id="50"/>
    </w:p>
    <w:p w14:paraId="52C3DC93" w14:textId="51996750" w:rsidR="00A81DA9" w:rsidRDefault="00A81DA9" w:rsidP="00A81DA9">
      <w:pPr>
        <w:jc w:val="both"/>
        <w:rPr>
          <w:lang w:val="es-ES"/>
        </w:rPr>
      </w:pPr>
      <w:r w:rsidRPr="09293407">
        <w:rPr>
          <w:b/>
          <w:bCs/>
          <w:lang w:val="es-ES"/>
        </w:rPr>
        <w:t>Descripción</w:t>
      </w:r>
      <w:r w:rsidRPr="09293407">
        <w:rPr>
          <w:lang w:val="es-ES"/>
        </w:rPr>
        <w:t xml:space="preserve">: </w:t>
      </w:r>
      <w:r w:rsidR="003E2857" w:rsidRPr="09293407">
        <w:rPr>
          <w:lang w:val="es-ES"/>
        </w:rPr>
        <w:t xml:space="preserve">se planifica </w:t>
      </w:r>
      <w:r w:rsidR="004756C7" w:rsidRPr="09293407">
        <w:rPr>
          <w:lang w:val="es-ES"/>
        </w:rPr>
        <w:t xml:space="preserve">el desarrollo del cambio, es decir, </w:t>
      </w:r>
      <w:r w:rsidR="000652CD" w:rsidRPr="09293407">
        <w:rPr>
          <w:lang w:val="es-ES"/>
        </w:rPr>
        <w:t xml:space="preserve">las fechas propuestas para su </w:t>
      </w:r>
      <w:r w:rsidR="00D6614A" w:rsidRPr="09293407">
        <w:rPr>
          <w:lang w:val="es-ES"/>
        </w:rPr>
        <w:t xml:space="preserve">implementación </w:t>
      </w:r>
      <w:r w:rsidR="00727D91" w:rsidRPr="09293407">
        <w:rPr>
          <w:lang w:val="es-ES"/>
        </w:rPr>
        <w:t xml:space="preserve">y su entrega </w:t>
      </w:r>
      <w:r w:rsidR="00B91BEC" w:rsidRPr="09293407">
        <w:rPr>
          <w:lang w:val="es-ES"/>
        </w:rPr>
        <w:t>y la estrategia a seguir.</w:t>
      </w:r>
      <w:r w:rsidR="2022E2BF" w:rsidRPr="09293407">
        <w:rPr>
          <w:lang w:val="es-ES"/>
        </w:rPr>
        <w:t xml:space="preserve"> Esta planificación incluye </w:t>
      </w:r>
      <w:r w:rsidR="652E5E54" w:rsidRPr="09293407">
        <w:rPr>
          <w:lang w:val="es-ES"/>
        </w:rPr>
        <w:t xml:space="preserve">la realización de un Gantt </w:t>
      </w:r>
      <w:r w:rsidR="70762514" w:rsidRPr="09293407">
        <w:rPr>
          <w:lang w:val="es-ES"/>
        </w:rPr>
        <w:t>que incluya</w:t>
      </w:r>
      <w:r w:rsidR="652E5E54" w:rsidRPr="09293407">
        <w:rPr>
          <w:lang w:val="es-ES"/>
        </w:rPr>
        <w:t xml:space="preserve"> la asignación de recursos y la elaboración de un plan de riesgos.</w:t>
      </w:r>
    </w:p>
    <w:p w14:paraId="3EF1E36C" w14:textId="77777777" w:rsidR="00A81DA9" w:rsidRDefault="00A81DA9" w:rsidP="00A81DA9">
      <w:pPr>
        <w:jc w:val="both"/>
        <w:rPr>
          <w:lang w:val="es-ES"/>
        </w:rPr>
      </w:pPr>
    </w:p>
    <w:p w14:paraId="60AE6EEA" w14:textId="0FA68813" w:rsidR="00A81DA9" w:rsidRPr="00C84CB0" w:rsidRDefault="00A81DA9" w:rsidP="00A81DA9">
      <w:pPr>
        <w:jc w:val="both"/>
        <w:rPr>
          <w:lang w:val="es-ES"/>
        </w:rPr>
      </w:pPr>
      <w:r>
        <w:rPr>
          <w:b/>
          <w:bCs/>
          <w:lang w:val="es-ES"/>
        </w:rPr>
        <w:t xml:space="preserve">Involucrados: </w:t>
      </w:r>
      <w:r w:rsidR="00C84CB0">
        <w:rPr>
          <w:lang w:val="es-ES"/>
        </w:rPr>
        <w:t xml:space="preserve">miembros </w:t>
      </w:r>
      <w:r w:rsidR="0091251D">
        <w:rPr>
          <w:lang w:val="es-ES"/>
        </w:rPr>
        <w:t xml:space="preserve">del equipo encargados de la parte de planificación. </w:t>
      </w:r>
    </w:p>
    <w:p w14:paraId="1EE1E831" w14:textId="77777777" w:rsidR="00A81DA9" w:rsidRDefault="00A81DA9" w:rsidP="00A81DA9">
      <w:pPr>
        <w:jc w:val="both"/>
        <w:rPr>
          <w:lang w:val="es-ES"/>
        </w:rPr>
      </w:pPr>
    </w:p>
    <w:p w14:paraId="5B9569D4" w14:textId="0A18191C" w:rsidR="00A81DA9" w:rsidRDefault="00A81DA9" w:rsidP="09293407">
      <w:pPr>
        <w:jc w:val="both"/>
        <w:rPr>
          <w:lang w:val="es-ES"/>
        </w:rPr>
      </w:pPr>
      <w:r w:rsidRPr="09293407">
        <w:rPr>
          <w:b/>
          <w:bCs/>
          <w:lang w:val="es-ES"/>
        </w:rPr>
        <w:t xml:space="preserve">Entradas requeridas: </w:t>
      </w:r>
      <w:r w:rsidR="00B537E3" w:rsidRPr="09293407">
        <w:rPr>
          <w:lang w:val="es-ES"/>
        </w:rPr>
        <w:t xml:space="preserve">documentación </w:t>
      </w:r>
      <w:r w:rsidR="6B7FB2E2" w:rsidRPr="09293407">
        <w:rPr>
          <w:lang w:val="es-ES"/>
        </w:rPr>
        <w:t xml:space="preserve">“Resolución de la propuesta” </w:t>
      </w:r>
      <w:r w:rsidR="00926A69" w:rsidRPr="09293407">
        <w:rPr>
          <w:lang w:val="es-ES"/>
        </w:rPr>
        <w:t xml:space="preserve">con el </w:t>
      </w:r>
      <w:r w:rsidR="00E24123" w:rsidRPr="09293407">
        <w:rPr>
          <w:lang w:val="es-ES"/>
        </w:rPr>
        <w:t xml:space="preserve">análisis de la propuesta </w:t>
      </w:r>
      <w:r w:rsidR="003B079A" w:rsidRPr="09293407">
        <w:rPr>
          <w:lang w:val="es-ES"/>
        </w:rPr>
        <w:t>de cam</w:t>
      </w:r>
      <w:r w:rsidR="00A534E6" w:rsidRPr="09293407">
        <w:rPr>
          <w:lang w:val="es-ES"/>
        </w:rPr>
        <w:t>bio aceptada</w:t>
      </w:r>
      <w:r w:rsidR="2CDACDB1" w:rsidRPr="09293407">
        <w:rPr>
          <w:lang w:val="es-ES"/>
        </w:rPr>
        <w:t xml:space="preserve"> en </w:t>
      </w:r>
      <w:r w:rsidR="72498C7F" w:rsidRPr="09293407">
        <w:rPr>
          <w:lang w:val="es-ES"/>
        </w:rPr>
        <w:t>la carpeta “Resoluci</w:t>
      </w:r>
      <w:r w:rsidR="5D81B685" w:rsidRPr="09293407">
        <w:rPr>
          <w:lang w:val="es-ES"/>
        </w:rPr>
        <w:t>o</w:t>
      </w:r>
      <w:r w:rsidR="72498C7F" w:rsidRPr="09293407">
        <w:rPr>
          <w:lang w:val="es-ES"/>
        </w:rPr>
        <w:t xml:space="preserve">n_Propuestas” </w:t>
      </w:r>
      <w:r w:rsidR="2CDACDB1" w:rsidRPr="09293407">
        <w:rPr>
          <w:lang w:val="es-ES"/>
        </w:rPr>
        <w:t>o una plantilla “Informe” denegada</w:t>
      </w:r>
      <w:r w:rsidR="71E64946" w:rsidRPr="09293407">
        <w:rPr>
          <w:lang w:val="es-ES"/>
        </w:rPr>
        <w:t xml:space="preserve"> en la carpeta “Propuestas en curso”.</w:t>
      </w:r>
    </w:p>
    <w:p w14:paraId="0E09D58B" w14:textId="77777777" w:rsidR="00A81DA9" w:rsidRDefault="00A81DA9" w:rsidP="00A81DA9">
      <w:pPr>
        <w:jc w:val="both"/>
        <w:rPr>
          <w:lang w:val="es-ES"/>
        </w:rPr>
      </w:pPr>
    </w:p>
    <w:p w14:paraId="2A51DBB6" w14:textId="6737BC4C" w:rsidR="00A81DA9" w:rsidRPr="00801BEC" w:rsidRDefault="00A81DA9" w:rsidP="00A81DA9">
      <w:pPr>
        <w:jc w:val="both"/>
        <w:rPr>
          <w:lang w:val="es-ES"/>
        </w:rPr>
      </w:pPr>
      <w:r>
        <w:rPr>
          <w:b/>
          <w:bCs/>
          <w:lang w:val="es-ES"/>
        </w:rPr>
        <w:t xml:space="preserve">Productos de trabajo: </w:t>
      </w:r>
      <w:r w:rsidR="00801BEC">
        <w:rPr>
          <w:lang w:val="es-ES"/>
        </w:rPr>
        <w:t>plantilla de “</w:t>
      </w:r>
      <w:r w:rsidR="00654C9F">
        <w:rPr>
          <w:lang w:val="es-ES"/>
        </w:rPr>
        <w:t>Planificación de una propuesta</w:t>
      </w:r>
      <w:r w:rsidR="00801BEC">
        <w:rPr>
          <w:lang w:val="es-ES"/>
        </w:rPr>
        <w:t>”</w:t>
      </w:r>
      <w:r w:rsidR="009B68CE">
        <w:rPr>
          <w:lang w:val="es-ES"/>
        </w:rPr>
        <w:t xml:space="preserve"> en la carpeta “Propuestas en curso”.</w:t>
      </w:r>
    </w:p>
    <w:p w14:paraId="2166A106" w14:textId="77777777" w:rsidR="00A81DA9" w:rsidRDefault="00A81DA9" w:rsidP="00A81DA9">
      <w:pPr>
        <w:jc w:val="both"/>
        <w:rPr>
          <w:b/>
          <w:bCs/>
          <w:lang w:val="es-ES"/>
        </w:rPr>
      </w:pPr>
    </w:p>
    <w:p w14:paraId="793C16BA" w14:textId="5A5CDC42" w:rsidR="00A81DA9" w:rsidRPr="007A6562" w:rsidRDefault="00A81DA9" w:rsidP="09293407">
      <w:pPr>
        <w:jc w:val="both"/>
        <w:rPr>
          <w:lang w:val="es-ES"/>
        </w:rPr>
      </w:pPr>
      <w:r w:rsidRPr="09293407">
        <w:rPr>
          <w:b/>
          <w:bCs/>
          <w:lang w:val="es-ES"/>
        </w:rPr>
        <w:t xml:space="preserve">Criterios de entrada: </w:t>
      </w:r>
      <w:r w:rsidR="007A6562" w:rsidRPr="09293407">
        <w:rPr>
          <w:lang w:val="es-ES"/>
        </w:rPr>
        <w:t xml:space="preserve">existen </w:t>
      </w:r>
      <w:r w:rsidR="00931694" w:rsidRPr="09293407">
        <w:rPr>
          <w:lang w:val="es-ES"/>
        </w:rPr>
        <w:t>propuestas de cambio aceptadas sin planificar</w:t>
      </w:r>
      <w:r w:rsidR="00324385" w:rsidRPr="09293407">
        <w:rPr>
          <w:lang w:val="es-ES"/>
        </w:rPr>
        <w:t xml:space="preserve"> cubiertas en la plantilla “</w:t>
      </w:r>
      <w:r w:rsidR="007166E6" w:rsidRPr="09293407">
        <w:rPr>
          <w:lang w:val="es-ES"/>
        </w:rPr>
        <w:t>Resolución de la propuesta</w:t>
      </w:r>
      <w:r w:rsidR="00324385" w:rsidRPr="09293407">
        <w:rPr>
          <w:lang w:val="es-ES"/>
        </w:rPr>
        <w:t>”</w:t>
      </w:r>
      <w:r w:rsidR="56A52719" w:rsidRPr="09293407">
        <w:rPr>
          <w:lang w:val="es-ES"/>
        </w:rPr>
        <w:t xml:space="preserve"> o</w:t>
      </w:r>
      <w:r w:rsidR="42409458" w:rsidRPr="09293407">
        <w:rPr>
          <w:lang w:val="es-ES"/>
        </w:rPr>
        <w:t xml:space="preserve"> una plantilla de “Informe” cubierta con el campo “Decisión” </w:t>
      </w:r>
      <w:r w:rsidR="4D885B18" w:rsidRPr="09293407">
        <w:rPr>
          <w:lang w:val="es-ES"/>
        </w:rPr>
        <w:t>esté como “Denegado”</w:t>
      </w:r>
      <w:r w:rsidR="00931694" w:rsidRPr="09293407">
        <w:rPr>
          <w:lang w:val="es-ES"/>
        </w:rPr>
        <w:t>.</w:t>
      </w:r>
    </w:p>
    <w:p w14:paraId="1140DC94" w14:textId="77777777" w:rsidR="00A81DA9" w:rsidRDefault="00A81DA9" w:rsidP="00A81DA9">
      <w:pPr>
        <w:jc w:val="both"/>
        <w:rPr>
          <w:b/>
          <w:bCs/>
          <w:lang w:val="es-ES"/>
        </w:rPr>
      </w:pPr>
    </w:p>
    <w:p w14:paraId="005AC8C0" w14:textId="10615806" w:rsidR="00A81DA9" w:rsidRPr="00980490" w:rsidRDefault="00A81DA9" w:rsidP="00A81DA9">
      <w:pPr>
        <w:jc w:val="both"/>
        <w:rPr>
          <w:lang w:val="es-ES"/>
        </w:rPr>
      </w:pPr>
      <w:r w:rsidRPr="09293407">
        <w:rPr>
          <w:b/>
          <w:bCs/>
          <w:lang w:val="es-ES"/>
        </w:rPr>
        <w:t xml:space="preserve">Criterios de salida: </w:t>
      </w:r>
      <w:r w:rsidR="00980490" w:rsidRPr="09293407">
        <w:rPr>
          <w:lang w:val="es-ES"/>
        </w:rPr>
        <w:t xml:space="preserve">plantilla de </w:t>
      </w:r>
      <w:r w:rsidR="00654C9F" w:rsidRPr="09293407">
        <w:rPr>
          <w:lang w:val="es-ES"/>
        </w:rPr>
        <w:t>“Planificación de una propuesta”</w:t>
      </w:r>
      <w:r w:rsidR="40D07026" w:rsidRPr="09293407">
        <w:rPr>
          <w:lang w:val="es-ES"/>
        </w:rPr>
        <w:t xml:space="preserve"> cubierta y guardada en “Propuestas en curso”.</w:t>
      </w:r>
    </w:p>
    <w:p w14:paraId="4C1813FE" w14:textId="77777777" w:rsidR="00A81DA9" w:rsidRPr="00A81DA9" w:rsidRDefault="00A81DA9" w:rsidP="00A81DA9">
      <w:pPr>
        <w:rPr>
          <w:lang w:val="es-ES"/>
        </w:rPr>
      </w:pPr>
    </w:p>
    <w:p w14:paraId="45E2FE8B" w14:textId="57388F65" w:rsidR="334281A6" w:rsidRDefault="334281A6" w:rsidP="6DD4FCBA">
      <w:pPr>
        <w:pStyle w:val="Heading3"/>
        <w:rPr>
          <w:lang w:val="es-ES"/>
        </w:rPr>
      </w:pPr>
      <w:bookmarkStart w:id="51" w:name="_Toc1812973204"/>
      <w:bookmarkStart w:id="52" w:name="_Toc1493410632"/>
      <w:bookmarkStart w:id="53" w:name="_Toc27098813"/>
      <w:r w:rsidRPr="7741F1B8">
        <w:rPr>
          <w:lang w:val="es-ES"/>
        </w:rPr>
        <w:t xml:space="preserve">Actividad </w:t>
      </w:r>
      <w:r w:rsidR="51740F61" w:rsidRPr="7741F1B8">
        <w:rPr>
          <w:lang w:val="es-ES"/>
        </w:rPr>
        <w:t>6</w:t>
      </w:r>
      <w:r w:rsidRPr="7741F1B8">
        <w:rPr>
          <w:lang w:val="es-ES"/>
        </w:rPr>
        <w:t>: Implementación</w:t>
      </w:r>
      <w:bookmarkEnd w:id="51"/>
      <w:bookmarkEnd w:id="52"/>
      <w:bookmarkEnd w:id="53"/>
    </w:p>
    <w:p w14:paraId="07C641CB" w14:textId="44B4C5F9" w:rsidR="00A81DA9" w:rsidRDefault="00A81DA9" w:rsidP="00A81DA9">
      <w:pPr>
        <w:jc w:val="both"/>
        <w:rPr>
          <w:lang w:val="es-ES"/>
        </w:rPr>
      </w:pPr>
      <w:r w:rsidRPr="09293407">
        <w:rPr>
          <w:b/>
          <w:bCs/>
          <w:lang w:val="es-ES"/>
        </w:rPr>
        <w:t>Descripción</w:t>
      </w:r>
      <w:r w:rsidRPr="09293407">
        <w:rPr>
          <w:lang w:val="es-ES"/>
        </w:rPr>
        <w:t xml:space="preserve">: </w:t>
      </w:r>
      <w:r w:rsidR="001D61C2" w:rsidRPr="09293407">
        <w:rPr>
          <w:lang w:val="es-ES"/>
        </w:rPr>
        <w:t>se desarrolla la nueva versión del producto</w:t>
      </w:r>
      <w:r w:rsidR="00042317" w:rsidRPr="09293407">
        <w:rPr>
          <w:lang w:val="es-ES"/>
        </w:rPr>
        <w:t>,</w:t>
      </w:r>
      <w:r w:rsidR="001E7566" w:rsidRPr="09293407">
        <w:rPr>
          <w:lang w:val="es-ES"/>
        </w:rPr>
        <w:t xml:space="preserve"> en la que se incluyen los cambios </w:t>
      </w:r>
      <w:r w:rsidR="00DA151D" w:rsidRPr="09293407">
        <w:rPr>
          <w:lang w:val="es-ES"/>
        </w:rPr>
        <w:t>que se consi</w:t>
      </w:r>
      <w:r w:rsidR="006805C0" w:rsidRPr="09293407">
        <w:rPr>
          <w:lang w:val="es-ES"/>
        </w:rPr>
        <w:t xml:space="preserve">deran oportunos </w:t>
      </w:r>
      <w:r w:rsidR="00F26EDB" w:rsidRPr="09293407">
        <w:rPr>
          <w:lang w:val="es-ES"/>
        </w:rPr>
        <w:t>y</w:t>
      </w:r>
      <w:r w:rsidR="00122D0A" w:rsidRPr="09293407">
        <w:rPr>
          <w:lang w:val="es-ES"/>
        </w:rPr>
        <w:t xml:space="preserve"> que</w:t>
      </w:r>
      <w:r w:rsidR="00F26EDB" w:rsidRPr="09293407">
        <w:rPr>
          <w:lang w:val="es-ES"/>
        </w:rPr>
        <w:t xml:space="preserve"> aportan un beneficio</w:t>
      </w:r>
      <w:r w:rsidR="00122D0A" w:rsidRPr="09293407">
        <w:rPr>
          <w:lang w:val="es-ES"/>
        </w:rPr>
        <w:t xml:space="preserve">. </w:t>
      </w:r>
      <w:r w:rsidR="00DA25EE" w:rsidRPr="09293407">
        <w:rPr>
          <w:lang w:val="es-ES"/>
        </w:rPr>
        <w:t>Para realizar la implementación se sigu</w:t>
      </w:r>
      <w:r w:rsidR="0096626E" w:rsidRPr="09293407">
        <w:rPr>
          <w:lang w:val="es-ES"/>
        </w:rPr>
        <w:t xml:space="preserve">e lo acordado en la </w:t>
      </w:r>
      <w:r w:rsidR="00253BAC" w:rsidRPr="09293407">
        <w:rPr>
          <w:lang w:val="es-ES"/>
        </w:rPr>
        <w:t>fase de planificación del cambio.</w:t>
      </w:r>
    </w:p>
    <w:p w14:paraId="5BD6CDC1" w14:textId="77777777" w:rsidR="00A81DA9" w:rsidRDefault="00A81DA9" w:rsidP="00A81DA9">
      <w:pPr>
        <w:jc w:val="both"/>
        <w:rPr>
          <w:lang w:val="es-ES"/>
        </w:rPr>
      </w:pPr>
    </w:p>
    <w:p w14:paraId="5AA04A1E" w14:textId="74BB71D9" w:rsidR="00A81DA9" w:rsidRPr="00AA5A1A" w:rsidRDefault="00A81DA9" w:rsidP="00A81DA9">
      <w:pPr>
        <w:jc w:val="both"/>
        <w:rPr>
          <w:lang w:val="es-ES"/>
        </w:rPr>
      </w:pPr>
      <w:r>
        <w:rPr>
          <w:b/>
          <w:bCs/>
          <w:lang w:val="es-ES"/>
        </w:rPr>
        <w:t xml:space="preserve">Involucrados: </w:t>
      </w:r>
      <w:r w:rsidR="00736C1E" w:rsidRPr="00736C1E">
        <w:rPr>
          <w:lang w:val="es-ES"/>
        </w:rPr>
        <w:t>miembros del equipo de desarrollo</w:t>
      </w:r>
      <w:r w:rsidR="00F00EF7">
        <w:rPr>
          <w:lang w:val="es-ES"/>
        </w:rPr>
        <w:t>.</w:t>
      </w:r>
    </w:p>
    <w:p w14:paraId="5248350B" w14:textId="77777777" w:rsidR="00A81DA9" w:rsidRDefault="00A81DA9" w:rsidP="00A81DA9">
      <w:pPr>
        <w:jc w:val="both"/>
        <w:rPr>
          <w:lang w:val="es-ES"/>
        </w:rPr>
      </w:pPr>
    </w:p>
    <w:p w14:paraId="3727C029" w14:textId="4E1582F4" w:rsidR="00A81DA9" w:rsidRPr="00DF7D1B" w:rsidRDefault="00A81DA9" w:rsidP="00A81DA9">
      <w:pPr>
        <w:jc w:val="both"/>
        <w:rPr>
          <w:lang w:val="es-ES"/>
        </w:rPr>
      </w:pPr>
      <w:r w:rsidRPr="09293407">
        <w:rPr>
          <w:b/>
          <w:bCs/>
          <w:lang w:val="es-ES"/>
        </w:rPr>
        <w:t xml:space="preserve">Entradas requeridas: </w:t>
      </w:r>
      <w:r w:rsidR="00D1431C" w:rsidRPr="09293407">
        <w:rPr>
          <w:lang w:val="es-ES"/>
        </w:rPr>
        <w:t xml:space="preserve">plantilla “Planificación de </w:t>
      </w:r>
      <w:r w:rsidR="00373430" w:rsidRPr="09293407">
        <w:rPr>
          <w:lang w:val="es-ES"/>
        </w:rPr>
        <w:t xml:space="preserve">una </w:t>
      </w:r>
      <w:r w:rsidR="00D1431C" w:rsidRPr="09293407">
        <w:rPr>
          <w:lang w:val="es-ES"/>
        </w:rPr>
        <w:t xml:space="preserve">propuesta” cubierta y </w:t>
      </w:r>
      <w:r w:rsidR="00DF7D1B" w:rsidRPr="09293407">
        <w:rPr>
          <w:lang w:val="es-ES"/>
        </w:rPr>
        <w:t xml:space="preserve">documentos </w:t>
      </w:r>
      <w:r w:rsidR="00891B6E" w:rsidRPr="09293407">
        <w:rPr>
          <w:lang w:val="es-ES"/>
        </w:rPr>
        <w:t xml:space="preserve">con la </w:t>
      </w:r>
      <w:r w:rsidR="000D3EC6" w:rsidRPr="09293407">
        <w:rPr>
          <w:lang w:val="es-ES"/>
        </w:rPr>
        <w:t>planificación</w:t>
      </w:r>
      <w:r w:rsidR="00891B6E" w:rsidRPr="09293407">
        <w:rPr>
          <w:lang w:val="es-ES"/>
        </w:rPr>
        <w:t xml:space="preserve"> del cambio</w:t>
      </w:r>
      <w:r w:rsidR="000D3EC6" w:rsidRPr="09293407">
        <w:rPr>
          <w:lang w:val="es-ES"/>
        </w:rPr>
        <w:t xml:space="preserve"> y la estrategia a seguir</w:t>
      </w:r>
      <w:r w:rsidR="1AB67785" w:rsidRPr="09293407">
        <w:rPr>
          <w:lang w:val="es-ES"/>
        </w:rPr>
        <w:t>, junto con los archivos necesarios sobre los que se llevarán a cabo los cambios.</w:t>
      </w:r>
    </w:p>
    <w:p w14:paraId="0B03C495" w14:textId="77777777" w:rsidR="00A81DA9" w:rsidRDefault="00A81DA9" w:rsidP="00A81DA9">
      <w:pPr>
        <w:jc w:val="both"/>
        <w:rPr>
          <w:lang w:val="es-ES"/>
        </w:rPr>
      </w:pPr>
    </w:p>
    <w:p w14:paraId="2A9939E2" w14:textId="59439226" w:rsidR="00A81DA9" w:rsidRPr="00C06F83" w:rsidRDefault="00A81DA9" w:rsidP="00A81DA9">
      <w:pPr>
        <w:jc w:val="both"/>
        <w:rPr>
          <w:lang w:val="es-ES"/>
        </w:rPr>
      </w:pPr>
      <w:r>
        <w:rPr>
          <w:b/>
          <w:bCs/>
          <w:lang w:val="es-ES"/>
        </w:rPr>
        <w:t xml:space="preserve">Productos de trabajo: </w:t>
      </w:r>
      <w:r w:rsidR="00C06F83">
        <w:rPr>
          <w:lang w:val="es-ES"/>
        </w:rPr>
        <w:t>nueva versión del pro</w:t>
      </w:r>
      <w:r w:rsidR="009E6E1C">
        <w:rPr>
          <w:lang w:val="es-ES"/>
        </w:rPr>
        <w:t xml:space="preserve">ducto </w:t>
      </w:r>
      <w:r w:rsidR="00324A51">
        <w:rPr>
          <w:lang w:val="es-ES"/>
        </w:rPr>
        <w:t>con los cambios implementados</w:t>
      </w:r>
      <w:r w:rsidR="009A4EB7">
        <w:rPr>
          <w:lang w:val="es-ES"/>
        </w:rPr>
        <w:t xml:space="preserve"> y plantilla “Implementación de cambios” en blanco</w:t>
      </w:r>
      <w:r w:rsidR="00C77F46">
        <w:rPr>
          <w:lang w:val="es-ES"/>
        </w:rPr>
        <w:t xml:space="preserve"> </w:t>
      </w:r>
      <w:r w:rsidR="00346829">
        <w:rPr>
          <w:lang w:val="es-ES"/>
        </w:rPr>
        <w:t>ub</w:t>
      </w:r>
      <w:r w:rsidR="00803032">
        <w:rPr>
          <w:lang w:val="es-ES"/>
        </w:rPr>
        <w:t>icada en la carpeta</w:t>
      </w:r>
      <w:r w:rsidR="00FA58E6">
        <w:rPr>
          <w:lang w:val="es-ES"/>
        </w:rPr>
        <w:t xml:space="preserve"> “Propuestas en curso”</w:t>
      </w:r>
      <w:r w:rsidR="00324A51">
        <w:rPr>
          <w:lang w:val="es-ES"/>
        </w:rPr>
        <w:t>.</w:t>
      </w:r>
    </w:p>
    <w:p w14:paraId="534E5DF4" w14:textId="77777777" w:rsidR="00A81DA9" w:rsidRDefault="00A81DA9" w:rsidP="00A81DA9">
      <w:pPr>
        <w:jc w:val="both"/>
        <w:rPr>
          <w:b/>
          <w:bCs/>
          <w:lang w:val="es-ES"/>
        </w:rPr>
      </w:pPr>
    </w:p>
    <w:p w14:paraId="00774518" w14:textId="4B24C4DB" w:rsidR="00A81DA9" w:rsidRPr="009505CA" w:rsidRDefault="00A81DA9" w:rsidP="00A81DA9">
      <w:pPr>
        <w:jc w:val="both"/>
        <w:rPr>
          <w:lang w:val="es-ES"/>
        </w:rPr>
      </w:pPr>
      <w:r>
        <w:rPr>
          <w:b/>
          <w:bCs/>
          <w:lang w:val="es-ES"/>
        </w:rPr>
        <w:t xml:space="preserve">Criterios de entrada: </w:t>
      </w:r>
      <w:r w:rsidR="00D1431C">
        <w:rPr>
          <w:lang w:val="es-ES"/>
        </w:rPr>
        <w:t>plantilla de “Planificación de una propuesta” cubierta junto con la documentación necesaria</w:t>
      </w:r>
      <w:r w:rsidR="000E7300">
        <w:rPr>
          <w:lang w:val="es-ES"/>
        </w:rPr>
        <w:t xml:space="preserve"> para los cambios propuestos.</w:t>
      </w:r>
    </w:p>
    <w:p w14:paraId="7AA248F6" w14:textId="77777777" w:rsidR="00A81DA9" w:rsidRDefault="00A81DA9" w:rsidP="00A81DA9">
      <w:pPr>
        <w:jc w:val="both"/>
        <w:rPr>
          <w:b/>
          <w:bCs/>
          <w:lang w:val="es-ES"/>
        </w:rPr>
      </w:pPr>
    </w:p>
    <w:p w14:paraId="11685481" w14:textId="1A4AFD64" w:rsidR="00A81DA9" w:rsidRDefault="00A81DA9" w:rsidP="09293407">
      <w:pPr>
        <w:jc w:val="both"/>
        <w:rPr>
          <w:lang w:val="es-ES"/>
        </w:rPr>
      </w:pPr>
      <w:r w:rsidRPr="09293407">
        <w:rPr>
          <w:b/>
          <w:bCs/>
          <w:lang w:val="es-ES"/>
        </w:rPr>
        <w:t xml:space="preserve">Criterios de salida: </w:t>
      </w:r>
      <w:r w:rsidR="00274A62" w:rsidRPr="09293407">
        <w:rPr>
          <w:lang w:val="es-ES"/>
        </w:rPr>
        <w:t xml:space="preserve">la implementación de los cambios ya ha sido desarrollada al </w:t>
      </w:r>
      <w:r w:rsidR="000A5B06" w:rsidRPr="09293407">
        <w:rPr>
          <w:lang w:val="es-ES"/>
        </w:rPr>
        <w:t>completo</w:t>
      </w:r>
      <w:r w:rsidR="00E00663" w:rsidRPr="09293407">
        <w:rPr>
          <w:lang w:val="es-ES"/>
        </w:rPr>
        <w:t xml:space="preserve"> y la plantilla “Implementación de cambios” es</w:t>
      </w:r>
      <w:r w:rsidR="00E5023F" w:rsidRPr="09293407">
        <w:rPr>
          <w:lang w:val="es-ES"/>
        </w:rPr>
        <w:t>tá completa</w:t>
      </w:r>
      <w:r w:rsidR="47ACFF92" w:rsidRPr="09293407">
        <w:rPr>
          <w:lang w:val="es-ES"/>
        </w:rPr>
        <w:t xml:space="preserve"> y guardada en la carpeta “Propuestas en curso”.</w:t>
      </w:r>
    </w:p>
    <w:p w14:paraId="3ED5FBC1" w14:textId="5DA66D7B" w:rsidR="00A81DA9" w:rsidRDefault="00A81DA9" w:rsidP="09293407">
      <w:pPr>
        <w:jc w:val="both"/>
        <w:rPr>
          <w:lang w:val="es-ES"/>
        </w:rPr>
      </w:pPr>
    </w:p>
    <w:p w14:paraId="6A290906" w14:textId="77777777" w:rsidR="00EC071B" w:rsidRPr="00A81DA9" w:rsidRDefault="00EC071B" w:rsidP="00A81DA9">
      <w:pPr>
        <w:rPr>
          <w:lang w:val="es-ES"/>
        </w:rPr>
      </w:pPr>
    </w:p>
    <w:p w14:paraId="1655CE5D" w14:textId="1BE39158" w:rsidR="77CCF960" w:rsidRDefault="77CCF960" w:rsidP="02B4146C">
      <w:pPr>
        <w:pStyle w:val="Heading3"/>
        <w:rPr>
          <w:lang w:val="es-ES"/>
        </w:rPr>
      </w:pPr>
      <w:bookmarkStart w:id="54" w:name="_Toc1981167384"/>
      <w:bookmarkStart w:id="55" w:name="_Toc852475877"/>
      <w:bookmarkStart w:id="56" w:name="_Toc422774917"/>
      <w:r w:rsidRPr="7741F1B8">
        <w:rPr>
          <w:lang w:val="es-ES"/>
        </w:rPr>
        <w:t>Actividad 7: Revisión de requerimiento. Pruebas de consistencia</w:t>
      </w:r>
      <w:bookmarkEnd w:id="54"/>
      <w:bookmarkEnd w:id="55"/>
      <w:bookmarkEnd w:id="56"/>
    </w:p>
    <w:p w14:paraId="326F2198" w14:textId="1BEDB3D5" w:rsidR="00A81DA9" w:rsidRDefault="00A81DA9" w:rsidP="00FE083F">
      <w:pPr>
        <w:pStyle w:val="NormalWeb"/>
        <w:jc w:val="both"/>
      </w:pPr>
      <w:r w:rsidRPr="09293407">
        <w:rPr>
          <w:b/>
          <w:bCs/>
        </w:rPr>
        <w:t>Descripción</w:t>
      </w:r>
      <w:r>
        <w:t xml:space="preserve">: </w:t>
      </w:r>
      <w:r w:rsidR="00676323">
        <w:t xml:space="preserve">se estudia si la introducción de modificaciones derivadas de los cambios propuestos implica alteraciones que afecten </w:t>
      </w:r>
      <w:r w:rsidR="002F123E">
        <w:t xml:space="preserve">el cumplimiento de los requisitos </w:t>
      </w:r>
      <w:r w:rsidR="0072574A">
        <w:t xml:space="preserve">no funcionales </w:t>
      </w:r>
      <w:r w:rsidR="002F123E">
        <w:t>o</w:t>
      </w:r>
      <w:r w:rsidR="00676323">
        <w:t xml:space="preserve"> a la consistencia del producto y, por lo tanto, no puedan incluirse en una nueva versión. </w:t>
      </w:r>
      <w:r w:rsidR="007F1B4B">
        <w:t>S</w:t>
      </w:r>
      <w:r w:rsidR="00676323">
        <w:t>e llevarán a cabo una serie de pruebas y análisis que muestren las implicaciones que tiene la inclusión de nuevas características en el producto</w:t>
      </w:r>
      <w:r w:rsidR="000B36D6">
        <w:t>, p</w:t>
      </w:r>
      <w:r w:rsidR="007F1B4B">
        <w:t xml:space="preserve">ara </w:t>
      </w:r>
      <w:r w:rsidR="00676323">
        <w:t xml:space="preserve">que </w:t>
      </w:r>
      <w:r w:rsidR="000B36D6">
        <w:t>la</w:t>
      </w:r>
      <w:r w:rsidR="00676323">
        <w:t xml:space="preserve"> nueva versión se</w:t>
      </w:r>
      <w:r w:rsidR="000B36D6">
        <w:t>a</w:t>
      </w:r>
      <w:r w:rsidR="00676323">
        <w:t xml:space="preserve"> funcional y </w:t>
      </w:r>
      <w:r w:rsidR="000B36D6">
        <w:t>adecuada</w:t>
      </w:r>
      <w:r w:rsidR="00676323">
        <w:t xml:space="preserve"> para poder ser distribuida.</w:t>
      </w:r>
      <w:r w:rsidR="1199AB84">
        <w:t xml:space="preserve"> </w:t>
      </w:r>
      <w:r w:rsidR="63C9BB6B">
        <w:t xml:space="preserve">En caso de no superar las pruebas, el campo “Decisión” </w:t>
      </w:r>
      <w:r w:rsidR="6D43CA90">
        <w:t>será “Denegado”.</w:t>
      </w:r>
    </w:p>
    <w:p w14:paraId="43F2E828" w14:textId="2E876524" w:rsidR="09293407" w:rsidRDefault="09293407" w:rsidP="09293407">
      <w:pPr>
        <w:pStyle w:val="NormalWeb"/>
        <w:jc w:val="both"/>
      </w:pPr>
    </w:p>
    <w:p w14:paraId="6C689776" w14:textId="1671F910" w:rsidR="00A81DA9" w:rsidRPr="00AA5A1A" w:rsidRDefault="00A81DA9" w:rsidP="00A81DA9">
      <w:pPr>
        <w:jc w:val="both"/>
        <w:rPr>
          <w:lang w:val="es-ES"/>
        </w:rPr>
      </w:pPr>
      <w:r>
        <w:rPr>
          <w:b/>
          <w:bCs/>
          <w:lang w:val="es-ES"/>
        </w:rPr>
        <w:t xml:space="preserve">Involucrados: </w:t>
      </w:r>
      <w:r w:rsidR="00B95FB7">
        <w:rPr>
          <w:lang w:val="es-ES"/>
        </w:rPr>
        <w:t>equipo de analistas y de evaluación de pruebas.</w:t>
      </w:r>
    </w:p>
    <w:p w14:paraId="03878281" w14:textId="77777777" w:rsidR="00A81DA9" w:rsidRDefault="00A81DA9" w:rsidP="00A81DA9">
      <w:pPr>
        <w:jc w:val="both"/>
        <w:rPr>
          <w:lang w:val="es-ES"/>
        </w:rPr>
      </w:pPr>
    </w:p>
    <w:p w14:paraId="00A6536D" w14:textId="13E6CACF" w:rsidR="00A81DA9" w:rsidRDefault="00A81DA9" w:rsidP="00A81DA9">
      <w:pPr>
        <w:jc w:val="both"/>
        <w:rPr>
          <w:lang w:val="es-ES"/>
        </w:rPr>
      </w:pPr>
      <w:r>
        <w:rPr>
          <w:b/>
          <w:bCs/>
          <w:lang w:val="es-ES"/>
        </w:rPr>
        <w:t xml:space="preserve">Entradas requeridas: </w:t>
      </w:r>
      <w:r w:rsidR="007B47BB">
        <w:rPr>
          <w:lang w:val="es-ES"/>
        </w:rPr>
        <w:t xml:space="preserve">el </w:t>
      </w:r>
      <w:r w:rsidR="003F349D" w:rsidRPr="003F349D">
        <w:rPr>
          <w:lang w:val="es-ES"/>
        </w:rPr>
        <w:t xml:space="preserve">proyecto </w:t>
      </w:r>
      <w:r w:rsidR="007B47BB">
        <w:rPr>
          <w:lang w:val="es-ES"/>
        </w:rPr>
        <w:t>ha sido</w:t>
      </w:r>
      <w:r w:rsidR="003F349D" w:rsidRPr="003F349D">
        <w:rPr>
          <w:lang w:val="es-ES"/>
        </w:rPr>
        <w:t xml:space="preserve"> modificado </w:t>
      </w:r>
      <w:r w:rsidR="002674B5">
        <w:rPr>
          <w:lang w:val="es-ES"/>
        </w:rPr>
        <w:t>y l</w:t>
      </w:r>
      <w:r w:rsidR="00486DF6">
        <w:rPr>
          <w:lang w:val="es-ES"/>
        </w:rPr>
        <w:t xml:space="preserve">a plantilla “Implementación de cambios” </w:t>
      </w:r>
      <w:r w:rsidR="006B3B1C">
        <w:rPr>
          <w:lang w:val="es-ES"/>
        </w:rPr>
        <w:t xml:space="preserve">está completa y su “Estado actual” es </w:t>
      </w:r>
      <w:r w:rsidR="00AE67D1">
        <w:rPr>
          <w:lang w:val="es-ES"/>
        </w:rPr>
        <w:t>“Finalizado”.</w:t>
      </w:r>
      <w:r w:rsidR="002674B5">
        <w:rPr>
          <w:lang w:val="es-ES"/>
        </w:rPr>
        <w:t xml:space="preserve"> Plantilla </w:t>
      </w:r>
      <w:r w:rsidR="008B5D53">
        <w:rPr>
          <w:lang w:val="es-ES"/>
        </w:rPr>
        <w:t>“Informe”</w:t>
      </w:r>
      <w:r w:rsidR="002674B5">
        <w:rPr>
          <w:lang w:val="es-ES"/>
        </w:rPr>
        <w:t xml:space="preserve"> en blanc</w:t>
      </w:r>
      <w:r w:rsidR="00925A2F">
        <w:rPr>
          <w:lang w:val="es-ES"/>
        </w:rPr>
        <w:t xml:space="preserve">o disponible en </w:t>
      </w:r>
      <w:r w:rsidR="008B5D53">
        <w:rPr>
          <w:lang w:val="es-ES"/>
        </w:rPr>
        <w:t>la carpeta “</w:t>
      </w:r>
      <w:r w:rsidR="00084C1D">
        <w:rPr>
          <w:lang w:val="es-ES"/>
        </w:rPr>
        <w:t>Propuestas en curso</w:t>
      </w:r>
      <w:r w:rsidR="008B5D53">
        <w:rPr>
          <w:lang w:val="es-ES"/>
        </w:rPr>
        <w:t>”</w:t>
      </w:r>
    </w:p>
    <w:p w14:paraId="07DB37CB" w14:textId="77777777" w:rsidR="00A81DA9" w:rsidRDefault="00A81DA9" w:rsidP="00A81DA9">
      <w:pPr>
        <w:jc w:val="both"/>
        <w:rPr>
          <w:lang w:val="es-ES"/>
        </w:rPr>
      </w:pPr>
    </w:p>
    <w:p w14:paraId="7FF82D40" w14:textId="29B91135" w:rsidR="00A81DA9" w:rsidRPr="00965309" w:rsidRDefault="00A81DA9" w:rsidP="00A81DA9">
      <w:pPr>
        <w:jc w:val="both"/>
        <w:rPr>
          <w:lang w:val="es-ES"/>
        </w:rPr>
      </w:pPr>
      <w:r>
        <w:rPr>
          <w:b/>
          <w:bCs/>
          <w:lang w:val="es-ES"/>
        </w:rPr>
        <w:t xml:space="preserve">Productos de trabajo: </w:t>
      </w:r>
      <w:r w:rsidR="004164DB">
        <w:rPr>
          <w:lang w:val="es-ES"/>
        </w:rPr>
        <w:t xml:space="preserve">plantilla </w:t>
      </w:r>
      <w:r w:rsidR="001433AA">
        <w:rPr>
          <w:lang w:val="es-ES"/>
        </w:rPr>
        <w:t>“Informe”</w:t>
      </w:r>
      <w:r w:rsidR="004164DB">
        <w:rPr>
          <w:lang w:val="es-ES"/>
        </w:rPr>
        <w:t xml:space="preserve"> en la carpeta</w:t>
      </w:r>
      <w:r w:rsidR="00EB2FD2">
        <w:rPr>
          <w:lang w:val="es-ES"/>
        </w:rPr>
        <w:t xml:space="preserve"> </w:t>
      </w:r>
      <w:r w:rsidR="00E56952">
        <w:rPr>
          <w:lang w:val="es-ES"/>
        </w:rPr>
        <w:t>“Propuestas en curso”.</w:t>
      </w:r>
    </w:p>
    <w:p w14:paraId="6EECF907" w14:textId="77777777" w:rsidR="00A81DA9" w:rsidRDefault="00A81DA9" w:rsidP="00A81DA9">
      <w:pPr>
        <w:jc w:val="both"/>
        <w:rPr>
          <w:b/>
          <w:bCs/>
          <w:lang w:val="es-ES"/>
        </w:rPr>
      </w:pPr>
    </w:p>
    <w:p w14:paraId="141A850C" w14:textId="0C56DBC4" w:rsidR="00A81DA9" w:rsidRPr="00A64E81" w:rsidRDefault="00A81DA9" w:rsidP="00A81DA9">
      <w:pPr>
        <w:jc w:val="both"/>
        <w:rPr>
          <w:lang w:val="es-ES"/>
        </w:rPr>
      </w:pPr>
      <w:r>
        <w:rPr>
          <w:b/>
          <w:bCs/>
          <w:lang w:val="es-ES"/>
        </w:rPr>
        <w:t xml:space="preserve">Criterios de entrada: </w:t>
      </w:r>
      <w:r w:rsidR="002674B5">
        <w:rPr>
          <w:lang w:val="es-ES"/>
        </w:rPr>
        <w:t>La plantilla “Implementación de cambios” está completa y su “Estado actual” es “Finalizado”.</w:t>
      </w:r>
    </w:p>
    <w:p w14:paraId="586EC871" w14:textId="77777777" w:rsidR="00A81DA9" w:rsidRDefault="00A81DA9" w:rsidP="00A81DA9">
      <w:pPr>
        <w:jc w:val="both"/>
        <w:rPr>
          <w:b/>
          <w:bCs/>
          <w:lang w:val="es-ES"/>
        </w:rPr>
      </w:pPr>
    </w:p>
    <w:p w14:paraId="2D0C81E6" w14:textId="25184815" w:rsidR="00A81DA9" w:rsidRPr="006B2EE2" w:rsidRDefault="00A81DA9" w:rsidP="00A81DA9">
      <w:pPr>
        <w:jc w:val="both"/>
        <w:rPr>
          <w:lang w:val="es-ES"/>
        </w:rPr>
      </w:pPr>
      <w:r>
        <w:rPr>
          <w:b/>
          <w:bCs/>
          <w:lang w:val="es-ES"/>
        </w:rPr>
        <w:t xml:space="preserve">Criterios de salida: </w:t>
      </w:r>
      <w:r w:rsidR="00AD4362">
        <w:rPr>
          <w:lang w:val="es-ES"/>
        </w:rPr>
        <w:t xml:space="preserve">la plantilla </w:t>
      </w:r>
      <w:r w:rsidR="001433AA">
        <w:rPr>
          <w:lang w:val="es-ES"/>
        </w:rPr>
        <w:t>“Informe”</w:t>
      </w:r>
      <w:r w:rsidR="00AD4362">
        <w:rPr>
          <w:lang w:val="es-ES"/>
        </w:rPr>
        <w:t xml:space="preserve"> cubierta</w:t>
      </w:r>
      <w:r w:rsidR="009C729F">
        <w:rPr>
          <w:lang w:val="es-ES"/>
        </w:rPr>
        <w:t xml:space="preserve"> con el campo “</w:t>
      </w:r>
      <w:r w:rsidR="00F97D84">
        <w:rPr>
          <w:lang w:val="es-ES"/>
        </w:rPr>
        <w:t>Decisión</w:t>
      </w:r>
      <w:r w:rsidR="0057642B">
        <w:rPr>
          <w:lang w:val="es-ES"/>
        </w:rPr>
        <w:t>”</w:t>
      </w:r>
      <w:r w:rsidR="00F97D84">
        <w:rPr>
          <w:lang w:val="es-ES"/>
        </w:rPr>
        <w:t xml:space="preserve"> cubierto</w:t>
      </w:r>
      <w:r w:rsidR="00AD4362">
        <w:rPr>
          <w:lang w:val="es-ES"/>
        </w:rPr>
        <w:t>.</w:t>
      </w:r>
    </w:p>
    <w:p w14:paraId="1A20D5FE" w14:textId="43287E98" w:rsidR="00A81DA9" w:rsidRPr="00A81DA9" w:rsidRDefault="00A81DA9" w:rsidP="09293407">
      <w:pPr>
        <w:jc w:val="both"/>
        <w:rPr>
          <w:lang w:val="es-ES"/>
        </w:rPr>
      </w:pPr>
    </w:p>
    <w:p w14:paraId="47417A06" w14:textId="599A87B5" w:rsidR="77CCF960" w:rsidRDefault="77CCF960" w:rsidP="71D2012C">
      <w:pPr>
        <w:pStyle w:val="Heading3"/>
        <w:rPr>
          <w:lang w:val="es-ES"/>
        </w:rPr>
      </w:pPr>
      <w:bookmarkStart w:id="57" w:name="_Toc854143100"/>
      <w:bookmarkStart w:id="58" w:name="_Toc626629301"/>
      <w:bookmarkStart w:id="59" w:name="_Toc667590031"/>
      <w:r w:rsidRPr="7741F1B8">
        <w:rPr>
          <w:lang w:val="es-ES"/>
        </w:rPr>
        <w:t>Actividad 8: Documentar los cambios implementados</w:t>
      </w:r>
      <w:bookmarkEnd w:id="57"/>
      <w:bookmarkEnd w:id="58"/>
      <w:bookmarkEnd w:id="59"/>
    </w:p>
    <w:p w14:paraId="10D0094E" w14:textId="2957C7F4" w:rsidR="00A81DA9" w:rsidRDefault="00A81DA9" w:rsidP="00A81DA9">
      <w:pPr>
        <w:jc w:val="both"/>
        <w:rPr>
          <w:lang w:val="es-ES"/>
        </w:rPr>
      </w:pPr>
      <w:r w:rsidRPr="00A14DFC">
        <w:rPr>
          <w:b/>
          <w:bCs/>
          <w:lang w:val="es-ES"/>
        </w:rPr>
        <w:t>Descripción</w:t>
      </w:r>
      <w:r>
        <w:rPr>
          <w:lang w:val="es-ES"/>
        </w:rPr>
        <w:t xml:space="preserve">: </w:t>
      </w:r>
      <w:r w:rsidR="0083247C">
        <w:rPr>
          <w:lang w:val="es-ES"/>
        </w:rPr>
        <w:t>una vez el cambio es</w:t>
      </w:r>
      <w:r w:rsidR="00D47723">
        <w:rPr>
          <w:lang w:val="es-ES"/>
        </w:rPr>
        <w:t>té comple</w:t>
      </w:r>
      <w:r w:rsidR="001407E1">
        <w:rPr>
          <w:lang w:val="es-ES"/>
        </w:rPr>
        <w:t>tamente desarrollado</w:t>
      </w:r>
      <w:r w:rsidR="002D3D2A">
        <w:rPr>
          <w:lang w:val="es-ES"/>
        </w:rPr>
        <w:t>, revisado</w:t>
      </w:r>
      <w:r w:rsidR="00377F12">
        <w:rPr>
          <w:lang w:val="es-ES"/>
        </w:rPr>
        <w:t xml:space="preserve"> y listo para ser entregado, se reali</w:t>
      </w:r>
      <w:r w:rsidR="00474235">
        <w:rPr>
          <w:lang w:val="es-ES"/>
        </w:rPr>
        <w:t xml:space="preserve">za una memoria en la que se </w:t>
      </w:r>
      <w:r w:rsidR="00ED0919">
        <w:rPr>
          <w:lang w:val="es-ES"/>
        </w:rPr>
        <w:t>recoge</w:t>
      </w:r>
      <w:r w:rsidR="00E82B72">
        <w:rPr>
          <w:lang w:val="es-ES"/>
        </w:rPr>
        <w:t xml:space="preserve"> l</w:t>
      </w:r>
      <w:r w:rsidR="00B4171C">
        <w:rPr>
          <w:lang w:val="es-ES"/>
        </w:rPr>
        <w:t>os cambios desarrollados,</w:t>
      </w:r>
      <w:r w:rsidR="00E16364">
        <w:rPr>
          <w:lang w:val="es-ES"/>
        </w:rPr>
        <w:t xml:space="preserve"> las pruebas realizadas</w:t>
      </w:r>
      <w:r w:rsidR="00B4171C">
        <w:rPr>
          <w:lang w:val="es-ES"/>
        </w:rPr>
        <w:t xml:space="preserve"> </w:t>
      </w:r>
      <w:r w:rsidR="00CD487F">
        <w:rPr>
          <w:lang w:val="es-ES"/>
        </w:rPr>
        <w:t>y u</w:t>
      </w:r>
      <w:r w:rsidR="00BC003D">
        <w:rPr>
          <w:lang w:val="es-ES"/>
        </w:rPr>
        <w:t>na breve descripción si el cambio ha sido significativo (modificación grande de la base</w:t>
      </w:r>
      <w:r w:rsidR="00916166">
        <w:rPr>
          <w:lang w:val="es-ES"/>
        </w:rPr>
        <w:t xml:space="preserve"> de datos</w:t>
      </w:r>
      <w:r w:rsidR="006B7183">
        <w:rPr>
          <w:lang w:val="es-ES"/>
        </w:rPr>
        <w:t>, desarrollo de una aplicación complementaria…</w:t>
      </w:r>
      <w:r w:rsidR="00BC003D">
        <w:rPr>
          <w:lang w:val="es-ES"/>
        </w:rPr>
        <w:t>)</w:t>
      </w:r>
      <w:r w:rsidR="006B7183">
        <w:rPr>
          <w:lang w:val="es-ES"/>
        </w:rPr>
        <w:t xml:space="preserve">. </w:t>
      </w:r>
    </w:p>
    <w:p w14:paraId="1801AB96" w14:textId="77777777" w:rsidR="00A81DA9" w:rsidRDefault="00A81DA9" w:rsidP="00A81DA9">
      <w:pPr>
        <w:jc w:val="both"/>
        <w:rPr>
          <w:lang w:val="es-ES"/>
        </w:rPr>
      </w:pPr>
    </w:p>
    <w:p w14:paraId="13206074" w14:textId="76B3E691" w:rsidR="00A81DA9" w:rsidRPr="00D858D6" w:rsidRDefault="00A81DA9" w:rsidP="00A81DA9">
      <w:pPr>
        <w:jc w:val="both"/>
        <w:rPr>
          <w:lang w:val="es-ES"/>
        </w:rPr>
      </w:pPr>
      <w:r w:rsidRPr="09293407">
        <w:rPr>
          <w:b/>
          <w:bCs/>
          <w:lang w:val="es-ES"/>
        </w:rPr>
        <w:t xml:space="preserve">Involucrados: </w:t>
      </w:r>
      <w:r w:rsidR="58E34BA7" w:rsidRPr="09293407">
        <w:rPr>
          <w:lang w:val="es-ES"/>
        </w:rPr>
        <w:t>gestor documental del equipo de desarrollo</w:t>
      </w:r>
      <w:r w:rsidR="006151B1" w:rsidRPr="09293407">
        <w:rPr>
          <w:lang w:val="es-ES"/>
        </w:rPr>
        <w:t>.</w:t>
      </w:r>
    </w:p>
    <w:p w14:paraId="5C20F624" w14:textId="77777777" w:rsidR="00A81DA9" w:rsidRDefault="00A81DA9" w:rsidP="00A81DA9">
      <w:pPr>
        <w:jc w:val="both"/>
        <w:rPr>
          <w:lang w:val="es-ES"/>
        </w:rPr>
      </w:pPr>
    </w:p>
    <w:p w14:paraId="778F9F29" w14:textId="3AE29234" w:rsidR="00A81DA9" w:rsidRPr="00952687" w:rsidRDefault="00A81DA9" w:rsidP="00A81DA9">
      <w:pPr>
        <w:jc w:val="both"/>
        <w:rPr>
          <w:lang w:val="es-ES"/>
        </w:rPr>
      </w:pPr>
      <w:r>
        <w:rPr>
          <w:b/>
          <w:bCs/>
          <w:lang w:val="es-ES"/>
        </w:rPr>
        <w:t xml:space="preserve">Entradas requeridas: </w:t>
      </w:r>
      <w:r w:rsidR="00952687">
        <w:rPr>
          <w:lang w:val="es-ES"/>
        </w:rPr>
        <w:t xml:space="preserve">trabajo realizado en la </w:t>
      </w:r>
      <w:r w:rsidR="0046317A">
        <w:rPr>
          <w:lang w:val="es-ES"/>
        </w:rPr>
        <w:t xml:space="preserve">fase de implementación y </w:t>
      </w:r>
      <w:r w:rsidR="00C70F34">
        <w:rPr>
          <w:lang w:val="es-ES"/>
        </w:rPr>
        <w:t>en la fase de revisión y pruebas.</w:t>
      </w:r>
    </w:p>
    <w:p w14:paraId="5BD9F129" w14:textId="77777777" w:rsidR="00A81DA9" w:rsidRDefault="00A81DA9" w:rsidP="00A81DA9">
      <w:pPr>
        <w:jc w:val="both"/>
        <w:rPr>
          <w:lang w:val="es-ES"/>
        </w:rPr>
      </w:pPr>
    </w:p>
    <w:p w14:paraId="1B354A47" w14:textId="1C1A2D5E" w:rsidR="00A81DA9" w:rsidRDefault="00A81DA9" w:rsidP="00A81DA9">
      <w:pPr>
        <w:jc w:val="both"/>
        <w:rPr>
          <w:lang w:val="es-ES"/>
        </w:rPr>
      </w:pPr>
      <w:r w:rsidRPr="09293407">
        <w:rPr>
          <w:b/>
          <w:bCs/>
          <w:lang w:val="es-ES"/>
        </w:rPr>
        <w:t xml:space="preserve">Productos de trabajo: </w:t>
      </w:r>
      <w:r w:rsidR="000819FF" w:rsidRPr="09293407">
        <w:rPr>
          <w:lang w:val="es-ES"/>
        </w:rPr>
        <w:t>plantilla “Documentación de los cambios”</w:t>
      </w:r>
      <w:r w:rsidR="50459971" w:rsidRPr="09293407">
        <w:rPr>
          <w:lang w:val="es-ES"/>
        </w:rPr>
        <w:t xml:space="preserve"> que se encuentra en la carpeta “Documentacion_Cambios”</w:t>
      </w:r>
      <w:r w:rsidR="000819FF" w:rsidRPr="09293407">
        <w:rPr>
          <w:lang w:val="es-ES"/>
        </w:rPr>
        <w:t xml:space="preserve">, en la cual se </w:t>
      </w:r>
      <w:r w:rsidR="00937E57" w:rsidRPr="09293407">
        <w:rPr>
          <w:lang w:val="es-ES"/>
        </w:rPr>
        <w:t xml:space="preserve">indica con detalle </w:t>
      </w:r>
      <w:r w:rsidR="00933B31" w:rsidRPr="09293407">
        <w:rPr>
          <w:lang w:val="es-ES"/>
        </w:rPr>
        <w:t>la información de los cambios.</w:t>
      </w:r>
    </w:p>
    <w:p w14:paraId="1CAEC22D" w14:textId="77777777" w:rsidR="00933B31" w:rsidRDefault="00933B31" w:rsidP="00A81DA9">
      <w:pPr>
        <w:jc w:val="both"/>
        <w:rPr>
          <w:b/>
          <w:bCs/>
          <w:lang w:val="es-ES"/>
        </w:rPr>
      </w:pPr>
    </w:p>
    <w:p w14:paraId="666F349F" w14:textId="36F2C222" w:rsidR="00A81DA9" w:rsidRPr="00A64E81" w:rsidRDefault="00A81DA9" w:rsidP="00A81DA9">
      <w:pPr>
        <w:jc w:val="both"/>
        <w:rPr>
          <w:lang w:val="es-ES"/>
        </w:rPr>
      </w:pPr>
      <w:r>
        <w:rPr>
          <w:b/>
          <w:bCs/>
          <w:lang w:val="es-ES"/>
        </w:rPr>
        <w:t xml:space="preserve">Criterios de entrada: </w:t>
      </w:r>
      <w:r w:rsidR="00C97E6F">
        <w:rPr>
          <w:lang w:val="es-ES"/>
        </w:rPr>
        <w:t>implementación del cambio finalizada y revisada</w:t>
      </w:r>
      <w:r w:rsidR="001C4C99">
        <w:rPr>
          <w:lang w:val="es-ES"/>
        </w:rPr>
        <w:t xml:space="preserve">, en </w:t>
      </w:r>
      <w:r w:rsidR="00D47989">
        <w:rPr>
          <w:lang w:val="es-ES"/>
        </w:rPr>
        <w:t>la plantilla “Informe” se indica si la implementación del cambio se ha realizado con éxito.</w:t>
      </w:r>
    </w:p>
    <w:p w14:paraId="5342A5C1" w14:textId="77777777" w:rsidR="00A81DA9" w:rsidRDefault="00A81DA9" w:rsidP="00A81DA9">
      <w:pPr>
        <w:jc w:val="both"/>
        <w:rPr>
          <w:b/>
          <w:bCs/>
          <w:lang w:val="es-ES"/>
        </w:rPr>
      </w:pPr>
    </w:p>
    <w:p w14:paraId="3EDDCFD4" w14:textId="59FA3B0C" w:rsidR="00A81DA9" w:rsidRPr="0004295A" w:rsidRDefault="00A81DA9" w:rsidP="00A81DA9">
      <w:pPr>
        <w:jc w:val="both"/>
        <w:rPr>
          <w:lang w:val="es-ES"/>
        </w:rPr>
      </w:pPr>
      <w:r w:rsidRPr="09293407">
        <w:rPr>
          <w:b/>
          <w:bCs/>
          <w:lang w:val="es-ES"/>
        </w:rPr>
        <w:t xml:space="preserve">Criterios de salida: </w:t>
      </w:r>
      <w:r w:rsidR="0004295A" w:rsidRPr="09293407">
        <w:rPr>
          <w:lang w:val="es-ES"/>
        </w:rPr>
        <w:t>la plantilla “Documentación de los cambios” tiene todos los campos cubiertos y refleja todos los cambios realizados</w:t>
      </w:r>
      <w:r w:rsidR="588A9419" w:rsidRPr="09293407">
        <w:rPr>
          <w:lang w:val="es-ES"/>
        </w:rPr>
        <w:t>, guardada en la carpeta “Documentacion_Cambios”.</w:t>
      </w:r>
    </w:p>
    <w:p w14:paraId="12ABAA84" w14:textId="77777777" w:rsidR="00EC071B" w:rsidRPr="00A81DA9" w:rsidRDefault="00EC071B" w:rsidP="00A81DA9">
      <w:pPr>
        <w:rPr>
          <w:lang w:val="es-ES"/>
        </w:rPr>
      </w:pPr>
    </w:p>
    <w:p w14:paraId="73B3F917" w14:textId="648EB8F4" w:rsidR="77CCF960" w:rsidRDefault="77CCF960" w:rsidP="2BECDFDA">
      <w:pPr>
        <w:pStyle w:val="Heading3"/>
        <w:rPr>
          <w:lang w:val="es-ES"/>
        </w:rPr>
      </w:pPr>
      <w:bookmarkStart w:id="60" w:name="_Toc1901719943"/>
      <w:bookmarkStart w:id="61" w:name="_Toc847763317"/>
      <w:bookmarkStart w:id="62" w:name="_Toc1019619390"/>
      <w:r w:rsidRPr="7741F1B8">
        <w:rPr>
          <w:lang w:val="es-ES"/>
        </w:rPr>
        <w:t>Actividad 9: Publicación de la nueva versión</w:t>
      </w:r>
      <w:bookmarkEnd w:id="60"/>
      <w:bookmarkEnd w:id="61"/>
      <w:bookmarkEnd w:id="62"/>
    </w:p>
    <w:p w14:paraId="1791209B" w14:textId="0146373B" w:rsidR="00A81DA9" w:rsidRDefault="00A81DA9" w:rsidP="00A81DA9">
      <w:pPr>
        <w:jc w:val="both"/>
        <w:rPr>
          <w:lang w:val="es-ES"/>
        </w:rPr>
      </w:pPr>
      <w:r w:rsidRPr="00A14DFC">
        <w:rPr>
          <w:b/>
          <w:bCs/>
          <w:lang w:val="es-ES"/>
        </w:rPr>
        <w:t>Descripción</w:t>
      </w:r>
      <w:r>
        <w:rPr>
          <w:lang w:val="es-ES"/>
        </w:rPr>
        <w:t xml:space="preserve">: </w:t>
      </w:r>
      <w:r w:rsidR="004A2B18">
        <w:rPr>
          <w:lang w:val="es-ES"/>
        </w:rPr>
        <w:t>es necesario</w:t>
      </w:r>
      <w:r w:rsidR="00163734" w:rsidRPr="00163734">
        <w:rPr>
          <w:lang w:val="es-ES"/>
        </w:rPr>
        <w:t xml:space="preserve"> libera</w:t>
      </w:r>
      <w:r w:rsidR="004A2B18">
        <w:rPr>
          <w:lang w:val="es-ES"/>
        </w:rPr>
        <w:t>r</w:t>
      </w:r>
      <w:r w:rsidR="00163734" w:rsidRPr="00163734">
        <w:rPr>
          <w:lang w:val="es-ES"/>
        </w:rPr>
        <w:t xml:space="preserve"> la nueva versión del producto a todas aquellas personas que se beneficien de él. </w:t>
      </w:r>
      <w:r w:rsidR="00965553">
        <w:rPr>
          <w:lang w:val="es-ES"/>
        </w:rPr>
        <w:t>Es necesario</w:t>
      </w:r>
      <w:r w:rsidR="00163734" w:rsidRPr="00163734">
        <w:rPr>
          <w:lang w:val="es-ES"/>
        </w:rPr>
        <w:t xml:space="preserve"> realizar una notificación </w:t>
      </w:r>
      <w:r w:rsidR="00965553">
        <w:rPr>
          <w:lang w:val="es-ES"/>
        </w:rPr>
        <w:t>oficial</w:t>
      </w:r>
      <w:r w:rsidR="00BA3989">
        <w:rPr>
          <w:lang w:val="es-ES"/>
        </w:rPr>
        <w:t xml:space="preserve"> (por ejemplo</w:t>
      </w:r>
      <w:r w:rsidR="00D02B50">
        <w:rPr>
          <w:lang w:val="es-ES"/>
        </w:rPr>
        <w:t>,</w:t>
      </w:r>
      <w:r w:rsidR="00163734" w:rsidRPr="00163734">
        <w:rPr>
          <w:lang w:val="es-ES"/>
        </w:rPr>
        <w:t xml:space="preserve"> vía correo electrónico</w:t>
      </w:r>
      <w:r w:rsidR="00BA3989">
        <w:rPr>
          <w:lang w:val="es-ES"/>
        </w:rPr>
        <w:t>)</w:t>
      </w:r>
      <w:r w:rsidR="00163734" w:rsidRPr="00163734">
        <w:rPr>
          <w:lang w:val="es-ES"/>
        </w:rPr>
        <w:t xml:space="preserve"> en la que se incluya la información de los cambios realizados. Esta información de cambios será la contenida en la correspondiente plantilla de "</w:t>
      </w:r>
      <w:r w:rsidR="00D02B50" w:rsidRPr="0298A138">
        <w:rPr>
          <w:lang w:val="es-ES"/>
        </w:rPr>
        <w:t>Documentación</w:t>
      </w:r>
      <w:r w:rsidR="00163734" w:rsidRPr="00163734">
        <w:rPr>
          <w:lang w:val="es-ES"/>
        </w:rPr>
        <w:t xml:space="preserve"> de </w:t>
      </w:r>
      <w:r w:rsidR="00D02B50" w:rsidRPr="0298A138">
        <w:rPr>
          <w:lang w:val="es-ES"/>
        </w:rPr>
        <w:t>los</w:t>
      </w:r>
      <w:r w:rsidR="00D02B50" w:rsidRPr="6CD3DA3C">
        <w:rPr>
          <w:lang w:val="es-ES"/>
        </w:rPr>
        <w:t xml:space="preserve"> </w:t>
      </w:r>
      <w:r w:rsidR="00163734" w:rsidRPr="00163734">
        <w:rPr>
          <w:lang w:val="es-ES"/>
        </w:rPr>
        <w:t>cambios</w:t>
      </w:r>
      <w:r w:rsidR="00D02B50" w:rsidRPr="00163734">
        <w:rPr>
          <w:lang w:val="es-ES"/>
        </w:rPr>
        <w:t xml:space="preserve"> </w:t>
      </w:r>
      <w:r w:rsidR="00163734" w:rsidRPr="00163734">
        <w:rPr>
          <w:lang w:val="es-ES"/>
        </w:rPr>
        <w:t>" obtenida en la actividad previa</w:t>
      </w:r>
      <w:r w:rsidR="00CC3FA6">
        <w:rPr>
          <w:lang w:val="es-ES"/>
        </w:rPr>
        <w:t xml:space="preserve"> y se utilizará para rellenar parte de la plantilla “Publicación de la nueva versión”.</w:t>
      </w:r>
    </w:p>
    <w:p w14:paraId="359C9A60" w14:textId="77777777" w:rsidR="00A81DA9" w:rsidRDefault="00A81DA9" w:rsidP="00A81DA9">
      <w:pPr>
        <w:jc w:val="both"/>
        <w:rPr>
          <w:lang w:val="es-ES"/>
        </w:rPr>
      </w:pPr>
    </w:p>
    <w:p w14:paraId="53DB13F7" w14:textId="22924CFA" w:rsidR="00A81DA9" w:rsidRPr="00AA5A1A" w:rsidRDefault="00A81DA9" w:rsidP="00A81DA9">
      <w:pPr>
        <w:jc w:val="both"/>
        <w:rPr>
          <w:lang w:val="es-ES"/>
        </w:rPr>
      </w:pPr>
      <w:r>
        <w:rPr>
          <w:b/>
          <w:bCs/>
          <w:lang w:val="es-ES"/>
        </w:rPr>
        <w:t xml:space="preserve">Involucrados: </w:t>
      </w:r>
      <w:r w:rsidR="00153619">
        <w:rPr>
          <w:lang w:val="es-ES"/>
        </w:rPr>
        <w:t>miembros del equipo de la liberación del proyecto.</w:t>
      </w:r>
    </w:p>
    <w:p w14:paraId="1699C253" w14:textId="77777777" w:rsidR="00A81DA9" w:rsidRDefault="00A81DA9" w:rsidP="00A81DA9">
      <w:pPr>
        <w:jc w:val="both"/>
        <w:rPr>
          <w:lang w:val="es-ES"/>
        </w:rPr>
      </w:pPr>
    </w:p>
    <w:p w14:paraId="23C0AA98" w14:textId="06ED4FEB" w:rsidR="00A81DA9" w:rsidRDefault="00A81DA9" w:rsidP="00A81DA9">
      <w:pPr>
        <w:jc w:val="both"/>
        <w:rPr>
          <w:lang w:val="es-ES"/>
        </w:rPr>
      </w:pPr>
      <w:r w:rsidRPr="09293407">
        <w:rPr>
          <w:b/>
          <w:bCs/>
          <w:lang w:val="es-ES"/>
        </w:rPr>
        <w:t xml:space="preserve">Entradas requeridas: </w:t>
      </w:r>
      <w:r w:rsidR="003550D3" w:rsidRPr="09293407">
        <w:rPr>
          <w:lang w:val="es-ES"/>
        </w:rPr>
        <w:t>plantilla de “</w:t>
      </w:r>
      <w:r w:rsidR="561D4FCA" w:rsidRPr="09293407">
        <w:rPr>
          <w:lang w:val="es-ES"/>
        </w:rPr>
        <w:t>Documentación de los cambios</w:t>
      </w:r>
      <w:r w:rsidR="003550D3" w:rsidRPr="09293407">
        <w:rPr>
          <w:lang w:val="es-ES"/>
        </w:rPr>
        <w:t>” completamente cubierta</w:t>
      </w:r>
      <w:r w:rsidR="136B3585" w:rsidRPr="09293407">
        <w:rPr>
          <w:lang w:val="es-ES"/>
        </w:rPr>
        <w:t xml:space="preserve"> en la carpeta “Documentacion_Cambios”</w:t>
      </w:r>
      <w:r w:rsidR="003550D3" w:rsidRPr="09293407">
        <w:rPr>
          <w:lang w:val="es-ES"/>
        </w:rPr>
        <w:t>.</w:t>
      </w:r>
      <w:r w:rsidR="00BE2397" w:rsidRPr="09293407">
        <w:rPr>
          <w:lang w:val="es-ES"/>
        </w:rPr>
        <w:t xml:space="preserve"> Plantilla en blanco de “Publicación de la nueva versión” disponible en la carpeta “Propuestas finalizadas”.</w:t>
      </w:r>
    </w:p>
    <w:p w14:paraId="315D44CA" w14:textId="77777777" w:rsidR="00A81DA9" w:rsidRDefault="00A81DA9" w:rsidP="00A81DA9">
      <w:pPr>
        <w:jc w:val="both"/>
        <w:rPr>
          <w:lang w:val="es-ES"/>
        </w:rPr>
      </w:pPr>
    </w:p>
    <w:p w14:paraId="4185E06E" w14:textId="55E7A300" w:rsidR="003550D3" w:rsidRPr="003550D3" w:rsidRDefault="00A81DA9" w:rsidP="09293407">
      <w:pPr>
        <w:jc w:val="both"/>
        <w:rPr>
          <w:lang w:val="es-ES"/>
        </w:rPr>
      </w:pPr>
      <w:r w:rsidRPr="09293407">
        <w:rPr>
          <w:b/>
          <w:bCs/>
          <w:lang w:val="es-ES"/>
        </w:rPr>
        <w:t xml:space="preserve">Productos de trabajo: </w:t>
      </w:r>
      <w:r w:rsidR="003550D3" w:rsidRPr="09293407">
        <w:rPr>
          <w:lang w:val="es-ES"/>
        </w:rPr>
        <w:t>plantilla de “</w:t>
      </w:r>
      <w:r w:rsidR="20F4836D" w:rsidRPr="09293407">
        <w:rPr>
          <w:lang w:val="es-ES"/>
        </w:rPr>
        <w:t>Documentación de los cambios</w:t>
      </w:r>
      <w:r w:rsidR="003550D3" w:rsidRPr="09293407">
        <w:rPr>
          <w:lang w:val="es-ES"/>
        </w:rPr>
        <w:t>” completamente cubierta</w:t>
      </w:r>
      <w:r w:rsidR="00ED7BF6" w:rsidRPr="09293407">
        <w:rPr>
          <w:lang w:val="es-ES"/>
        </w:rPr>
        <w:t xml:space="preserve"> y plantilla </w:t>
      </w:r>
      <w:r w:rsidR="00BE2397" w:rsidRPr="09293407">
        <w:rPr>
          <w:lang w:val="es-ES"/>
        </w:rPr>
        <w:t>“Publicación de la nueva versión” vacía.</w:t>
      </w:r>
    </w:p>
    <w:p w14:paraId="365B4AD3" w14:textId="77777777" w:rsidR="00A81DA9" w:rsidRDefault="00A81DA9" w:rsidP="00A81DA9">
      <w:pPr>
        <w:jc w:val="both"/>
        <w:rPr>
          <w:b/>
          <w:bCs/>
          <w:lang w:val="es-ES"/>
        </w:rPr>
      </w:pPr>
    </w:p>
    <w:p w14:paraId="675250F9" w14:textId="10FDCFC9" w:rsidR="00A81DA9" w:rsidRPr="00A64E81" w:rsidRDefault="00A81DA9" w:rsidP="09293407">
      <w:pPr>
        <w:jc w:val="both"/>
        <w:rPr>
          <w:lang w:val="es-ES"/>
        </w:rPr>
      </w:pPr>
      <w:r w:rsidRPr="09293407">
        <w:rPr>
          <w:b/>
          <w:bCs/>
          <w:lang w:val="es-ES"/>
        </w:rPr>
        <w:t xml:space="preserve">Criterios de entrada: </w:t>
      </w:r>
      <w:r w:rsidR="00C35E8F" w:rsidRPr="09293407">
        <w:rPr>
          <w:lang w:val="es-ES"/>
        </w:rPr>
        <w:t>plantilla de “</w:t>
      </w:r>
      <w:r w:rsidR="5F6CBE36" w:rsidRPr="09293407">
        <w:rPr>
          <w:lang w:val="es-ES"/>
        </w:rPr>
        <w:t>Documentación de los cambios</w:t>
      </w:r>
      <w:r w:rsidR="00C35E8F" w:rsidRPr="09293407">
        <w:rPr>
          <w:lang w:val="es-ES"/>
        </w:rPr>
        <w:t>” completamente cubierta</w:t>
      </w:r>
      <w:r w:rsidR="00E2300E" w:rsidRPr="09293407">
        <w:rPr>
          <w:lang w:val="es-ES"/>
        </w:rPr>
        <w:t>.</w:t>
      </w:r>
    </w:p>
    <w:p w14:paraId="5BF955DE" w14:textId="77777777" w:rsidR="00A81DA9" w:rsidRDefault="00A81DA9" w:rsidP="00A81DA9">
      <w:pPr>
        <w:jc w:val="both"/>
        <w:rPr>
          <w:b/>
          <w:bCs/>
          <w:lang w:val="es-ES"/>
        </w:rPr>
      </w:pPr>
    </w:p>
    <w:p w14:paraId="076017B1" w14:textId="023F7BF6" w:rsidR="00A81DA9" w:rsidRPr="006B2EE2" w:rsidRDefault="00A81DA9" w:rsidP="00A81DA9">
      <w:pPr>
        <w:jc w:val="both"/>
        <w:rPr>
          <w:lang w:val="es-ES"/>
        </w:rPr>
      </w:pPr>
      <w:r w:rsidRPr="09293407">
        <w:rPr>
          <w:b/>
          <w:bCs/>
          <w:lang w:val="es-ES"/>
        </w:rPr>
        <w:t xml:space="preserve">Criterios de salida: </w:t>
      </w:r>
      <w:r w:rsidR="00E2300E" w:rsidRPr="09293407">
        <w:rPr>
          <w:lang w:val="es-ES"/>
        </w:rPr>
        <w:t>plantilla de “Publicación de la nueva versión” completamente cubierta, así como la notificación a los clientes de la publicación de la nueva versión.</w:t>
      </w:r>
    </w:p>
    <w:p w14:paraId="5272C234" w14:textId="77777777" w:rsidR="00A81DA9" w:rsidRPr="00A81DA9" w:rsidRDefault="00A81DA9" w:rsidP="00A81DA9">
      <w:pPr>
        <w:rPr>
          <w:lang w:val="es-ES"/>
        </w:rPr>
      </w:pPr>
    </w:p>
    <w:p w14:paraId="595EB15D" w14:textId="519A9B96" w:rsidR="2BECDFDA" w:rsidRDefault="2BECDFDA" w:rsidP="2BECDFDA">
      <w:pPr>
        <w:rPr>
          <w:lang w:val="es-ES"/>
        </w:rPr>
      </w:pPr>
    </w:p>
    <w:p w14:paraId="78543457" w14:textId="74DE7E16" w:rsidR="02B4146C" w:rsidRDefault="02B4146C" w:rsidP="02B4146C">
      <w:pPr>
        <w:rPr>
          <w:lang w:val="es-ES"/>
        </w:rPr>
      </w:pPr>
    </w:p>
    <w:p w14:paraId="5F99965B" w14:textId="77777777" w:rsidR="00EC071B" w:rsidRDefault="00EC071B" w:rsidP="02B4146C">
      <w:pPr>
        <w:rPr>
          <w:lang w:val="es-ES"/>
        </w:rPr>
      </w:pPr>
    </w:p>
    <w:p w14:paraId="42C6F5FB" w14:textId="77777777" w:rsidR="00EC071B" w:rsidRDefault="00EC071B" w:rsidP="02B4146C">
      <w:pPr>
        <w:rPr>
          <w:lang w:val="es-ES"/>
        </w:rPr>
      </w:pPr>
    </w:p>
    <w:p w14:paraId="22E0B301" w14:textId="5AE5C25C" w:rsidR="09293407" w:rsidRDefault="09293407" w:rsidP="09293407">
      <w:pPr>
        <w:rPr>
          <w:lang w:val="es-ES"/>
        </w:rPr>
      </w:pPr>
    </w:p>
    <w:p w14:paraId="5584EA85" w14:textId="58BDF72F" w:rsidR="59507985" w:rsidRPr="006E44DE" w:rsidRDefault="59507985">
      <w:pPr>
        <w:rPr>
          <w:lang w:val="es-ES"/>
        </w:rPr>
      </w:pPr>
      <w:r w:rsidRPr="006E44DE">
        <w:rPr>
          <w:lang w:val="es-ES"/>
        </w:rPr>
        <w:br w:type="page"/>
      </w:r>
    </w:p>
    <w:p w14:paraId="4B3207B3" w14:textId="791863B7" w:rsidR="00F512EB" w:rsidRDefault="00F512EB" w:rsidP="004D546D">
      <w:pPr>
        <w:pStyle w:val="Heading2"/>
        <w:rPr>
          <w:lang w:val="es-ES"/>
        </w:rPr>
      </w:pPr>
      <w:bookmarkStart w:id="63" w:name="_Toc554298029"/>
      <w:bookmarkStart w:id="64" w:name="_Toc802886974"/>
      <w:bookmarkStart w:id="65" w:name="_Toc1196585014"/>
      <w:r w:rsidRPr="7741F1B8">
        <w:rPr>
          <w:lang w:val="es-ES"/>
        </w:rPr>
        <w:t>Plantillas del proceso</w:t>
      </w:r>
      <w:bookmarkEnd w:id="63"/>
      <w:bookmarkEnd w:id="64"/>
      <w:bookmarkEnd w:id="65"/>
    </w:p>
    <w:p w14:paraId="4B0346F1" w14:textId="6C200768" w:rsidR="00F512EB" w:rsidRDefault="00F512EB" w:rsidP="004D546D">
      <w:pPr>
        <w:pStyle w:val="Heading3"/>
        <w:rPr>
          <w:lang w:val="es-ES"/>
        </w:rPr>
      </w:pPr>
      <w:bookmarkStart w:id="66" w:name="_Toc608612220"/>
      <w:bookmarkStart w:id="67" w:name="_Toc710569283"/>
      <w:bookmarkStart w:id="68" w:name="_Toc285602893"/>
      <w:r w:rsidRPr="7741F1B8">
        <w:rPr>
          <w:lang w:val="es-ES"/>
        </w:rPr>
        <w:t>Plantilla A</w:t>
      </w:r>
      <w:r w:rsidR="765A226C" w:rsidRPr="7741F1B8">
        <w:rPr>
          <w:lang w:val="es-ES"/>
        </w:rPr>
        <w:t>: Propuesta de cambios</w:t>
      </w:r>
      <w:bookmarkEnd w:id="66"/>
      <w:bookmarkEnd w:id="67"/>
      <w:bookmarkEnd w:id="68"/>
    </w:p>
    <w:p w14:paraId="14635947" w14:textId="77777777" w:rsidR="00F512EB" w:rsidRDefault="00F512EB" w:rsidP="004D546D">
      <w:pPr>
        <w:pStyle w:val="Heading4"/>
        <w:rPr>
          <w:lang w:val="es-ES_tradnl"/>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31591BD2" w14:paraId="5228916B" w14:textId="77777777" w:rsidTr="09293407">
        <w:trPr>
          <w:trHeight w:val="300"/>
        </w:trPr>
        <w:tc>
          <w:tcPr>
            <w:tcW w:w="4245" w:type="dxa"/>
          </w:tcPr>
          <w:p w14:paraId="20B6219D" w14:textId="08E63500" w:rsidR="31591BD2" w:rsidRDefault="31591BD2" w:rsidP="31591BD2">
            <w:pPr>
              <w:rPr>
                <w:lang w:val="es-ES"/>
              </w:rPr>
            </w:pPr>
            <w:r w:rsidRPr="31591BD2">
              <w:rPr>
                <w:lang w:val="es-ES"/>
              </w:rPr>
              <w:t>Id: Prop_Cambio_001</w:t>
            </w:r>
          </w:p>
        </w:tc>
        <w:tc>
          <w:tcPr>
            <w:tcW w:w="4245" w:type="dxa"/>
          </w:tcPr>
          <w:p w14:paraId="42FF8CBD" w14:textId="7B35A46A" w:rsidR="31591BD2" w:rsidRDefault="31591BD2" w:rsidP="31591BD2">
            <w:pPr>
              <w:rPr>
                <w:lang w:val="es-ES"/>
              </w:rPr>
            </w:pPr>
            <w:r w:rsidRPr="31591BD2">
              <w:rPr>
                <w:lang w:val="es-ES"/>
              </w:rPr>
              <w:t>Fecha: dd/mm/aaaa</w:t>
            </w:r>
          </w:p>
        </w:tc>
      </w:tr>
      <w:tr w:rsidR="31591BD2" w14:paraId="4D243CD7" w14:textId="77777777" w:rsidTr="2F9FAD2E">
        <w:trPr>
          <w:trHeight w:val="300"/>
        </w:trPr>
        <w:tc>
          <w:tcPr>
            <w:tcW w:w="4245" w:type="dxa"/>
          </w:tcPr>
          <w:p w14:paraId="7397210E" w14:textId="77777777" w:rsidR="00B50491" w:rsidRDefault="00B50491"/>
        </w:tc>
        <w:tc>
          <w:tcPr>
            <w:tcW w:w="4245" w:type="dxa"/>
          </w:tcPr>
          <w:p w14:paraId="273B8770" w14:textId="3516E6A9" w:rsidR="7E5EFA69" w:rsidRDefault="7E5EFA69" w:rsidP="09293407">
            <w:pPr>
              <w:rPr>
                <w:lang w:val="es-ES"/>
              </w:rPr>
            </w:pPr>
            <w:r w:rsidRPr="09293407">
              <w:rPr>
                <w:lang w:val="es-ES"/>
              </w:rPr>
              <w:t>Email:</w:t>
            </w:r>
          </w:p>
        </w:tc>
      </w:tr>
      <w:tr w:rsidR="31591BD2" w14:paraId="7913E460" w14:textId="77777777" w:rsidTr="09293407">
        <w:trPr>
          <w:trHeight w:val="300"/>
        </w:trPr>
        <w:tc>
          <w:tcPr>
            <w:tcW w:w="8490" w:type="dxa"/>
            <w:gridSpan w:val="2"/>
          </w:tcPr>
          <w:p w14:paraId="61D16F90" w14:textId="198907A7" w:rsidR="31591BD2" w:rsidRDefault="31591BD2" w:rsidP="31591BD2">
            <w:pPr>
              <w:rPr>
                <w:lang w:val="es-ES"/>
              </w:rPr>
            </w:pPr>
            <w:r w:rsidRPr="31591BD2">
              <w:rPr>
                <w:lang w:val="es-ES"/>
              </w:rPr>
              <w:t>Descripción:</w:t>
            </w:r>
          </w:p>
          <w:p w14:paraId="1236CE48" w14:textId="4D8372E2" w:rsidR="31591BD2" w:rsidRDefault="31591BD2" w:rsidP="31591BD2">
            <w:pPr>
              <w:rPr>
                <w:lang w:val="es-ES"/>
              </w:rPr>
            </w:pPr>
          </w:p>
          <w:p w14:paraId="4AB40441" w14:textId="0FF982A1" w:rsidR="31591BD2" w:rsidRDefault="31591BD2" w:rsidP="31591BD2">
            <w:pPr>
              <w:rPr>
                <w:lang w:val="es-ES"/>
              </w:rPr>
            </w:pPr>
          </w:p>
          <w:p w14:paraId="36BC7321" w14:textId="15120589" w:rsidR="31591BD2" w:rsidRDefault="31591BD2" w:rsidP="31591BD2">
            <w:pPr>
              <w:rPr>
                <w:lang w:val="es-ES"/>
              </w:rPr>
            </w:pPr>
          </w:p>
        </w:tc>
      </w:tr>
      <w:tr w:rsidR="31591BD2" w14:paraId="663CA6DC" w14:textId="77777777" w:rsidTr="09293407">
        <w:trPr>
          <w:trHeight w:val="300"/>
        </w:trPr>
        <w:tc>
          <w:tcPr>
            <w:tcW w:w="4245" w:type="dxa"/>
          </w:tcPr>
          <w:p w14:paraId="0B6AA1D8" w14:textId="2A6BACFD" w:rsidR="31591BD2" w:rsidRDefault="123BBCAF" w:rsidP="31591BD2">
            <w:pPr>
              <w:rPr>
                <w:lang w:val="es-ES"/>
              </w:rPr>
            </w:pPr>
            <w:r w:rsidRPr="75B375C4">
              <w:rPr>
                <w:lang w:val="es-ES"/>
              </w:rPr>
              <w:t>Identificador:</w:t>
            </w:r>
          </w:p>
        </w:tc>
        <w:tc>
          <w:tcPr>
            <w:tcW w:w="4245" w:type="dxa"/>
          </w:tcPr>
          <w:p w14:paraId="3EF294BA" w14:textId="3BFA30F4" w:rsidR="31591BD2" w:rsidRDefault="123BBCAF" w:rsidP="31591BD2">
            <w:pPr>
              <w:rPr>
                <w:lang w:val="es-ES"/>
              </w:rPr>
            </w:pPr>
            <w:r w:rsidRPr="797B5D58">
              <w:rPr>
                <w:lang w:val="es-ES"/>
              </w:rPr>
              <w:t>Numero de pag: 1/1</w:t>
            </w:r>
          </w:p>
        </w:tc>
      </w:tr>
    </w:tbl>
    <w:p w14:paraId="2D639A43" w14:textId="77777777" w:rsidR="00F512EB" w:rsidRPr="00F63D22" w:rsidRDefault="00F512EB" w:rsidP="004D546D">
      <w:pPr>
        <w:pStyle w:val="Heading4"/>
        <w:rPr>
          <w:lang w:val="es-ES_tradnl"/>
        </w:rPr>
      </w:pPr>
      <w:r w:rsidRPr="6FC771E5">
        <w:rPr>
          <w:lang w:val="es-ES"/>
        </w:rPr>
        <w:t>Justificación de sus campos</w:t>
      </w:r>
    </w:p>
    <w:p w14:paraId="6CED3508" w14:textId="0705C041" w:rsidR="2D9A24E0" w:rsidRDefault="2D9A24E0" w:rsidP="15D73956">
      <w:pPr>
        <w:pStyle w:val="ListParagraph"/>
        <w:numPr>
          <w:ilvl w:val="0"/>
          <w:numId w:val="19"/>
        </w:numPr>
        <w:rPr>
          <w:lang w:val="es-ES"/>
        </w:rPr>
      </w:pPr>
      <w:r w:rsidRPr="3D2DDBB3">
        <w:rPr>
          <w:b/>
          <w:lang w:val="es-ES"/>
        </w:rPr>
        <w:t>Id</w:t>
      </w:r>
      <w:r w:rsidRPr="15D73956">
        <w:rPr>
          <w:lang w:val="es-ES"/>
        </w:rPr>
        <w:t xml:space="preserve">: Prop_Cambio_ + número identificativo. </w:t>
      </w:r>
      <w:r w:rsidR="01BB8C1C" w:rsidRPr="15D73956">
        <w:rPr>
          <w:lang w:val="es-ES"/>
        </w:rPr>
        <w:t>Se emplea con el fin de mantener un registro y una organización de cada una de las solicitudes de revisión recibidas. Facilita la búsqueda fácil y directa de cualquier Propuesta de Cambios que se desee examinar durante la evolución del proyecto.</w:t>
      </w:r>
    </w:p>
    <w:p w14:paraId="7BD19E5E" w14:textId="696B7C1D" w:rsidR="01BB8C1C" w:rsidRDefault="01BB8C1C" w:rsidP="0E2E0F00">
      <w:pPr>
        <w:pStyle w:val="ListParagraph"/>
        <w:numPr>
          <w:ilvl w:val="0"/>
          <w:numId w:val="19"/>
        </w:numPr>
        <w:rPr>
          <w:lang w:val="es-ES"/>
        </w:rPr>
      </w:pPr>
      <w:r w:rsidRPr="3D2DDBB3">
        <w:rPr>
          <w:b/>
          <w:lang w:val="es-ES"/>
        </w:rPr>
        <w:t>Fecha:</w:t>
      </w:r>
      <w:r w:rsidRPr="37500FF1">
        <w:rPr>
          <w:lang w:val="es-ES"/>
        </w:rPr>
        <w:t xml:space="preserve"> Fecha en la que se identifica el cambio, con formato dd/mm/aaaa. </w:t>
      </w:r>
      <w:r w:rsidRPr="7F891BF4">
        <w:rPr>
          <w:lang w:val="es-ES"/>
        </w:rPr>
        <w:t>Tiene una utilidad organi</w:t>
      </w:r>
      <w:r w:rsidR="69962887" w:rsidRPr="7F891BF4">
        <w:rPr>
          <w:lang w:val="es-ES"/>
        </w:rPr>
        <w:t>zativa, ayuda a la búsqueda y organización de solicitudes.</w:t>
      </w:r>
    </w:p>
    <w:p w14:paraId="450D7B6F" w14:textId="598FD953" w:rsidR="69962887" w:rsidRDefault="69962887" w:rsidP="7F891BF4">
      <w:pPr>
        <w:pStyle w:val="ListParagraph"/>
        <w:numPr>
          <w:ilvl w:val="0"/>
          <w:numId w:val="19"/>
        </w:numPr>
        <w:rPr>
          <w:lang w:val="es-ES"/>
        </w:rPr>
      </w:pPr>
      <w:r w:rsidRPr="607FF1BA">
        <w:rPr>
          <w:b/>
          <w:lang w:val="es-ES"/>
        </w:rPr>
        <w:t>Nombre</w:t>
      </w:r>
      <w:r w:rsidRPr="09293407">
        <w:rPr>
          <w:lang w:val="es-ES"/>
        </w:rPr>
        <w:t>: Individuo que ha formulado la solicitud de cambio, ya sea un integrante del grupo de desarrollo del proyecto en cuestión o un cliente que presenta un informe de problemas o una sugerencia de mejora.</w:t>
      </w:r>
    </w:p>
    <w:p w14:paraId="7292E5EF" w14:textId="0BB14C46" w:rsidR="3642ABF3" w:rsidRDefault="3642ABF3" w:rsidP="09293407">
      <w:pPr>
        <w:pStyle w:val="ListParagraph"/>
        <w:numPr>
          <w:ilvl w:val="0"/>
          <w:numId w:val="19"/>
        </w:numPr>
        <w:rPr>
          <w:lang w:val="es-ES"/>
        </w:rPr>
      </w:pPr>
      <w:r w:rsidRPr="09293407">
        <w:rPr>
          <w:b/>
          <w:bCs/>
          <w:lang w:val="es-ES"/>
        </w:rPr>
        <w:t>Email:</w:t>
      </w:r>
      <w:r w:rsidRPr="09293407">
        <w:rPr>
          <w:lang w:val="es-ES"/>
        </w:rPr>
        <w:t xml:space="preserve"> correo del usuario que formula la solicitud por si más adelante es necesario contactar a través de este correo con él.</w:t>
      </w:r>
    </w:p>
    <w:p w14:paraId="4D7536C9" w14:textId="330FB36D" w:rsidR="5FA32C15" w:rsidRDefault="69962887" w:rsidP="5FA32C15">
      <w:pPr>
        <w:pStyle w:val="ListParagraph"/>
        <w:numPr>
          <w:ilvl w:val="0"/>
          <w:numId w:val="19"/>
        </w:numPr>
        <w:rPr>
          <w:lang w:val="es-ES"/>
        </w:rPr>
      </w:pPr>
      <w:r w:rsidRPr="23EDABF7">
        <w:rPr>
          <w:b/>
          <w:lang w:val="es-ES"/>
        </w:rPr>
        <w:t>Descripción:</w:t>
      </w:r>
      <w:r w:rsidRPr="09293407">
        <w:rPr>
          <w:lang w:val="es-ES"/>
        </w:rPr>
        <w:t xml:space="preserve"> </w:t>
      </w:r>
      <w:r w:rsidR="3B2FF0F2" w:rsidRPr="09293407">
        <w:rPr>
          <w:lang w:val="es-ES"/>
        </w:rPr>
        <w:t>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14:paraId="70FEE81E" w14:textId="12EB6CD8" w:rsidR="3F985E10" w:rsidRDefault="3B2FF0F2" w:rsidP="3F985E10">
      <w:pPr>
        <w:pStyle w:val="ListParagraph"/>
        <w:numPr>
          <w:ilvl w:val="0"/>
          <w:numId w:val="19"/>
        </w:numPr>
        <w:rPr>
          <w:lang w:val="es-ES"/>
        </w:rPr>
      </w:pPr>
      <w:r w:rsidRPr="6CB50593">
        <w:rPr>
          <w:b/>
          <w:lang w:val="es-ES"/>
        </w:rPr>
        <w:t>Pie de plantilla</w:t>
      </w:r>
      <w:r w:rsidRPr="09293407">
        <w:rPr>
          <w:lang w:val="es-ES"/>
        </w:rPr>
        <w:t>: Identificador y número de página. Permite organizar y rastrea</w:t>
      </w:r>
      <w:r w:rsidR="3E65B521" w:rsidRPr="09293407">
        <w:rPr>
          <w:lang w:val="es-ES"/>
        </w:rPr>
        <w:t>r</w:t>
      </w:r>
      <w:r w:rsidRPr="09293407">
        <w:rPr>
          <w:lang w:val="es-ES"/>
        </w:rPr>
        <w:t xml:space="preserve"> propuestas.</w:t>
      </w:r>
    </w:p>
    <w:p w14:paraId="36B3B542" w14:textId="6EA73F9B" w:rsidR="09293407" w:rsidRDefault="09293407" w:rsidP="09293407">
      <w:pPr>
        <w:rPr>
          <w:lang w:val="es-ES"/>
        </w:rPr>
      </w:pPr>
    </w:p>
    <w:p w14:paraId="1D6E563F" w14:textId="4476034C" w:rsidR="09293407" w:rsidRDefault="09293407" w:rsidP="09293407">
      <w:pPr>
        <w:rPr>
          <w:lang w:val="es-ES"/>
        </w:rPr>
      </w:pPr>
    </w:p>
    <w:p w14:paraId="2B7664C8" w14:textId="47299587" w:rsidR="09293407" w:rsidRDefault="09293407" w:rsidP="09293407">
      <w:pPr>
        <w:rPr>
          <w:lang w:val="es-ES"/>
        </w:rPr>
      </w:pPr>
    </w:p>
    <w:p w14:paraId="43B047DF" w14:textId="153A51D2" w:rsidR="09293407" w:rsidRDefault="09293407" w:rsidP="09293407">
      <w:pPr>
        <w:rPr>
          <w:lang w:val="es-ES"/>
        </w:rPr>
      </w:pPr>
    </w:p>
    <w:p w14:paraId="402127E6" w14:textId="2487152E" w:rsidR="09293407" w:rsidRDefault="09293407" w:rsidP="09293407">
      <w:pPr>
        <w:rPr>
          <w:lang w:val="es-ES"/>
        </w:rPr>
      </w:pPr>
    </w:p>
    <w:p w14:paraId="48FD7F56" w14:textId="7F955F65" w:rsidR="09293407" w:rsidRDefault="09293407" w:rsidP="09293407">
      <w:pPr>
        <w:rPr>
          <w:lang w:val="es-ES"/>
        </w:rPr>
      </w:pPr>
    </w:p>
    <w:p w14:paraId="553E716E" w14:textId="25659A8E" w:rsidR="45A91F19" w:rsidRDefault="45A91F19" w:rsidP="5F931F33">
      <w:pPr>
        <w:pStyle w:val="Heading3"/>
        <w:rPr>
          <w:lang w:val="es-ES"/>
        </w:rPr>
      </w:pPr>
      <w:bookmarkStart w:id="69" w:name="_Toc48663211"/>
      <w:bookmarkStart w:id="70" w:name="_Toc1670070093"/>
      <w:bookmarkStart w:id="71" w:name="_Toc1216923340"/>
      <w:r w:rsidRPr="7741F1B8">
        <w:rPr>
          <w:lang w:val="es-ES"/>
        </w:rPr>
        <w:t>Plantilla B: Evaluación de propuestas</w:t>
      </w:r>
      <w:bookmarkEnd w:id="69"/>
      <w:bookmarkEnd w:id="70"/>
      <w:bookmarkEnd w:id="71"/>
    </w:p>
    <w:p w14:paraId="4F910063" w14:textId="77777777" w:rsidR="45A91F19" w:rsidRDefault="45A91F19" w:rsidP="5F931F33">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5F931F33" w14:paraId="7DA164C3" w14:textId="77777777" w:rsidTr="5F931F33">
        <w:trPr>
          <w:trHeight w:val="300"/>
        </w:trPr>
        <w:tc>
          <w:tcPr>
            <w:tcW w:w="4245" w:type="dxa"/>
          </w:tcPr>
          <w:p w14:paraId="4C9FF6B7" w14:textId="721FE6FE" w:rsidR="5F931F33" w:rsidRDefault="5F931F33" w:rsidP="5F931F33">
            <w:pPr>
              <w:rPr>
                <w:lang w:val="es-ES"/>
              </w:rPr>
            </w:pPr>
            <w:r w:rsidRPr="5F931F33">
              <w:rPr>
                <w:lang w:val="es-ES"/>
              </w:rPr>
              <w:t xml:space="preserve">Id: </w:t>
            </w:r>
            <w:r w:rsidR="0621BEB2" w:rsidRPr="00DF8FC5">
              <w:rPr>
                <w:lang w:val="es-ES"/>
              </w:rPr>
              <w:t>Eval</w:t>
            </w:r>
            <w:r w:rsidRPr="5F931F33">
              <w:rPr>
                <w:lang w:val="es-ES"/>
              </w:rPr>
              <w:t>_Cambio_001</w:t>
            </w:r>
          </w:p>
        </w:tc>
        <w:tc>
          <w:tcPr>
            <w:tcW w:w="4245" w:type="dxa"/>
          </w:tcPr>
          <w:p w14:paraId="5D0D0EC6" w14:textId="7B35A46A" w:rsidR="5F931F33" w:rsidRDefault="5F931F33" w:rsidP="5F931F33">
            <w:pPr>
              <w:rPr>
                <w:lang w:val="es-ES"/>
              </w:rPr>
            </w:pPr>
            <w:r w:rsidRPr="5F931F33">
              <w:rPr>
                <w:lang w:val="es-ES"/>
              </w:rPr>
              <w:t>Fecha:</w:t>
            </w:r>
            <w:r w:rsidRPr="74960F4E">
              <w:rPr>
                <w:i/>
                <w:lang w:val="es-ES"/>
              </w:rPr>
              <w:t xml:space="preserve"> dd/mm/aaaa</w:t>
            </w:r>
          </w:p>
        </w:tc>
      </w:tr>
      <w:tr w:rsidR="5F931F33" w14:paraId="267D4D8C" w14:textId="77777777" w:rsidTr="5FBA50A1">
        <w:trPr>
          <w:trHeight w:val="300"/>
        </w:trPr>
        <w:tc>
          <w:tcPr>
            <w:tcW w:w="4245" w:type="dxa"/>
          </w:tcPr>
          <w:p w14:paraId="359BD5E9" w14:textId="77777777" w:rsidR="009F6F58" w:rsidRDefault="009F6F58"/>
        </w:tc>
        <w:tc>
          <w:tcPr>
            <w:tcW w:w="4245" w:type="dxa"/>
          </w:tcPr>
          <w:p w14:paraId="699B3CFC" w14:textId="3CF12968" w:rsidR="7837D9EF" w:rsidRPr="5FBA50A1" w:rsidRDefault="7837D9EF" w:rsidP="5FBA50A1">
            <w:pPr>
              <w:rPr>
                <w:lang w:val="es-ES"/>
              </w:rPr>
            </w:pPr>
            <w:r w:rsidRPr="5FBA50A1">
              <w:rPr>
                <w:lang w:val="es-ES"/>
              </w:rPr>
              <w:t>Propuesta</w:t>
            </w:r>
            <w:r w:rsidRPr="5E0EA62F">
              <w:rPr>
                <w:lang w:val="es-ES"/>
              </w:rPr>
              <w:t xml:space="preserve">: </w:t>
            </w:r>
            <w:r w:rsidRPr="3D24B4A5">
              <w:rPr>
                <w:lang w:val="es-ES"/>
              </w:rPr>
              <w:t>Id_propuesta</w:t>
            </w:r>
          </w:p>
        </w:tc>
      </w:tr>
      <w:tr w:rsidR="5F931F33" w14:paraId="4FB11433" w14:textId="77777777" w:rsidTr="5F931F33">
        <w:trPr>
          <w:trHeight w:val="300"/>
        </w:trPr>
        <w:tc>
          <w:tcPr>
            <w:tcW w:w="8490" w:type="dxa"/>
            <w:gridSpan w:val="2"/>
          </w:tcPr>
          <w:p w14:paraId="2C413AFF" w14:textId="198907A7" w:rsidR="5F931F33" w:rsidRDefault="5F931F33" w:rsidP="5F931F33">
            <w:pPr>
              <w:rPr>
                <w:lang w:val="es-ES"/>
              </w:rPr>
            </w:pPr>
            <w:r w:rsidRPr="5F931F33">
              <w:rPr>
                <w:lang w:val="es-ES"/>
              </w:rPr>
              <w:t>Descripción:</w:t>
            </w:r>
          </w:p>
          <w:p w14:paraId="3F8BBA73" w14:textId="4D8372E2" w:rsidR="5F931F33" w:rsidRDefault="5F931F33" w:rsidP="5F931F33">
            <w:pPr>
              <w:rPr>
                <w:lang w:val="es-ES"/>
              </w:rPr>
            </w:pPr>
          </w:p>
          <w:p w14:paraId="7DE57E08" w14:textId="0FF982A1" w:rsidR="5F931F33" w:rsidRDefault="5F931F33" w:rsidP="5F931F33">
            <w:pPr>
              <w:rPr>
                <w:lang w:val="es-ES"/>
              </w:rPr>
            </w:pPr>
          </w:p>
          <w:p w14:paraId="4A97796D" w14:textId="15120589" w:rsidR="5F931F33" w:rsidRDefault="5F931F33" w:rsidP="5F931F33">
            <w:pPr>
              <w:rPr>
                <w:lang w:val="es-ES"/>
              </w:rPr>
            </w:pPr>
          </w:p>
        </w:tc>
      </w:tr>
      <w:tr w:rsidR="5329B7CA" w14:paraId="1FD623A9" w14:textId="77777777" w:rsidTr="5329B7CA">
        <w:trPr>
          <w:trHeight w:val="300"/>
        </w:trPr>
        <w:tc>
          <w:tcPr>
            <w:tcW w:w="8490" w:type="dxa"/>
            <w:gridSpan w:val="2"/>
          </w:tcPr>
          <w:p w14:paraId="321F11AF" w14:textId="610D07ED" w:rsidR="5329B7CA" w:rsidRDefault="79AF63C7" w:rsidP="5329B7CA">
            <w:pPr>
              <w:rPr>
                <w:lang w:val="es-ES"/>
              </w:rPr>
            </w:pPr>
            <w:r w:rsidRPr="4C344809">
              <w:rPr>
                <w:lang w:val="es-ES"/>
              </w:rPr>
              <w:t xml:space="preserve">Alcance </w:t>
            </w:r>
            <w:r w:rsidRPr="3F5C829C">
              <w:rPr>
                <w:lang w:val="es-ES"/>
              </w:rPr>
              <w:t xml:space="preserve">de los </w:t>
            </w:r>
            <w:r w:rsidRPr="22787F29">
              <w:rPr>
                <w:lang w:val="es-ES"/>
              </w:rPr>
              <w:t>cambios:</w:t>
            </w:r>
          </w:p>
        </w:tc>
      </w:tr>
      <w:tr w:rsidR="7BBB0D42" w14:paraId="66F0EFA4" w14:textId="77777777" w:rsidTr="19B19EBE">
        <w:trPr>
          <w:trHeight w:val="300"/>
        </w:trPr>
        <w:tc>
          <w:tcPr>
            <w:tcW w:w="8490" w:type="dxa"/>
            <w:gridSpan w:val="2"/>
          </w:tcPr>
          <w:p w14:paraId="3DD6F94D" w14:textId="51052454" w:rsidR="36413783" w:rsidRPr="19B19EBE" w:rsidRDefault="36413783" w:rsidP="19B19EBE">
            <w:pPr>
              <w:rPr>
                <w:lang w:val="es-ES"/>
              </w:rPr>
            </w:pPr>
            <w:r w:rsidRPr="19B19EBE">
              <w:rPr>
                <w:lang w:val="es-ES"/>
              </w:rPr>
              <w:t xml:space="preserve">Coste de capital: </w:t>
            </w:r>
            <w:r w:rsidRPr="19B19EBE">
              <w:rPr>
                <w:i/>
                <w:iCs/>
                <w:lang w:val="es-ES"/>
              </w:rPr>
              <w:t>x</w:t>
            </w:r>
            <w:r w:rsidRPr="19B19EBE">
              <w:rPr>
                <w:lang w:val="es-ES"/>
              </w:rPr>
              <w:t xml:space="preserve"> €.</w:t>
            </w:r>
          </w:p>
        </w:tc>
      </w:tr>
      <w:tr w:rsidR="02C21D7D" w14:paraId="3E84C5D3" w14:textId="77777777" w:rsidTr="02C21D7D">
        <w:trPr>
          <w:trHeight w:val="300"/>
        </w:trPr>
        <w:tc>
          <w:tcPr>
            <w:tcW w:w="8490" w:type="dxa"/>
            <w:gridSpan w:val="2"/>
          </w:tcPr>
          <w:p w14:paraId="07BC54F3" w14:textId="57E5CA3F" w:rsidR="0E5F583E" w:rsidRDefault="03A1F644" w:rsidP="02C21D7D">
            <w:r>
              <w:t>Tabla de votaciones</w:t>
            </w:r>
            <w:r w:rsidR="3FCA2EA5">
              <w:t>:</w:t>
            </w:r>
          </w:p>
          <w:tbl>
            <w:tblPr>
              <w:tblStyle w:val="TableGrid"/>
              <w:tblW w:w="6747" w:type="dxa"/>
              <w:jc w:val="center"/>
              <w:tblLook w:val="06A0" w:firstRow="1" w:lastRow="0" w:firstColumn="1" w:lastColumn="0" w:noHBand="1" w:noVBand="1"/>
            </w:tblPr>
            <w:tblGrid>
              <w:gridCol w:w="3350"/>
              <w:gridCol w:w="3397"/>
            </w:tblGrid>
            <w:tr w:rsidR="0390CA80" w14:paraId="0C6420C2" w14:textId="77777777" w:rsidTr="660B913A">
              <w:trPr>
                <w:trHeight w:val="300"/>
                <w:jc w:val="center"/>
              </w:trPr>
              <w:tc>
                <w:tcPr>
                  <w:tcW w:w="3350" w:type="dxa"/>
                </w:tcPr>
                <w:p w14:paraId="3B88D399" w14:textId="7C80CC34" w:rsidR="0390CA80" w:rsidRDefault="5526FD21" w:rsidP="1B9AC1D8">
                  <w:pPr>
                    <w:jc w:val="center"/>
                  </w:pPr>
                  <w:r>
                    <w:t>Carta</w:t>
                  </w:r>
                </w:p>
              </w:tc>
              <w:tc>
                <w:tcPr>
                  <w:tcW w:w="3397" w:type="dxa"/>
                </w:tcPr>
                <w:p w14:paraId="697B35CC" w14:textId="63F350EB" w:rsidR="0390CA80" w:rsidRDefault="5526FD21" w:rsidP="1B9AC1D8">
                  <w:pPr>
                    <w:jc w:val="center"/>
                  </w:pPr>
                  <w:r>
                    <w:t>Número de votos</w:t>
                  </w:r>
                </w:p>
              </w:tc>
            </w:tr>
            <w:tr w:rsidR="46A5DC46" w14:paraId="0C51AB94" w14:textId="77777777" w:rsidTr="660B913A">
              <w:trPr>
                <w:trHeight w:val="300"/>
                <w:jc w:val="center"/>
              </w:trPr>
              <w:tc>
                <w:tcPr>
                  <w:tcW w:w="3350" w:type="dxa"/>
                </w:tcPr>
                <w:p w14:paraId="289E5876" w14:textId="029F0482" w:rsidR="46A5DC46" w:rsidRDefault="3717C6EE" w:rsidP="193A253F">
                  <w:pPr>
                    <w:jc w:val="center"/>
                  </w:pPr>
                  <w:r>
                    <w:t>1/2</w:t>
                  </w:r>
                </w:p>
              </w:tc>
              <w:tc>
                <w:tcPr>
                  <w:tcW w:w="3397" w:type="dxa"/>
                </w:tcPr>
                <w:p w14:paraId="2C076B83" w14:textId="71D1B1C5" w:rsidR="46A5DC46" w:rsidRDefault="46A5DC46" w:rsidP="285466BA">
                  <w:pPr>
                    <w:jc w:val="center"/>
                  </w:pPr>
                </w:p>
              </w:tc>
            </w:tr>
            <w:tr w:rsidR="0390CA80" w14:paraId="0142467D" w14:textId="77777777" w:rsidTr="660B913A">
              <w:trPr>
                <w:trHeight w:val="300"/>
                <w:jc w:val="center"/>
              </w:trPr>
              <w:tc>
                <w:tcPr>
                  <w:tcW w:w="3350" w:type="dxa"/>
                </w:tcPr>
                <w:p w14:paraId="481256C4" w14:textId="4B8A25D0" w:rsidR="0390CA80" w:rsidRDefault="3717C6EE" w:rsidP="193A253F">
                  <w:pPr>
                    <w:jc w:val="center"/>
                  </w:pPr>
                  <w:r>
                    <w:t>2</w:t>
                  </w:r>
                </w:p>
              </w:tc>
              <w:tc>
                <w:tcPr>
                  <w:tcW w:w="3397" w:type="dxa"/>
                </w:tcPr>
                <w:p w14:paraId="6B863F57" w14:textId="22E41D91" w:rsidR="0390CA80" w:rsidRDefault="0390CA80" w:rsidP="285466BA">
                  <w:pPr>
                    <w:jc w:val="center"/>
                  </w:pPr>
                </w:p>
              </w:tc>
            </w:tr>
            <w:tr w:rsidR="0390CA80" w14:paraId="624C93DF" w14:textId="77777777" w:rsidTr="660B913A">
              <w:trPr>
                <w:trHeight w:val="300"/>
                <w:jc w:val="center"/>
              </w:trPr>
              <w:tc>
                <w:tcPr>
                  <w:tcW w:w="3350" w:type="dxa"/>
                </w:tcPr>
                <w:p w14:paraId="6265B884" w14:textId="7EC4656F" w:rsidR="0390CA80" w:rsidRDefault="3717C6EE" w:rsidP="193A253F">
                  <w:pPr>
                    <w:jc w:val="center"/>
                  </w:pPr>
                  <w:r>
                    <w:t>3</w:t>
                  </w:r>
                </w:p>
              </w:tc>
              <w:tc>
                <w:tcPr>
                  <w:tcW w:w="3397" w:type="dxa"/>
                </w:tcPr>
                <w:p w14:paraId="4AF7EB86" w14:textId="22E41D91" w:rsidR="0390CA80" w:rsidRDefault="0390CA80" w:rsidP="285466BA">
                  <w:pPr>
                    <w:jc w:val="center"/>
                  </w:pPr>
                </w:p>
              </w:tc>
            </w:tr>
            <w:tr w:rsidR="0390CA80" w14:paraId="163FEBEB" w14:textId="77777777" w:rsidTr="660B913A">
              <w:trPr>
                <w:trHeight w:val="300"/>
                <w:jc w:val="center"/>
              </w:trPr>
              <w:tc>
                <w:tcPr>
                  <w:tcW w:w="3350" w:type="dxa"/>
                </w:tcPr>
                <w:p w14:paraId="48A2E5C0" w14:textId="0C5964BA" w:rsidR="0390CA80" w:rsidRDefault="3717C6EE" w:rsidP="193A253F">
                  <w:pPr>
                    <w:jc w:val="center"/>
                  </w:pPr>
                  <w:r>
                    <w:t>5</w:t>
                  </w:r>
                </w:p>
              </w:tc>
              <w:tc>
                <w:tcPr>
                  <w:tcW w:w="3397" w:type="dxa"/>
                </w:tcPr>
                <w:p w14:paraId="2FCD265B" w14:textId="22E41D91" w:rsidR="0390CA80" w:rsidRDefault="0390CA80" w:rsidP="285466BA">
                  <w:pPr>
                    <w:jc w:val="center"/>
                  </w:pPr>
                </w:p>
              </w:tc>
            </w:tr>
            <w:tr w:rsidR="0390CA80" w14:paraId="4E560174" w14:textId="77777777" w:rsidTr="660B913A">
              <w:trPr>
                <w:trHeight w:val="300"/>
                <w:jc w:val="center"/>
              </w:trPr>
              <w:tc>
                <w:tcPr>
                  <w:tcW w:w="3350" w:type="dxa"/>
                </w:tcPr>
                <w:p w14:paraId="27C93681" w14:textId="43250FD5" w:rsidR="0390CA80" w:rsidRDefault="3717C6EE" w:rsidP="193A253F">
                  <w:pPr>
                    <w:jc w:val="center"/>
                  </w:pPr>
                  <w:r>
                    <w:t>8</w:t>
                  </w:r>
                </w:p>
              </w:tc>
              <w:tc>
                <w:tcPr>
                  <w:tcW w:w="3397" w:type="dxa"/>
                </w:tcPr>
                <w:p w14:paraId="5F6B7679" w14:textId="22E41D91" w:rsidR="0390CA80" w:rsidRDefault="0390CA80" w:rsidP="285466BA">
                  <w:pPr>
                    <w:jc w:val="center"/>
                  </w:pPr>
                </w:p>
              </w:tc>
            </w:tr>
            <w:tr w:rsidR="0390CA80" w14:paraId="6D9F646C" w14:textId="77777777" w:rsidTr="660B913A">
              <w:trPr>
                <w:trHeight w:val="300"/>
                <w:jc w:val="center"/>
              </w:trPr>
              <w:tc>
                <w:tcPr>
                  <w:tcW w:w="3350" w:type="dxa"/>
                </w:tcPr>
                <w:p w14:paraId="18F43EFF" w14:textId="545BB624" w:rsidR="0390CA80" w:rsidRDefault="3717C6EE" w:rsidP="193A253F">
                  <w:pPr>
                    <w:jc w:val="center"/>
                  </w:pPr>
                  <w:r>
                    <w:t>13</w:t>
                  </w:r>
                </w:p>
              </w:tc>
              <w:tc>
                <w:tcPr>
                  <w:tcW w:w="3397" w:type="dxa"/>
                </w:tcPr>
                <w:p w14:paraId="0A63079C" w14:textId="22E41D91" w:rsidR="0390CA80" w:rsidRDefault="0390CA80" w:rsidP="285466BA">
                  <w:pPr>
                    <w:jc w:val="center"/>
                  </w:pPr>
                </w:p>
              </w:tc>
            </w:tr>
            <w:tr w:rsidR="0390CA80" w14:paraId="4D3781DE" w14:textId="77777777" w:rsidTr="660B913A">
              <w:trPr>
                <w:trHeight w:val="300"/>
                <w:jc w:val="center"/>
              </w:trPr>
              <w:tc>
                <w:tcPr>
                  <w:tcW w:w="3350" w:type="dxa"/>
                </w:tcPr>
                <w:p w14:paraId="17B2D60B" w14:textId="79EE7436" w:rsidR="0390CA80" w:rsidRDefault="3717C6EE" w:rsidP="193A253F">
                  <w:pPr>
                    <w:jc w:val="center"/>
                  </w:pPr>
                  <w:r>
                    <w:t>21</w:t>
                  </w:r>
                </w:p>
              </w:tc>
              <w:tc>
                <w:tcPr>
                  <w:tcW w:w="3397" w:type="dxa"/>
                </w:tcPr>
                <w:p w14:paraId="2C22B064" w14:textId="22E41D91" w:rsidR="0390CA80" w:rsidRDefault="0390CA80" w:rsidP="285466BA">
                  <w:pPr>
                    <w:jc w:val="center"/>
                  </w:pPr>
                </w:p>
              </w:tc>
            </w:tr>
            <w:tr w:rsidR="0390CA80" w14:paraId="16884E6D" w14:textId="77777777" w:rsidTr="660B913A">
              <w:trPr>
                <w:trHeight w:val="300"/>
                <w:jc w:val="center"/>
              </w:trPr>
              <w:tc>
                <w:tcPr>
                  <w:tcW w:w="3350" w:type="dxa"/>
                </w:tcPr>
                <w:p w14:paraId="277E8E3A" w14:textId="7C769790" w:rsidR="0390CA80" w:rsidRDefault="3717C6EE" w:rsidP="193A253F">
                  <w:pPr>
                    <w:jc w:val="center"/>
                  </w:pPr>
                  <w:r>
                    <w:t>27</w:t>
                  </w:r>
                </w:p>
              </w:tc>
              <w:tc>
                <w:tcPr>
                  <w:tcW w:w="3397" w:type="dxa"/>
                </w:tcPr>
                <w:p w14:paraId="6F19EFC8" w14:textId="22E41D91" w:rsidR="0390CA80" w:rsidRDefault="0390CA80" w:rsidP="285466BA">
                  <w:pPr>
                    <w:jc w:val="center"/>
                  </w:pPr>
                </w:p>
              </w:tc>
            </w:tr>
            <w:tr w:rsidR="0390CA80" w14:paraId="250BFFFE" w14:textId="77777777" w:rsidTr="660B913A">
              <w:trPr>
                <w:trHeight w:val="300"/>
                <w:jc w:val="center"/>
              </w:trPr>
              <w:tc>
                <w:tcPr>
                  <w:tcW w:w="3350" w:type="dxa"/>
                </w:tcPr>
                <w:p w14:paraId="2D37AFCB" w14:textId="1DCCCE80" w:rsidR="0390CA80" w:rsidRDefault="3717C6EE" w:rsidP="193A253F">
                  <w:pPr>
                    <w:jc w:val="center"/>
                  </w:pPr>
                  <w:r>
                    <w:t>34</w:t>
                  </w:r>
                </w:p>
              </w:tc>
              <w:tc>
                <w:tcPr>
                  <w:tcW w:w="3397" w:type="dxa"/>
                </w:tcPr>
                <w:p w14:paraId="683C0D54" w14:textId="22E41D91" w:rsidR="0390CA80" w:rsidRDefault="0390CA80" w:rsidP="285466BA">
                  <w:pPr>
                    <w:jc w:val="center"/>
                  </w:pPr>
                </w:p>
              </w:tc>
            </w:tr>
            <w:tr w:rsidR="0390CA80" w14:paraId="5289A7C2" w14:textId="77777777" w:rsidTr="660B913A">
              <w:trPr>
                <w:trHeight w:val="300"/>
                <w:jc w:val="center"/>
              </w:trPr>
              <w:tc>
                <w:tcPr>
                  <w:tcW w:w="3350" w:type="dxa"/>
                </w:tcPr>
                <w:p w14:paraId="155D47A1" w14:textId="6A673799" w:rsidR="0390CA80" w:rsidRDefault="3717C6EE" w:rsidP="193A253F">
                  <w:pPr>
                    <w:jc w:val="center"/>
                  </w:pPr>
                  <w:r>
                    <w:t>?</w:t>
                  </w:r>
                </w:p>
              </w:tc>
              <w:tc>
                <w:tcPr>
                  <w:tcW w:w="3397" w:type="dxa"/>
                </w:tcPr>
                <w:p w14:paraId="7E974707" w14:textId="22E41D91" w:rsidR="0390CA80" w:rsidRDefault="0390CA80" w:rsidP="285466BA">
                  <w:pPr>
                    <w:jc w:val="center"/>
                  </w:pPr>
                </w:p>
              </w:tc>
            </w:tr>
            <w:tr w:rsidR="0390CA80" w14:paraId="25B5FFA5" w14:textId="77777777" w:rsidTr="660B913A">
              <w:trPr>
                <w:trHeight w:val="300"/>
                <w:jc w:val="center"/>
              </w:trPr>
              <w:tc>
                <w:tcPr>
                  <w:tcW w:w="3350" w:type="dxa"/>
                </w:tcPr>
                <w:p w14:paraId="792E9E25" w14:textId="02106125" w:rsidR="0390CA80" w:rsidRDefault="3717C6EE" w:rsidP="193A253F">
                  <w:pPr>
                    <w:jc w:val="center"/>
                  </w:pPr>
                  <w:r>
                    <w:t>0</w:t>
                  </w:r>
                </w:p>
              </w:tc>
              <w:tc>
                <w:tcPr>
                  <w:tcW w:w="3397" w:type="dxa"/>
                </w:tcPr>
                <w:p w14:paraId="1A87893B" w14:textId="22E41D91" w:rsidR="0390CA80" w:rsidRDefault="0390CA80" w:rsidP="285466BA">
                  <w:pPr>
                    <w:jc w:val="center"/>
                  </w:pPr>
                </w:p>
              </w:tc>
            </w:tr>
            <w:tr w:rsidR="750CDD29" w14:paraId="113A67DA" w14:textId="77777777" w:rsidTr="660B913A">
              <w:trPr>
                <w:trHeight w:val="300"/>
                <w:jc w:val="center"/>
              </w:trPr>
              <w:tc>
                <w:tcPr>
                  <w:tcW w:w="3350" w:type="dxa"/>
                </w:tcPr>
                <w:p w14:paraId="171FE683" w14:textId="1E6D558F" w:rsidR="34A91891" w:rsidRDefault="34A91891" w:rsidP="750CDD29">
                  <w:pPr>
                    <w:jc w:val="center"/>
                  </w:pPr>
                  <w:r>
                    <w:t>Tiempo fin</w:t>
                  </w:r>
                  <w:r w:rsidR="00FF334F">
                    <w:t>a</w:t>
                  </w:r>
                  <w:r>
                    <w:t>l estimado:</w:t>
                  </w:r>
                </w:p>
              </w:tc>
              <w:tc>
                <w:tcPr>
                  <w:tcW w:w="3397" w:type="dxa"/>
                </w:tcPr>
                <w:p w14:paraId="0CE74B3D" w14:textId="71797EF3" w:rsidR="750CDD29" w:rsidRDefault="750CDD29" w:rsidP="285466BA">
                  <w:pPr>
                    <w:jc w:val="center"/>
                  </w:pPr>
                </w:p>
              </w:tc>
            </w:tr>
          </w:tbl>
          <w:p w14:paraId="44B93BDB" w14:textId="6BF7F018" w:rsidR="0E5F583E" w:rsidRDefault="0E5F583E" w:rsidP="02C21D7D"/>
        </w:tc>
      </w:tr>
      <w:tr w:rsidR="168C725B" w14:paraId="161C7554" w14:textId="77777777" w:rsidTr="168C725B">
        <w:trPr>
          <w:trHeight w:val="300"/>
        </w:trPr>
        <w:tc>
          <w:tcPr>
            <w:tcW w:w="8490" w:type="dxa"/>
            <w:gridSpan w:val="2"/>
          </w:tcPr>
          <w:p w14:paraId="4B2C2A2B" w14:textId="17CB57B8" w:rsidR="168C725B" w:rsidRDefault="5526FD21" w:rsidP="168C725B">
            <w:r>
              <w:t>Prioridad:</w:t>
            </w:r>
          </w:p>
        </w:tc>
      </w:tr>
      <w:tr w:rsidR="5F931F33" w14:paraId="030BFD1C" w14:textId="77777777" w:rsidTr="5F931F33">
        <w:trPr>
          <w:trHeight w:val="300"/>
        </w:trPr>
        <w:tc>
          <w:tcPr>
            <w:tcW w:w="4245" w:type="dxa"/>
          </w:tcPr>
          <w:p w14:paraId="0BA97703" w14:textId="2A6BACFD" w:rsidR="5F931F33" w:rsidRDefault="5F931F33" w:rsidP="5F931F33">
            <w:pPr>
              <w:rPr>
                <w:lang w:val="es-ES"/>
              </w:rPr>
            </w:pPr>
            <w:r w:rsidRPr="5F931F33">
              <w:rPr>
                <w:lang w:val="es-ES"/>
              </w:rPr>
              <w:t>Identificador:</w:t>
            </w:r>
          </w:p>
        </w:tc>
        <w:tc>
          <w:tcPr>
            <w:tcW w:w="4245" w:type="dxa"/>
          </w:tcPr>
          <w:p w14:paraId="59E38BE6" w14:textId="3BFA30F4" w:rsidR="5F931F33" w:rsidRDefault="5F931F33" w:rsidP="5F931F33">
            <w:pPr>
              <w:rPr>
                <w:lang w:val="es-ES"/>
              </w:rPr>
            </w:pPr>
            <w:r w:rsidRPr="5F931F33">
              <w:rPr>
                <w:lang w:val="es-ES"/>
              </w:rPr>
              <w:t>Numero de pag: 1/1</w:t>
            </w:r>
          </w:p>
        </w:tc>
      </w:tr>
    </w:tbl>
    <w:p w14:paraId="6C963788" w14:textId="77777777" w:rsidR="45A91F19" w:rsidRDefault="45A91F19" w:rsidP="5F931F33">
      <w:pPr>
        <w:pStyle w:val="Heading4"/>
        <w:rPr>
          <w:lang w:val="es-ES"/>
        </w:rPr>
      </w:pPr>
      <w:r w:rsidRPr="6FC771E5">
        <w:rPr>
          <w:lang w:val="es-ES"/>
        </w:rPr>
        <w:t>Justificación de sus campos</w:t>
      </w:r>
    </w:p>
    <w:p w14:paraId="1FCCACF7" w14:textId="567263C8" w:rsidR="45A91F19" w:rsidRDefault="45A91F19" w:rsidP="7C45F73F">
      <w:pPr>
        <w:pStyle w:val="ListParagraph"/>
        <w:numPr>
          <w:ilvl w:val="0"/>
          <w:numId w:val="23"/>
        </w:numPr>
        <w:rPr>
          <w:lang w:val="es-ES"/>
        </w:rPr>
      </w:pPr>
      <w:r w:rsidRPr="2633B4D5">
        <w:rPr>
          <w:b/>
          <w:bCs/>
          <w:lang w:val="es-ES"/>
        </w:rPr>
        <w:t>Id</w:t>
      </w:r>
      <w:r w:rsidRPr="5F931F33">
        <w:rPr>
          <w:lang w:val="es-ES"/>
        </w:rPr>
        <w:t xml:space="preserve">: </w:t>
      </w:r>
      <w:r w:rsidR="2F0E4B29" w:rsidRPr="59CF1346">
        <w:rPr>
          <w:lang w:val="es-ES"/>
        </w:rPr>
        <w:t>Eval</w:t>
      </w:r>
      <w:r w:rsidRPr="5F931F33">
        <w:rPr>
          <w:lang w:val="es-ES"/>
        </w:rPr>
        <w:t xml:space="preserve">_Cambio_ + número identificativo. Se emplea con el fin de mantener un registro y una organización de cada una de las </w:t>
      </w:r>
      <w:r w:rsidR="48C09D9C" w:rsidRPr="1046B5B5">
        <w:rPr>
          <w:lang w:val="es-ES"/>
        </w:rPr>
        <w:t>evaluaciones</w:t>
      </w:r>
      <w:r w:rsidRPr="4C949C01">
        <w:rPr>
          <w:lang w:val="es-ES"/>
        </w:rPr>
        <w:t>.</w:t>
      </w:r>
      <w:r w:rsidRPr="5F931F33">
        <w:rPr>
          <w:lang w:val="es-ES"/>
        </w:rPr>
        <w:t xml:space="preserve"> Facilita la búsqueda fácil y directa de cualquier </w:t>
      </w:r>
      <w:r w:rsidR="3CDEE52B" w:rsidRPr="39C1E761">
        <w:rPr>
          <w:lang w:val="es-ES"/>
        </w:rPr>
        <w:t xml:space="preserve">Evaluación </w:t>
      </w:r>
      <w:r w:rsidR="3CDEE52B" w:rsidRPr="2B1C5CDE">
        <w:rPr>
          <w:lang w:val="es-ES"/>
        </w:rPr>
        <w:t>de Propuesta</w:t>
      </w:r>
      <w:r w:rsidRPr="5F931F33">
        <w:rPr>
          <w:lang w:val="es-ES"/>
        </w:rPr>
        <w:t xml:space="preserve"> que se desee examinar durante la evolución del proyecto.</w:t>
      </w:r>
    </w:p>
    <w:p w14:paraId="721B9C1D" w14:textId="07807759" w:rsidR="45A91F19" w:rsidRDefault="45A91F19" w:rsidP="7C45F73F">
      <w:pPr>
        <w:pStyle w:val="ListParagraph"/>
        <w:numPr>
          <w:ilvl w:val="0"/>
          <w:numId w:val="23"/>
        </w:numPr>
        <w:rPr>
          <w:lang w:val="es-ES"/>
        </w:rPr>
      </w:pPr>
      <w:r w:rsidRPr="61ABC5E8">
        <w:rPr>
          <w:b/>
          <w:bCs/>
          <w:lang w:val="es-ES"/>
        </w:rPr>
        <w:t>Fecha</w:t>
      </w:r>
      <w:r w:rsidRPr="5F931F33">
        <w:rPr>
          <w:b/>
          <w:bCs/>
          <w:lang w:val="es-ES"/>
        </w:rPr>
        <w:t>:</w:t>
      </w:r>
      <w:r w:rsidRPr="5F931F33">
        <w:rPr>
          <w:lang w:val="es-ES"/>
        </w:rPr>
        <w:t xml:space="preserve"> Fecha en la que se </w:t>
      </w:r>
      <w:r w:rsidRPr="5E30C1CE">
        <w:rPr>
          <w:lang w:val="es-ES"/>
        </w:rPr>
        <w:t>a</w:t>
      </w:r>
      <w:r w:rsidR="315E3B3E" w:rsidRPr="5E30C1CE">
        <w:rPr>
          <w:lang w:val="es-ES"/>
        </w:rPr>
        <w:t>naliza</w:t>
      </w:r>
      <w:r w:rsidRPr="5F931F33">
        <w:rPr>
          <w:lang w:val="es-ES"/>
        </w:rPr>
        <w:t xml:space="preserve"> el cambio, con formato dd/mm/aaaa. Tiene una utilidad organizativa, ayuda a la búsqueda y organización de </w:t>
      </w:r>
      <w:r w:rsidR="68CBFE7F" w:rsidRPr="5E30C1CE">
        <w:rPr>
          <w:lang w:val="es-ES"/>
        </w:rPr>
        <w:t>evaluaciones</w:t>
      </w:r>
      <w:r w:rsidRPr="5F931F33">
        <w:rPr>
          <w:lang w:val="es-ES"/>
        </w:rPr>
        <w:t>.</w:t>
      </w:r>
    </w:p>
    <w:p w14:paraId="0BF4FD60" w14:textId="4D2D4DF1" w:rsidR="45A91F19" w:rsidRDefault="45A91F19" w:rsidP="7C45F73F">
      <w:pPr>
        <w:pStyle w:val="ListParagraph"/>
        <w:numPr>
          <w:ilvl w:val="0"/>
          <w:numId w:val="23"/>
        </w:numPr>
        <w:rPr>
          <w:lang w:val="es-ES"/>
        </w:rPr>
      </w:pPr>
      <w:r w:rsidRPr="5F931F33">
        <w:rPr>
          <w:b/>
          <w:bCs/>
          <w:lang w:val="es-ES"/>
        </w:rPr>
        <w:t>Nombre</w:t>
      </w:r>
      <w:r w:rsidRPr="5F931F33">
        <w:rPr>
          <w:lang w:val="es-ES"/>
        </w:rPr>
        <w:t>: Individuo que ha formulado la solicitud de cambio, ya sea un integrante del grupo de desarrollo del proyecto en cuestión o un cliente que presenta un informe de problemas o una sugerencia de mejora.</w:t>
      </w:r>
    </w:p>
    <w:p w14:paraId="5D58075D" w14:textId="4CDBE006" w:rsidR="3D24B4A5" w:rsidRDefault="1D1A5057" w:rsidP="3D24B4A5">
      <w:pPr>
        <w:pStyle w:val="ListParagraph"/>
        <w:numPr>
          <w:ilvl w:val="0"/>
          <w:numId w:val="23"/>
        </w:numPr>
        <w:rPr>
          <w:lang w:val="es-ES"/>
        </w:rPr>
      </w:pPr>
      <w:r w:rsidRPr="4C2928BD">
        <w:rPr>
          <w:b/>
          <w:lang w:val="es-ES"/>
        </w:rPr>
        <w:t>Propuesta</w:t>
      </w:r>
      <w:r w:rsidRPr="3C586089">
        <w:rPr>
          <w:lang w:val="es-ES"/>
        </w:rPr>
        <w:t xml:space="preserve">: nombre identificador de la propuesta que se está </w:t>
      </w:r>
      <w:r w:rsidRPr="38DC6050">
        <w:rPr>
          <w:lang w:val="es-ES"/>
        </w:rPr>
        <w:t xml:space="preserve">evaluando, que sirve </w:t>
      </w:r>
      <w:r w:rsidRPr="5D28F6E5">
        <w:rPr>
          <w:lang w:val="es-ES"/>
        </w:rPr>
        <w:t xml:space="preserve">para </w:t>
      </w:r>
      <w:r w:rsidRPr="1C5D93D3">
        <w:rPr>
          <w:lang w:val="es-ES"/>
        </w:rPr>
        <w:t>referencia</w:t>
      </w:r>
      <w:r w:rsidR="7746DDCD" w:rsidRPr="1C5D93D3">
        <w:rPr>
          <w:lang w:val="es-ES"/>
        </w:rPr>
        <w:t>r</w:t>
      </w:r>
      <w:r w:rsidRPr="5D28F6E5">
        <w:rPr>
          <w:lang w:val="es-ES"/>
        </w:rPr>
        <w:t xml:space="preserve"> la </w:t>
      </w:r>
      <w:r w:rsidRPr="0900FCE8">
        <w:rPr>
          <w:lang w:val="es-ES"/>
        </w:rPr>
        <w:t>“</w:t>
      </w:r>
      <w:r w:rsidRPr="406C2F78">
        <w:rPr>
          <w:lang w:val="es-ES"/>
        </w:rPr>
        <w:t xml:space="preserve">Propuesta de </w:t>
      </w:r>
      <w:r w:rsidRPr="1CD52282">
        <w:rPr>
          <w:lang w:val="es-ES"/>
        </w:rPr>
        <w:t>Cambios”.</w:t>
      </w:r>
    </w:p>
    <w:p w14:paraId="1D440DC9" w14:textId="420AC459" w:rsidR="45A91F19" w:rsidRDefault="45A91F19" w:rsidP="7C45F73F">
      <w:pPr>
        <w:pStyle w:val="ListParagraph"/>
        <w:numPr>
          <w:ilvl w:val="0"/>
          <w:numId w:val="23"/>
        </w:numPr>
        <w:rPr>
          <w:lang w:val="es-ES"/>
        </w:rPr>
      </w:pPr>
      <w:r w:rsidRPr="0931F679">
        <w:rPr>
          <w:b/>
          <w:bCs/>
          <w:lang w:val="es-ES"/>
        </w:rPr>
        <w:t>Descripción</w:t>
      </w:r>
      <w:r w:rsidRPr="5F931F33">
        <w:rPr>
          <w:b/>
          <w:bCs/>
          <w:lang w:val="es-ES"/>
        </w:rPr>
        <w:t>:</w:t>
      </w:r>
      <w:r w:rsidRPr="5F931F33">
        <w:rPr>
          <w:lang w:val="es-ES"/>
        </w:rPr>
        <w:t xml:space="preserve"> 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14:paraId="2EF6B774" w14:textId="27FD3D64" w:rsidR="7BDE9C3A" w:rsidRDefault="7BDE9C3A" w:rsidP="2F1A5D6F">
      <w:pPr>
        <w:pStyle w:val="ListParagraph"/>
        <w:numPr>
          <w:ilvl w:val="0"/>
          <w:numId w:val="23"/>
        </w:numPr>
        <w:rPr>
          <w:lang w:val="es-ES"/>
        </w:rPr>
      </w:pPr>
      <w:r w:rsidRPr="5B7A5816">
        <w:rPr>
          <w:b/>
          <w:lang w:val="es-ES"/>
        </w:rPr>
        <w:t>Alcance de los cambios:</w:t>
      </w:r>
      <w:r w:rsidRPr="7457D5FA">
        <w:rPr>
          <w:lang w:val="es-ES"/>
        </w:rPr>
        <w:t xml:space="preserve"> </w:t>
      </w:r>
      <w:r w:rsidRPr="41BF7D15">
        <w:rPr>
          <w:lang w:val="es-ES"/>
        </w:rPr>
        <w:t xml:space="preserve">Se explica que </w:t>
      </w:r>
      <w:r w:rsidRPr="3DB98EFE">
        <w:rPr>
          <w:lang w:val="es-ES"/>
        </w:rPr>
        <w:t xml:space="preserve">partes del proyecto se </w:t>
      </w:r>
      <w:r w:rsidRPr="2D685A09">
        <w:rPr>
          <w:lang w:val="es-ES"/>
        </w:rPr>
        <w:t xml:space="preserve">modificarán durante </w:t>
      </w:r>
      <w:r w:rsidR="1D736045" w:rsidRPr="2D685A09">
        <w:rPr>
          <w:lang w:val="es-ES"/>
        </w:rPr>
        <w:t xml:space="preserve">la implementación del </w:t>
      </w:r>
      <w:r w:rsidR="1D736045" w:rsidRPr="5B7A5816">
        <w:rPr>
          <w:lang w:val="es-ES"/>
        </w:rPr>
        <w:t>cambio.</w:t>
      </w:r>
    </w:p>
    <w:p w14:paraId="4E33C0C9" w14:textId="39FB56D5" w:rsidR="18E3A203" w:rsidRDefault="1D736045" w:rsidP="1A338B09">
      <w:pPr>
        <w:pStyle w:val="ListParagraph"/>
        <w:numPr>
          <w:ilvl w:val="0"/>
          <w:numId w:val="23"/>
        </w:numPr>
        <w:rPr>
          <w:lang w:val="es-ES"/>
        </w:rPr>
      </w:pPr>
      <w:r w:rsidRPr="7EDD771E">
        <w:rPr>
          <w:b/>
          <w:bCs/>
          <w:lang w:val="es-ES"/>
        </w:rPr>
        <w:t xml:space="preserve">Costes: </w:t>
      </w:r>
      <w:r w:rsidRPr="7EDD771E">
        <w:rPr>
          <w:lang w:val="es-ES"/>
        </w:rPr>
        <w:t xml:space="preserve">temporal </w:t>
      </w:r>
      <w:r w:rsidR="18E3A203" w:rsidRPr="7EDD771E">
        <w:rPr>
          <w:lang w:val="es-ES"/>
        </w:rPr>
        <w:t>de capital en euros. Analiza los recursos que se van a gastar al implementar este cambio.</w:t>
      </w:r>
    </w:p>
    <w:p w14:paraId="3B80B8A0" w14:textId="6ADF5BB7" w:rsidR="62CA0AB4" w:rsidRDefault="68C21CFC" w:rsidP="62CA0AB4">
      <w:pPr>
        <w:pStyle w:val="ListParagraph"/>
        <w:numPr>
          <w:ilvl w:val="0"/>
          <w:numId w:val="23"/>
        </w:numPr>
        <w:rPr>
          <w:lang w:val="es-ES"/>
        </w:rPr>
      </w:pPr>
      <w:r w:rsidRPr="54CCD427">
        <w:rPr>
          <w:b/>
          <w:bCs/>
          <w:lang w:val="es-ES"/>
        </w:rPr>
        <w:t>Tabla de votaciones</w:t>
      </w:r>
      <w:r w:rsidRPr="54CCD427">
        <w:rPr>
          <w:lang w:val="es-ES"/>
        </w:rPr>
        <w:t xml:space="preserve">: </w:t>
      </w:r>
      <w:r w:rsidR="15377308" w:rsidRPr="54CCD427">
        <w:rPr>
          <w:lang w:val="es-ES"/>
        </w:rPr>
        <w:t>son los resultados de la última votación</w:t>
      </w:r>
      <w:r w:rsidRPr="54CCD427">
        <w:rPr>
          <w:lang w:val="es-ES"/>
        </w:rPr>
        <w:t xml:space="preserve"> del proceso Poker</w:t>
      </w:r>
      <w:r w:rsidR="383DEEEF" w:rsidRPr="54CCD427">
        <w:rPr>
          <w:lang w:val="es-ES"/>
        </w:rPr>
        <w:t xml:space="preserve"> </w:t>
      </w:r>
      <w:r w:rsidRPr="54CCD427">
        <w:rPr>
          <w:lang w:val="es-ES"/>
        </w:rPr>
        <w:t>Scrum que se lleva a cabo en esta actividad</w:t>
      </w:r>
      <w:r w:rsidR="01EFE737" w:rsidRPr="54CCD427">
        <w:rPr>
          <w:lang w:val="es-ES"/>
        </w:rPr>
        <w:t>, en esta tabla se presentan los resultados obtenidos</w:t>
      </w:r>
      <w:r w:rsidR="2453E901" w:rsidRPr="54CCD427">
        <w:rPr>
          <w:lang w:val="es-ES"/>
        </w:rPr>
        <w:t>,</w:t>
      </w:r>
      <w:r w:rsidR="423B7A8B" w:rsidRPr="54CCD427">
        <w:rPr>
          <w:lang w:val="es-ES"/>
        </w:rPr>
        <w:t xml:space="preserve"> </w:t>
      </w:r>
      <w:r w:rsidR="2453E901" w:rsidRPr="54CCD427">
        <w:rPr>
          <w:lang w:val="es-ES"/>
        </w:rPr>
        <w:t>junto con el tiempo final estimado,</w:t>
      </w:r>
      <w:r w:rsidR="423B7A8B" w:rsidRPr="54CCD427">
        <w:rPr>
          <w:lang w:val="es-ES"/>
        </w:rPr>
        <w:t xml:space="preserve"> a partir de los cuales se decide el nivel de prioridad de la tarea.</w:t>
      </w:r>
      <w:r w:rsidR="1A302B68" w:rsidRPr="54CCD427">
        <w:rPr>
          <w:lang w:val="es-ES"/>
        </w:rPr>
        <w:t xml:space="preserve"> Esta característica explica cuál sería el coste temporal de</w:t>
      </w:r>
      <w:r w:rsidR="79E6B1EE" w:rsidRPr="54CCD427">
        <w:rPr>
          <w:lang w:val="es-ES"/>
        </w:rPr>
        <w:t>l cambio.</w:t>
      </w:r>
    </w:p>
    <w:p w14:paraId="12BC9435" w14:textId="0C81CD24" w:rsidR="18E3A203" w:rsidRDefault="18E3A203" w:rsidP="7EDD771E">
      <w:pPr>
        <w:pStyle w:val="ListParagraph"/>
        <w:numPr>
          <w:ilvl w:val="0"/>
          <w:numId w:val="23"/>
        </w:numPr>
        <w:rPr>
          <w:lang w:val="es-ES"/>
        </w:rPr>
      </w:pPr>
      <w:r w:rsidRPr="19B19EBE">
        <w:rPr>
          <w:b/>
          <w:bCs/>
          <w:lang w:val="es-ES"/>
        </w:rPr>
        <w:t>Prioridad:</w:t>
      </w:r>
      <w:r w:rsidRPr="7EDD771E">
        <w:rPr>
          <w:lang w:val="es-ES"/>
        </w:rPr>
        <w:t xml:space="preserve"> </w:t>
      </w:r>
      <w:r w:rsidR="4CFAA7D8" w:rsidRPr="1A2AA164">
        <w:rPr>
          <w:lang w:val="es-ES"/>
        </w:rPr>
        <w:t xml:space="preserve">Nivel de </w:t>
      </w:r>
      <w:r w:rsidR="4CFAA7D8" w:rsidRPr="721D13A6">
        <w:rPr>
          <w:lang w:val="es-ES"/>
        </w:rPr>
        <w:t xml:space="preserve">importancia que </w:t>
      </w:r>
      <w:r w:rsidR="4CFAA7D8" w:rsidRPr="0E527DE7">
        <w:rPr>
          <w:lang w:val="es-ES"/>
        </w:rPr>
        <w:t xml:space="preserve">tiene </w:t>
      </w:r>
      <w:r w:rsidR="4CFAA7D8" w:rsidRPr="344ABEEE">
        <w:rPr>
          <w:lang w:val="es-ES"/>
        </w:rPr>
        <w:t xml:space="preserve">el cambio </w:t>
      </w:r>
      <w:r w:rsidR="4CFAA7D8" w:rsidRPr="1BDFCCF3">
        <w:rPr>
          <w:lang w:val="es-ES"/>
        </w:rPr>
        <w:t>tras evaluarse su coste</w:t>
      </w:r>
      <w:r w:rsidR="51BA70C7" w:rsidRPr="1479828A">
        <w:rPr>
          <w:lang w:val="es-ES"/>
        </w:rPr>
        <w:t xml:space="preserve"> </w:t>
      </w:r>
      <w:r w:rsidR="51BA70C7" w:rsidRPr="78929055">
        <w:rPr>
          <w:lang w:val="es-ES"/>
        </w:rPr>
        <w:t>de capital</w:t>
      </w:r>
      <w:r w:rsidR="259A220E" w:rsidRPr="0868E830">
        <w:rPr>
          <w:lang w:val="es-ES"/>
        </w:rPr>
        <w:t>,</w:t>
      </w:r>
      <w:r w:rsidR="4CFAA7D8" w:rsidRPr="5DE63C34">
        <w:rPr>
          <w:lang w:val="es-ES"/>
        </w:rPr>
        <w:t xml:space="preserve"> </w:t>
      </w:r>
      <w:r w:rsidR="64FDCDB2" w:rsidRPr="1C5D93D3">
        <w:rPr>
          <w:lang w:val="es-ES"/>
        </w:rPr>
        <w:t>s</w:t>
      </w:r>
      <w:r w:rsidR="4CFAA7D8" w:rsidRPr="1C5D93D3">
        <w:rPr>
          <w:lang w:val="es-ES"/>
        </w:rPr>
        <w:t>u</w:t>
      </w:r>
      <w:r w:rsidR="4CFAA7D8" w:rsidRPr="39E2FC49">
        <w:rPr>
          <w:lang w:val="es-ES"/>
        </w:rPr>
        <w:t xml:space="preserve"> alcance,</w:t>
      </w:r>
      <w:r w:rsidR="4CFAA7D8" w:rsidRPr="58525E94">
        <w:rPr>
          <w:lang w:val="es-ES"/>
        </w:rPr>
        <w:t xml:space="preserve"> junto con sus </w:t>
      </w:r>
      <w:r w:rsidR="4CFAA7D8" w:rsidRPr="55429150">
        <w:rPr>
          <w:lang w:val="es-ES"/>
        </w:rPr>
        <w:t>riesgos</w:t>
      </w:r>
      <w:r w:rsidR="133F7F08" w:rsidRPr="211FC186">
        <w:rPr>
          <w:lang w:val="es-ES"/>
        </w:rPr>
        <w:t xml:space="preserve"> y los resultados </w:t>
      </w:r>
      <w:r w:rsidR="1E0A6A2C" w:rsidRPr="19B19EBE">
        <w:rPr>
          <w:lang w:val="es-ES"/>
        </w:rPr>
        <w:t xml:space="preserve">del tiempo estimado </w:t>
      </w:r>
      <w:r w:rsidR="133F7F08" w:rsidRPr="19B19EBE">
        <w:rPr>
          <w:lang w:val="es-ES"/>
        </w:rPr>
        <w:t>obtenidos</w:t>
      </w:r>
      <w:r w:rsidR="133F7F08" w:rsidRPr="211FC186">
        <w:rPr>
          <w:lang w:val="es-ES"/>
        </w:rPr>
        <w:t xml:space="preserve"> </w:t>
      </w:r>
      <w:r w:rsidR="133F7F08" w:rsidRPr="6FB8FF45">
        <w:rPr>
          <w:lang w:val="es-ES"/>
        </w:rPr>
        <w:t>tras</w:t>
      </w:r>
      <w:r w:rsidR="133F7F08" w:rsidRPr="7C6DE867">
        <w:rPr>
          <w:lang w:val="es-ES"/>
        </w:rPr>
        <w:t xml:space="preserve"> el proceso de </w:t>
      </w:r>
      <w:r w:rsidR="133F7F08" w:rsidRPr="16D2FCE1">
        <w:rPr>
          <w:lang w:val="es-ES"/>
        </w:rPr>
        <w:t>Poker Scrum</w:t>
      </w:r>
      <w:r w:rsidR="133F7F08" w:rsidRPr="7C6DE867">
        <w:rPr>
          <w:lang w:val="es-ES"/>
        </w:rPr>
        <w:t>.</w:t>
      </w:r>
    </w:p>
    <w:p w14:paraId="71F63B8D" w14:textId="1E3E13E6" w:rsidR="45A91F19" w:rsidRDefault="45A91F19" w:rsidP="7C45F73F">
      <w:pPr>
        <w:pStyle w:val="ListParagraph"/>
        <w:numPr>
          <w:ilvl w:val="0"/>
          <w:numId w:val="23"/>
        </w:numPr>
        <w:rPr>
          <w:lang w:val="es-ES"/>
        </w:rPr>
      </w:pPr>
      <w:r w:rsidRPr="5F931F33">
        <w:rPr>
          <w:b/>
          <w:bCs/>
          <w:lang w:val="es-ES"/>
        </w:rPr>
        <w:t>Pie de plantilla</w:t>
      </w:r>
      <w:r w:rsidRPr="5F931F33">
        <w:rPr>
          <w:lang w:val="es-ES"/>
        </w:rPr>
        <w:t xml:space="preserve">: Identificador y número de página. Permite organizar y </w:t>
      </w:r>
      <w:r w:rsidRPr="1C5D93D3">
        <w:rPr>
          <w:lang w:val="es-ES"/>
        </w:rPr>
        <w:t>rastrea</w:t>
      </w:r>
      <w:r w:rsidR="443E051A" w:rsidRPr="1C5D93D3">
        <w:rPr>
          <w:lang w:val="es-ES"/>
        </w:rPr>
        <w:t>r</w:t>
      </w:r>
      <w:r w:rsidRPr="5F931F33">
        <w:rPr>
          <w:lang w:val="es-ES"/>
        </w:rPr>
        <w:t xml:space="preserve"> propuestas.</w:t>
      </w:r>
    </w:p>
    <w:p w14:paraId="3D51207D" w14:textId="77777777" w:rsidR="005C6A4A" w:rsidRDefault="005C6A4A" w:rsidP="00AB2E8E">
      <w:pPr>
        <w:pStyle w:val="ListParagraph"/>
        <w:rPr>
          <w:lang w:val="es-ES"/>
        </w:rPr>
      </w:pPr>
    </w:p>
    <w:p w14:paraId="5032B626" w14:textId="33139AF4" w:rsidR="5F931F33" w:rsidRDefault="5EF29B5E" w:rsidP="7404CB62">
      <w:pPr>
        <w:pStyle w:val="Heading3"/>
        <w:rPr>
          <w:lang w:val="es-ES"/>
        </w:rPr>
      </w:pPr>
      <w:bookmarkStart w:id="72" w:name="_Toc1715614881"/>
      <w:bookmarkStart w:id="73" w:name="_Toc1041631557"/>
      <w:bookmarkStart w:id="74" w:name="_Toc862331349"/>
      <w:r w:rsidRPr="7741F1B8">
        <w:rPr>
          <w:lang w:val="es-ES"/>
        </w:rPr>
        <w:t>Plantilla C: Res</w:t>
      </w:r>
      <w:r w:rsidR="58C6196D" w:rsidRPr="7741F1B8">
        <w:rPr>
          <w:lang w:val="es-ES"/>
        </w:rPr>
        <w:t>olución de la propuesta</w:t>
      </w:r>
      <w:bookmarkEnd w:id="72"/>
      <w:bookmarkEnd w:id="73"/>
      <w:bookmarkEnd w:id="74"/>
    </w:p>
    <w:p w14:paraId="48CAEA09" w14:textId="77777777" w:rsidR="5F931F33" w:rsidRDefault="5EF29B5E" w:rsidP="7404CB62">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7404CB62" w14:paraId="63C4DB69" w14:textId="77777777" w:rsidTr="7404CB62">
        <w:trPr>
          <w:trHeight w:val="300"/>
        </w:trPr>
        <w:tc>
          <w:tcPr>
            <w:tcW w:w="4245" w:type="dxa"/>
          </w:tcPr>
          <w:p w14:paraId="38284437" w14:textId="473E760C" w:rsidR="7404CB62" w:rsidRDefault="7404CB62" w:rsidP="7404CB62">
            <w:pPr>
              <w:rPr>
                <w:lang w:val="es-ES"/>
              </w:rPr>
            </w:pPr>
            <w:r w:rsidRPr="7404CB62">
              <w:rPr>
                <w:lang w:val="es-ES"/>
              </w:rPr>
              <w:t xml:space="preserve">Id: </w:t>
            </w:r>
            <w:r w:rsidR="750562B7" w:rsidRPr="047DD3D6">
              <w:rPr>
                <w:lang w:val="es-ES"/>
              </w:rPr>
              <w:t>Resolucion</w:t>
            </w:r>
            <w:r w:rsidRPr="7404CB62">
              <w:rPr>
                <w:lang w:val="es-ES"/>
              </w:rPr>
              <w:t>_Cambio_001</w:t>
            </w:r>
          </w:p>
        </w:tc>
        <w:tc>
          <w:tcPr>
            <w:tcW w:w="4245" w:type="dxa"/>
          </w:tcPr>
          <w:p w14:paraId="2B8D1458" w14:textId="7B35A46A" w:rsidR="7404CB62" w:rsidRDefault="7404CB62" w:rsidP="7404CB62">
            <w:pPr>
              <w:rPr>
                <w:lang w:val="es-ES"/>
              </w:rPr>
            </w:pPr>
            <w:r w:rsidRPr="7404CB62">
              <w:rPr>
                <w:lang w:val="es-ES"/>
              </w:rPr>
              <w:t>Fecha: dd/mm/aaaa</w:t>
            </w:r>
          </w:p>
        </w:tc>
      </w:tr>
      <w:tr w:rsidR="7404CB62" w14:paraId="4B6BE8B0" w14:textId="77777777" w:rsidTr="224FA4F4">
        <w:trPr>
          <w:trHeight w:val="300"/>
        </w:trPr>
        <w:tc>
          <w:tcPr>
            <w:tcW w:w="4245" w:type="dxa"/>
          </w:tcPr>
          <w:p w14:paraId="06C50BA4" w14:textId="77777777" w:rsidR="00082F2B" w:rsidRDefault="00082F2B"/>
        </w:tc>
        <w:tc>
          <w:tcPr>
            <w:tcW w:w="4245" w:type="dxa"/>
          </w:tcPr>
          <w:p w14:paraId="0B2D3504" w14:textId="08C97F2C" w:rsidR="5FCFA826" w:rsidRPr="224FA4F4" w:rsidRDefault="5FCFA826" w:rsidP="224FA4F4">
            <w:pPr>
              <w:rPr>
                <w:lang w:val="es-ES"/>
              </w:rPr>
            </w:pPr>
            <w:r w:rsidRPr="33C5272E">
              <w:rPr>
                <w:lang w:val="es-ES"/>
              </w:rPr>
              <w:t>Propuesta</w:t>
            </w:r>
            <w:r w:rsidRPr="3A0E8E6D">
              <w:rPr>
                <w:lang w:val="es-ES"/>
              </w:rPr>
              <w:t>:</w:t>
            </w:r>
            <w:r w:rsidRPr="4A420879">
              <w:rPr>
                <w:lang w:val="es-ES"/>
              </w:rPr>
              <w:t xml:space="preserve"> Id_propuesta</w:t>
            </w:r>
          </w:p>
        </w:tc>
      </w:tr>
      <w:tr w:rsidR="7404CB62" w14:paraId="429F403A" w14:textId="77777777" w:rsidTr="7404CB62">
        <w:trPr>
          <w:trHeight w:val="300"/>
        </w:trPr>
        <w:tc>
          <w:tcPr>
            <w:tcW w:w="8490" w:type="dxa"/>
            <w:gridSpan w:val="2"/>
          </w:tcPr>
          <w:p w14:paraId="1132213B" w14:textId="198907A7" w:rsidR="7404CB62" w:rsidRDefault="7404CB62" w:rsidP="7404CB62">
            <w:pPr>
              <w:rPr>
                <w:lang w:val="es-ES"/>
              </w:rPr>
            </w:pPr>
            <w:r w:rsidRPr="7404CB62">
              <w:rPr>
                <w:lang w:val="es-ES"/>
              </w:rPr>
              <w:t>Descripción:</w:t>
            </w:r>
          </w:p>
          <w:p w14:paraId="446A9C09" w14:textId="4D8372E2" w:rsidR="7404CB62" w:rsidRDefault="7404CB62" w:rsidP="7404CB62">
            <w:pPr>
              <w:rPr>
                <w:lang w:val="es-ES"/>
              </w:rPr>
            </w:pPr>
          </w:p>
          <w:p w14:paraId="6E06847C" w14:textId="0FF982A1" w:rsidR="7404CB62" w:rsidRDefault="7404CB62" w:rsidP="7404CB62">
            <w:pPr>
              <w:rPr>
                <w:lang w:val="es-ES"/>
              </w:rPr>
            </w:pPr>
          </w:p>
          <w:p w14:paraId="77711F65" w14:textId="15120589" w:rsidR="7404CB62" w:rsidRDefault="7404CB62" w:rsidP="7404CB62">
            <w:pPr>
              <w:rPr>
                <w:lang w:val="es-ES"/>
              </w:rPr>
            </w:pPr>
          </w:p>
        </w:tc>
      </w:tr>
      <w:tr w:rsidR="060408AA" w14:paraId="01994751" w14:textId="77777777" w:rsidTr="060408AA">
        <w:trPr>
          <w:trHeight w:val="300"/>
        </w:trPr>
        <w:tc>
          <w:tcPr>
            <w:tcW w:w="8490" w:type="dxa"/>
            <w:gridSpan w:val="2"/>
          </w:tcPr>
          <w:p w14:paraId="53381B0F" w14:textId="6A8B1D4F" w:rsidR="060408AA" w:rsidRDefault="1F72C16C" w:rsidP="060408AA">
            <w:pPr>
              <w:rPr>
                <w:lang w:val="es-ES"/>
              </w:rPr>
            </w:pPr>
            <w:r w:rsidRPr="6E93973C">
              <w:rPr>
                <w:lang w:val="es-ES"/>
              </w:rPr>
              <w:t xml:space="preserve">Resolución: </w:t>
            </w:r>
            <w:r w:rsidRPr="6012B80E">
              <w:rPr>
                <w:i/>
                <w:lang w:val="es-ES"/>
              </w:rPr>
              <w:t>Aceptado/</w:t>
            </w:r>
            <w:r w:rsidRPr="6012B80E">
              <w:rPr>
                <w:i/>
                <w:iCs/>
                <w:lang w:val="es-ES"/>
              </w:rPr>
              <w:t>Rechazado</w:t>
            </w:r>
          </w:p>
        </w:tc>
      </w:tr>
      <w:tr w:rsidR="7404CB62" w14:paraId="0596F047" w14:textId="77777777" w:rsidTr="7404CB62">
        <w:trPr>
          <w:trHeight w:val="300"/>
        </w:trPr>
        <w:tc>
          <w:tcPr>
            <w:tcW w:w="4245" w:type="dxa"/>
          </w:tcPr>
          <w:p w14:paraId="716B9ADA" w14:textId="2A6BACFD" w:rsidR="7404CB62" w:rsidRDefault="7404CB62" w:rsidP="7404CB62">
            <w:pPr>
              <w:rPr>
                <w:lang w:val="es-ES"/>
              </w:rPr>
            </w:pPr>
            <w:r w:rsidRPr="7404CB62">
              <w:rPr>
                <w:lang w:val="es-ES"/>
              </w:rPr>
              <w:t>Identificador:</w:t>
            </w:r>
          </w:p>
        </w:tc>
        <w:tc>
          <w:tcPr>
            <w:tcW w:w="4245" w:type="dxa"/>
          </w:tcPr>
          <w:p w14:paraId="23EB69C7" w14:textId="3BFA30F4" w:rsidR="7404CB62" w:rsidRDefault="7404CB62" w:rsidP="7404CB62">
            <w:pPr>
              <w:rPr>
                <w:lang w:val="es-ES"/>
              </w:rPr>
            </w:pPr>
            <w:r w:rsidRPr="7404CB62">
              <w:rPr>
                <w:lang w:val="es-ES"/>
              </w:rPr>
              <w:t>Numero de pag: 1/1</w:t>
            </w:r>
          </w:p>
        </w:tc>
      </w:tr>
    </w:tbl>
    <w:p w14:paraId="00716451" w14:textId="77777777" w:rsidR="5F931F33" w:rsidRDefault="5EF29B5E" w:rsidP="7404CB62">
      <w:pPr>
        <w:pStyle w:val="Heading4"/>
        <w:rPr>
          <w:lang w:val="es-ES"/>
        </w:rPr>
      </w:pPr>
      <w:r w:rsidRPr="6FC771E5">
        <w:rPr>
          <w:lang w:val="es-ES"/>
        </w:rPr>
        <w:t>Justificación de sus campos</w:t>
      </w:r>
    </w:p>
    <w:p w14:paraId="579AE067" w14:textId="5D340C01" w:rsidR="5F931F33" w:rsidRDefault="5EF29B5E" w:rsidP="3DCC2B96">
      <w:pPr>
        <w:pStyle w:val="ListParagraph"/>
        <w:numPr>
          <w:ilvl w:val="0"/>
          <w:numId w:val="26"/>
        </w:numPr>
        <w:rPr>
          <w:lang w:val="es-ES"/>
        </w:rPr>
      </w:pPr>
      <w:r w:rsidRPr="7404CB62">
        <w:rPr>
          <w:b/>
          <w:bCs/>
          <w:lang w:val="es-ES"/>
        </w:rPr>
        <w:t>Id</w:t>
      </w:r>
      <w:r w:rsidRPr="7404CB62">
        <w:rPr>
          <w:lang w:val="es-ES"/>
        </w:rPr>
        <w:t xml:space="preserve">: </w:t>
      </w:r>
      <w:r w:rsidR="180F9332" w:rsidRPr="6F74D732">
        <w:rPr>
          <w:lang w:val="es-ES"/>
        </w:rPr>
        <w:t>Resolucion</w:t>
      </w:r>
      <w:r w:rsidRPr="7404CB62">
        <w:rPr>
          <w:lang w:val="es-ES"/>
        </w:rPr>
        <w:t xml:space="preserve">_Cambio_ + número identificativo. Se emplea con el fin de mantener un registro y una organización de cada una de las </w:t>
      </w:r>
      <w:r w:rsidR="59676940" w:rsidRPr="66889BD3">
        <w:rPr>
          <w:lang w:val="es-ES"/>
        </w:rPr>
        <w:t>propuestas</w:t>
      </w:r>
      <w:r w:rsidRPr="66889BD3">
        <w:rPr>
          <w:lang w:val="es-ES"/>
        </w:rPr>
        <w:t>.</w:t>
      </w:r>
      <w:r w:rsidRPr="7404CB62">
        <w:rPr>
          <w:lang w:val="es-ES"/>
        </w:rPr>
        <w:t xml:space="preserve"> </w:t>
      </w:r>
    </w:p>
    <w:p w14:paraId="0F9EB47E" w14:textId="489C13E3" w:rsidR="5F931F33" w:rsidRDefault="5EF29B5E" w:rsidP="3DCC2B96">
      <w:pPr>
        <w:pStyle w:val="ListParagraph"/>
        <w:numPr>
          <w:ilvl w:val="0"/>
          <w:numId w:val="26"/>
        </w:numPr>
        <w:rPr>
          <w:lang w:val="es-ES"/>
        </w:rPr>
      </w:pPr>
      <w:r w:rsidRPr="7404CB62">
        <w:rPr>
          <w:b/>
          <w:bCs/>
          <w:lang w:val="es-ES"/>
        </w:rPr>
        <w:t>Fecha:</w:t>
      </w:r>
      <w:r w:rsidRPr="7404CB62">
        <w:rPr>
          <w:lang w:val="es-ES"/>
        </w:rPr>
        <w:t xml:space="preserve"> Fecha en la que se </w:t>
      </w:r>
      <w:r w:rsidR="3DAE4A8D" w:rsidRPr="3C4EE067">
        <w:rPr>
          <w:lang w:val="es-ES"/>
        </w:rPr>
        <w:t>acepta o deniega</w:t>
      </w:r>
      <w:r w:rsidRPr="7404CB62">
        <w:rPr>
          <w:lang w:val="es-ES"/>
        </w:rPr>
        <w:t xml:space="preserve"> el cambio, con formato dd/mm/aaaa. Tiene una utilidad organizativa, ayuda a la búsqueda y organización de </w:t>
      </w:r>
      <w:r w:rsidR="55DD55D2" w:rsidRPr="018C58F3">
        <w:rPr>
          <w:lang w:val="es-ES"/>
        </w:rPr>
        <w:t>resoluciones</w:t>
      </w:r>
      <w:r w:rsidRPr="7404CB62">
        <w:rPr>
          <w:lang w:val="es-ES"/>
        </w:rPr>
        <w:t>.</w:t>
      </w:r>
    </w:p>
    <w:p w14:paraId="450C18A9" w14:textId="598FD953" w:rsidR="5F931F33" w:rsidRDefault="5EF29B5E" w:rsidP="3DCC2B96">
      <w:pPr>
        <w:pStyle w:val="ListParagraph"/>
        <w:numPr>
          <w:ilvl w:val="0"/>
          <w:numId w:val="26"/>
        </w:numPr>
        <w:rPr>
          <w:lang w:val="es-ES"/>
        </w:rPr>
      </w:pPr>
      <w:r w:rsidRPr="7404CB62">
        <w:rPr>
          <w:b/>
          <w:bCs/>
          <w:lang w:val="es-ES"/>
        </w:rPr>
        <w:t>Nombre</w:t>
      </w:r>
      <w:r w:rsidRPr="7404CB62">
        <w:rPr>
          <w:lang w:val="es-ES"/>
        </w:rPr>
        <w:t>: Individuo que ha formulado la solicitud de cambio, ya sea un integrante del grupo de desarrollo del proyecto en cuestión o un cliente que presenta un informe de problemas o una sugerencia de mejora.</w:t>
      </w:r>
    </w:p>
    <w:p w14:paraId="7BB4693F" w14:textId="1F7FB278" w:rsidR="2CC3A59F" w:rsidRDefault="22681009" w:rsidP="2CC3A59F">
      <w:pPr>
        <w:pStyle w:val="ListParagraph"/>
        <w:numPr>
          <w:ilvl w:val="0"/>
          <w:numId w:val="26"/>
        </w:numPr>
        <w:rPr>
          <w:lang w:val="es-ES"/>
        </w:rPr>
      </w:pPr>
      <w:r w:rsidRPr="38ECD1D9">
        <w:rPr>
          <w:b/>
          <w:bCs/>
          <w:lang w:val="es-ES"/>
        </w:rPr>
        <w:t>Propuesta</w:t>
      </w:r>
      <w:r w:rsidRPr="38ECD1D9">
        <w:rPr>
          <w:lang w:val="es-ES"/>
        </w:rPr>
        <w:t xml:space="preserve">: nombre identificador de la propuesta, que sirve para </w:t>
      </w:r>
      <w:r w:rsidRPr="1C5D93D3">
        <w:rPr>
          <w:lang w:val="es-ES"/>
        </w:rPr>
        <w:t>referencia</w:t>
      </w:r>
      <w:r w:rsidR="4E17937C" w:rsidRPr="1C5D93D3">
        <w:rPr>
          <w:lang w:val="es-ES"/>
        </w:rPr>
        <w:t>r</w:t>
      </w:r>
      <w:r w:rsidRPr="38ECD1D9">
        <w:rPr>
          <w:lang w:val="es-ES"/>
        </w:rPr>
        <w:t xml:space="preserve"> la “Propuesta de Cambios”.</w:t>
      </w:r>
    </w:p>
    <w:p w14:paraId="6D46F9E9" w14:textId="2CAE4492" w:rsidR="5F931F33" w:rsidRDefault="5EF29B5E" w:rsidP="3DCC2B96">
      <w:pPr>
        <w:pStyle w:val="ListParagraph"/>
        <w:numPr>
          <w:ilvl w:val="0"/>
          <w:numId w:val="26"/>
        </w:numPr>
        <w:rPr>
          <w:lang w:val="es-ES"/>
        </w:rPr>
      </w:pPr>
      <w:r w:rsidRPr="7404CB62">
        <w:rPr>
          <w:b/>
          <w:bCs/>
          <w:lang w:val="es-ES"/>
        </w:rPr>
        <w:t>Descripción:</w:t>
      </w:r>
      <w:r w:rsidRPr="7404CB62">
        <w:rPr>
          <w:lang w:val="es-ES"/>
        </w:rPr>
        <w:t xml:space="preserve"> Descripción detallada </w:t>
      </w:r>
      <w:r w:rsidRPr="6E2D8EB8">
        <w:rPr>
          <w:lang w:val="es-ES"/>
        </w:rPr>
        <w:t>de</w:t>
      </w:r>
      <w:r w:rsidR="19D0A660" w:rsidRPr="6E2D8EB8">
        <w:rPr>
          <w:lang w:val="es-ES"/>
        </w:rPr>
        <w:t xml:space="preserve">l </w:t>
      </w:r>
      <w:r w:rsidR="19D0A660" w:rsidRPr="48DFB5AC">
        <w:rPr>
          <w:lang w:val="es-ES"/>
        </w:rPr>
        <w:t xml:space="preserve">estudio realizado y de por qué </w:t>
      </w:r>
      <w:r w:rsidR="19D0A660" w:rsidRPr="29BF297D">
        <w:rPr>
          <w:lang w:val="es-ES"/>
        </w:rPr>
        <w:t xml:space="preserve">se toma la </w:t>
      </w:r>
      <w:r w:rsidR="19D0A660" w:rsidRPr="02427A0A">
        <w:rPr>
          <w:lang w:val="es-ES"/>
        </w:rPr>
        <w:t>resolución final.</w:t>
      </w:r>
      <w:r w:rsidRPr="7404CB62">
        <w:rPr>
          <w:lang w:val="es-ES"/>
        </w:rPr>
        <w:t xml:space="preserve"> Esto implica reconocer de manera clara </w:t>
      </w:r>
      <w:r w:rsidRPr="230E0ED2">
        <w:rPr>
          <w:lang w:val="es-ES"/>
        </w:rPr>
        <w:t>l</w:t>
      </w:r>
      <w:r w:rsidR="53CDCA24" w:rsidRPr="230E0ED2">
        <w:rPr>
          <w:lang w:val="es-ES"/>
        </w:rPr>
        <w:t>os</w:t>
      </w:r>
      <w:r w:rsidRPr="230E0ED2">
        <w:rPr>
          <w:lang w:val="es-ES"/>
        </w:rPr>
        <w:t xml:space="preserve"> punto</w:t>
      </w:r>
      <w:r w:rsidR="48447CD0" w:rsidRPr="230E0ED2">
        <w:rPr>
          <w:lang w:val="es-ES"/>
        </w:rPr>
        <w:t>s</w:t>
      </w:r>
      <w:r w:rsidRPr="230E0ED2">
        <w:rPr>
          <w:lang w:val="es-ES"/>
        </w:rPr>
        <w:t xml:space="preserve"> específico</w:t>
      </w:r>
      <w:r w:rsidR="33491B23" w:rsidRPr="230E0ED2">
        <w:rPr>
          <w:lang w:val="es-ES"/>
        </w:rPr>
        <w:t>s</w:t>
      </w:r>
      <w:r w:rsidRPr="7404CB62">
        <w:rPr>
          <w:lang w:val="es-ES"/>
        </w:rPr>
        <w:t xml:space="preserve"> </w:t>
      </w:r>
      <w:r w:rsidR="37E4473F" w:rsidRPr="7027DFB9">
        <w:rPr>
          <w:lang w:val="es-ES"/>
        </w:rPr>
        <w:t xml:space="preserve">por los que se toma la </w:t>
      </w:r>
      <w:r w:rsidR="37E4473F" w:rsidRPr="317FB5C8">
        <w:rPr>
          <w:lang w:val="es-ES"/>
        </w:rPr>
        <w:t>decisión.</w:t>
      </w:r>
      <w:r w:rsidR="37E4473F" w:rsidRPr="6DCD9C14">
        <w:rPr>
          <w:lang w:val="es-ES"/>
        </w:rPr>
        <w:t xml:space="preserve"> Perm</w:t>
      </w:r>
      <w:r w:rsidRPr="6DCD9C14">
        <w:rPr>
          <w:lang w:val="es-ES"/>
        </w:rPr>
        <w:t>itirá</w:t>
      </w:r>
      <w:r w:rsidRPr="7404CB62">
        <w:rPr>
          <w:lang w:val="es-ES"/>
        </w:rPr>
        <w:t xml:space="preserve"> a los miembros del equipo comprender de manera clara </w:t>
      </w:r>
      <w:r w:rsidR="1769195B" w:rsidRPr="737710B6">
        <w:rPr>
          <w:lang w:val="es-ES"/>
        </w:rPr>
        <w:t xml:space="preserve">el </w:t>
      </w:r>
      <w:r w:rsidR="1769195B" w:rsidRPr="433E8EAC">
        <w:rPr>
          <w:lang w:val="es-ES"/>
        </w:rPr>
        <w:t>resultado</w:t>
      </w:r>
      <w:r w:rsidR="38CA8E01" w:rsidRPr="4F07A0AD">
        <w:rPr>
          <w:lang w:val="es-ES"/>
        </w:rPr>
        <w:t xml:space="preserve"> y</w:t>
      </w:r>
      <w:r w:rsidRPr="433E8EAC">
        <w:rPr>
          <w:lang w:val="es-ES"/>
        </w:rPr>
        <w:t xml:space="preserve"> </w:t>
      </w:r>
      <w:r w:rsidRPr="6A8BE4C4">
        <w:rPr>
          <w:lang w:val="es-ES"/>
        </w:rPr>
        <w:t>analizarl</w:t>
      </w:r>
      <w:r w:rsidR="147DF76C" w:rsidRPr="6A8BE4C4">
        <w:rPr>
          <w:lang w:val="es-ES"/>
        </w:rPr>
        <w:t>o</w:t>
      </w:r>
      <w:r w:rsidRPr="7404CB62">
        <w:rPr>
          <w:lang w:val="es-ES"/>
        </w:rPr>
        <w:t xml:space="preserve"> con fundamentos sólidos</w:t>
      </w:r>
      <w:r w:rsidR="7AF83948" w:rsidRPr="16D85ECA">
        <w:rPr>
          <w:lang w:val="es-ES"/>
        </w:rPr>
        <w:t>.</w:t>
      </w:r>
    </w:p>
    <w:p w14:paraId="2082E58E" w14:textId="291BCEEE" w:rsidR="6C7F0409" w:rsidRDefault="6C7F0409" w:rsidP="3DCC2B96">
      <w:pPr>
        <w:pStyle w:val="ListParagraph"/>
        <w:numPr>
          <w:ilvl w:val="0"/>
          <w:numId w:val="26"/>
        </w:numPr>
        <w:rPr>
          <w:lang w:val="es-ES"/>
        </w:rPr>
      </w:pPr>
      <w:r w:rsidRPr="43841D13">
        <w:rPr>
          <w:b/>
          <w:bCs/>
          <w:lang w:val="es-ES"/>
        </w:rPr>
        <w:t>Resolución</w:t>
      </w:r>
      <w:r w:rsidRPr="43841D13">
        <w:rPr>
          <w:lang w:val="es-ES"/>
        </w:rPr>
        <w:t xml:space="preserve">: Campo que expresa la decisión tomada acerca de la propuesta </w:t>
      </w:r>
      <w:r w:rsidRPr="464EF368">
        <w:rPr>
          <w:lang w:val="es-ES"/>
        </w:rPr>
        <w:t xml:space="preserve">de cambio, si </w:t>
      </w:r>
      <w:r w:rsidRPr="57C475A2">
        <w:rPr>
          <w:lang w:val="es-ES"/>
        </w:rPr>
        <w:t>se ha aceptado</w:t>
      </w:r>
      <w:r w:rsidRPr="68CDC4E7">
        <w:rPr>
          <w:lang w:val="es-ES"/>
        </w:rPr>
        <w:t xml:space="preserve"> y se pasará a </w:t>
      </w:r>
      <w:r w:rsidRPr="0BB3A7FA">
        <w:rPr>
          <w:lang w:val="es-ES"/>
        </w:rPr>
        <w:t xml:space="preserve">la planificación de </w:t>
      </w:r>
      <w:r w:rsidRPr="7EDE733D">
        <w:rPr>
          <w:lang w:val="es-ES"/>
        </w:rPr>
        <w:t xml:space="preserve">la misma o si se ha </w:t>
      </w:r>
      <w:r w:rsidRPr="6E8AAD97">
        <w:rPr>
          <w:lang w:val="es-ES"/>
        </w:rPr>
        <w:t xml:space="preserve">rechazado y </w:t>
      </w:r>
      <w:r w:rsidRPr="57F2A214">
        <w:rPr>
          <w:lang w:val="es-ES"/>
        </w:rPr>
        <w:t>no se llevará a cabo</w:t>
      </w:r>
      <w:r w:rsidRPr="6482DFE1">
        <w:rPr>
          <w:lang w:val="es-ES"/>
        </w:rPr>
        <w:t>.</w:t>
      </w:r>
    </w:p>
    <w:p w14:paraId="613FD3F3" w14:textId="237E4254" w:rsidR="5F931F33" w:rsidRDefault="5EF29B5E" w:rsidP="3DCC2B96">
      <w:pPr>
        <w:pStyle w:val="ListParagraph"/>
        <w:numPr>
          <w:ilvl w:val="0"/>
          <w:numId w:val="26"/>
        </w:numPr>
        <w:rPr>
          <w:lang w:val="es-ES"/>
        </w:rPr>
      </w:pPr>
      <w:r w:rsidRPr="7404CB62">
        <w:rPr>
          <w:b/>
          <w:bCs/>
          <w:lang w:val="es-ES"/>
        </w:rPr>
        <w:t>Pie de plantilla</w:t>
      </w:r>
      <w:r w:rsidRPr="7404CB62">
        <w:rPr>
          <w:lang w:val="es-ES"/>
        </w:rPr>
        <w:t xml:space="preserve">: Identificador y número de página. Permite organizar y </w:t>
      </w:r>
      <w:r w:rsidRPr="1C5D93D3">
        <w:rPr>
          <w:lang w:val="es-ES"/>
        </w:rPr>
        <w:t>rastrea</w:t>
      </w:r>
      <w:r w:rsidR="090FA0D6" w:rsidRPr="1C5D93D3">
        <w:rPr>
          <w:lang w:val="es-ES"/>
        </w:rPr>
        <w:t>r</w:t>
      </w:r>
      <w:r w:rsidRPr="7404CB62">
        <w:rPr>
          <w:lang w:val="es-ES"/>
        </w:rPr>
        <w:t xml:space="preserve"> propuestas.</w:t>
      </w:r>
    </w:p>
    <w:p w14:paraId="1C91F456" w14:textId="79B05460" w:rsidR="5F931F33" w:rsidRDefault="5F931F33" w:rsidP="5F931F33">
      <w:pPr>
        <w:rPr>
          <w:lang w:val="es-ES"/>
        </w:rPr>
      </w:pPr>
    </w:p>
    <w:p w14:paraId="22EC756A" w14:textId="30CDB74D" w:rsidR="09293407" w:rsidRDefault="09293407" w:rsidP="09293407">
      <w:pPr>
        <w:rPr>
          <w:lang w:val="es-ES"/>
        </w:rPr>
      </w:pPr>
    </w:p>
    <w:p w14:paraId="256488CB" w14:textId="3150C32D" w:rsidR="09293407" w:rsidRDefault="09293407" w:rsidP="09293407">
      <w:pPr>
        <w:rPr>
          <w:lang w:val="es-ES"/>
        </w:rPr>
      </w:pPr>
    </w:p>
    <w:p w14:paraId="35FB4591" w14:textId="10B0A3FD" w:rsidR="09293407" w:rsidRDefault="09293407" w:rsidP="09293407">
      <w:pPr>
        <w:rPr>
          <w:lang w:val="es-ES"/>
        </w:rPr>
      </w:pPr>
    </w:p>
    <w:p w14:paraId="48C4641A" w14:textId="0F515FAF" w:rsidR="09293407" w:rsidRDefault="09293407" w:rsidP="09293407">
      <w:pPr>
        <w:rPr>
          <w:lang w:val="es-ES"/>
        </w:rPr>
      </w:pPr>
    </w:p>
    <w:p w14:paraId="20870A88" w14:textId="68C7D949" w:rsidR="09293407" w:rsidRDefault="09293407" w:rsidP="09293407">
      <w:pPr>
        <w:rPr>
          <w:lang w:val="es-ES"/>
        </w:rPr>
      </w:pPr>
    </w:p>
    <w:p w14:paraId="199C58C6" w14:textId="6A2CA941" w:rsidR="09293407" w:rsidRDefault="09293407" w:rsidP="09293407">
      <w:pPr>
        <w:rPr>
          <w:lang w:val="es-ES"/>
        </w:rPr>
      </w:pPr>
    </w:p>
    <w:p w14:paraId="7390165E" w14:textId="7269E49F" w:rsidR="09293407" w:rsidRDefault="09293407" w:rsidP="09293407">
      <w:pPr>
        <w:rPr>
          <w:lang w:val="es-ES"/>
        </w:rPr>
      </w:pPr>
    </w:p>
    <w:p w14:paraId="5FAD4C81" w14:textId="2B958522" w:rsidR="001061FB" w:rsidRPr="00F63D22" w:rsidRDefault="66BD6F64" w:rsidP="430AC112">
      <w:pPr>
        <w:pStyle w:val="Heading3"/>
        <w:ind w:left="0"/>
        <w:rPr>
          <w:lang w:val="es-ES"/>
        </w:rPr>
      </w:pPr>
      <w:bookmarkStart w:id="75" w:name="_Toc596919321"/>
      <w:bookmarkStart w:id="76" w:name="_Toc722306810"/>
      <w:bookmarkStart w:id="77" w:name="_Toc1851661354"/>
      <w:r w:rsidRPr="7741F1B8">
        <w:rPr>
          <w:lang w:val="es-ES"/>
        </w:rPr>
        <w:t xml:space="preserve">Plantilla D: Mensaje a </w:t>
      </w:r>
      <w:r w:rsidR="71E3316B" w:rsidRPr="7741F1B8">
        <w:rPr>
          <w:lang w:val="es-ES"/>
        </w:rPr>
        <w:t>un cliente</w:t>
      </w:r>
      <w:bookmarkEnd w:id="75"/>
      <w:bookmarkEnd w:id="76"/>
      <w:bookmarkEnd w:id="77"/>
    </w:p>
    <w:p w14:paraId="0EDA0CD8" w14:textId="77777777" w:rsidR="001061FB" w:rsidRPr="00F63D22" w:rsidRDefault="66BD6F64" w:rsidP="430AC112">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430AC112" w14:paraId="2294485C" w14:textId="77777777" w:rsidTr="430AC112">
        <w:trPr>
          <w:trHeight w:val="300"/>
        </w:trPr>
        <w:tc>
          <w:tcPr>
            <w:tcW w:w="4245" w:type="dxa"/>
          </w:tcPr>
          <w:p w14:paraId="301B0097" w14:textId="233DC73F" w:rsidR="430AC112" w:rsidRDefault="430AC112" w:rsidP="430AC112">
            <w:pPr>
              <w:rPr>
                <w:lang w:val="es-ES"/>
              </w:rPr>
            </w:pPr>
            <w:r w:rsidRPr="430AC112">
              <w:rPr>
                <w:lang w:val="es-ES"/>
              </w:rPr>
              <w:t xml:space="preserve">Id: </w:t>
            </w:r>
            <w:r w:rsidR="1503F835" w:rsidRPr="5CD3F40F">
              <w:rPr>
                <w:lang w:val="es-ES"/>
              </w:rPr>
              <w:t>Mensaje</w:t>
            </w:r>
            <w:r w:rsidRPr="430AC112">
              <w:rPr>
                <w:lang w:val="es-ES"/>
              </w:rPr>
              <w:t>_</w:t>
            </w:r>
            <w:r w:rsidR="338A8CF4" w:rsidRPr="7906CD9E">
              <w:rPr>
                <w:lang w:val="es-ES"/>
              </w:rPr>
              <w:t>0</w:t>
            </w:r>
            <w:r w:rsidR="1B585368" w:rsidRPr="7906CD9E">
              <w:rPr>
                <w:lang w:val="es-ES"/>
              </w:rPr>
              <w:t>001</w:t>
            </w:r>
          </w:p>
        </w:tc>
        <w:tc>
          <w:tcPr>
            <w:tcW w:w="4245" w:type="dxa"/>
          </w:tcPr>
          <w:p w14:paraId="068AF0E8" w14:textId="7B35A46A" w:rsidR="430AC112" w:rsidRDefault="430AC112" w:rsidP="430AC112">
            <w:pPr>
              <w:rPr>
                <w:lang w:val="es-ES"/>
              </w:rPr>
            </w:pPr>
            <w:r w:rsidRPr="430AC112">
              <w:rPr>
                <w:lang w:val="es-ES"/>
              </w:rPr>
              <w:t>Fecha: dd/mm/aaaa</w:t>
            </w:r>
          </w:p>
        </w:tc>
      </w:tr>
      <w:tr w:rsidR="430AC112" w14:paraId="71AEDC41" w14:textId="77777777" w:rsidTr="1B0C22C9">
        <w:trPr>
          <w:trHeight w:val="300"/>
        </w:trPr>
        <w:tc>
          <w:tcPr>
            <w:tcW w:w="0" w:type="auto"/>
          </w:tcPr>
          <w:p w14:paraId="6D1ED010" w14:textId="20DD0078" w:rsidR="00EE28AB" w:rsidRDefault="65DBC2C3">
            <w:pPr>
              <w:rPr>
                <w:lang w:val="es-ES"/>
              </w:rPr>
            </w:pPr>
            <w:r>
              <w:t xml:space="preserve">Nombre: </w:t>
            </w:r>
            <w:r w:rsidRPr="134C2DF6">
              <w:rPr>
                <w:i/>
                <w:iCs/>
                <w:lang w:val="es-ES"/>
              </w:rPr>
              <w:t>Nombre Apellido1 Apellido2</w:t>
            </w:r>
          </w:p>
        </w:tc>
        <w:tc>
          <w:tcPr>
            <w:tcW w:w="4245" w:type="dxa"/>
          </w:tcPr>
          <w:p w14:paraId="4579F556" w14:textId="5D748093" w:rsidR="1B0C22C9" w:rsidRDefault="65DBC2C3" w:rsidP="1B0C22C9">
            <w:pPr>
              <w:rPr>
                <w:lang w:val="es-ES"/>
              </w:rPr>
            </w:pPr>
            <w:r w:rsidRPr="0F7D55F6">
              <w:rPr>
                <w:lang w:val="es-ES"/>
              </w:rPr>
              <w:t xml:space="preserve">Email: </w:t>
            </w:r>
          </w:p>
        </w:tc>
      </w:tr>
      <w:tr w:rsidR="3D079134" w14:paraId="22BD0032" w14:textId="709571C7" w:rsidTr="451AF546">
        <w:trPr>
          <w:trHeight w:val="300"/>
        </w:trPr>
        <w:tc>
          <w:tcPr>
            <w:tcW w:w="4245" w:type="dxa"/>
          </w:tcPr>
          <w:p w14:paraId="36E614FD" w14:textId="6BF0950E" w:rsidR="3D079134" w:rsidRDefault="292A2479" w:rsidP="3D079134">
            <w:pPr>
              <w:rPr>
                <w:lang w:val="es-ES"/>
              </w:rPr>
            </w:pPr>
            <w:r w:rsidRPr="04F4B5DD">
              <w:rPr>
                <w:lang w:val="es-ES"/>
              </w:rPr>
              <w:t>Propuesta: Id_propuesta</w:t>
            </w:r>
          </w:p>
        </w:tc>
        <w:tc>
          <w:tcPr>
            <w:tcW w:w="4245" w:type="dxa"/>
          </w:tcPr>
          <w:p w14:paraId="0FB93BB9" w14:textId="7F5DBD7F" w:rsidR="451AF546" w:rsidRDefault="6CA23C89" w:rsidP="451AF546">
            <w:pPr>
              <w:rPr>
                <w:lang w:val="es-ES"/>
              </w:rPr>
            </w:pPr>
            <w:r w:rsidRPr="6FFCDA75">
              <w:rPr>
                <w:lang w:val="es-ES"/>
              </w:rPr>
              <w:t xml:space="preserve">Estado actual: </w:t>
            </w:r>
            <w:r w:rsidRPr="7BDE7F0F">
              <w:rPr>
                <w:i/>
                <w:lang w:val="es-ES"/>
              </w:rPr>
              <w:t>Borrador/Enviado</w:t>
            </w:r>
          </w:p>
        </w:tc>
      </w:tr>
      <w:tr w:rsidR="430AC112" w14:paraId="2F407D81" w14:textId="77777777" w:rsidTr="430AC112">
        <w:trPr>
          <w:trHeight w:val="300"/>
        </w:trPr>
        <w:tc>
          <w:tcPr>
            <w:tcW w:w="8490" w:type="dxa"/>
            <w:gridSpan w:val="2"/>
          </w:tcPr>
          <w:p w14:paraId="5763E98C" w14:textId="57A011B7" w:rsidR="430AC112" w:rsidRDefault="65DBC2C3" w:rsidP="430AC112">
            <w:pPr>
              <w:rPr>
                <w:lang w:val="es-ES"/>
              </w:rPr>
            </w:pPr>
            <w:r w:rsidRPr="4C91376A">
              <w:rPr>
                <w:lang w:val="es-ES"/>
              </w:rPr>
              <w:t>Mensaje</w:t>
            </w:r>
            <w:r w:rsidR="430AC112" w:rsidRPr="4C91376A">
              <w:rPr>
                <w:lang w:val="es-ES"/>
              </w:rPr>
              <w:t>:</w:t>
            </w:r>
          </w:p>
          <w:p w14:paraId="4C766627" w14:textId="4D8372E2" w:rsidR="430AC112" w:rsidRDefault="430AC112" w:rsidP="430AC112">
            <w:pPr>
              <w:rPr>
                <w:lang w:val="es-ES"/>
              </w:rPr>
            </w:pPr>
          </w:p>
          <w:p w14:paraId="59966C11" w14:textId="0FF982A1" w:rsidR="430AC112" w:rsidRDefault="430AC112" w:rsidP="430AC112">
            <w:pPr>
              <w:rPr>
                <w:lang w:val="es-ES"/>
              </w:rPr>
            </w:pPr>
          </w:p>
          <w:p w14:paraId="29EBABFC" w14:textId="15120589" w:rsidR="430AC112" w:rsidRDefault="430AC112" w:rsidP="430AC112">
            <w:pPr>
              <w:rPr>
                <w:lang w:val="es-ES"/>
              </w:rPr>
            </w:pPr>
          </w:p>
        </w:tc>
      </w:tr>
      <w:tr w:rsidR="430AC112" w14:paraId="49E06FB2" w14:textId="77777777" w:rsidTr="430AC112">
        <w:trPr>
          <w:trHeight w:val="300"/>
        </w:trPr>
        <w:tc>
          <w:tcPr>
            <w:tcW w:w="4245" w:type="dxa"/>
          </w:tcPr>
          <w:p w14:paraId="4A8A41D7" w14:textId="2A6BACFD" w:rsidR="430AC112" w:rsidRDefault="430AC112" w:rsidP="430AC112">
            <w:pPr>
              <w:rPr>
                <w:lang w:val="es-ES"/>
              </w:rPr>
            </w:pPr>
            <w:r w:rsidRPr="430AC112">
              <w:rPr>
                <w:lang w:val="es-ES"/>
              </w:rPr>
              <w:t>Identificador:</w:t>
            </w:r>
          </w:p>
        </w:tc>
        <w:tc>
          <w:tcPr>
            <w:tcW w:w="4245" w:type="dxa"/>
          </w:tcPr>
          <w:p w14:paraId="0E91E25F" w14:textId="3BFA30F4" w:rsidR="430AC112" w:rsidRDefault="430AC112" w:rsidP="430AC112">
            <w:pPr>
              <w:rPr>
                <w:lang w:val="es-ES"/>
              </w:rPr>
            </w:pPr>
            <w:r w:rsidRPr="430AC112">
              <w:rPr>
                <w:lang w:val="es-ES"/>
              </w:rPr>
              <w:t>Numero de pag: 1/1</w:t>
            </w:r>
          </w:p>
        </w:tc>
      </w:tr>
    </w:tbl>
    <w:p w14:paraId="50BE24C0" w14:textId="77777777" w:rsidR="001061FB" w:rsidRPr="00F63D22" w:rsidRDefault="66BD6F64" w:rsidP="430AC112">
      <w:pPr>
        <w:pStyle w:val="Heading4"/>
        <w:rPr>
          <w:lang w:val="es-ES"/>
        </w:rPr>
      </w:pPr>
      <w:r w:rsidRPr="6FC771E5">
        <w:rPr>
          <w:lang w:val="es-ES"/>
        </w:rPr>
        <w:t>Justificación de sus campos</w:t>
      </w:r>
    </w:p>
    <w:p w14:paraId="23CE523D" w14:textId="50D829FE" w:rsidR="001061FB" w:rsidRPr="00F63D22" w:rsidRDefault="66BD6F64" w:rsidP="26A89DA3">
      <w:pPr>
        <w:pStyle w:val="ListParagraph"/>
        <w:numPr>
          <w:ilvl w:val="0"/>
          <w:numId w:val="28"/>
        </w:numPr>
        <w:rPr>
          <w:lang w:val="es-ES"/>
        </w:rPr>
      </w:pPr>
      <w:r w:rsidRPr="430AC112">
        <w:rPr>
          <w:b/>
          <w:bCs/>
          <w:lang w:val="es-ES"/>
        </w:rPr>
        <w:t>Id</w:t>
      </w:r>
      <w:r w:rsidRPr="430AC112">
        <w:rPr>
          <w:lang w:val="es-ES"/>
        </w:rPr>
        <w:t xml:space="preserve">: </w:t>
      </w:r>
      <w:r w:rsidR="14193D34" w:rsidRPr="30205758">
        <w:rPr>
          <w:lang w:val="es-ES"/>
        </w:rPr>
        <w:t>Mensaje</w:t>
      </w:r>
      <w:r w:rsidRPr="430AC112">
        <w:rPr>
          <w:lang w:val="es-ES"/>
        </w:rPr>
        <w:t xml:space="preserve">_ + número identificativo. Se emplea con el fin de mantener un registro y una organización de cada </w:t>
      </w:r>
      <w:r w:rsidRPr="30205758">
        <w:rPr>
          <w:lang w:val="es-ES"/>
        </w:rPr>
        <w:t>un</w:t>
      </w:r>
      <w:r w:rsidR="6A0E8CE9" w:rsidRPr="30205758">
        <w:rPr>
          <w:lang w:val="es-ES"/>
        </w:rPr>
        <w:t>o</w:t>
      </w:r>
      <w:r w:rsidRPr="430AC112">
        <w:rPr>
          <w:lang w:val="es-ES"/>
        </w:rPr>
        <w:t xml:space="preserve"> de </w:t>
      </w:r>
      <w:r w:rsidR="6A0E8CE9" w:rsidRPr="30205758">
        <w:rPr>
          <w:lang w:val="es-ES"/>
        </w:rPr>
        <w:t>los mensajes</w:t>
      </w:r>
      <w:r w:rsidRPr="430AC112">
        <w:rPr>
          <w:lang w:val="es-ES"/>
        </w:rPr>
        <w:t xml:space="preserve">. </w:t>
      </w:r>
    </w:p>
    <w:p w14:paraId="01AE9071" w14:textId="7D3BC50D" w:rsidR="001061FB" w:rsidRPr="00F63D22" w:rsidRDefault="66BD6F64" w:rsidP="26A89DA3">
      <w:pPr>
        <w:pStyle w:val="ListParagraph"/>
        <w:numPr>
          <w:ilvl w:val="0"/>
          <w:numId w:val="28"/>
        </w:numPr>
        <w:rPr>
          <w:lang w:val="es-ES"/>
        </w:rPr>
      </w:pPr>
      <w:r w:rsidRPr="430AC112">
        <w:rPr>
          <w:b/>
          <w:bCs/>
          <w:lang w:val="es-ES"/>
        </w:rPr>
        <w:t>Fecha:</w:t>
      </w:r>
      <w:r w:rsidRPr="430AC112">
        <w:rPr>
          <w:lang w:val="es-ES"/>
        </w:rPr>
        <w:t xml:space="preserve"> Fecha en la que se </w:t>
      </w:r>
      <w:r w:rsidR="53726D5F" w:rsidRPr="1C5D93D3">
        <w:rPr>
          <w:lang w:val="es-ES"/>
        </w:rPr>
        <w:t>env</w:t>
      </w:r>
      <w:r w:rsidR="1684BCCC" w:rsidRPr="1C5D93D3">
        <w:rPr>
          <w:lang w:val="es-ES"/>
        </w:rPr>
        <w:t>í</w:t>
      </w:r>
      <w:r w:rsidR="53726D5F" w:rsidRPr="1C5D93D3">
        <w:rPr>
          <w:lang w:val="es-ES"/>
        </w:rPr>
        <w:t>a</w:t>
      </w:r>
      <w:r w:rsidR="53726D5F" w:rsidRPr="68889B27">
        <w:rPr>
          <w:lang w:val="es-ES"/>
        </w:rPr>
        <w:t xml:space="preserve"> la notificación al </w:t>
      </w:r>
      <w:r w:rsidR="53726D5F" w:rsidRPr="44E4F281">
        <w:rPr>
          <w:lang w:val="es-ES"/>
        </w:rPr>
        <w:t>cliente</w:t>
      </w:r>
      <w:r w:rsidRPr="430AC112">
        <w:rPr>
          <w:lang w:val="es-ES"/>
        </w:rPr>
        <w:t xml:space="preserve">, con formato dd/mm/aaaa. Tiene una utilidad organizativa, ayuda a la búsqueda y organización de </w:t>
      </w:r>
      <w:r w:rsidR="4828977B" w:rsidRPr="4081FDD6">
        <w:rPr>
          <w:lang w:val="es-ES"/>
        </w:rPr>
        <w:t>mensajes</w:t>
      </w:r>
      <w:r w:rsidRPr="430AC112">
        <w:rPr>
          <w:lang w:val="es-ES"/>
        </w:rPr>
        <w:t>.</w:t>
      </w:r>
    </w:p>
    <w:p w14:paraId="248F0451" w14:textId="5EF34160" w:rsidR="001061FB" w:rsidRPr="00F63D22" w:rsidRDefault="66BD6F64" w:rsidP="26A89DA3">
      <w:pPr>
        <w:pStyle w:val="ListParagraph"/>
        <w:numPr>
          <w:ilvl w:val="0"/>
          <w:numId w:val="28"/>
        </w:numPr>
        <w:rPr>
          <w:lang w:val="es-ES"/>
        </w:rPr>
      </w:pPr>
      <w:r w:rsidRPr="430AC112">
        <w:rPr>
          <w:b/>
          <w:bCs/>
          <w:lang w:val="es-ES"/>
        </w:rPr>
        <w:t>Nombre</w:t>
      </w:r>
      <w:r w:rsidRPr="430AC112">
        <w:rPr>
          <w:lang w:val="es-ES"/>
        </w:rPr>
        <w:t>: Individuo que ha formulado la solicitud de cambio, ya sea un integrante del grupo de desarrollo del proyecto en cuestión o un cliente que presenta un informe de problemas o una sugerencia de mejora</w:t>
      </w:r>
      <w:r w:rsidR="22AEB651" w:rsidRPr="4081FDD6">
        <w:rPr>
          <w:lang w:val="es-ES"/>
        </w:rPr>
        <w:t>, y a la que se quiere</w:t>
      </w:r>
      <w:r w:rsidR="22AEB651" w:rsidRPr="66109C99">
        <w:rPr>
          <w:lang w:val="es-ES"/>
        </w:rPr>
        <w:t xml:space="preserve"> informar de la </w:t>
      </w:r>
      <w:r w:rsidR="22AEB651" w:rsidRPr="1015BC24">
        <w:rPr>
          <w:lang w:val="es-ES"/>
        </w:rPr>
        <w:t>resolución de su propuesta.</w:t>
      </w:r>
    </w:p>
    <w:p w14:paraId="13F51ADC" w14:textId="57F3E6C6" w:rsidR="01A6E216" w:rsidRDefault="481E7275" w:rsidP="01A6E216">
      <w:pPr>
        <w:pStyle w:val="ListParagraph"/>
        <w:numPr>
          <w:ilvl w:val="0"/>
          <w:numId w:val="28"/>
        </w:numPr>
        <w:rPr>
          <w:lang w:val="es-ES"/>
        </w:rPr>
      </w:pPr>
      <w:r w:rsidRPr="33C5BEA6">
        <w:rPr>
          <w:b/>
          <w:bCs/>
          <w:lang w:val="es-ES"/>
        </w:rPr>
        <w:t>Propuesta</w:t>
      </w:r>
      <w:r w:rsidRPr="33C5BEA6">
        <w:rPr>
          <w:lang w:val="es-ES"/>
        </w:rPr>
        <w:t xml:space="preserve">: nombre identificador de la propuesta </w:t>
      </w:r>
      <w:r w:rsidRPr="7B3D2F3C">
        <w:rPr>
          <w:lang w:val="es-ES"/>
        </w:rPr>
        <w:t xml:space="preserve">de la que se está </w:t>
      </w:r>
      <w:r w:rsidRPr="5D85E741">
        <w:rPr>
          <w:lang w:val="es-ES"/>
        </w:rPr>
        <w:t>hablando</w:t>
      </w:r>
      <w:r w:rsidRPr="33C5BEA6">
        <w:rPr>
          <w:lang w:val="es-ES"/>
        </w:rPr>
        <w:t xml:space="preserve">, que sirve para </w:t>
      </w:r>
      <w:r w:rsidRPr="1C5D93D3">
        <w:rPr>
          <w:lang w:val="es-ES"/>
        </w:rPr>
        <w:t>referencia</w:t>
      </w:r>
      <w:r w:rsidR="711DC228" w:rsidRPr="1C5D93D3">
        <w:rPr>
          <w:lang w:val="es-ES"/>
        </w:rPr>
        <w:t>r</w:t>
      </w:r>
      <w:r w:rsidRPr="33C5BEA6">
        <w:rPr>
          <w:lang w:val="es-ES"/>
        </w:rPr>
        <w:t xml:space="preserve"> la “Propuesta de Cambios”.</w:t>
      </w:r>
    </w:p>
    <w:p w14:paraId="7FF46894" w14:textId="7905FE19" w:rsidR="5E273714" w:rsidRDefault="72A0814B" w:rsidP="5E273714">
      <w:pPr>
        <w:pStyle w:val="ListParagraph"/>
        <w:numPr>
          <w:ilvl w:val="0"/>
          <w:numId w:val="28"/>
        </w:numPr>
        <w:rPr>
          <w:lang w:val="es-ES"/>
        </w:rPr>
      </w:pPr>
      <w:r w:rsidRPr="03128CCC">
        <w:rPr>
          <w:b/>
          <w:bCs/>
          <w:lang w:val="es-ES"/>
        </w:rPr>
        <w:t>Estado actual</w:t>
      </w:r>
      <w:r w:rsidRPr="03128CCC">
        <w:rPr>
          <w:lang w:val="es-ES"/>
        </w:rPr>
        <w:t xml:space="preserve">: estado en el que se encuentra el mansaje, si solo ha sido redactado o si ya se ha enviado al cliente. </w:t>
      </w:r>
      <w:r w:rsidRPr="5BBD195E">
        <w:rPr>
          <w:lang w:val="es-ES"/>
        </w:rPr>
        <w:t xml:space="preserve">Necesario para no creer que se ha enviado cuando </w:t>
      </w:r>
      <w:r w:rsidRPr="66A43D6A">
        <w:rPr>
          <w:lang w:val="es-ES"/>
        </w:rPr>
        <w:t>solo se ha cubierto la plantilla.</w:t>
      </w:r>
    </w:p>
    <w:p w14:paraId="3C624193" w14:textId="51642BA2" w:rsidR="1CA4574F" w:rsidRDefault="1CA4574F" w:rsidP="26A89DA3">
      <w:pPr>
        <w:pStyle w:val="ListParagraph"/>
        <w:numPr>
          <w:ilvl w:val="0"/>
          <w:numId w:val="28"/>
        </w:numPr>
        <w:rPr>
          <w:lang w:val="es-ES"/>
        </w:rPr>
      </w:pPr>
      <w:r w:rsidRPr="03744285">
        <w:rPr>
          <w:b/>
          <w:lang w:val="es-ES"/>
        </w:rPr>
        <w:t>Email:</w:t>
      </w:r>
      <w:r w:rsidRPr="17CDF642">
        <w:rPr>
          <w:lang w:val="es-ES"/>
        </w:rPr>
        <w:t xml:space="preserve"> correo del usuario que </w:t>
      </w:r>
      <w:r w:rsidRPr="6EE8029A">
        <w:rPr>
          <w:lang w:val="es-ES"/>
        </w:rPr>
        <w:t xml:space="preserve">formula la solicitud </w:t>
      </w:r>
      <w:r w:rsidRPr="0A4797A2">
        <w:rPr>
          <w:lang w:val="es-ES"/>
        </w:rPr>
        <w:t xml:space="preserve">y al que se le mandará con este </w:t>
      </w:r>
      <w:r w:rsidRPr="46957DEE">
        <w:rPr>
          <w:lang w:val="es-ES"/>
        </w:rPr>
        <w:t xml:space="preserve">correo el </w:t>
      </w:r>
      <w:r w:rsidRPr="03744285">
        <w:rPr>
          <w:lang w:val="es-ES"/>
        </w:rPr>
        <w:t>mensaje</w:t>
      </w:r>
      <w:r w:rsidRPr="4C7542E9">
        <w:rPr>
          <w:lang w:val="es-ES"/>
        </w:rPr>
        <w:t>.</w:t>
      </w:r>
    </w:p>
    <w:p w14:paraId="5BD442D2" w14:textId="3720674C" w:rsidR="001061FB" w:rsidRPr="00F63D22" w:rsidRDefault="22AEB651" w:rsidP="26A89DA3">
      <w:pPr>
        <w:pStyle w:val="ListParagraph"/>
        <w:numPr>
          <w:ilvl w:val="0"/>
          <w:numId w:val="28"/>
        </w:numPr>
        <w:rPr>
          <w:lang w:val="es-ES"/>
        </w:rPr>
      </w:pPr>
      <w:r w:rsidRPr="406442ED">
        <w:rPr>
          <w:b/>
          <w:bCs/>
          <w:lang w:val="es-ES"/>
        </w:rPr>
        <w:t>Mensaje</w:t>
      </w:r>
      <w:r w:rsidR="66BD6F64" w:rsidRPr="430AC112">
        <w:rPr>
          <w:b/>
          <w:bCs/>
          <w:lang w:val="es-ES"/>
        </w:rPr>
        <w:t>:</w:t>
      </w:r>
      <w:r w:rsidR="66BD6F64" w:rsidRPr="430AC112">
        <w:rPr>
          <w:lang w:val="es-ES"/>
        </w:rPr>
        <w:t xml:space="preserve"> Descripción detallada del estudio realizado y de </w:t>
      </w:r>
      <w:r w:rsidR="1E06EBF8" w:rsidRPr="17CDF642">
        <w:rPr>
          <w:lang w:val="es-ES"/>
        </w:rPr>
        <w:t>la decisión que</w:t>
      </w:r>
      <w:r w:rsidR="66BD6F64" w:rsidRPr="430AC112">
        <w:rPr>
          <w:lang w:val="es-ES"/>
        </w:rPr>
        <w:t xml:space="preserve"> se </w:t>
      </w:r>
      <w:r w:rsidR="1E06EBF8" w:rsidRPr="17CDF642">
        <w:rPr>
          <w:lang w:val="es-ES"/>
        </w:rPr>
        <w:t>ha tomado acerca de la propuesta</w:t>
      </w:r>
      <w:r w:rsidR="66BD6F64" w:rsidRPr="17CDF642">
        <w:rPr>
          <w:lang w:val="es-ES"/>
        </w:rPr>
        <w:t>.</w:t>
      </w:r>
      <w:r w:rsidR="66BD6F64" w:rsidRPr="430AC112">
        <w:rPr>
          <w:lang w:val="es-ES"/>
        </w:rPr>
        <w:t xml:space="preserve"> Esto implica reconocer de manera clara los puntos específicos por los que se toma la decisión. </w:t>
      </w:r>
    </w:p>
    <w:p w14:paraId="11F93E03" w14:textId="472823F5" w:rsidR="001061FB" w:rsidRPr="00F63D22" w:rsidRDefault="66BD6F64" w:rsidP="26A89DA3">
      <w:pPr>
        <w:pStyle w:val="ListParagraph"/>
        <w:numPr>
          <w:ilvl w:val="0"/>
          <w:numId w:val="28"/>
        </w:numPr>
        <w:rPr>
          <w:lang w:val="es-ES"/>
        </w:rPr>
      </w:pPr>
      <w:r w:rsidRPr="430AC112">
        <w:rPr>
          <w:b/>
          <w:bCs/>
          <w:lang w:val="es-ES"/>
        </w:rPr>
        <w:t>Pie de plantilla</w:t>
      </w:r>
      <w:r w:rsidRPr="430AC112">
        <w:rPr>
          <w:lang w:val="es-ES"/>
        </w:rPr>
        <w:t xml:space="preserve">: Identificador y número de página. Permite organizar y </w:t>
      </w:r>
      <w:r w:rsidRPr="1C5D93D3">
        <w:rPr>
          <w:lang w:val="es-ES"/>
        </w:rPr>
        <w:t>rastrea</w:t>
      </w:r>
      <w:r w:rsidR="76D0F74F" w:rsidRPr="1C5D93D3">
        <w:rPr>
          <w:lang w:val="es-ES"/>
        </w:rPr>
        <w:t>r</w:t>
      </w:r>
      <w:r w:rsidRPr="430AC112">
        <w:rPr>
          <w:lang w:val="es-ES"/>
        </w:rPr>
        <w:t xml:space="preserve"> propuestas.</w:t>
      </w:r>
    </w:p>
    <w:p w14:paraId="0AD9C6F4" w14:textId="427C9EB9" w:rsidR="001061FB" w:rsidRPr="00F63D22" w:rsidRDefault="001061FB" w:rsidP="001061FB">
      <w:pPr>
        <w:rPr>
          <w:sz w:val="36"/>
          <w:szCs w:val="36"/>
          <w:lang w:val="es-ES"/>
        </w:rPr>
      </w:pPr>
    </w:p>
    <w:p w14:paraId="3065B06B" w14:textId="3F6E5AD9" w:rsidR="09293407" w:rsidRDefault="09293407" w:rsidP="09293407">
      <w:pPr>
        <w:rPr>
          <w:sz w:val="36"/>
          <w:szCs w:val="36"/>
          <w:lang w:val="es-ES"/>
        </w:rPr>
      </w:pPr>
    </w:p>
    <w:p w14:paraId="06424667" w14:textId="66E8FFBF" w:rsidR="09293407" w:rsidRDefault="09293407" w:rsidP="09293407">
      <w:pPr>
        <w:rPr>
          <w:sz w:val="36"/>
          <w:szCs w:val="36"/>
          <w:lang w:val="es-ES"/>
        </w:rPr>
      </w:pPr>
    </w:p>
    <w:p w14:paraId="6050B535" w14:textId="0062DE60" w:rsidR="09293407" w:rsidRDefault="09293407" w:rsidP="09293407">
      <w:pPr>
        <w:rPr>
          <w:sz w:val="36"/>
          <w:szCs w:val="36"/>
          <w:lang w:val="es-ES"/>
        </w:rPr>
      </w:pPr>
    </w:p>
    <w:p w14:paraId="409EEA63" w14:textId="3818C304" w:rsidR="09293407" w:rsidRDefault="09293407" w:rsidP="09293407">
      <w:pPr>
        <w:rPr>
          <w:sz w:val="36"/>
          <w:szCs w:val="36"/>
          <w:lang w:val="es-ES"/>
        </w:rPr>
      </w:pPr>
    </w:p>
    <w:p w14:paraId="4C95CF5C" w14:textId="004BDB6A" w:rsidR="233291B7" w:rsidRDefault="6DF94B43" w:rsidP="19D4FC7E">
      <w:pPr>
        <w:pStyle w:val="Heading3"/>
        <w:ind w:left="0"/>
        <w:rPr>
          <w:lang w:val="es-ES"/>
        </w:rPr>
      </w:pPr>
      <w:bookmarkStart w:id="78" w:name="_Toc1544831402"/>
      <w:bookmarkStart w:id="79" w:name="_Toc1841320332"/>
      <w:bookmarkStart w:id="80" w:name="_Toc1898938493"/>
      <w:r w:rsidRPr="7741F1B8">
        <w:rPr>
          <w:lang w:val="es-ES"/>
        </w:rPr>
        <w:t>Plantilla E: Planific</w:t>
      </w:r>
      <w:r w:rsidR="52E5808C" w:rsidRPr="7741F1B8">
        <w:rPr>
          <w:lang w:val="es-ES"/>
        </w:rPr>
        <w:t>ación de una propuesta</w:t>
      </w:r>
      <w:bookmarkEnd w:id="78"/>
      <w:bookmarkEnd w:id="79"/>
      <w:bookmarkEnd w:id="80"/>
    </w:p>
    <w:p w14:paraId="0B188FD2" w14:textId="77777777" w:rsidR="233291B7" w:rsidRDefault="6DF94B43" w:rsidP="19D4FC7E">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19D4FC7E" w14:paraId="2378A9BB" w14:textId="77777777" w:rsidTr="19D4FC7E">
        <w:trPr>
          <w:trHeight w:val="300"/>
        </w:trPr>
        <w:tc>
          <w:tcPr>
            <w:tcW w:w="4245" w:type="dxa"/>
          </w:tcPr>
          <w:p w14:paraId="4C388F4C" w14:textId="5ECD87CC" w:rsidR="19D4FC7E" w:rsidRDefault="19D4FC7E" w:rsidP="19D4FC7E">
            <w:pPr>
              <w:rPr>
                <w:lang w:val="es-ES"/>
              </w:rPr>
            </w:pPr>
            <w:r w:rsidRPr="19D4FC7E">
              <w:rPr>
                <w:lang w:val="es-ES"/>
              </w:rPr>
              <w:t xml:space="preserve">Id: </w:t>
            </w:r>
            <w:r w:rsidR="5A03812C" w:rsidRPr="28EE41DA">
              <w:rPr>
                <w:lang w:val="es-ES"/>
              </w:rPr>
              <w:t>Planificacion</w:t>
            </w:r>
            <w:r w:rsidRPr="19D4FC7E">
              <w:rPr>
                <w:lang w:val="es-ES"/>
              </w:rPr>
              <w:t>_0001</w:t>
            </w:r>
          </w:p>
        </w:tc>
        <w:tc>
          <w:tcPr>
            <w:tcW w:w="4245" w:type="dxa"/>
          </w:tcPr>
          <w:p w14:paraId="4794469B" w14:textId="7B35A46A" w:rsidR="19D4FC7E" w:rsidRDefault="19D4FC7E" w:rsidP="19D4FC7E">
            <w:pPr>
              <w:rPr>
                <w:lang w:val="es-ES"/>
              </w:rPr>
            </w:pPr>
            <w:r w:rsidRPr="19D4FC7E">
              <w:rPr>
                <w:lang w:val="es-ES"/>
              </w:rPr>
              <w:t>Fecha: dd/mm/aaaa</w:t>
            </w:r>
          </w:p>
        </w:tc>
      </w:tr>
      <w:tr w:rsidR="19D4FC7E" w14:paraId="4AC7306D" w14:textId="77777777" w:rsidTr="19D4FC7E">
        <w:trPr>
          <w:trHeight w:val="300"/>
        </w:trPr>
        <w:tc>
          <w:tcPr>
            <w:tcW w:w="8490" w:type="dxa"/>
            <w:gridSpan w:val="2"/>
          </w:tcPr>
          <w:p w14:paraId="07D4AE93" w14:textId="20DD0078" w:rsidR="19D4FC7E" w:rsidRDefault="19D4FC7E" w:rsidP="19D4FC7E">
            <w:pPr>
              <w:rPr>
                <w:lang w:val="es-ES"/>
              </w:rPr>
            </w:pPr>
            <w:r>
              <w:t xml:space="preserve">Nombre: </w:t>
            </w:r>
            <w:r w:rsidRPr="19D4FC7E">
              <w:rPr>
                <w:i/>
                <w:iCs/>
                <w:lang w:val="es-ES"/>
              </w:rPr>
              <w:t>Nombre Apellido1 Apellido2</w:t>
            </w:r>
          </w:p>
        </w:tc>
      </w:tr>
      <w:tr w:rsidR="19D4FC7E" w14:paraId="4315B1F8" w14:textId="77777777" w:rsidTr="2790DCA3">
        <w:trPr>
          <w:trHeight w:val="300"/>
        </w:trPr>
        <w:tc>
          <w:tcPr>
            <w:tcW w:w="8490" w:type="dxa"/>
            <w:gridSpan w:val="2"/>
          </w:tcPr>
          <w:p w14:paraId="536301BF" w14:textId="6BF0950E" w:rsidR="48E17B19" w:rsidRPr="48E17B19" w:rsidRDefault="48E17B19" w:rsidP="48E17B19">
            <w:pPr>
              <w:rPr>
                <w:lang w:val="es-ES"/>
              </w:rPr>
            </w:pPr>
            <w:r w:rsidRPr="48E17B19">
              <w:rPr>
                <w:lang w:val="es-ES"/>
              </w:rPr>
              <w:t>Propuesta: Id_propuesta</w:t>
            </w:r>
          </w:p>
        </w:tc>
      </w:tr>
      <w:tr w:rsidR="19D4FC7E" w14:paraId="41F46DC0" w14:textId="77777777" w:rsidTr="19D4FC7E">
        <w:trPr>
          <w:trHeight w:val="300"/>
        </w:trPr>
        <w:tc>
          <w:tcPr>
            <w:tcW w:w="8490" w:type="dxa"/>
            <w:gridSpan w:val="2"/>
          </w:tcPr>
          <w:p w14:paraId="13137D85" w14:textId="0344F9B1" w:rsidR="19D4FC7E" w:rsidRDefault="48B8E1DF" w:rsidP="19D4FC7E">
            <w:pPr>
              <w:rPr>
                <w:lang w:val="es-ES"/>
              </w:rPr>
            </w:pPr>
            <w:r w:rsidRPr="071157A6">
              <w:rPr>
                <w:lang w:val="es-ES"/>
              </w:rPr>
              <w:t>Descripción</w:t>
            </w:r>
            <w:r w:rsidR="19D4FC7E" w:rsidRPr="071157A6">
              <w:rPr>
                <w:lang w:val="es-ES"/>
              </w:rPr>
              <w:t>:</w:t>
            </w:r>
          </w:p>
          <w:p w14:paraId="1B234F24" w14:textId="4D8372E2" w:rsidR="19D4FC7E" w:rsidRDefault="19D4FC7E" w:rsidP="19D4FC7E">
            <w:pPr>
              <w:rPr>
                <w:lang w:val="es-ES"/>
              </w:rPr>
            </w:pPr>
          </w:p>
          <w:p w14:paraId="4A30A0C4" w14:textId="0FF982A1" w:rsidR="19D4FC7E" w:rsidRDefault="19D4FC7E" w:rsidP="19D4FC7E">
            <w:pPr>
              <w:rPr>
                <w:lang w:val="es-ES"/>
              </w:rPr>
            </w:pPr>
          </w:p>
          <w:p w14:paraId="31B3AA8C" w14:textId="15120589" w:rsidR="19D4FC7E" w:rsidRDefault="19D4FC7E" w:rsidP="19D4FC7E">
            <w:pPr>
              <w:rPr>
                <w:lang w:val="es-ES"/>
              </w:rPr>
            </w:pPr>
          </w:p>
        </w:tc>
      </w:tr>
      <w:tr w:rsidR="19D4FC7E" w14:paraId="6749CD6E" w14:textId="77777777" w:rsidTr="19D4FC7E">
        <w:trPr>
          <w:trHeight w:val="300"/>
        </w:trPr>
        <w:tc>
          <w:tcPr>
            <w:tcW w:w="4245" w:type="dxa"/>
          </w:tcPr>
          <w:p w14:paraId="33998150" w14:textId="2A6BACFD" w:rsidR="19D4FC7E" w:rsidRDefault="19D4FC7E" w:rsidP="19D4FC7E">
            <w:pPr>
              <w:rPr>
                <w:lang w:val="es-ES"/>
              </w:rPr>
            </w:pPr>
            <w:r w:rsidRPr="19D4FC7E">
              <w:rPr>
                <w:lang w:val="es-ES"/>
              </w:rPr>
              <w:t>Identificador:</w:t>
            </w:r>
          </w:p>
        </w:tc>
        <w:tc>
          <w:tcPr>
            <w:tcW w:w="4245" w:type="dxa"/>
          </w:tcPr>
          <w:p w14:paraId="55F6180E" w14:textId="3BFA30F4" w:rsidR="19D4FC7E" w:rsidRDefault="19D4FC7E" w:rsidP="19D4FC7E">
            <w:pPr>
              <w:rPr>
                <w:lang w:val="es-ES"/>
              </w:rPr>
            </w:pPr>
            <w:r w:rsidRPr="19D4FC7E">
              <w:rPr>
                <w:lang w:val="es-ES"/>
              </w:rPr>
              <w:t>Numero de pag: 1/1</w:t>
            </w:r>
          </w:p>
        </w:tc>
      </w:tr>
    </w:tbl>
    <w:p w14:paraId="02205DCD" w14:textId="77777777" w:rsidR="233291B7" w:rsidRDefault="6DF94B43" w:rsidP="19D4FC7E">
      <w:pPr>
        <w:pStyle w:val="Heading4"/>
        <w:rPr>
          <w:lang w:val="es-ES"/>
        </w:rPr>
      </w:pPr>
      <w:r w:rsidRPr="6FC771E5">
        <w:rPr>
          <w:lang w:val="es-ES"/>
        </w:rPr>
        <w:t>Justificación de sus campos</w:t>
      </w:r>
    </w:p>
    <w:p w14:paraId="779CB397" w14:textId="731DF62C" w:rsidR="233291B7" w:rsidRDefault="6DF94B43" w:rsidP="4E0A21E3">
      <w:pPr>
        <w:pStyle w:val="ListParagraph"/>
        <w:numPr>
          <w:ilvl w:val="0"/>
          <w:numId w:val="31"/>
        </w:numPr>
        <w:rPr>
          <w:lang w:val="es-ES"/>
        </w:rPr>
      </w:pPr>
      <w:r w:rsidRPr="19D4FC7E">
        <w:rPr>
          <w:b/>
          <w:bCs/>
          <w:lang w:val="es-ES"/>
        </w:rPr>
        <w:t>Id</w:t>
      </w:r>
      <w:r w:rsidRPr="19D4FC7E">
        <w:rPr>
          <w:lang w:val="es-ES"/>
        </w:rPr>
        <w:t xml:space="preserve">: </w:t>
      </w:r>
      <w:r w:rsidR="4295174E" w:rsidRPr="28EE41DA">
        <w:rPr>
          <w:lang w:val="es-ES"/>
        </w:rPr>
        <w:t>Planificacion</w:t>
      </w:r>
      <w:r w:rsidRPr="19D4FC7E">
        <w:rPr>
          <w:lang w:val="es-ES"/>
        </w:rPr>
        <w:t xml:space="preserve">_ + número identificativo. Se emplea con el fin de mantener un registro y una organización de cada </w:t>
      </w:r>
      <w:r w:rsidRPr="751D61E3">
        <w:rPr>
          <w:lang w:val="es-ES"/>
        </w:rPr>
        <w:t>un</w:t>
      </w:r>
      <w:r w:rsidR="6288B3C6" w:rsidRPr="751D61E3">
        <w:rPr>
          <w:lang w:val="es-ES"/>
        </w:rPr>
        <w:t>a</w:t>
      </w:r>
      <w:r w:rsidRPr="19D4FC7E">
        <w:rPr>
          <w:lang w:val="es-ES"/>
        </w:rPr>
        <w:t xml:space="preserve"> de </w:t>
      </w:r>
      <w:r w:rsidR="6288B3C6" w:rsidRPr="751D61E3">
        <w:rPr>
          <w:lang w:val="es-ES"/>
        </w:rPr>
        <w:t>las planificaciones</w:t>
      </w:r>
      <w:r w:rsidRPr="19D4FC7E">
        <w:rPr>
          <w:lang w:val="es-ES"/>
        </w:rPr>
        <w:t xml:space="preserve">. </w:t>
      </w:r>
    </w:p>
    <w:p w14:paraId="2DFC6928" w14:textId="54C0CCB4" w:rsidR="233291B7" w:rsidRDefault="6DF94B43" w:rsidP="4E0A21E3">
      <w:pPr>
        <w:pStyle w:val="ListParagraph"/>
        <w:numPr>
          <w:ilvl w:val="0"/>
          <w:numId w:val="31"/>
        </w:numPr>
        <w:rPr>
          <w:lang w:val="es-ES"/>
        </w:rPr>
      </w:pPr>
      <w:r w:rsidRPr="19D4FC7E">
        <w:rPr>
          <w:b/>
          <w:bCs/>
          <w:lang w:val="es-ES"/>
        </w:rPr>
        <w:t>Fecha:</w:t>
      </w:r>
      <w:r w:rsidRPr="19D4FC7E">
        <w:rPr>
          <w:lang w:val="es-ES"/>
        </w:rPr>
        <w:t xml:space="preserve"> Fecha en la que se </w:t>
      </w:r>
      <w:r w:rsidR="28436B8F" w:rsidRPr="23540B46">
        <w:rPr>
          <w:lang w:val="es-ES"/>
        </w:rPr>
        <w:t>planifica el desarrollo del cambio</w:t>
      </w:r>
      <w:r w:rsidRPr="19D4FC7E">
        <w:rPr>
          <w:lang w:val="es-ES"/>
        </w:rPr>
        <w:t>, con formato dd/mm/aaaa. Tiene una utilidad organizativa, ayuda a la búsqueda y organización de mensajes.</w:t>
      </w:r>
    </w:p>
    <w:p w14:paraId="5AA32F4A" w14:textId="6D8153B3" w:rsidR="233291B7" w:rsidRDefault="6DF94B43" w:rsidP="4E0A21E3">
      <w:pPr>
        <w:pStyle w:val="ListParagraph"/>
        <w:numPr>
          <w:ilvl w:val="0"/>
          <w:numId w:val="31"/>
        </w:numPr>
        <w:rPr>
          <w:lang w:val="es-ES"/>
        </w:rPr>
      </w:pPr>
      <w:r w:rsidRPr="19D4FC7E">
        <w:rPr>
          <w:b/>
          <w:bCs/>
          <w:lang w:val="es-ES"/>
        </w:rPr>
        <w:t>Nombre</w:t>
      </w:r>
      <w:r w:rsidRPr="19D4FC7E">
        <w:rPr>
          <w:lang w:val="es-ES"/>
        </w:rPr>
        <w:t>: Individuo que ha formulado la solicitud de cambio, ya sea un integrante del grupo de desarrollo del proyecto en cuestión o un cliente que presenta un informe de problemas o una sugerencia de mejora</w:t>
      </w:r>
      <w:r w:rsidR="4436D993" w:rsidRPr="097AC453">
        <w:rPr>
          <w:lang w:val="es-ES"/>
        </w:rPr>
        <w:t>.</w:t>
      </w:r>
    </w:p>
    <w:p w14:paraId="025D2FCC" w14:textId="0023E920" w:rsidR="233291B7" w:rsidRDefault="6DF94B43" w:rsidP="4E0A21E3">
      <w:pPr>
        <w:pStyle w:val="ListParagraph"/>
        <w:numPr>
          <w:ilvl w:val="0"/>
          <w:numId w:val="31"/>
        </w:numPr>
        <w:rPr>
          <w:lang w:val="es-ES"/>
        </w:rPr>
      </w:pPr>
      <w:r w:rsidRPr="19D4FC7E">
        <w:rPr>
          <w:b/>
          <w:bCs/>
          <w:lang w:val="es-ES"/>
        </w:rPr>
        <w:t>Propuesta</w:t>
      </w:r>
      <w:r w:rsidRPr="19D4FC7E">
        <w:rPr>
          <w:lang w:val="es-ES"/>
        </w:rPr>
        <w:t xml:space="preserve">: nombre identificador de la propuesta de la que se está hablando, que sirve para </w:t>
      </w:r>
      <w:r w:rsidRPr="1C5D93D3">
        <w:rPr>
          <w:lang w:val="es-ES"/>
        </w:rPr>
        <w:t>referencia</w:t>
      </w:r>
      <w:r w:rsidR="49BECD9E" w:rsidRPr="1C5D93D3">
        <w:rPr>
          <w:lang w:val="es-ES"/>
        </w:rPr>
        <w:t>r</w:t>
      </w:r>
      <w:r w:rsidRPr="19D4FC7E">
        <w:rPr>
          <w:lang w:val="es-ES"/>
        </w:rPr>
        <w:t xml:space="preserve"> la “Propuesta de Cambios”.</w:t>
      </w:r>
    </w:p>
    <w:p w14:paraId="52FA76C0" w14:textId="5BA727DA" w:rsidR="233291B7" w:rsidRDefault="0B1713D1" w:rsidP="4E0A21E3">
      <w:pPr>
        <w:pStyle w:val="ListParagraph"/>
        <w:numPr>
          <w:ilvl w:val="0"/>
          <w:numId w:val="31"/>
        </w:numPr>
        <w:rPr>
          <w:lang w:val="es-ES"/>
        </w:rPr>
      </w:pPr>
      <w:r w:rsidRPr="7D384DD9">
        <w:rPr>
          <w:b/>
          <w:bCs/>
          <w:lang w:val="es-ES"/>
        </w:rPr>
        <w:t>Descripción</w:t>
      </w:r>
      <w:r w:rsidR="6DF94B43" w:rsidRPr="7D384DD9">
        <w:rPr>
          <w:b/>
          <w:bCs/>
          <w:lang w:val="es-ES"/>
        </w:rPr>
        <w:t>:</w:t>
      </w:r>
      <w:r w:rsidR="6DF94B43" w:rsidRPr="7D384DD9">
        <w:rPr>
          <w:lang w:val="es-ES"/>
        </w:rPr>
        <w:t xml:space="preserve"> </w:t>
      </w:r>
      <w:r w:rsidR="56A44CF4" w:rsidRPr="7D384DD9">
        <w:rPr>
          <w:lang w:val="es-ES"/>
        </w:rPr>
        <w:t xml:space="preserve">Se detalla el desarrollo del </w:t>
      </w:r>
      <w:r w:rsidR="56A44CF4" w:rsidRPr="79BC4DA0">
        <w:rPr>
          <w:lang w:val="es-ES"/>
        </w:rPr>
        <w:t xml:space="preserve">proyecto, </w:t>
      </w:r>
      <w:r w:rsidR="56A44CF4" w:rsidRPr="595C49F4">
        <w:rPr>
          <w:lang w:val="es-ES"/>
        </w:rPr>
        <w:t xml:space="preserve">haciendo referencia a los </w:t>
      </w:r>
      <w:r w:rsidR="56A44CF4" w:rsidRPr="6BC9BC0B">
        <w:rPr>
          <w:lang w:val="es-ES"/>
        </w:rPr>
        <w:t xml:space="preserve">distintos hitos que se llevan </w:t>
      </w:r>
      <w:r w:rsidR="56A44CF4" w:rsidRPr="42C1ADC0">
        <w:rPr>
          <w:lang w:val="es-ES"/>
        </w:rPr>
        <w:t xml:space="preserve">a </w:t>
      </w:r>
      <w:r w:rsidR="56A44CF4" w:rsidRPr="2914B397">
        <w:rPr>
          <w:lang w:val="es-ES"/>
        </w:rPr>
        <w:t xml:space="preserve">cabo y a fechas </w:t>
      </w:r>
      <w:r w:rsidR="56A44CF4" w:rsidRPr="656299E3">
        <w:rPr>
          <w:lang w:val="es-ES"/>
        </w:rPr>
        <w:t xml:space="preserve">aproximadas </w:t>
      </w:r>
      <w:r w:rsidR="2AD9E637" w:rsidRPr="2C5C2E6A">
        <w:rPr>
          <w:lang w:val="es-ES"/>
        </w:rPr>
        <w:t>p</w:t>
      </w:r>
      <w:r w:rsidR="56A44CF4" w:rsidRPr="2C5C2E6A">
        <w:rPr>
          <w:lang w:val="es-ES"/>
        </w:rPr>
        <w:t>ara</w:t>
      </w:r>
      <w:r w:rsidR="56A44CF4" w:rsidRPr="656299E3">
        <w:rPr>
          <w:lang w:val="es-ES"/>
        </w:rPr>
        <w:t xml:space="preserve"> el inicio </w:t>
      </w:r>
      <w:r w:rsidR="56A44CF4" w:rsidRPr="4F9DD2E8">
        <w:rPr>
          <w:lang w:val="es-ES"/>
        </w:rPr>
        <w:t xml:space="preserve">y el fin </w:t>
      </w:r>
      <w:r w:rsidR="56A44CF4" w:rsidRPr="22AD916F">
        <w:rPr>
          <w:lang w:val="es-ES"/>
        </w:rPr>
        <w:t xml:space="preserve">de cada tarea </w:t>
      </w:r>
      <w:r w:rsidR="410EE011" w:rsidRPr="62246D5C">
        <w:rPr>
          <w:lang w:val="es-ES"/>
        </w:rPr>
        <w:t xml:space="preserve">junto con </w:t>
      </w:r>
      <w:r w:rsidR="410EE011" w:rsidRPr="7FE53674">
        <w:rPr>
          <w:lang w:val="es-ES"/>
        </w:rPr>
        <w:t xml:space="preserve">la asignación de </w:t>
      </w:r>
      <w:r w:rsidR="410EE011" w:rsidRPr="3BC97A7D">
        <w:rPr>
          <w:lang w:val="es-ES"/>
        </w:rPr>
        <w:t xml:space="preserve">recursos </w:t>
      </w:r>
      <w:r w:rsidR="410EE011" w:rsidRPr="15F8757C">
        <w:rPr>
          <w:lang w:val="es-ES"/>
        </w:rPr>
        <w:t>para cada tarea</w:t>
      </w:r>
      <w:r w:rsidR="56A44CF4" w:rsidRPr="52996660">
        <w:rPr>
          <w:lang w:val="es-ES"/>
        </w:rPr>
        <w:t>.</w:t>
      </w:r>
    </w:p>
    <w:p w14:paraId="03698008" w14:textId="4B7638B5" w:rsidR="233291B7" w:rsidRDefault="6DF94B43" w:rsidP="4E0A21E3">
      <w:pPr>
        <w:pStyle w:val="ListParagraph"/>
        <w:numPr>
          <w:ilvl w:val="0"/>
          <w:numId w:val="31"/>
        </w:numPr>
        <w:rPr>
          <w:lang w:val="es-ES"/>
        </w:rPr>
      </w:pPr>
      <w:r w:rsidRPr="19D4FC7E">
        <w:rPr>
          <w:b/>
          <w:bCs/>
          <w:lang w:val="es-ES"/>
        </w:rPr>
        <w:t>Pie de plantilla</w:t>
      </w:r>
      <w:r w:rsidRPr="19D4FC7E">
        <w:rPr>
          <w:lang w:val="es-ES"/>
        </w:rPr>
        <w:t xml:space="preserve">: Identificador y número de página. Permite organizar y </w:t>
      </w:r>
      <w:r w:rsidRPr="1C5D93D3">
        <w:rPr>
          <w:lang w:val="es-ES"/>
        </w:rPr>
        <w:t>rastrea</w:t>
      </w:r>
      <w:r w:rsidR="096E4D29" w:rsidRPr="1C5D93D3">
        <w:rPr>
          <w:lang w:val="es-ES"/>
        </w:rPr>
        <w:t>r</w:t>
      </w:r>
      <w:r w:rsidRPr="19D4FC7E">
        <w:rPr>
          <w:lang w:val="es-ES"/>
        </w:rPr>
        <w:t xml:space="preserve"> propuestas.</w:t>
      </w:r>
    </w:p>
    <w:p w14:paraId="3DE9D148" w14:textId="2FD4B957" w:rsidR="233291B7" w:rsidRDefault="233291B7" w:rsidP="233291B7">
      <w:pPr>
        <w:rPr>
          <w:sz w:val="36"/>
          <w:szCs w:val="36"/>
          <w:lang w:val="es-ES"/>
        </w:rPr>
      </w:pPr>
    </w:p>
    <w:p w14:paraId="51157395" w14:textId="260B3B62" w:rsidR="02B4D322" w:rsidRDefault="1FEA1925" w:rsidP="4FCD2E4A">
      <w:pPr>
        <w:pStyle w:val="Heading3"/>
        <w:ind w:left="0"/>
        <w:rPr>
          <w:lang w:val="es-ES"/>
        </w:rPr>
      </w:pPr>
      <w:bookmarkStart w:id="81" w:name="_Toc1472995886"/>
      <w:bookmarkStart w:id="82" w:name="_Toc1505815772"/>
      <w:bookmarkStart w:id="83" w:name="_Toc1843050000"/>
      <w:r w:rsidRPr="7741F1B8">
        <w:rPr>
          <w:lang w:val="es-ES"/>
        </w:rPr>
        <w:t xml:space="preserve">Plantilla F: Implementación de </w:t>
      </w:r>
      <w:r w:rsidR="1AAD943E" w:rsidRPr="7741F1B8">
        <w:rPr>
          <w:lang w:val="es-ES"/>
        </w:rPr>
        <w:t>cambios</w:t>
      </w:r>
      <w:bookmarkEnd w:id="81"/>
      <w:bookmarkEnd w:id="82"/>
      <w:bookmarkEnd w:id="83"/>
    </w:p>
    <w:p w14:paraId="40418950" w14:textId="77777777" w:rsidR="02B4D322" w:rsidRDefault="1FEA1925" w:rsidP="4FCD2E4A">
      <w:pPr>
        <w:pStyle w:val="Heading4"/>
        <w:rPr>
          <w:lang w:val="es-ES"/>
        </w:rPr>
      </w:pPr>
      <w:r w:rsidRPr="6FC771E5">
        <w:rPr>
          <w:lang w:val="es-ES"/>
        </w:rPr>
        <w:t>Modelo</w:t>
      </w:r>
    </w:p>
    <w:tbl>
      <w:tblPr>
        <w:tblStyle w:val="TableGrid"/>
        <w:tblW w:w="8490" w:type="dxa"/>
        <w:tblLook w:val="06A0" w:firstRow="1" w:lastRow="0" w:firstColumn="1" w:lastColumn="0" w:noHBand="1" w:noVBand="1"/>
      </w:tblPr>
      <w:tblGrid>
        <w:gridCol w:w="3515"/>
        <w:gridCol w:w="4975"/>
      </w:tblGrid>
      <w:tr w:rsidR="4FCD2E4A" w14:paraId="1F6CF387" w14:textId="77777777" w:rsidTr="267F5EC7">
        <w:trPr>
          <w:trHeight w:val="300"/>
        </w:trPr>
        <w:tc>
          <w:tcPr>
            <w:tcW w:w="3515" w:type="dxa"/>
          </w:tcPr>
          <w:p w14:paraId="0B1B7F59" w14:textId="1BF6FC78" w:rsidR="4FCD2E4A" w:rsidRDefault="5E3742FB" w:rsidP="4FCD2E4A">
            <w:pPr>
              <w:rPr>
                <w:lang w:val="es-ES"/>
              </w:rPr>
            </w:pPr>
            <w:r w:rsidRPr="5E3742FB">
              <w:rPr>
                <w:lang w:val="es-ES"/>
              </w:rPr>
              <w:t xml:space="preserve">Id: </w:t>
            </w:r>
            <w:r w:rsidR="2993A657" w:rsidRPr="1C5D93D3">
              <w:rPr>
                <w:lang w:val="es-ES"/>
              </w:rPr>
              <w:t>I</w:t>
            </w:r>
            <w:r w:rsidR="407D89FB" w:rsidRPr="1C5D93D3">
              <w:rPr>
                <w:lang w:val="es-ES"/>
              </w:rPr>
              <w:t>mplementacion</w:t>
            </w:r>
            <w:r w:rsidR="3CF81B72" w:rsidRPr="5E3742FB">
              <w:rPr>
                <w:lang w:val="es-ES"/>
              </w:rPr>
              <w:t>_</w:t>
            </w:r>
            <w:r w:rsidRPr="5E3742FB">
              <w:rPr>
                <w:lang w:val="es-ES"/>
              </w:rPr>
              <w:t>0001</w:t>
            </w:r>
          </w:p>
        </w:tc>
        <w:tc>
          <w:tcPr>
            <w:tcW w:w="4975" w:type="dxa"/>
          </w:tcPr>
          <w:p w14:paraId="7F7612DF" w14:textId="7B35A46A" w:rsidR="4FCD2E4A" w:rsidRDefault="4FCD2E4A" w:rsidP="4FCD2E4A">
            <w:pPr>
              <w:rPr>
                <w:lang w:val="es-ES"/>
              </w:rPr>
            </w:pPr>
            <w:r w:rsidRPr="4FCD2E4A">
              <w:rPr>
                <w:lang w:val="es-ES"/>
              </w:rPr>
              <w:t>Fecha: dd/mm/aaaa</w:t>
            </w:r>
          </w:p>
        </w:tc>
      </w:tr>
      <w:tr w:rsidR="4FCD2E4A" w:rsidRPr="006E44DE" w14:paraId="752669B2" w14:textId="77777777" w:rsidTr="267F5EC7">
        <w:trPr>
          <w:trHeight w:val="300"/>
        </w:trPr>
        <w:tc>
          <w:tcPr>
            <w:tcW w:w="8490" w:type="dxa"/>
            <w:gridSpan w:val="2"/>
          </w:tcPr>
          <w:p w14:paraId="2FCCF013" w14:textId="505C805C" w:rsidR="4FCD2E4A" w:rsidRDefault="4FCD2E4A" w:rsidP="4FCD2E4A">
            <w:pPr>
              <w:rPr>
                <w:i/>
                <w:lang w:val="es-ES"/>
              </w:rPr>
            </w:pPr>
            <w:r w:rsidRPr="006E44DE">
              <w:rPr>
                <w:lang w:val="es-ES"/>
              </w:rPr>
              <w:t>Nombre</w:t>
            </w:r>
            <w:r w:rsidR="1FD787DD" w:rsidRPr="006E44DE">
              <w:rPr>
                <w:lang w:val="es-ES"/>
              </w:rPr>
              <w:t xml:space="preserve"> de los encargados</w:t>
            </w:r>
            <w:r w:rsidRPr="006E44DE">
              <w:rPr>
                <w:lang w:val="es-ES"/>
              </w:rPr>
              <w:t xml:space="preserve">: </w:t>
            </w:r>
            <w:r w:rsidRPr="4FCD2E4A">
              <w:rPr>
                <w:i/>
                <w:iCs/>
                <w:lang w:val="es-ES"/>
              </w:rPr>
              <w:t>Nombre Apellido1 Apellido2</w:t>
            </w:r>
            <w:r w:rsidR="1927AE9E" w:rsidRPr="24B561F4">
              <w:rPr>
                <w:i/>
                <w:iCs/>
                <w:lang w:val="es-ES"/>
              </w:rPr>
              <w:t xml:space="preserve">, </w:t>
            </w:r>
            <w:r w:rsidR="1927AE9E" w:rsidRPr="2B036E1D">
              <w:rPr>
                <w:i/>
                <w:iCs/>
                <w:lang w:val="es-ES"/>
              </w:rPr>
              <w:t>...</w:t>
            </w:r>
          </w:p>
        </w:tc>
      </w:tr>
      <w:tr w:rsidR="4FCD2E4A" w:rsidRPr="006E44DE" w14:paraId="0259EBD8" w14:textId="77777777" w:rsidTr="267F5EC7">
        <w:trPr>
          <w:trHeight w:val="300"/>
        </w:trPr>
        <w:tc>
          <w:tcPr>
            <w:tcW w:w="3515" w:type="dxa"/>
          </w:tcPr>
          <w:p w14:paraId="3F9B7AA6" w14:textId="731CEEAC" w:rsidR="00E96B0A" w:rsidRDefault="5D46A66F">
            <w:pPr>
              <w:rPr>
                <w:lang w:val="es-ES"/>
              </w:rPr>
            </w:pPr>
            <w:r w:rsidRPr="33C7B6E4">
              <w:rPr>
                <w:lang w:val="es-ES"/>
              </w:rPr>
              <w:t>Propuesta: Id_propuesta</w:t>
            </w:r>
          </w:p>
        </w:tc>
        <w:tc>
          <w:tcPr>
            <w:tcW w:w="4975" w:type="dxa"/>
          </w:tcPr>
          <w:p w14:paraId="5B85E93F" w14:textId="660A864D" w:rsidR="09B225D1" w:rsidRDefault="5D46A66F" w:rsidP="09B225D1">
            <w:pPr>
              <w:rPr>
                <w:lang w:val="es-ES"/>
              </w:rPr>
            </w:pPr>
            <w:r w:rsidRPr="1BB88655">
              <w:rPr>
                <w:lang w:val="es-ES"/>
              </w:rPr>
              <w:t xml:space="preserve">Estado actual: </w:t>
            </w:r>
            <w:r w:rsidRPr="4DFC0E3A">
              <w:rPr>
                <w:lang w:val="es-ES"/>
              </w:rPr>
              <w:t xml:space="preserve">Pendiente/En </w:t>
            </w:r>
            <w:r w:rsidRPr="46098D3A">
              <w:rPr>
                <w:lang w:val="es-ES"/>
              </w:rPr>
              <w:t>proceso/</w:t>
            </w:r>
            <w:r w:rsidRPr="267F5EC7">
              <w:rPr>
                <w:lang w:val="es-ES"/>
              </w:rPr>
              <w:t>Finalizado</w:t>
            </w:r>
          </w:p>
        </w:tc>
      </w:tr>
      <w:tr w:rsidR="4FCD2E4A" w14:paraId="33835009" w14:textId="77777777" w:rsidTr="267F5EC7">
        <w:trPr>
          <w:trHeight w:val="300"/>
        </w:trPr>
        <w:tc>
          <w:tcPr>
            <w:tcW w:w="8490" w:type="dxa"/>
            <w:gridSpan w:val="2"/>
          </w:tcPr>
          <w:p w14:paraId="0DE55485" w14:textId="1936B75B" w:rsidR="4FCD2E4A" w:rsidRDefault="5D46A66F" w:rsidP="4FCD2E4A">
            <w:pPr>
              <w:rPr>
                <w:lang w:val="es-ES"/>
              </w:rPr>
            </w:pPr>
            <w:r w:rsidRPr="15D1D0EE">
              <w:rPr>
                <w:lang w:val="es-ES"/>
              </w:rPr>
              <w:t>Cambios</w:t>
            </w:r>
            <w:r w:rsidR="19A17337" w:rsidRPr="15D1D0EE">
              <w:rPr>
                <w:lang w:val="es-ES"/>
              </w:rPr>
              <w:t>:</w:t>
            </w:r>
          </w:p>
          <w:p w14:paraId="190D5E4D" w14:textId="4D8372E2" w:rsidR="4FCD2E4A" w:rsidRDefault="4FCD2E4A" w:rsidP="4FCD2E4A">
            <w:pPr>
              <w:rPr>
                <w:lang w:val="es-ES"/>
              </w:rPr>
            </w:pPr>
          </w:p>
          <w:p w14:paraId="619E5D4D" w14:textId="0FF982A1" w:rsidR="4FCD2E4A" w:rsidRDefault="4FCD2E4A" w:rsidP="4FCD2E4A">
            <w:pPr>
              <w:rPr>
                <w:lang w:val="es-ES"/>
              </w:rPr>
            </w:pPr>
          </w:p>
          <w:p w14:paraId="0F109A3E" w14:textId="15120589" w:rsidR="4FCD2E4A" w:rsidRDefault="4FCD2E4A" w:rsidP="4FCD2E4A">
            <w:pPr>
              <w:rPr>
                <w:lang w:val="es-ES"/>
              </w:rPr>
            </w:pPr>
          </w:p>
        </w:tc>
      </w:tr>
      <w:tr w:rsidR="4FCD2E4A" w14:paraId="1596F6EB" w14:textId="77777777" w:rsidTr="267F5EC7">
        <w:trPr>
          <w:trHeight w:val="300"/>
        </w:trPr>
        <w:tc>
          <w:tcPr>
            <w:tcW w:w="3515" w:type="dxa"/>
          </w:tcPr>
          <w:p w14:paraId="1C87D075" w14:textId="2A6BACFD" w:rsidR="4FCD2E4A" w:rsidRDefault="4FCD2E4A" w:rsidP="4FCD2E4A">
            <w:pPr>
              <w:rPr>
                <w:lang w:val="es-ES"/>
              </w:rPr>
            </w:pPr>
            <w:r w:rsidRPr="4FCD2E4A">
              <w:rPr>
                <w:lang w:val="es-ES"/>
              </w:rPr>
              <w:t>Identificador:</w:t>
            </w:r>
          </w:p>
        </w:tc>
        <w:tc>
          <w:tcPr>
            <w:tcW w:w="4975" w:type="dxa"/>
          </w:tcPr>
          <w:p w14:paraId="340532F2" w14:textId="3BFA30F4" w:rsidR="4FCD2E4A" w:rsidRDefault="4FCD2E4A" w:rsidP="4FCD2E4A">
            <w:pPr>
              <w:rPr>
                <w:lang w:val="es-ES"/>
              </w:rPr>
            </w:pPr>
            <w:r w:rsidRPr="4FCD2E4A">
              <w:rPr>
                <w:lang w:val="es-ES"/>
              </w:rPr>
              <w:t>Numero de pag: 1/1</w:t>
            </w:r>
          </w:p>
        </w:tc>
      </w:tr>
    </w:tbl>
    <w:p w14:paraId="408AA0B3" w14:textId="77777777" w:rsidR="02B4D322" w:rsidRDefault="1FEA1925" w:rsidP="4FCD2E4A">
      <w:pPr>
        <w:pStyle w:val="Heading4"/>
        <w:rPr>
          <w:lang w:val="es-ES"/>
        </w:rPr>
      </w:pPr>
      <w:r w:rsidRPr="6FC771E5">
        <w:rPr>
          <w:lang w:val="es-ES"/>
        </w:rPr>
        <w:t>Justificación de sus campos</w:t>
      </w:r>
    </w:p>
    <w:p w14:paraId="3A787ADF" w14:textId="3B221C27" w:rsidR="02B4D322" w:rsidRDefault="1FEA1925" w:rsidP="276BCBAC">
      <w:pPr>
        <w:pStyle w:val="ListParagraph"/>
        <w:numPr>
          <w:ilvl w:val="0"/>
          <w:numId w:val="33"/>
        </w:numPr>
        <w:rPr>
          <w:lang w:val="es-ES"/>
        </w:rPr>
      </w:pPr>
      <w:r w:rsidRPr="4FCD2E4A">
        <w:rPr>
          <w:b/>
          <w:bCs/>
          <w:lang w:val="es-ES"/>
        </w:rPr>
        <w:t>Id</w:t>
      </w:r>
      <w:r w:rsidRPr="4FCD2E4A">
        <w:rPr>
          <w:lang w:val="es-ES"/>
        </w:rPr>
        <w:t xml:space="preserve">: </w:t>
      </w:r>
      <w:r w:rsidR="0CD2EC7E" w:rsidRPr="1C5D93D3">
        <w:rPr>
          <w:lang w:val="es-ES"/>
        </w:rPr>
        <w:t>Implementacion</w:t>
      </w:r>
      <w:r w:rsidRPr="4FCD2E4A">
        <w:rPr>
          <w:lang w:val="es-ES"/>
        </w:rPr>
        <w:t xml:space="preserve">_ + número identificativo. Se emplea con el fin de mantener un registro y una organización de cada una de las planificaciones. </w:t>
      </w:r>
    </w:p>
    <w:p w14:paraId="5551CF4E" w14:textId="71DD5197" w:rsidR="02B4D322" w:rsidRDefault="1FEA1925" w:rsidP="276BCBAC">
      <w:pPr>
        <w:pStyle w:val="ListParagraph"/>
        <w:numPr>
          <w:ilvl w:val="0"/>
          <w:numId w:val="33"/>
        </w:numPr>
        <w:rPr>
          <w:lang w:val="es-ES"/>
        </w:rPr>
      </w:pPr>
      <w:r w:rsidRPr="4FCD2E4A">
        <w:rPr>
          <w:b/>
          <w:bCs/>
          <w:lang w:val="es-ES"/>
        </w:rPr>
        <w:t>Fecha:</w:t>
      </w:r>
      <w:r w:rsidRPr="4FCD2E4A">
        <w:rPr>
          <w:lang w:val="es-ES"/>
        </w:rPr>
        <w:t xml:space="preserve"> Fecha en la que se </w:t>
      </w:r>
      <w:r w:rsidR="0A5A6610" w:rsidRPr="1349F84F">
        <w:rPr>
          <w:lang w:val="es-ES"/>
        </w:rPr>
        <w:t>implementa</w:t>
      </w:r>
      <w:r w:rsidR="0A5A6610" w:rsidRPr="4F97DE9B">
        <w:rPr>
          <w:lang w:val="es-ES"/>
        </w:rPr>
        <w:t xml:space="preserve"> </w:t>
      </w:r>
      <w:r w:rsidR="0A5A6610" w:rsidRPr="0E6E34FF">
        <w:rPr>
          <w:lang w:val="es-ES"/>
        </w:rPr>
        <w:t>el cambio</w:t>
      </w:r>
      <w:r w:rsidRPr="4FCD2E4A">
        <w:rPr>
          <w:lang w:val="es-ES"/>
        </w:rPr>
        <w:t>, con formato dd/mm/aaaa. Tiene una utilidad organizativa, ayuda a la búsqueda y organización de mensajes.</w:t>
      </w:r>
    </w:p>
    <w:p w14:paraId="41A19430" w14:textId="49B58501" w:rsidR="02B4D322" w:rsidRDefault="1FEA1925" w:rsidP="276BCBAC">
      <w:pPr>
        <w:pStyle w:val="ListParagraph"/>
        <w:numPr>
          <w:ilvl w:val="0"/>
          <w:numId w:val="33"/>
        </w:numPr>
        <w:rPr>
          <w:lang w:val="es-ES"/>
        </w:rPr>
      </w:pPr>
      <w:r w:rsidRPr="49412DFC">
        <w:rPr>
          <w:b/>
          <w:bCs/>
          <w:lang w:val="es-ES"/>
        </w:rPr>
        <w:t>Nombre</w:t>
      </w:r>
      <w:r w:rsidRPr="49412DFC">
        <w:rPr>
          <w:lang w:val="es-ES"/>
        </w:rPr>
        <w:t xml:space="preserve">: Individuo </w:t>
      </w:r>
      <w:r w:rsidR="32411ECD" w:rsidRPr="49412DFC">
        <w:rPr>
          <w:lang w:val="es-ES"/>
        </w:rPr>
        <w:t xml:space="preserve">encargado de llevar a cambio la implementación del cambio. </w:t>
      </w:r>
      <w:r w:rsidR="32411ECD" w:rsidRPr="5D81868B">
        <w:rPr>
          <w:lang w:val="es-ES"/>
        </w:rPr>
        <w:t xml:space="preserve">Importante definirlos por si es </w:t>
      </w:r>
      <w:r w:rsidR="32411ECD" w:rsidRPr="780B4659">
        <w:rPr>
          <w:lang w:val="es-ES"/>
        </w:rPr>
        <w:t xml:space="preserve">necesario contactar con ellos por </w:t>
      </w:r>
      <w:r w:rsidR="32411ECD" w:rsidRPr="2CF4F93F">
        <w:rPr>
          <w:lang w:val="es-ES"/>
        </w:rPr>
        <w:t>problemas o dudas sobre la implementación</w:t>
      </w:r>
      <w:r w:rsidR="32411ECD" w:rsidRPr="0146BFF4">
        <w:rPr>
          <w:lang w:val="es-ES"/>
        </w:rPr>
        <w:t xml:space="preserve"> nueva</w:t>
      </w:r>
      <w:r w:rsidR="32411ECD" w:rsidRPr="5C48FF7A">
        <w:rPr>
          <w:lang w:val="es-ES"/>
        </w:rPr>
        <w:t>.</w:t>
      </w:r>
    </w:p>
    <w:p w14:paraId="181C1986" w14:textId="4A2ACAE0" w:rsidR="02B4D322" w:rsidRDefault="1FEA1925" w:rsidP="276BCBAC">
      <w:pPr>
        <w:pStyle w:val="ListParagraph"/>
        <w:numPr>
          <w:ilvl w:val="0"/>
          <w:numId w:val="33"/>
        </w:numPr>
        <w:rPr>
          <w:lang w:val="es-ES"/>
        </w:rPr>
      </w:pPr>
      <w:r w:rsidRPr="4FCD2E4A">
        <w:rPr>
          <w:b/>
          <w:bCs/>
          <w:lang w:val="es-ES"/>
        </w:rPr>
        <w:t>Propuesta</w:t>
      </w:r>
      <w:r w:rsidRPr="4FCD2E4A">
        <w:rPr>
          <w:lang w:val="es-ES"/>
        </w:rPr>
        <w:t xml:space="preserve">: nombre identificador de la propuesta de la que se está hablando, que sirve para </w:t>
      </w:r>
      <w:r w:rsidRPr="1C5D93D3">
        <w:rPr>
          <w:lang w:val="es-ES"/>
        </w:rPr>
        <w:t>referencia</w:t>
      </w:r>
      <w:r w:rsidR="6CF5FED8" w:rsidRPr="1C5D93D3">
        <w:rPr>
          <w:lang w:val="es-ES"/>
        </w:rPr>
        <w:t>r</w:t>
      </w:r>
      <w:r w:rsidRPr="4FCD2E4A">
        <w:rPr>
          <w:lang w:val="es-ES"/>
        </w:rPr>
        <w:t xml:space="preserve"> la “Propuesta de Cambios”.</w:t>
      </w:r>
    </w:p>
    <w:p w14:paraId="3A281F91" w14:textId="0473AEC9" w:rsidR="1A8F0F0C" w:rsidRDefault="52D016D5" w:rsidP="276BCBAC">
      <w:pPr>
        <w:pStyle w:val="ListParagraph"/>
        <w:numPr>
          <w:ilvl w:val="0"/>
          <w:numId w:val="33"/>
        </w:numPr>
        <w:rPr>
          <w:lang w:val="es-ES"/>
        </w:rPr>
      </w:pPr>
      <w:r w:rsidRPr="39CE5243">
        <w:rPr>
          <w:b/>
          <w:lang w:val="es-ES"/>
        </w:rPr>
        <w:t>Estado actual:</w:t>
      </w:r>
      <w:r w:rsidRPr="743B0C98">
        <w:rPr>
          <w:lang w:val="es-ES"/>
        </w:rPr>
        <w:t xml:space="preserve"> estado en el que se encuentra la implementación. Pendiente si todavía no se ha empezado, en proceso </w:t>
      </w:r>
      <w:r w:rsidRPr="4AEB76AD">
        <w:rPr>
          <w:lang w:val="es-ES"/>
        </w:rPr>
        <w:t xml:space="preserve">si está </w:t>
      </w:r>
      <w:r w:rsidRPr="2375B7A6">
        <w:rPr>
          <w:lang w:val="es-ES"/>
        </w:rPr>
        <w:t xml:space="preserve">en desarrollo y </w:t>
      </w:r>
      <w:r w:rsidRPr="08F578F5">
        <w:rPr>
          <w:lang w:val="es-ES"/>
        </w:rPr>
        <w:t>final</w:t>
      </w:r>
      <w:r w:rsidR="1DBD2EB1" w:rsidRPr="08F578F5">
        <w:rPr>
          <w:lang w:val="es-ES"/>
        </w:rPr>
        <w:t>izado si ya se ha acabado con la implementación.</w:t>
      </w:r>
    </w:p>
    <w:p w14:paraId="5DBD67B7" w14:textId="0D04C6E4" w:rsidR="02B4D322" w:rsidRDefault="34963326" w:rsidP="276BCBAC">
      <w:pPr>
        <w:pStyle w:val="ListParagraph"/>
        <w:numPr>
          <w:ilvl w:val="0"/>
          <w:numId w:val="33"/>
        </w:numPr>
        <w:rPr>
          <w:lang w:val="es-ES"/>
        </w:rPr>
      </w:pPr>
      <w:r w:rsidRPr="61A5C703">
        <w:rPr>
          <w:b/>
          <w:bCs/>
          <w:lang w:val="es-ES"/>
        </w:rPr>
        <w:t>Cambios</w:t>
      </w:r>
      <w:r w:rsidR="1FEA1925" w:rsidRPr="4FCD2E4A">
        <w:rPr>
          <w:b/>
          <w:bCs/>
          <w:lang w:val="es-ES"/>
        </w:rPr>
        <w:t>:</w:t>
      </w:r>
      <w:r w:rsidR="1FEA1925" w:rsidRPr="4FCD2E4A">
        <w:rPr>
          <w:lang w:val="es-ES"/>
        </w:rPr>
        <w:t xml:space="preserve"> Se detalla </w:t>
      </w:r>
      <w:r w:rsidR="3D8D2341" w:rsidRPr="61A5C703">
        <w:rPr>
          <w:lang w:val="es-ES"/>
        </w:rPr>
        <w:t>cada hito de la implementación</w:t>
      </w:r>
      <w:r w:rsidR="1FEA1925" w:rsidRPr="4FCD2E4A">
        <w:rPr>
          <w:lang w:val="es-ES"/>
        </w:rPr>
        <w:t xml:space="preserve">, haciendo referencia a </w:t>
      </w:r>
      <w:r w:rsidR="261C9A89" w:rsidRPr="61A5C703">
        <w:rPr>
          <w:lang w:val="es-ES"/>
        </w:rPr>
        <w:t>la fecha en la</w:t>
      </w:r>
      <w:r w:rsidR="1FEA1925" w:rsidRPr="4FCD2E4A">
        <w:rPr>
          <w:lang w:val="es-ES"/>
        </w:rPr>
        <w:t xml:space="preserve"> que se </w:t>
      </w:r>
      <w:r w:rsidR="261C9A89" w:rsidRPr="3278FCCE">
        <w:rPr>
          <w:lang w:val="es-ES"/>
        </w:rPr>
        <w:t xml:space="preserve">implementó </w:t>
      </w:r>
      <w:r w:rsidR="261C9A89" w:rsidRPr="25A13761">
        <w:rPr>
          <w:lang w:val="es-ES"/>
        </w:rPr>
        <w:t xml:space="preserve">definitivamente cada </w:t>
      </w:r>
      <w:r w:rsidR="261C9A89" w:rsidRPr="32D555B2">
        <w:rPr>
          <w:lang w:val="es-ES"/>
        </w:rPr>
        <w:t>uno</w:t>
      </w:r>
      <w:r w:rsidR="261C9A89" w:rsidRPr="70C56553">
        <w:rPr>
          <w:lang w:val="es-ES"/>
        </w:rPr>
        <w:t xml:space="preserve">, </w:t>
      </w:r>
      <w:r w:rsidR="261C9A89" w:rsidRPr="4FD7140E">
        <w:rPr>
          <w:lang w:val="es-ES"/>
        </w:rPr>
        <w:t xml:space="preserve">y para saber </w:t>
      </w:r>
      <w:r w:rsidR="261C9A89" w:rsidRPr="050CAE4F">
        <w:rPr>
          <w:lang w:val="es-ES"/>
        </w:rPr>
        <w:t>cuáles</w:t>
      </w:r>
      <w:r w:rsidR="261C9A89" w:rsidRPr="4FD7140E">
        <w:rPr>
          <w:lang w:val="es-ES"/>
        </w:rPr>
        <w:t xml:space="preserve"> </w:t>
      </w:r>
      <w:r w:rsidR="261C9A89" w:rsidRPr="54DE731F">
        <w:rPr>
          <w:lang w:val="es-ES"/>
        </w:rPr>
        <w:t xml:space="preserve">ya se han acabado y </w:t>
      </w:r>
      <w:r w:rsidR="261C9A89" w:rsidRPr="4AAF6963">
        <w:rPr>
          <w:lang w:val="es-ES"/>
        </w:rPr>
        <w:t xml:space="preserve">cuales siguen </w:t>
      </w:r>
      <w:r w:rsidR="261C9A89" w:rsidRPr="050CAE4F">
        <w:rPr>
          <w:lang w:val="es-ES"/>
        </w:rPr>
        <w:t>pendientes.</w:t>
      </w:r>
    </w:p>
    <w:p w14:paraId="6C834BB0" w14:textId="070446AE" w:rsidR="02B4D322" w:rsidRDefault="1FEA1925" w:rsidP="276BCBAC">
      <w:pPr>
        <w:pStyle w:val="ListParagraph"/>
        <w:numPr>
          <w:ilvl w:val="0"/>
          <w:numId w:val="33"/>
        </w:numPr>
        <w:rPr>
          <w:lang w:val="es-ES"/>
        </w:rPr>
      </w:pPr>
      <w:r w:rsidRPr="4FCD2E4A">
        <w:rPr>
          <w:b/>
          <w:bCs/>
          <w:lang w:val="es-ES"/>
        </w:rPr>
        <w:t>Pie de plantilla</w:t>
      </w:r>
      <w:r w:rsidRPr="4FCD2E4A">
        <w:rPr>
          <w:lang w:val="es-ES"/>
        </w:rPr>
        <w:t xml:space="preserve">: Identificador y número de página. Permite organizar y </w:t>
      </w:r>
      <w:r w:rsidRPr="1C5D93D3">
        <w:rPr>
          <w:lang w:val="es-ES"/>
        </w:rPr>
        <w:t>rastrea</w:t>
      </w:r>
      <w:r w:rsidR="26CF37A0" w:rsidRPr="1C5D93D3">
        <w:rPr>
          <w:lang w:val="es-ES"/>
        </w:rPr>
        <w:t>r</w:t>
      </w:r>
      <w:r w:rsidRPr="4FCD2E4A">
        <w:rPr>
          <w:lang w:val="es-ES"/>
        </w:rPr>
        <w:t xml:space="preserve"> propuestas.</w:t>
      </w:r>
    </w:p>
    <w:p w14:paraId="270ADDCE" w14:textId="2FF4E63B" w:rsidR="4684A7BE" w:rsidRDefault="4684A7BE" w:rsidP="4684A7BE">
      <w:pPr>
        <w:rPr>
          <w:sz w:val="36"/>
          <w:szCs w:val="36"/>
          <w:lang w:val="es-ES"/>
        </w:rPr>
      </w:pPr>
    </w:p>
    <w:p w14:paraId="64E811BA" w14:textId="7CF948D2" w:rsidR="02B4D322" w:rsidRDefault="03EFAD91" w:rsidP="4A8072A8">
      <w:pPr>
        <w:pStyle w:val="Heading3"/>
        <w:ind w:left="0"/>
        <w:rPr>
          <w:lang w:val="es-ES"/>
        </w:rPr>
      </w:pPr>
      <w:bookmarkStart w:id="84" w:name="_Toc1326915405"/>
      <w:bookmarkStart w:id="85" w:name="_Toc816708254"/>
      <w:bookmarkStart w:id="86" w:name="_Toc1647167900"/>
      <w:r w:rsidRPr="7741F1B8">
        <w:rPr>
          <w:lang w:val="es-ES"/>
        </w:rPr>
        <w:t>Plantilla G: Informe</w:t>
      </w:r>
      <w:bookmarkEnd w:id="84"/>
      <w:bookmarkEnd w:id="85"/>
      <w:bookmarkEnd w:id="86"/>
    </w:p>
    <w:p w14:paraId="4A53FB29" w14:textId="77777777" w:rsidR="02B4D322" w:rsidRDefault="03EFAD91" w:rsidP="4A8072A8">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4A8072A8" w14:paraId="1DBDF0F7" w14:textId="77777777" w:rsidTr="4A8072A8">
        <w:trPr>
          <w:trHeight w:val="300"/>
        </w:trPr>
        <w:tc>
          <w:tcPr>
            <w:tcW w:w="3515" w:type="dxa"/>
          </w:tcPr>
          <w:p w14:paraId="2A6EDC1D" w14:textId="2B5F28C2" w:rsidR="4A8072A8" w:rsidRDefault="4A8072A8" w:rsidP="4A8072A8">
            <w:pPr>
              <w:rPr>
                <w:lang w:val="es-ES"/>
              </w:rPr>
            </w:pPr>
            <w:r w:rsidRPr="4A8072A8">
              <w:rPr>
                <w:lang w:val="es-ES"/>
              </w:rPr>
              <w:t xml:space="preserve">Id: </w:t>
            </w:r>
            <w:r w:rsidR="648EF655" w:rsidRPr="384F0DDB">
              <w:rPr>
                <w:lang w:val="es-ES"/>
              </w:rPr>
              <w:t>Informe</w:t>
            </w:r>
            <w:r w:rsidRPr="4A8072A8">
              <w:rPr>
                <w:lang w:val="es-ES"/>
              </w:rPr>
              <w:t>_0001</w:t>
            </w:r>
          </w:p>
        </w:tc>
        <w:tc>
          <w:tcPr>
            <w:tcW w:w="4975" w:type="dxa"/>
          </w:tcPr>
          <w:p w14:paraId="17CC956A" w14:textId="7B35A46A" w:rsidR="4A8072A8" w:rsidRDefault="4A8072A8" w:rsidP="4A8072A8">
            <w:pPr>
              <w:rPr>
                <w:lang w:val="es-ES"/>
              </w:rPr>
            </w:pPr>
            <w:r w:rsidRPr="4A8072A8">
              <w:rPr>
                <w:lang w:val="es-ES"/>
              </w:rPr>
              <w:t>Fecha: dd/mm/aaaa</w:t>
            </w:r>
          </w:p>
        </w:tc>
      </w:tr>
      <w:tr w:rsidR="4A8072A8" w:rsidRPr="006E44DE" w14:paraId="29187485" w14:textId="77777777" w:rsidTr="4A8072A8">
        <w:trPr>
          <w:trHeight w:val="300"/>
        </w:trPr>
        <w:tc>
          <w:tcPr>
            <w:tcW w:w="8490" w:type="dxa"/>
            <w:gridSpan w:val="2"/>
          </w:tcPr>
          <w:p w14:paraId="5A68553D" w14:textId="505C805C" w:rsidR="4A8072A8" w:rsidRDefault="4A8072A8" w:rsidP="4A8072A8">
            <w:pPr>
              <w:rPr>
                <w:i/>
                <w:iCs/>
                <w:lang w:val="es-ES"/>
              </w:rPr>
            </w:pPr>
            <w:r w:rsidRPr="006E44DE">
              <w:rPr>
                <w:lang w:val="es-ES"/>
              </w:rPr>
              <w:t xml:space="preserve">Nombre de los encargados: </w:t>
            </w:r>
            <w:r w:rsidRPr="4A8072A8">
              <w:rPr>
                <w:i/>
                <w:iCs/>
                <w:lang w:val="es-ES"/>
              </w:rPr>
              <w:t>Nombre Apellido1 Apellido2, ...</w:t>
            </w:r>
          </w:p>
        </w:tc>
      </w:tr>
      <w:tr w:rsidR="4A8072A8" w:rsidRPr="006E44DE" w14:paraId="2AC0D153" w14:textId="77777777" w:rsidTr="4A8072A8">
        <w:trPr>
          <w:trHeight w:val="300"/>
        </w:trPr>
        <w:tc>
          <w:tcPr>
            <w:tcW w:w="3515" w:type="dxa"/>
          </w:tcPr>
          <w:p w14:paraId="7513E471" w14:textId="731CEEAC" w:rsidR="4A8072A8" w:rsidRDefault="4A8072A8" w:rsidP="4A8072A8">
            <w:pPr>
              <w:rPr>
                <w:lang w:val="es-ES"/>
              </w:rPr>
            </w:pPr>
            <w:r w:rsidRPr="4A8072A8">
              <w:rPr>
                <w:lang w:val="es-ES"/>
              </w:rPr>
              <w:t>Propuesta: Id_propuesta</w:t>
            </w:r>
          </w:p>
        </w:tc>
        <w:tc>
          <w:tcPr>
            <w:tcW w:w="4975" w:type="dxa"/>
          </w:tcPr>
          <w:p w14:paraId="21E18E53" w14:textId="660A864D" w:rsidR="4A8072A8" w:rsidRDefault="4A8072A8" w:rsidP="4A8072A8">
            <w:pPr>
              <w:rPr>
                <w:lang w:val="es-ES"/>
              </w:rPr>
            </w:pPr>
            <w:r w:rsidRPr="4A8072A8">
              <w:rPr>
                <w:lang w:val="es-ES"/>
              </w:rPr>
              <w:t>Estado actual: Pendiente/En proceso/Finalizado</w:t>
            </w:r>
          </w:p>
        </w:tc>
      </w:tr>
      <w:tr w:rsidR="4A8072A8" w14:paraId="38118073" w14:textId="77777777" w:rsidTr="4A8072A8">
        <w:trPr>
          <w:trHeight w:val="300"/>
        </w:trPr>
        <w:tc>
          <w:tcPr>
            <w:tcW w:w="8490" w:type="dxa"/>
            <w:gridSpan w:val="2"/>
          </w:tcPr>
          <w:p w14:paraId="46AD6E76" w14:textId="13A5BA64" w:rsidR="4A8072A8" w:rsidRDefault="4B312EB8" w:rsidP="4A8072A8">
            <w:pPr>
              <w:rPr>
                <w:lang w:val="es-ES"/>
              </w:rPr>
            </w:pPr>
            <w:r w:rsidRPr="6887619F">
              <w:rPr>
                <w:lang w:val="es-ES"/>
              </w:rPr>
              <w:t>Inform</w:t>
            </w:r>
            <w:r w:rsidR="33123FCA" w:rsidRPr="6887619F">
              <w:rPr>
                <w:lang w:val="es-ES"/>
              </w:rPr>
              <w:t>e</w:t>
            </w:r>
            <w:r w:rsidR="4A8072A8" w:rsidRPr="6887619F">
              <w:rPr>
                <w:lang w:val="es-ES"/>
              </w:rPr>
              <w:t>:</w:t>
            </w:r>
            <w:r w:rsidR="1F4E15C2" w:rsidRPr="6887619F">
              <w:rPr>
                <w:lang w:val="es-ES"/>
              </w:rPr>
              <w:t xml:space="preserve"> </w:t>
            </w:r>
            <w:r w:rsidR="1F4E15C2" w:rsidRPr="39C6CA5F">
              <w:rPr>
                <w:lang w:val="es-ES"/>
              </w:rPr>
              <w:t xml:space="preserve"> </w:t>
            </w:r>
          </w:p>
          <w:p w14:paraId="29D69879" w14:textId="4D8372E2" w:rsidR="4A8072A8" w:rsidRDefault="4A8072A8" w:rsidP="4A8072A8">
            <w:pPr>
              <w:rPr>
                <w:lang w:val="es-ES"/>
              </w:rPr>
            </w:pPr>
          </w:p>
          <w:p w14:paraId="1D370C71" w14:textId="0FF982A1" w:rsidR="4A8072A8" w:rsidRDefault="4A8072A8" w:rsidP="4A8072A8">
            <w:pPr>
              <w:rPr>
                <w:lang w:val="es-ES"/>
              </w:rPr>
            </w:pPr>
          </w:p>
          <w:p w14:paraId="56905310" w14:textId="15120589" w:rsidR="4A8072A8" w:rsidRDefault="4A8072A8" w:rsidP="4A8072A8">
            <w:pPr>
              <w:rPr>
                <w:lang w:val="es-ES"/>
              </w:rPr>
            </w:pPr>
          </w:p>
        </w:tc>
      </w:tr>
      <w:tr w:rsidR="1E8DA715" w:rsidRPr="001433AA" w14:paraId="0D0BD86B" w14:textId="77777777" w:rsidTr="4485E81C">
        <w:trPr>
          <w:trHeight w:val="300"/>
        </w:trPr>
        <w:tc>
          <w:tcPr>
            <w:tcW w:w="8490" w:type="dxa"/>
            <w:gridSpan w:val="2"/>
          </w:tcPr>
          <w:p w14:paraId="2206CC3D" w14:textId="27E0CFD9" w:rsidR="5967A56B" w:rsidRDefault="5967A56B" w:rsidP="1E8DA715">
            <w:pPr>
              <w:rPr>
                <w:lang w:val="es-ES"/>
              </w:rPr>
            </w:pPr>
            <w:r w:rsidRPr="4485E81C">
              <w:rPr>
                <w:lang w:val="es-ES"/>
              </w:rPr>
              <w:t xml:space="preserve">Decisión: </w:t>
            </w:r>
            <w:r w:rsidRPr="03CF61E1">
              <w:rPr>
                <w:lang w:val="es-ES"/>
              </w:rPr>
              <w:t>Aceptado/Denegado</w:t>
            </w:r>
          </w:p>
        </w:tc>
      </w:tr>
      <w:tr w:rsidR="4A8072A8" w14:paraId="229C36A6" w14:textId="77777777" w:rsidTr="4A8072A8">
        <w:trPr>
          <w:trHeight w:val="300"/>
        </w:trPr>
        <w:tc>
          <w:tcPr>
            <w:tcW w:w="3515" w:type="dxa"/>
          </w:tcPr>
          <w:p w14:paraId="7BD347DF" w14:textId="2A6BACFD" w:rsidR="4A8072A8" w:rsidRDefault="4A8072A8" w:rsidP="4A8072A8">
            <w:pPr>
              <w:rPr>
                <w:lang w:val="es-ES"/>
              </w:rPr>
            </w:pPr>
            <w:r w:rsidRPr="4A8072A8">
              <w:rPr>
                <w:lang w:val="es-ES"/>
              </w:rPr>
              <w:t>Identificador:</w:t>
            </w:r>
          </w:p>
        </w:tc>
        <w:tc>
          <w:tcPr>
            <w:tcW w:w="4975" w:type="dxa"/>
          </w:tcPr>
          <w:p w14:paraId="7619080C" w14:textId="3BFA30F4" w:rsidR="4A8072A8" w:rsidRDefault="4A8072A8" w:rsidP="4A8072A8">
            <w:pPr>
              <w:rPr>
                <w:lang w:val="es-ES"/>
              </w:rPr>
            </w:pPr>
            <w:r w:rsidRPr="4A8072A8">
              <w:rPr>
                <w:lang w:val="es-ES"/>
              </w:rPr>
              <w:t>Numero de pag: 1/1</w:t>
            </w:r>
          </w:p>
        </w:tc>
      </w:tr>
    </w:tbl>
    <w:p w14:paraId="4D0EE26A" w14:textId="77777777" w:rsidR="02B4D322" w:rsidRDefault="03EFAD91" w:rsidP="4A8072A8">
      <w:pPr>
        <w:pStyle w:val="Heading4"/>
        <w:rPr>
          <w:lang w:val="es-ES"/>
        </w:rPr>
      </w:pPr>
      <w:r w:rsidRPr="6FC771E5">
        <w:rPr>
          <w:lang w:val="es-ES"/>
        </w:rPr>
        <w:t>Justificación de sus campos</w:t>
      </w:r>
    </w:p>
    <w:p w14:paraId="03AC478A" w14:textId="7419AE46" w:rsidR="02B4D322" w:rsidRDefault="03EFAD91" w:rsidP="772FE17A">
      <w:pPr>
        <w:pStyle w:val="ListParagraph"/>
        <w:numPr>
          <w:ilvl w:val="0"/>
          <w:numId w:val="34"/>
        </w:numPr>
        <w:rPr>
          <w:lang w:val="es-ES"/>
        </w:rPr>
      </w:pPr>
      <w:r w:rsidRPr="4A8072A8">
        <w:rPr>
          <w:b/>
          <w:bCs/>
          <w:lang w:val="es-ES"/>
        </w:rPr>
        <w:t>Id</w:t>
      </w:r>
      <w:r w:rsidRPr="4A8072A8">
        <w:rPr>
          <w:lang w:val="es-ES"/>
        </w:rPr>
        <w:t xml:space="preserve">: </w:t>
      </w:r>
      <w:r w:rsidR="25873B1E" w:rsidRPr="1C5D93D3">
        <w:rPr>
          <w:lang w:val="es-ES"/>
        </w:rPr>
        <w:t>Informe</w:t>
      </w:r>
      <w:r w:rsidRPr="4A8072A8">
        <w:rPr>
          <w:lang w:val="es-ES"/>
        </w:rPr>
        <w:t xml:space="preserve">_ + número identificativo. Se emplea con el fin de mantener un registro y una organización de cada una de las planificaciones. </w:t>
      </w:r>
    </w:p>
    <w:p w14:paraId="3E78316F" w14:textId="17A87445" w:rsidR="02B4D322" w:rsidRDefault="03EFAD91" w:rsidP="772FE17A">
      <w:pPr>
        <w:pStyle w:val="ListParagraph"/>
        <w:numPr>
          <w:ilvl w:val="0"/>
          <w:numId w:val="34"/>
        </w:numPr>
        <w:rPr>
          <w:lang w:val="es-ES"/>
        </w:rPr>
      </w:pPr>
      <w:r w:rsidRPr="4A8072A8">
        <w:rPr>
          <w:b/>
          <w:bCs/>
          <w:lang w:val="es-ES"/>
        </w:rPr>
        <w:t>Fecha:</w:t>
      </w:r>
      <w:r w:rsidRPr="4A8072A8">
        <w:rPr>
          <w:lang w:val="es-ES"/>
        </w:rPr>
        <w:t xml:space="preserve"> Fecha en la que se </w:t>
      </w:r>
      <w:r w:rsidR="35BB4BBA" w:rsidRPr="619FD2B6">
        <w:rPr>
          <w:lang w:val="es-ES"/>
        </w:rPr>
        <w:t xml:space="preserve">realizan </w:t>
      </w:r>
      <w:r w:rsidR="35BB4BBA" w:rsidRPr="25E9BB20">
        <w:rPr>
          <w:lang w:val="es-ES"/>
        </w:rPr>
        <w:t>las pruebas</w:t>
      </w:r>
      <w:r w:rsidRPr="4A8072A8">
        <w:rPr>
          <w:lang w:val="es-ES"/>
        </w:rPr>
        <w:t>, con formato dd/mm/aaaa. Tiene una utilidad organizativa, ayuda a la búsqueda y organización de mensajes.</w:t>
      </w:r>
    </w:p>
    <w:p w14:paraId="6632BF77" w14:textId="4B7E6CE0" w:rsidR="02B4D322" w:rsidRDefault="03EFAD91" w:rsidP="772FE17A">
      <w:pPr>
        <w:pStyle w:val="ListParagraph"/>
        <w:numPr>
          <w:ilvl w:val="0"/>
          <w:numId w:val="34"/>
        </w:numPr>
        <w:rPr>
          <w:lang w:val="es-ES"/>
        </w:rPr>
      </w:pPr>
      <w:r w:rsidRPr="4A8072A8">
        <w:rPr>
          <w:b/>
          <w:bCs/>
          <w:lang w:val="es-ES"/>
        </w:rPr>
        <w:t>Nombre</w:t>
      </w:r>
      <w:r w:rsidRPr="4A8072A8">
        <w:rPr>
          <w:lang w:val="es-ES"/>
        </w:rPr>
        <w:t xml:space="preserve">: </w:t>
      </w:r>
      <w:r w:rsidR="1B5764CA" w:rsidRPr="25E9BB20">
        <w:rPr>
          <w:lang w:val="es-ES"/>
        </w:rPr>
        <w:t>Analista</w:t>
      </w:r>
      <w:r w:rsidRPr="4A8072A8">
        <w:rPr>
          <w:lang w:val="es-ES"/>
        </w:rPr>
        <w:t xml:space="preserve"> encargado de llevar a cambio </w:t>
      </w:r>
      <w:r w:rsidRPr="25E9BB20">
        <w:rPr>
          <w:lang w:val="es-ES"/>
        </w:rPr>
        <w:t>la</w:t>
      </w:r>
      <w:r w:rsidR="5D955E0D" w:rsidRPr="25E9BB20">
        <w:rPr>
          <w:lang w:val="es-ES"/>
        </w:rPr>
        <w:t>s pruebas</w:t>
      </w:r>
      <w:r w:rsidRPr="4A8072A8">
        <w:rPr>
          <w:lang w:val="es-ES"/>
        </w:rPr>
        <w:t xml:space="preserve"> del cambio. Importante </w:t>
      </w:r>
      <w:r w:rsidRPr="1AE4DC2B">
        <w:rPr>
          <w:lang w:val="es-ES"/>
        </w:rPr>
        <w:t>definirlo</w:t>
      </w:r>
      <w:r w:rsidRPr="4A8072A8">
        <w:rPr>
          <w:lang w:val="es-ES"/>
        </w:rPr>
        <w:t xml:space="preserve"> por si es necesario contactar con ellos por problemas o dudas sobre la </w:t>
      </w:r>
      <w:r w:rsidR="2EB77AE4" w:rsidRPr="7C103756">
        <w:rPr>
          <w:lang w:val="es-ES"/>
        </w:rPr>
        <w:t>decisión de aceptar el cambio o</w:t>
      </w:r>
      <w:r w:rsidR="2EB77AE4" w:rsidRPr="6C03F950">
        <w:rPr>
          <w:lang w:val="es-ES"/>
        </w:rPr>
        <w:t xml:space="preserve"> no</w:t>
      </w:r>
      <w:r w:rsidRPr="4A8072A8">
        <w:rPr>
          <w:lang w:val="es-ES"/>
        </w:rPr>
        <w:t>.</w:t>
      </w:r>
    </w:p>
    <w:p w14:paraId="5D623BA6" w14:textId="52D5DCE7" w:rsidR="02B4D322" w:rsidRDefault="03EFAD91" w:rsidP="772FE17A">
      <w:pPr>
        <w:pStyle w:val="ListParagraph"/>
        <w:numPr>
          <w:ilvl w:val="0"/>
          <w:numId w:val="34"/>
        </w:numPr>
        <w:rPr>
          <w:lang w:val="es-ES"/>
        </w:rPr>
      </w:pPr>
      <w:r w:rsidRPr="4A8072A8">
        <w:rPr>
          <w:b/>
          <w:bCs/>
          <w:lang w:val="es-ES"/>
        </w:rPr>
        <w:t>Propuesta</w:t>
      </w:r>
      <w:r w:rsidRPr="4A8072A8">
        <w:rPr>
          <w:lang w:val="es-ES"/>
        </w:rPr>
        <w:t xml:space="preserve">: nombre identificador de la propuesta de la que se está hablando, que sirve para </w:t>
      </w:r>
      <w:r w:rsidRPr="1C5D93D3">
        <w:rPr>
          <w:lang w:val="es-ES"/>
        </w:rPr>
        <w:t>referenci</w:t>
      </w:r>
      <w:r w:rsidR="02849410" w:rsidRPr="1C5D93D3">
        <w:rPr>
          <w:lang w:val="es-ES"/>
        </w:rPr>
        <w:t>ar</w:t>
      </w:r>
      <w:r w:rsidRPr="4A8072A8">
        <w:rPr>
          <w:lang w:val="es-ES"/>
        </w:rPr>
        <w:t xml:space="preserve"> la “Propuesta de Cambios”.</w:t>
      </w:r>
    </w:p>
    <w:p w14:paraId="66699231" w14:textId="60BAE4BC" w:rsidR="02B4D322" w:rsidRDefault="03EFAD91" w:rsidP="772FE17A">
      <w:pPr>
        <w:pStyle w:val="ListParagraph"/>
        <w:numPr>
          <w:ilvl w:val="0"/>
          <w:numId w:val="34"/>
        </w:numPr>
        <w:rPr>
          <w:lang w:val="es-ES"/>
        </w:rPr>
      </w:pPr>
      <w:r w:rsidRPr="39CE5243">
        <w:rPr>
          <w:b/>
          <w:lang w:val="es-ES"/>
        </w:rPr>
        <w:t>Estado actual:</w:t>
      </w:r>
      <w:r w:rsidRPr="4A8072A8">
        <w:rPr>
          <w:lang w:val="es-ES"/>
        </w:rPr>
        <w:t xml:space="preserve"> estado en el que se </w:t>
      </w:r>
      <w:r w:rsidRPr="39CE5243">
        <w:rPr>
          <w:lang w:val="es-ES"/>
        </w:rPr>
        <w:t>encuentra</w:t>
      </w:r>
      <w:r w:rsidR="3EC2582C" w:rsidRPr="39CE5243">
        <w:rPr>
          <w:lang w:val="es-ES"/>
        </w:rPr>
        <w:t>n</w:t>
      </w:r>
      <w:r w:rsidRPr="4A8072A8">
        <w:rPr>
          <w:lang w:val="es-ES"/>
        </w:rPr>
        <w:t xml:space="preserve"> </w:t>
      </w:r>
      <w:r w:rsidRPr="0B742C2B">
        <w:rPr>
          <w:lang w:val="es-ES"/>
        </w:rPr>
        <w:t>la</w:t>
      </w:r>
      <w:r w:rsidR="12DF3F36" w:rsidRPr="0B742C2B">
        <w:rPr>
          <w:lang w:val="es-ES"/>
        </w:rPr>
        <w:t>s pruebas</w:t>
      </w:r>
      <w:r w:rsidRPr="0B742C2B">
        <w:rPr>
          <w:lang w:val="es-ES"/>
        </w:rPr>
        <w:t>.</w:t>
      </w:r>
      <w:r w:rsidRPr="4A8072A8">
        <w:rPr>
          <w:lang w:val="es-ES"/>
        </w:rPr>
        <w:t xml:space="preserve"> Pendiente si todavía no se ha empezado, en proceso si está en desarrollo y finalizado si ya se ha acabado con la </w:t>
      </w:r>
      <w:r w:rsidR="29C673F8" w:rsidRPr="53C53A8E">
        <w:rPr>
          <w:lang w:val="es-ES"/>
        </w:rPr>
        <w:t>evaluación</w:t>
      </w:r>
      <w:r w:rsidRPr="0B742C2B">
        <w:rPr>
          <w:lang w:val="es-ES"/>
        </w:rPr>
        <w:t>.</w:t>
      </w:r>
    </w:p>
    <w:p w14:paraId="01080AFA" w14:textId="60532B3C" w:rsidR="02B4D322" w:rsidRDefault="7FEDF1C5" w:rsidP="772FE17A">
      <w:pPr>
        <w:pStyle w:val="ListParagraph"/>
        <w:numPr>
          <w:ilvl w:val="0"/>
          <w:numId w:val="34"/>
        </w:numPr>
        <w:rPr>
          <w:lang w:val="es-ES"/>
        </w:rPr>
      </w:pPr>
      <w:r w:rsidRPr="3DA4B227">
        <w:rPr>
          <w:b/>
          <w:bCs/>
          <w:lang w:val="es-ES"/>
        </w:rPr>
        <w:t>Inform</w:t>
      </w:r>
      <w:r w:rsidR="5BEE59D3" w:rsidRPr="3DA4B227">
        <w:rPr>
          <w:b/>
          <w:bCs/>
          <w:lang w:val="es-ES"/>
        </w:rPr>
        <w:t>e</w:t>
      </w:r>
      <w:r w:rsidR="03EFAD91" w:rsidRPr="53C53A8E">
        <w:rPr>
          <w:b/>
          <w:bCs/>
          <w:lang w:val="es-ES"/>
        </w:rPr>
        <w:t>:</w:t>
      </w:r>
      <w:r w:rsidR="03EFAD91" w:rsidRPr="53C53A8E">
        <w:rPr>
          <w:lang w:val="es-ES"/>
        </w:rPr>
        <w:t xml:space="preserve"> Se detalla cada </w:t>
      </w:r>
      <w:r w:rsidR="74C8828D" w:rsidRPr="53C53A8E">
        <w:rPr>
          <w:lang w:val="es-ES"/>
        </w:rPr>
        <w:t xml:space="preserve">prueba que se </w:t>
      </w:r>
      <w:r w:rsidR="74C8828D" w:rsidRPr="3DA4B227">
        <w:rPr>
          <w:lang w:val="es-ES"/>
        </w:rPr>
        <w:t>realiza</w:t>
      </w:r>
      <w:r w:rsidR="74C8828D" w:rsidRPr="53C53A8E">
        <w:rPr>
          <w:lang w:val="es-ES"/>
        </w:rPr>
        <w:t xml:space="preserve"> sobre la implementación para ver si se acepta o no.</w:t>
      </w:r>
      <w:r w:rsidR="0539929E" w:rsidRPr="3DA4B227">
        <w:rPr>
          <w:lang w:val="es-ES"/>
        </w:rPr>
        <w:t xml:space="preserve"> Se explica en caso de que una de las pruebas de error, por qué ha pasado y se cambia el estado de la propuesta a rechazado.</w:t>
      </w:r>
    </w:p>
    <w:p w14:paraId="1DFC5A1D" w14:textId="425D177A" w:rsidR="2ED192AA" w:rsidRDefault="4F0D8C56" w:rsidP="772FE17A">
      <w:pPr>
        <w:pStyle w:val="ListParagraph"/>
        <w:numPr>
          <w:ilvl w:val="0"/>
          <w:numId w:val="34"/>
        </w:numPr>
        <w:rPr>
          <w:lang w:val="es-ES"/>
        </w:rPr>
      </w:pPr>
      <w:r w:rsidRPr="317F458E">
        <w:rPr>
          <w:b/>
          <w:lang w:val="es-ES"/>
        </w:rPr>
        <w:t>Decisión</w:t>
      </w:r>
      <w:r w:rsidRPr="0821CECB">
        <w:rPr>
          <w:lang w:val="es-ES"/>
        </w:rPr>
        <w:t>: campo que determina si se acepta la propuesta ya que se han</w:t>
      </w:r>
      <w:r w:rsidR="7E37BBFD" w:rsidRPr="0821CECB">
        <w:rPr>
          <w:lang w:val="es-ES"/>
        </w:rPr>
        <w:t xml:space="preserve"> pasado todas las </w:t>
      </w:r>
      <w:r w:rsidR="7E37BBFD" w:rsidRPr="317F458E">
        <w:rPr>
          <w:lang w:val="es-ES"/>
        </w:rPr>
        <w:t>pruebas correctamente o si se deniega, porque algún test no ha producido el resultado esperado.</w:t>
      </w:r>
    </w:p>
    <w:p w14:paraId="445B765B" w14:textId="4DFA55C9" w:rsidR="02B4D322" w:rsidRDefault="03EFAD91" w:rsidP="772FE17A">
      <w:pPr>
        <w:pStyle w:val="ListParagraph"/>
        <w:numPr>
          <w:ilvl w:val="0"/>
          <w:numId w:val="34"/>
        </w:numPr>
        <w:rPr>
          <w:lang w:val="es-ES"/>
        </w:rPr>
      </w:pPr>
      <w:r w:rsidRPr="4A8072A8">
        <w:rPr>
          <w:b/>
          <w:bCs/>
          <w:lang w:val="es-ES"/>
        </w:rPr>
        <w:t>Pie de plantilla</w:t>
      </w:r>
      <w:r w:rsidRPr="4A8072A8">
        <w:rPr>
          <w:lang w:val="es-ES"/>
        </w:rPr>
        <w:t xml:space="preserve">: Identificador y número de página. Permite organizar y </w:t>
      </w:r>
      <w:r w:rsidRPr="1C5D93D3">
        <w:rPr>
          <w:lang w:val="es-ES"/>
        </w:rPr>
        <w:t>rastrea</w:t>
      </w:r>
      <w:r w:rsidR="2D2392D3" w:rsidRPr="1C5D93D3">
        <w:rPr>
          <w:lang w:val="es-ES"/>
        </w:rPr>
        <w:t>r</w:t>
      </w:r>
      <w:r w:rsidRPr="4A8072A8">
        <w:rPr>
          <w:lang w:val="es-ES"/>
        </w:rPr>
        <w:t xml:space="preserve"> propuestas.</w:t>
      </w:r>
    </w:p>
    <w:p w14:paraId="5DF4E16D" w14:textId="39F8E937" w:rsidR="02B4D322" w:rsidRDefault="0D963AF1" w:rsidP="61FB2E80">
      <w:pPr>
        <w:pStyle w:val="Heading3"/>
        <w:ind w:left="0"/>
        <w:rPr>
          <w:lang w:val="es-ES"/>
        </w:rPr>
      </w:pPr>
      <w:bookmarkStart w:id="87" w:name="_Toc2137411045"/>
      <w:bookmarkStart w:id="88" w:name="_Toc1064469742"/>
      <w:bookmarkStart w:id="89" w:name="_Toc686870636"/>
      <w:r w:rsidRPr="7741F1B8">
        <w:rPr>
          <w:lang w:val="es-ES"/>
        </w:rPr>
        <w:t>Plantilla H: Documentación de los cambios</w:t>
      </w:r>
      <w:bookmarkEnd w:id="87"/>
      <w:bookmarkEnd w:id="88"/>
      <w:bookmarkEnd w:id="89"/>
    </w:p>
    <w:p w14:paraId="3FB33B3E" w14:textId="77777777" w:rsidR="02B4D322" w:rsidRDefault="0D963AF1" w:rsidP="61FB2E80">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61FB2E80" w14:paraId="63B9466B" w14:textId="77777777" w:rsidTr="61FB2E80">
        <w:trPr>
          <w:trHeight w:val="300"/>
        </w:trPr>
        <w:tc>
          <w:tcPr>
            <w:tcW w:w="3515" w:type="dxa"/>
          </w:tcPr>
          <w:p w14:paraId="3A137312" w14:textId="04BA0487" w:rsidR="61FB2E80" w:rsidRDefault="61FB2E80" w:rsidP="61FB2E80">
            <w:pPr>
              <w:rPr>
                <w:lang w:val="es-ES"/>
              </w:rPr>
            </w:pPr>
            <w:r w:rsidRPr="61FB2E80">
              <w:rPr>
                <w:lang w:val="es-ES"/>
              </w:rPr>
              <w:t xml:space="preserve">Id: </w:t>
            </w:r>
            <w:r w:rsidR="162D6F4C" w:rsidRPr="61FB2E80">
              <w:rPr>
                <w:lang w:val="es-ES"/>
              </w:rPr>
              <w:t>Documentación</w:t>
            </w:r>
            <w:r w:rsidRPr="61FB2E80">
              <w:rPr>
                <w:lang w:val="es-ES"/>
              </w:rPr>
              <w:t>_0001</w:t>
            </w:r>
          </w:p>
        </w:tc>
        <w:tc>
          <w:tcPr>
            <w:tcW w:w="4975" w:type="dxa"/>
          </w:tcPr>
          <w:p w14:paraId="6995A779" w14:textId="7B35A46A" w:rsidR="61FB2E80" w:rsidRDefault="61FB2E80" w:rsidP="61FB2E80">
            <w:pPr>
              <w:rPr>
                <w:lang w:val="es-ES"/>
              </w:rPr>
            </w:pPr>
            <w:r w:rsidRPr="61FB2E80">
              <w:rPr>
                <w:lang w:val="es-ES"/>
              </w:rPr>
              <w:t>Fecha: dd/mm/aaaa</w:t>
            </w:r>
          </w:p>
        </w:tc>
      </w:tr>
      <w:tr w:rsidR="61FB2E80" w14:paraId="2EE985AB" w14:textId="77777777" w:rsidTr="61FB2E80">
        <w:trPr>
          <w:trHeight w:val="300"/>
        </w:trPr>
        <w:tc>
          <w:tcPr>
            <w:tcW w:w="8490" w:type="dxa"/>
            <w:gridSpan w:val="2"/>
          </w:tcPr>
          <w:p w14:paraId="188BFFF5" w14:textId="79404159" w:rsidR="61FB2E80" w:rsidRDefault="61FB2E80" w:rsidP="61FB2E80">
            <w:pPr>
              <w:rPr>
                <w:i/>
                <w:iCs/>
                <w:lang w:val="es-ES"/>
              </w:rPr>
            </w:pPr>
            <w:r>
              <w:t>Nombre</w:t>
            </w:r>
            <w:r w:rsidR="17AA59EC">
              <w:t xml:space="preserve">: </w:t>
            </w:r>
            <w:r w:rsidRPr="61FB2E80">
              <w:rPr>
                <w:i/>
                <w:iCs/>
                <w:lang w:val="es-ES"/>
              </w:rPr>
              <w:t>Nombre Apellido1 Apellido2, ...</w:t>
            </w:r>
          </w:p>
        </w:tc>
      </w:tr>
      <w:tr w:rsidR="61FB2E80" w14:paraId="5F16F21C" w14:textId="77777777" w:rsidTr="61FB2E80">
        <w:trPr>
          <w:trHeight w:val="300"/>
        </w:trPr>
        <w:tc>
          <w:tcPr>
            <w:tcW w:w="8490" w:type="dxa"/>
            <w:gridSpan w:val="2"/>
          </w:tcPr>
          <w:p w14:paraId="7F226955" w14:textId="731CEEAC" w:rsidR="61FB2E80" w:rsidRDefault="61FB2E80" w:rsidP="61FB2E80">
            <w:pPr>
              <w:rPr>
                <w:lang w:val="es-ES"/>
              </w:rPr>
            </w:pPr>
            <w:r w:rsidRPr="61FB2E80">
              <w:rPr>
                <w:lang w:val="es-ES"/>
              </w:rPr>
              <w:t>Propuesta: Id_propuesta</w:t>
            </w:r>
          </w:p>
        </w:tc>
      </w:tr>
      <w:tr w:rsidR="61FB2E80" w14:paraId="1A4F6747" w14:textId="77777777" w:rsidTr="61FB2E80">
        <w:trPr>
          <w:trHeight w:val="300"/>
        </w:trPr>
        <w:tc>
          <w:tcPr>
            <w:tcW w:w="8490" w:type="dxa"/>
            <w:gridSpan w:val="2"/>
          </w:tcPr>
          <w:p w14:paraId="5920F9AF" w14:textId="416169A7" w:rsidR="5CF11ADF" w:rsidRDefault="5CF11ADF" w:rsidP="61FB2E80">
            <w:pPr>
              <w:rPr>
                <w:lang w:val="es-ES"/>
              </w:rPr>
            </w:pPr>
            <w:r w:rsidRPr="61FB2E80">
              <w:rPr>
                <w:lang w:val="es-ES"/>
              </w:rPr>
              <w:t>Descripción</w:t>
            </w:r>
            <w:r w:rsidR="61FB2E80" w:rsidRPr="61FB2E80">
              <w:rPr>
                <w:lang w:val="es-ES"/>
              </w:rPr>
              <w:t>:</w:t>
            </w:r>
            <w:r w:rsidR="33A2B3CE" w:rsidRPr="61FB2E80">
              <w:rPr>
                <w:lang w:val="es-ES"/>
              </w:rPr>
              <w:t xml:space="preserve"> </w:t>
            </w:r>
            <w:r w:rsidR="61FB2E80" w:rsidRPr="61FB2E80">
              <w:rPr>
                <w:lang w:val="es-ES"/>
              </w:rPr>
              <w:t xml:space="preserve">  </w:t>
            </w:r>
          </w:p>
          <w:p w14:paraId="0FF113C1" w14:textId="4D8372E2" w:rsidR="61FB2E80" w:rsidRDefault="61FB2E80" w:rsidP="61FB2E80">
            <w:pPr>
              <w:rPr>
                <w:lang w:val="es-ES"/>
              </w:rPr>
            </w:pPr>
          </w:p>
          <w:p w14:paraId="4FAF2E82" w14:textId="0FF982A1" w:rsidR="61FB2E80" w:rsidRDefault="61FB2E80" w:rsidP="61FB2E80">
            <w:pPr>
              <w:rPr>
                <w:lang w:val="es-ES"/>
              </w:rPr>
            </w:pPr>
          </w:p>
          <w:p w14:paraId="6AA7BAB7" w14:textId="15120589" w:rsidR="61FB2E80" w:rsidRDefault="61FB2E80" w:rsidP="61FB2E80">
            <w:pPr>
              <w:rPr>
                <w:lang w:val="es-ES"/>
              </w:rPr>
            </w:pPr>
          </w:p>
        </w:tc>
      </w:tr>
      <w:tr w:rsidR="61FB2E80" w14:paraId="4F88D9CC" w14:textId="77777777" w:rsidTr="61FB2E80">
        <w:trPr>
          <w:trHeight w:val="300"/>
        </w:trPr>
        <w:tc>
          <w:tcPr>
            <w:tcW w:w="3515" w:type="dxa"/>
          </w:tcPr>
          <w:p w14:paraId="7BBF7E55" w14:textId="2A6BACFD" w:rsidR="61FB2E80" w:rsidRDefault="61FB2E80" w:rsidP="61FB2E80">
            <w:pPr>
              <w:rPr>
                <w:lang w:val="es-ES"/>
              </w:rPr>
            </w:pPr>
            <w:r w:rsidRPr="61FB2E80">
              <w:rPr>
                <w:lang w:val="es-ES"/>
              </w:rPr>
              <w:t>Identificador:</w:t>
            </w:r>
          </w:p>
        </w:tc>
        <w:tc>
          <w:tcPr>
            <w:tcW w:w="4975" w:type="dxa"/>
          </w:tcPr>
          <w:p w14:paraId="6B96717C" w14:textId="3BFA30F4" w:rsidR="61FB2E80" w:rsidRDefault="61FB2E80" w:rsidP="61FB2E80">
            <w:pPr>
              <w:rPr>
                <w:lang w:val="es-ES"/>
              </w:rPr>
            </w:pPr>
            <w:r w:rsidRPr="61FB2E80">
              <w:rPr>
                <w:lang w:val="es-ES"/>
              </w:rPr>
              <w:t>Numero de pag: 1/1</w:t>
            </w:r>
          </w:p>
        </w:tc>
      </w:tr>
    </w:tbl>
    <w:p w14:paraId="74E88F03" w14:textId="77777777" w:rsidR="02B4D322" w:rsidRDefault="0D963AF1" w:rsidP="61FB2E80">
      <w:pPr>
        <w:pStyle w:val="Heading4"/>
        <w:rPr>
          <w:lang w:val="es-ES"/>
        </w:rPr>
      </w:pPr>
      <w:r w:rsidRPr="6FC771E5">
        <w:rPr>
          <w:lang w:val="es-ES"/>
        </w:rPr>
        <w:t>Justificación de sus campos</w:t>
      </w:r>
    </w:p>
    <w:p w14:paraId="16FEC088" w14:textId="7212B76A" w:rsidR="02B4D322" w:rsidRDefault="0D963AF1" w:rsidP="1C5D93D3">
      <w:pPr>
        <w:pStyle w:val="ListParagraph"/>
        <w:numPr>
          <w:ilvl w:val="0"/>
          <w:numId w:val="38"/>
        </w:numPr>
        <w:rPr>
          <w:lang w:val="es-ES"/>
        </w:rPr>
      </w:pPr>
      <w:r w:rsidRPr="61FB2E80">
        <w:rPr>
          <w:b/>
          <w:bCs/>
          <w:lang w:val="es-ES"/>
        </w:rPr>
        <w:t>Id</w:t>
      </w:r>
      <w:r w:rsidRPr="61FB2E80">
        <w:rPr>
          <w:lang w:val="es-ES"/>
        </w:rPr>
        <w:t xml:space="preserve">: </w:t>
      </w:r>
      <w:r w:rsidR="65D02C91" w:rsidRPr="1C5D93D3">
        <w:rPr>
          <w:lang w:val="es-ES"/>
        </w:rPr>
        <w:t>Documentacion</w:t>
      </w:r>
      <w:r w:rsidRPr="61FB2E80">
        <w:rPr>
          <w:lang w:val="es-ES"/>
        </w:rPr>
        <w:t xml:space="preserve">_ + número identificativo. Se emplea con el fin de mantener un registro y una organización de cada una de las planificaciones. </w:t>
      </w:r>
    </w:p>
    <w:p w14:paraId="1FC6F5C8" w14:textId="1FB1F67F" w:rsidR="02B4D322" w:rsidRDefault="0D963AF1" w:rsidP="1C5D93D3">
      <w:pPr>
        <w:pStyle w:val="ListParagraph"/>
        <w:numPr>
          <w:ilvl w:val="0"/>
          <w:numId w:val="38"/>
        </w:numPr>
        <w:rPr>
          <w:lang w:val="es-ES"/>
        </w:rPr>
      </w:pPr>
      <w:r w:rsidRPr="61FB2E80">
        <w:rPr>
          <w:b/>
          <w:bCs/>
          <w:lang w:val="es-ES"/>
        </w:rPr>
        <w:t>Fecha:</w:t>
      </w:r>
      <w:r w:rsidRPr="61FB2E80">
        <w:rPr>
          <w:lang w:val="es-ES"/>
        </w:rPr>
        <w:t xml:space="preserve"> Fecha en la que se </w:t>
      </w:r>
      <w:r w:rsidR="6AC93B56" w:rsidRPr="61FB2E80">
        <w:rPr>
          <w:lang w:val="es-ES"/>
        </w:rPr>
        <w:t>redacta la documentación</w:t>
      </w:r>
      <w:r w:rsidRPr="61FB2E80">
        <w:rPr>
          <w:lang w:val="es-ES"/>
        </w:rPr>
        <w:t>, con formato dd/mm/aaaa. Tiene una utilidad organizativa, ayuda a la búsqueda y organización de mensajes.</w:t>
      </w:r>
    </w:p>
    <w:p w14:paraId="213DA158" w14:textId="0FCD34F4" w:rsidR="02B4D322" w:rsidRDefault="494493A3" w:rsidP="1C5D93D3">
      <w:pPr>
        <w:pStyle w:val="ListParagraph"/>
        <w:numPr>
          <w:ilvl w:val="0"/>
          <w:numId w:val="38"/>
        </w:numPr>
        <w:rPr>
          <w:lang w:val="es-ES"/>
        </w:rPr>
      </w:pPr>
      <w:r w:rsidRPr="61FB2E80">
        <w:rPr>
          <w:b/>
          <w:bCs/>
          <w:lang w:val="es-ES"/>
        </w:rPr>
        <w:t>Nombre</w:t>
      </w:r>
      <w:r w:rsidRPr="61FB2E80">
        <w:rPr>
          <w:lang w:val="es-ES"/>
        </w:rPr>
        <w:t>: Individuo que ha formulado la solicitud de cambio, ya sea un integrante del grupo de desarrollo del proyecto en cuestión o un cliente que presenta un informe de problemas o una sugerencia de mejora.</w:t>
      </w:r>
    </w:p>
    <w:p w14:paraId="3030D705" w14:textId="35EB5BC2" w:rsidR="02B4D322" w:rsidRDefault="0D963AF1" w:rsidP="1C5D93D3">
      <w:pPr>
        <w:pStyle w:val="ListParagraph"/>
        <w:numPr>
          <w:ilvl w:val="0"/>
          <w:numId w:val="38"/>
        </w:numPr>
        <w:rPr>
          <w:lang w:val="es-ES"/>
        </w:rPr>
      </w:pPr>
      <w:r w:rsidRPr="61FB2E80">
        <w:rPr>
          <w:b/>
          <w:bCs/>
          <w:lang w:val="es-ES"/>
        </w:rPr>
        <w:t>Propuesta</w:t>
      </w:r>
      <w:r w:rsidRPr="61FB2E80">
        <w:rPr>
          <w:lang w:val="es-ES"/>
        </w:rPr>
        <w:t xml:space="preserve">: nombre identificador de la propuesta de la que se está hablando, que sirve para </w:t>
      </w:r>
      <w:r w:rsidRPr="1C5D93D3">
        <w:rPr>
          <w:lang w:val="es-ES"/>
        </w:rPr>
        <w:t>referencia</w:t>
      </w:r>
      <w:r w:rsidR="64012D97" w:rsidRPr="1C5D93D3">
        <w:rPr>
          <w:lang w:val="es-ES"/>
        </w:rPr>
        <w:t>r</w:t>
      </w:r>
      <w:r w:rsidRPr="61FB2E80">
        <w:rPr>
          <w:lang w:val="es-ES"/>
        </w:rPr>
        <w:t xml:space="preserve"> la “Propuesta de Cambios”.</w:t>
      </w:r>
    </w:p>
    <w:p w14:paraId="251D9F3F" w14:textId="6CFFC223" w:rsidR="02B4D322" w:rsidRDefault="2717FCC2" w:rsidP="1C5D93D3">
      <w:pPr>
        <w:pStyle w:val="ListParagraph"/>
        <w:numPr>
          <w:ilvl w:val="0"/>
          <w:numId w:val="38"/>
        </w:numPr>
        <w:rPr>
          <w:lang w:val="es-ES"/>
        </w:rPr>
      </w:pPr>
      <w:r w:rsidRPr="1C5D93D3">
        <w:rPr>
          <w:b/>
          <w:bCs/>
          <w:lang w:val="es-ES"/>
        </w:rPr>
        <w:t>Descripción</w:t>
      </w:r>
      <w:r w:rsidR="0D963AF1" w:rsidRPr="1C5D93D3">
        <w:rPr>
          <w:b/>
          <w:bCs/>
          <w:lang w:val="es-ES"/>
        </w:rPr>
        <w:t>:</w:t>
      </w:r>
      <w:r w:rsidR="0D963AF1" w:rsidRPr="1C5D93D3">
        <w:rPr>
          <w:lang w:val="es-ES"/>
        </w:rPr>
        <w:t xml:space="preserve"> Se detalla</w:t>
      </w:r>
      <w:r w:rsidR="6AD1D138" w:rsidRPr="1C5D93D3">
        <w:rPr>
          <w:lang w:val="es-ES"/>
        </w:rPr>
        <w:t>n los cambios que se han implementado en la nueva versión con respecto a la versión anterior y las novedades que se incluyeron</w:t>
      </w:r>
      <w:r w:rsidR="613DA6AB" w:rsidRPr="1C5D93D3">
        <w:rPr>
          <w:lang w:val="es-ES"/>
        </w:rPr>
        <w:t>. DE esta forma se mantiene un control de cada versión mientras que el proyecto va evolucionando.</w:t>
      </w:r>
    </w:p>
    <w:p w14:paraId="717ABDB1" w14:textId="7AE83E1B" w:rsidR="02B4D322" w:rsidRDefault="0D963AF1" w:rsidP="1C5D93D3">
      <w:pPr>
        <w:pStyle w:val="ListParagraph"/>
        <w:numPr>
          <w:ilvl w:val="0"/>
          <w:numId w:val="38"/>
        </w:numPr>
        <w:rPr>
          <w:lang w:val="es-ES"/>
        </w:rPr>
      </w:pPr>
      <w:r w:rsidRPr="61FB2E80">
        <w:rPr>
          <w:b/>
          <w:bCs/>
          <w:lang w:val="es-ES"/>
        </w:rPr>
        <w:t>Pie de plantilla</w:t>
      </w:r>
      <w:r w:rsidRPr="61FB2E80">
        <w:rPr>
          <w:lang w:val="es-ES"/>
        </w:rPr>
        <w:t xml:space="preserve">: Identificador y número de página. Permite organizar y </w:t>
      </w:r>
      <w:r w:rsidRPr="1C5D93D3">
        <w:rPr>
          <w:lang w:val="es-ES"/>
        </w:rPr>
        <w:t>rastrea</w:t>
      </w:r>
      <w:r w:rsidR="066E1B5B" w:rsidRPr="1C5D93D3">
        <w:rPr>
          <w:lang w:val="es-ES"/>
        </w:rPr>
        <w:t>r</w:t>
      </w:r>
      <w:r w:rsidRPr="61FB2E80">
        <w:rPr>
          <w:lang w:val="es-ES"/>
        </w:rPr>
        <w:t xml:space="preserve"> propuestas.</w:t>
      </w:r>
    </w:p>
    <w:p w14:paraId="5E9150FB" w14:textId="19592399" w:rsidR="00EC071B" w:rsidRDefault="00EC071B" w:rsidP="09293407">
      <w:pPr>
        <w:rPr>
          <w:sz w:val="36"/>
          <w:szCs w:val="36"/>
          <w:lang w:val="es-ES"/>
        </w:rPr>
      </w:pPr>
    </w:p>
    <w:p w14:paraId="1CFB4999" w14:textId="28F48C75" w:rsidR="02B4D322" w:rsidRDefault="36B81377" w:rsidP="1C5D93D3">
      <w:pPr>
        <w:pStyle w:val="Heading3"/>
        <w:ind w:left="0"/>
        <w:rPr>
          <w:lang w:val="es-ES"/>
        </w:rPr>
      </w:pPr>
      <w:bookmarkStart w:id="90" w:name="_Toc1412180023"/>
      <w:bookmarkStart w:id="91" w:name="_Toc756765658"/>
      <w:bookmarkStart w:id="92" w:name="_Toc690114075"/>
      <w:r w:rsidRPr="7741F1B8">
        <w:rPr>
          <w:lang w:val="es-ES"/>
        </w:rPr>
        <w:t>Plantilla I: Publicación de la nueva versión</w:t>
      </w:r>
      <w:bookmarkEnd w:id="90"/>
      <w:bookmarkEnd w:id="91"/>
      <w:bookmarkEnd w:id="92"/>
    </w:p>
    <w:p w14:paraId="0029734B" w14:textId="77777777" w:rsidR="02B4D322" w:rsidRDefault="36B81377" w:rsidP="1C5D93D3">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1C5D93D3" w14:paraId="3FFCB5B9" w14:textId="77777777" w:rsidTr="1C5D93D3">
        <w:trPr>
          <w:trHeight w:val="300"/>
        </w:trPr>
        <w:tc>
          <w:tcPr>
            <w:tcW w:w="3515" w:type="dxa"/>
          </w:tcPr>
          <w:p w14:paraId="7B5CF6E8" w14:textId="56495FC4" w:rsidR="1C5D93D3" w:rsidRDefault="1C5D93D3" w:rsidP="1C5D93D3">
            <w:pPr>
              <w:rPr>
                <w:lang w:val="es-ES"/>
              </w:rPr>
            </w:pPr>
            <w:r w:rsidRPr="1C5D93D3">
              <w:rPr>
                <w:lang w:val="es-ES"/>
              </w:rPr>
              <w:t xml:space="preserve">Id: </w:t>
            </w:r>
            <w:r w:rsidR="1C0BF919" w:rsidRPr="1C5D93D3">
              <w:rPr>
                <w:lang w:val="es-ES"/>
              </w:rPr>
              <w:t>Public</w:t>
            </w:r>
            <w:r w:rsidRPr="1C5D93D3">
              <w:rPr>
                <w:lang w:val="es-ES"/>
              </w:rPr>
              <w:t>ación_0001</w:t>
            </w:r>
          </w:p>
        </w:tc>
        <w:tc>
          <w:tcPr>
            <w:tcW w:w="4975" w:type="dxa"/>
          </w:tcPr>
          <w:p w14:paraId="23011B32" w14:textId="7B35A46A" w:rsidR="1C5D93D3" w:rsidRDefault="1C5D93D3" w:rsidP="1C5D93D3">
            <w:pPr>
              <w:rPr>
                <w:lang w:val="es-ES"/>
              </w:rPr>
            </w:pPr>
            <w:r w:rsidRPr="1C5D93D3">
              <w:rPr>
                <w:lang w:val="es-ES"/>
              </w:rPr>
              <w:t>Fecha: dd/mm/aaaa</w:t>
            </w:r>
          </w:p>
        </w:tc>
      </w:tr>
      <w:tr w:rsidR="1C5D93D3" w14:paraId="0B99D9BE" w14:textId="77777777" w:rsidTr="1C5D93D3">
        <w:trPr>
          <w:trHeight w:val="300"/>
        </w:trPr>
        <w:tc>
          <w:tcPr>
            <w:tcW w:w="8490" w:type="dxa"/>
            <w:gridSpan w:val="2"/>
          </w:tcPr>
          <w:p w14:paraId="1598500D" w14:textId="79404159" w:rsidR="1C5D93D3" w:rsidRDefault="1C5D93D3" w:rsidP="1C5D93D3">
            <w:pPr>
              <w:rPr>
                <w:i/>
                <w:iCs/>
                <w:lang w:val="es-ES"/>
              </w:rPr>
            </w:pPr>
            <w:r>
              <w:t xml:space="preserve">Nombre: </w:t>
            </w:r>
            <w:r w:rsidRPr="1C5D93D3">
              <w:rPr>
                <w:i/>
                <w:iCs/>
                <w:lang w:val="es-ES"/>
              </w:rPr>
              <w:t>Nombre Apellido1 Apellido2, ...</w:t>
            </w:r>
          </w:p>
        </w:tc>
      </w:tr>
      <w:tr w:rsidR="1C5D93D3" w14:paraId="015CB597" w14:textId="77777777" w:rsidTr="1C5D93D3">
        <w:trPr>
          <w:trHeight w:val="300"/>
        </w:trPr>
        <w:tc>
          <w:tcPr>
            <w:tcW w:w="8490" w:type="dxa"/>
            <w:gridSpan w:val="2"/>
          </w:tcPr>
          <w:p w14:paraId="32C810CA" w14:textId="731CEEAC" w:rsidR="1C5D93D3" w:rsidRDefault="1C5D93D3" w:rsidP="1C5D93D3">
            <w:pPr>
              <w:rPr>
                <w:lang w:val="es-ES"/>
              </w:rPr>
            </w:pPr>
            <w:r w:rsidRPr="1C5D93D3">
              <w:rPr>
                <w:lang w:val="es-ES"/>
              </w:rPr>
              <w:t>Propuesta: Id_propuesta</w:t>
            </w:r>
          </w:p>
        </w:tc>
      </w:tr>
      <w:tr w:rsidR="1C5D93D3" w14:paraId="26C5A191" w14:textId="77777777" w:rsidTr="1C5D93D3">
        <w:trPr>
          <w:trHeight w:val="300"/>
        </w:trPr>
        <w:tc>
          <w:tcPr>
            <w:tcW w:w="8490" w:type="dxa"/>
            <w:gridSpan w:val="2"/>
          </w:tcPr>
          <w:p w14:paraId="25718942" w14:textId="416169A7" w:rsidR="1C5D93D3" w:rsidRDefault="1C5D93D3" w:rsidP="1C5D93D3">
            <w:pPr>
              <w:rPr>
                <w:lang w:val="es-ES"/>
              </w:rPr>
            </w:pPr>
            <w:r w:rsidRPr="1C5D93D3">
              <w:rPr>
                <w:lang w:val="es-ES"/>
              </w:rPr>
              <w:t xml:space="preserve">Descripción:   </w:t>
            </w:r>
          </w:p>
          <w:p w14:paraId="4F65508F" w14:textId="4D8372E2" w:rsidR="1C5D93D3" w:rsidRDefault="1C5D93D3" w:rsidP="1C5D93D3">
            <w:pPr>
              <w:rPr>
                <w:lang w:val="es-ES"/>
              </w:rPr>
            </w:pPr>
          </w:p>
          <w:p w14:paraId="6D5228DC" w14:textId="0FF982A1" w:rsidR="1C5D93D3" w:rsidRDefault="1C5D93D3" w:rsidP="1C5D93D3">
            <w:pPr>
              <w:rPr>
                <w:lang w:val="es-ES"/>
              </w:rPr>
            </w:pPr>
          </w:p>
          <w:p w14:paraId="0AC9A6E1" w14:textId="15120589" w:rsidR="1C5D93D3" w:rsidRDefault="1C5D93D3" w:rsidP="1C5D93D3">
            <w:pPr>
              <w:rPr>
                <w:lang w:val="es-ES"/>
              </w:rPr>
            </w:pPr>
          </w:p>
        </w:tc>
      </w:tr>
      <w:tr w:rsidR="1C5D93D3" w14:paraId="74DF395D" w14:textId="77777777" w:rsidTr="1C5D93D3">
        <w:trPr>
          <w:trHeight w:val="300"/>
        </w:trPr>
        <w:tc>
          <w:tcPr>
            <w:tcW w:w="3515" w:type="dxa"/>
          </w:tcPr>
          <w:p w14:paraId="068E8C63" w14:textId="2A6BACFD" w:rsidR="1C5D93D3" w:rsidRDefault="1C5D93D3" w:rsidP="1C5D93D3">
            <w:pPr>
              <w:rPr>
                <w:lang w:val="es-ES"/>
              </w:rPr>
            </w:pPr>
            <w:r w:rsidRPr="1C5D93D3">
              <w:rPr>
                <w:lang w:val="es-ES"/>
              </w:rPr>
              <w:t>Identificador:</w:t>
            </w:r>
          </w:p>
        </w:tc>
        <w:tc>
          <w:tcPr>
            <w:tcW w:w="4975" w:type="dxa"/>
          </w:tcPr>
          <w:p w14:paraId="6812534F" w14:textId="3BFA30F4" w:rsidR="1C5D93D3" w:rsidRDefault="1C5D93D3" w:rsidP="1C5D93D3">
            <w:pPr>
              <w:rPr>
                <w:lang w:val="es-ES"/>
              </w:rPr>
            </w:pPr>
            <w:r w:rsidRPr="1C5D93D3">
              <w:rPr>
                <w:lang w:val="es-ES"/>
              </w:rPr>
              <w:t>Numero de pag: 1/1</w:t>
            </w:r>
          </w:p>
        </w:tc>
      </w:tr>
    </w:tbl>
    <w:p w14:paraId="46C01DC9" w14:textId="77777777" w:rsidR="02B4D322" w:rsidRDefault="36B81377" w:rsidP="1C5D93D3">
      <w:pPr>
        <w:pStyle w:val="Heading4"/>
        <w:rPr>
          <w:lang w:val="es-ES"/>
        </w:rPr>
      </w:pPr>
      <w:r w:rsidRPr="6FC771E5">
        <w:rPr>
          <w:lang w:val="es-ES"/>
        </w:rPr>
        <w:t>Justificación de sus campos</w:t>
      </w:r>
    </w:p>
    <w:p w14:paraId="65527363" w14:textId="245E22F6" w:rsidR="02B4D322" w:rsidRDefault="36B81377" w:rsidP="1C5D93D3">
      <w:pPr>
        <w:pStyle w:val="ListParagraph"/>
        <w:numPr>
          <w:ilvl w:val="0"/>
          <w:numId w:val="38"/>
        </w:numPr>
        <w:rPr>
          <w:lang w:val="es-ES"/>
        </w:rPr>
      </w:pPr>
      <w:r w:rsidRPr="1C5D93D3">
        <w:rPr>
          <w:b/>
          <w:bCs/>
          <w:lang w:val="es-ES"/>
        </w:rPr>
        <w:t>Id</w:t>
      </w:r>
      <w:r w:rsidRPr="1C5D93D3">
        <w:rPr>
          <w:lang w:val="es-ES"/>
        </w:rPr>
        <w:t xml:space="preserve">: </w:t>
      </w:r>
      <w:r w:rsidR="21A40B13" w:rsidRPr="1C5D93D3">
        <w:rPr>
          <w:lang w:val="es-ES"/>
        </w:rPr>
        <w:t>Publicación</w:t>
      </w:r>
      <w:r w:rsidRPr="1C5D93D3">
        <w:rPr>
          <w:lang w:val="es-ES"/>
        </w:rPr>
        <w:t xml:space="preserve">_ + número identificativo. Se emplea con el fin de mantener un registro y una organización de cada una de las planificaciones. </w:t>
      </w:r>
    </w:p>
    <w:p w14:paraId="15BCB277" w14:textId="27E51AD6" w:rsidR="02B4D322" w:rsidRDefault="36B81377" w:rsidP="1C5D93D3">
      <w:pPr>
        <w:pStyle w:val="ListParagraph"/>
        <w:numPr>
          <w:ilvl w:val="0"/>
          <w:numId w:val="38"/>
        </w:numPr>
        <w:rPr>
          <w:lang w:val="es-ES"/>
        </w:rPr>
      </w:pPr>
      <w:r w:rsidRPr="1C5D93D3">
        <w:rPr>
          <w:b/>
          <w:bCs/>
          <w:lang w:val="es-ES"/>
        </w:rPr>
        <w:t>Fecha:</w:t>
      </w:r>
      <w:r w:rsidRPr="1C5D93D3">
        <w:rPr>
          <w:lang w:val="es-ES"/>
        </w:rPr>
        <w:t xml:space="preserve"> Fecha en la que se </w:t>
      </w:r>
      <w:r w:rsidR="6F0CDB29" w:rsidRPr="1C5D93D3">
        <w:rPr>
          <w:lang w:val="es-ES"/>
        </w:rPr>
        <w:t>publica la nueva versión,</w:t>
      </w:r>
      <w:r w:rsidRPr="1C5D93D3">
        <w:rPr>
          <w:lang w:val="es-ES"/>
        </w:rPr>
        <w:t xml:space="preserve"> con formato dd/mm/aaaa. Tiene una utilidad organizativa, ayuda a la búsqueda y organización de mensajes.</w:t>
      </w:r>
    </w:p>
    <w:p w14:paraId="071A13C7" w14:textId="0FCD34F4" w:rsidR="02B4D322" w:rsidRDefault="36B81377" w:rsidP="1C5D93D3">
      <w:pPr>
        <w:pStyle w:val="ListParagraph"/>
        <w:numPr>
          <w:ilvl w:val="0"/>
          <w:numId w:val="38"/>
        </w:numPr>
        <w:rPr>
          <w:lang w:val="es-ES"/>
        </w:rPr>
      </w:pPr>
      <w:r w:rsidRPr="1C5D93D3">
        <w:rPr>
          <w:b/>
          <w:bCs/>
          <w:lang w:val="es-ES"/>
        </w:rPr>
        <w:t>Nombre</w:t>
      </w:r>
      <w:r w:rsidRPr="1C5D93D3">
        <w:rPr>
          <w:lang w:val="es-ES"/>
        </w:rPr>
        <w:t>: Individuo que ha formulado la solicitud de cambio, ya sea un integrante del grupo de desarrollo del proyecto en cuestión o un cliente que presenta un informe de problemas o una sugerencia de mejora.</w:t>
      </w:r>
    </w:p>
    <w:p w14:paraId="359BC056" w14:textId="1EAA69AF" w:rsidR="02B4D322" w:rsidRDefault="36B81377" w:rsidP="1C5D93D3">
      <w:pPr>
        <w:pStyle w:val="ListParagraph"/>
        <w:numPr>
          <w:ilvl w:val="0"/>
          <w:numId w:val="38"/>
        </w:numPr>
        <w:rPr>
          <w:lang w:val="es-ES"/>
        </w:rPr>
      </w:pPr>
      <w:r w:rsidRPr="1C5D93D3">
        <w:rPr>
          <w:b/>
          <w:bCs/>
          <w:lang w:val="es-ES"/>
        </w:rPr>
        <w:t>Propuesta</w:t>
      </w:r>
      <w:r w:rsidRPr="1C5D93D3">
        <w:rPr>
          <w:lang w:val="es-ES"/>
        </w:rPr>
        <w:t xml:space="preserve">: nombre identificador de la propuesta </w:t>
      </w:r>
      <w:r w:rsidR="32D8EAD1" w:rsidRPr="1C5D93D3">
        <w:rPr>
          <w:lang w:val="es-ES"/>
        </w:rPr>
        <w:t>inicial que se acaba de implementar y publicar</w:t>
      </w:r>
      <w:r w:rsidRPr="1C5D93D3">
        <w:rPr>
          <w:lang w:val="es-ES"/>
        </w:rPr>
        <w:t>, que sirve para referencia</w:t>
      </w:r>
      <w:r w:rsidR="6CEB4A1C" w:rsidRPr="1C5D93D3">
        <w:rPr>
          <w:lang w:val="es-ES"/>
        </w:rPr>
        <w:t>r</w:t>
      </w:r>
      <w:r w:rsidRPr="1C5D93D3">
        <w:rPr>
          <w:lang w:val="es-ES"/>
        </w:rPr>
        <w:t xml:space="preserve"> la “Propuesta de Cambios”.</w:t>
      </w:r>
    </w:p>
    <w:p w14:paraId="6E6FD742" w14:textId="456240DA" w:rsidR="02B4D322" w:rsidRDefault="36B81377" w:rsidP="1C5D93D3">
      <w:pPr>
        <w:pStyle w:val="ListParagraph"/>
        <w:numPr>
          <w:ilvl w:val="0"/>
          <w:numId w:val="38"/>
        </w:numPr>
        <w:rPr>
          <w:lang w:val="es-ES"/>
        </w:rPr>
      </w:pPr>
      <w:r w:rsidRPr="1C5D93D3">
        <w:rPr>
          <w:b/>
          <w:bCs/>
          <w:lang w:val="es-ES"/>
        </w:rPr>
        <w:t>Descripción:</w:t>
      </w:r>
      <w:r w:rsidRPr="1C5D93D3">
        <w:rPr>
          <w:lang w:val="es-ES"/>
        </w:rPr>
        <w:t xml:space="preserve"> Se detallan </w:t>
      </w:r>
      <w:r w:rsidR="67826340" w:rsidRPr="1C5D93D3">
        <w:rPr>
          <w:lang w:val="es-ES"/>
        </w:rPr>
        <w:t>los pasos a seguir para publicar la versión y si esta se ha publicado correctamente y sin errores.</w:t>
      </w:r>
    </w:p>
    <w:p w14:paraId="7C5B9424" w14:textId="2ADF3BC5" w:rsidR="02B4D322" w:rsidRDefault="36B81377" w:rsidP="1C5D93D3">
      <w:pPr>
        <w:pStyle w:val="ListParagraph"/>
        <w:numPr>
          <w:ilvl w:val="0"/>
          <w:numId w:val="38"/>
        </w:numPr>
        <w:rPr>
          <w:lang w:val="es-ES"/>
        </w:rPr>
      </w:pPr>
      <w:r w:rsidRPr="1C5D93D3">
        <w:rPr>
          <w:b/>
          <w:bCs/>
          <w:lang w:val="es-ES"/>
        </w:rPr>
        <w:t>Pie de plantilla</w:t>
      </w:r>
      <w:r w:rsidRPr="1C5D93D3">
        <w:rPr>
          <w:lang w:val="es-ES"/>
        </w:rPr>
        <w:t>: Identificador y número de página. Permite organizar y rastrea</w:t>
      </w:r>
      <w:r w:rsidR="4491FCB1" w:rsidRPr="1C5D93D3">
        <w:rPr>
          <w:lang w:val="es-ES"/>
        </w:rPr>
        <w:t>r</w:t>
      </w:r>
      <w:r w:rsidRPr="1C5D93D3">
        <w:rPr>
          <w:lang w:val="es-ES"/>
        </w:rPr>
        <w:t xml:space="preserve"> propuestas.</w:t>
      </w:r>
    </w:p>
    <w:p w14:paraId="181FF5AE" w14:textId="7201F0C9" w:rsidR="4684A7BE" w:rsidRDefault="4684A7BE" w:rsidP="4684A7BE">
      <w:pPr>
        <w:rPr>
          <w:sz w:val="36"/>
          <w:szCs w:val="36"/>
          <w:lang w:val="es-ES"/>
        </w:rPr>
      </w:pPr>
    </w:p>
    <w:p w14:paraId="258995E3" w14:textId="64091FE1" w:rsidR="4684A7BE" w:rsidRDefault="00EC071B" w:rsidP="4684A7BE">
      <w:pPr>
        <w:rPr>
          <w:sz w:val="36"/>
          <w:szCs w:val="36"/>
          <w:lang w:val="es-ES"/>
        </w:rPr>
      </w:pPr>
      <w:r>
        <w:rPr>
          <w:sz w:val="36"/>
          <w:szCs w:val="36"/>
          <w:lang w:val="es-ES"/>
        </w:rPr>
        <w:br w:type="page"/>
      </w:r>
    </w:p>
    <w:p w14:paraId="5A17919B" w14:textId="5597ACBC" w:rsidR="00405635" w:rsidRDefault="00405635" w:rsidP="00405635">
      <w:pPr>
        <w:pStyle w:val="Heading1"/>
      </w:pPr>
      <w:bookmarkStart w:id="93" w:name="_Toc769663800"/>
      <w:bookmarkStart w:id="94" w:name="_Toc437507667"/>
      <w:bookmarkStart w:id="95" w:name="_Toc614733017"/>
      <w:r>
        <w:t>ANEXOS</w:t>
      </w:r>
      <w:bookmarkEnd w:id="93"/>
      <w:bookmarkEnd w:id="94"/>
      <w:bookmarkEnd w:id="95"/>
    </w:p>
    <w:p w14:paraId="763C1422" w14:textId="1F331529" w:rsidR="008D16F2" w:rsidRDefault="008D16F2" w:rsidP="008D16F2">
      <w:pPr>
        <w:pStyle w:val="Heading2"/>
        <w:rPr>
          <w:lang w:val="es-ES"/>
        </w:rPr>
      </w:pPr>
      <w:bookmarkStart w:id="96" w:name="_Toc894273736"/>
      <w:bookmarkStart w:id="97" w:name="_Toc609508909"/>
      <w:bookmarkStart w:id="98" w:name="_Toc866624458"/>
      <w:r w:rsidRPr="7741F1B8">
        <w:rPr>
          <w:lang w:val="es-ES"/>
        </w:rPr>
        <w:t>Anexo</w:t>
      </w:r>
      <w:r w:rsidR="004D546D" w:rsidRPr="7741F1B8">
        <w:rPr>
          <w:lang w:val="es-ES"/>
        </w:rPr>
        <w:t xml:space="preserve"> </w:t>
      </w:r>
      <w:r w:rsidRPr="7741F1B8">
        <w:rPr>
          <w:lang w:val="es-ES"/>
        </w:rPr>
        <w:t>1.</w:t>
      </w:r>
      <w:r w:rsidR="004D546D" w:rsidRPr="7741F1B8">
        <w:rPr>
          <w:lang w:val="es-ES"/>
        </w:rPr>
        <w:t>-</w:t>
      </w:r>
      <w:r w:rsidRPr="7741F1B8">
        <w:rPr>
          <w:lang w:val="es-ES"/>
        </w:rPr>
        <w:t xml:space="preserve"> Cambios propuestos por cada miembro del grupo</w:t>
      </w:r>
      <w:bookmarkEnd w:id="96"/>
      <w:bookmarkEnd w:id="97"/>
      <w:bookmarkEnd w:id="98"/>
    </w:p>
    <w:p w14:paraId="6961A6B4" w14:textId="792362F7" w:rsidR="57211970" w:rsidRDefault="57211970" w:rsidP="1C5D93D3">
      <w:pPr>
        <w:pStyle w:val="Heading3"/>
        <w:rPr>
          <w:lang w:val="es-ES"/>
        </w:rPr>
      </w:pPr>
      <w:bookmarkStart w:id="99" w:name="_Toc1835500122"/>
      <w:bookmarkStart w:id="100" w:name="_Toc614526280"/>
      <w:bookmarkStart w:id="101" w:name="_Toc1652189437"/>
      <w:r w:rsidRPr="7741F1B8">
        <w:rPr>
          <w:lang w:val="es-ES"/>
        </w:rPr>
        <w:t>Roque Otero Freiria</w:t>
      </w:r>
      <w:bookmarkEnd w:id="99"/>
      <w:bookmarkEnd w:id="100"/>
      <w:bookmarkEnd w:id="101"/>
    </w:p>
    <w:p w14:paraId="776925F6" w14:textId="4A1B4FCF" w:rsidR="57211970" w:rsidRDefault="57211970" w:rsidP="1C5D93D3">
      <w:pPr>
        <w:pStyle w:val="ListParagraph"/>
        <w:numPr>
          <w:ilvl w:val="0"/>
          <w:numId w:val="37"/>
        </w:numPr>
        <w:rPr>
          <w:lang w:val="es-ES"/>
        </w:rPr>
      </w:pPr>
      <w:r w:rsidRPr="1C5D93D3">
        <w:rPr>
          <w:lang w:val="es-ES"/>
        </w:rPr>
        <w:t>Requisito no funcional:</w:t>
      </w:r>
      <w:r w:rsidR="005574EB">
        <w:rPr>
          <w:lang w:val="es-ES"/>
        </w:rPr>
        <w:t xml:space="preserve"> </w:t>
      </w:r>
      <w:r w:rsidR="00742771">
        <w:rPr>
          <w:lang w:val="es-ES"/>
        </w:rPr>
        <w:t xml:space="preserve">añadir que permita un número mínimo de conexiones simultáneas a la aplicación, para garantizar que </w:t>
      </w:r>
      <w:r w:rsidR="00B77A39">
        <w:rPr>
          <w:lang w:val="es-ES"/>
        </w:rPr>
        <w:t>esté disponible para todos los usuarios.</w:t>
      </w:r>
    </w:p>
    <w:p w14:paraId="0DEFA45E" w14:textId="01B4E656" w:rsidR="57211970" w:rsidRDefault="57211970" w:rsidP="1C5D93D3">
      <w:pPr>
        <w:pStyle w:val="ListParagraph"/>
        <w:numPr>
          <w:ilvl w:val="0"/>
          <w:numId w:val="37"/>
        </w:numPr>
        <w:rPr>
          <w:lang w:val="es-ES"/>
        </w:rPr>
      </w:pPr>
      <w:r w:rsidRPr="1C5D93D3">
        <w:rPr>
          <w:lang w:val="es-ES"/>
        </w:rPr>
        <w:t>Requisito funcional:</w:t>
      </w:r>
      <w:r w:rsidR="002B6125">
        <w:rPr>
          <w:lang w:val="es-ES"/>
        </w:rPr>
        <w:t xml:space="preserve"> añadir un </w:t>
      </w:r>
      <w:r w:rsidR="002B6125" w:rsidRPr="002B6125">
        <w:rPr>
          <w:lang w:val="es-ES"/>
        </w:rPr>
        <w:t>Subsistema de Acceso á Aplicación</w:t>
      </w:r>
      <w:r w:rsidR="002B6125">
        <w:rPr>
          <w:lang w:val="es-ES"/>
        </w:rPr>
        <w:t>, para englobar lo referente a inciar sesión y registrar</w:t>
      </w:r>
      <w:r w:rsidR="002F0C67">
        <w:rPr>
          <w:lang w:val="es-ES"/>
        </w:rPr>
        <w:t xml:space="preserve"> usuario.</w:t>
      </w:r>
    </w:p>
    <w:p w14:paraId="0A275BA8" w14:textId="043EFE87" w:rsidR="57211970" w:rsidRDefault="57211970" w:rsidP="1C5D93D3">
      <w:pPr>
        <w:pStyle w:val="ListParagraph"/>
        <w:numPr>
          <w:ilvl w:val="0"/>
          <w:numId w:val="37"/>
        </w:numPr>
        <w:rPr>
          <w:lang w:val="es-ES"/>
        </w:rPr>
      </w:pPr>
      <w:r w:rsidRPr="1C5D93D3">
        <w:rPr>
          <w:lang w:val="es-ES"/>
        </w:rPr>
        <w:t>Problema en los documentos de la línea base</w:t>
      </w:r>
      <w:r w:rsidR="6A38C07F" w:rsidRPr="1C5D93D3">
        <w:rPr>
          <w:lang w:val="es-ES"/>
        </w:rPr>
        <w:t>:</w:t>
      </w:r>
      <w:r w:rsidR="00DF77EB">
        <w:rPr>
          <w:lang w:val="es-ES"/>
        </w:rPr>
        <w:t xml:space="preserve"> f</w:t>
      </w:r>
      <w:r w:rsidR="00DF77EB" w:rsidRPr="00DF77EB">
        <w:rPr>
          <w:lang w:val="es-ES"/>
        </w:rPr>
        <w:t>alta de campos como la planificación de actividades</w:t>
      </w:r>
      <w:r w:rsidR="0006725A">
        <w:rPr>
          <w:lang w:val="es-ES"/>
        </w:rPr>
        <w:t>.</w:t>
      </w:r>
    </w:p>
    <w:p w14:paraId="52F87BBC" w14:textId="0A7BC84A" w:rsidR="57211970" w:rsidRDefault="57211970" w:rsidP="1C5D93D3">
      <w:pPr>
        <w:pStyle w:val="Heading3"/>
        <w:spacing w:line="259" w:lineRule="auto"/>
        <w:rPr>
          <w:lang w:val="es-ES"/>
        </w:rPr>
      </w:pPr>
      <w:bookmarkStart w:id="102" w:name="_Toc1130387068"/>
      <w:bookmarkStart w:id="103" w:name="_Toc1744812522"/>
      <w:bookmarkStart w:id="104" w:name="_Toc1541928221"/>
      <w:r w:rsidRPr="7741F1B8">
        <w:rPr>
          <w:lang w:val="es-ES"/>
        </w:rPr>
        <w:t>Carla Pereira Iglesias</w:t>
      </w:r>
      <w:bookmarkEnd w:id="102"/>
      <w:bookmarkEnd w:id="103"/>
      <w:bookmarkEnd w:id="104"/>
    </w:p>
    <w:p w14:paraId="07BFDCDD" w14:textId="09930A1C" w:rsidR="57211970" w:rsidRDefault="57211970" w:rsidP="1C5D93D3">
      <w:pPr>
        <w:pStyle w:val="ListParagraph"/>
        <w:numPr>
          <w:ilvl w:val="0"/>
          <w:numId w:val="37"/>
        </w:numPr>
        <w:rPr>
          <w:lang w:val="es-ES"/>
        </w:rPr>
      </w:pPr>
      <w:r w:rsidRPr="169C540A">
        <w:rPr>
          <w:lang w:val="es-ES"/>
        </w:rPr>
        <w:t>Requisito no funcional:</w:t>
      </w:r>
      <w:r w:rsidR="00B55D53" w:rsidRPr="00B55D53">
        <w:rPr>
          <w:lang w:val="es-ES"/>
        </w:rPr>
        <w:t xml:space="preserve"> añadir acceso por reconocimiento facial</w:t>
      </w:r>
      <w:r w:rsidR="005656A7">
        <w:rPr>
          <w:lang w:val="es-ES"/>
        </w:rPr>
        <w:t>.</w:t>
      </w:r>
    </w:p>
    <w:p w14:paraId="1C8DA7D7" w14:textId="77777777" w:rsidR="57211970" w:rsidRDefault="57211970" w:rsidP="1C5D93D3">
      <w:pPr>
        <w:pStyle w:val="ListParagraph"/>
        <w:numPr>
          <w:ilvl w:val="0"/>
          <w:numId w:val="37"/>
        </w:numPr>
        <w:rPr>
          <w:lang w:val="es-ES"/>
        </w:rPr>
      </w:pPr>
      <w:r w:rsidRPr="169C540A">
        <w:rPr>
          <w:lang w:val="es-ES"/>
        </w:rPr>
        <w:t>Requisito funcional:</w:t>
      </w:r>
      <w:r w:rsidR="00E806E3">
        <w:rPr>
          <w:lang w:val="es-ES"/>
        </w:rPr>
        <w:t xml:space="preserve"> </w:t>
      </w:r>
      <w:r w:rsidR="005656A7" w:rsidRPr="005656A7">
        <w:rPr>
          <w:lang w:val="es-ES"/>
        </w:rPr>
        <w:t>añadir amigos entre viajeros y feed de posts.</w:t>
      </w:r>
    </w:p>
    <w:p w14:paraId="30482DCB" w14:textId="7953BD2F" w:rsidR="57211970" w:rsidRDefault="57211970" w:rsidP="00F01718">
      <w:pPr>
        <w:pStyle w:val="ListParagraph"/>
        <w:numPr>
          <w:ilvl w:val="0"/>
          <w:numId w:val="37"/>
        </w:numPr>
        <w:rPr>
          <w:lang w:val="es-ES"/>
        </w:rPr>
      </w:pPr>
      <w:r w:rsidRPr="1C5D93D3">
        <w:rPr>
          <w:lang w:val="es-ES"/>
        </w:rPr>
        <w:t>Problema en los documentos de la línea base</w:t>
      </w:r>
      <w:r w:rsidR="238A7E64" w:rsidRPr="1C5D93D3">
        <w:rPr>
          <w:lang w:val="es-ES"/>
        </w:rPr>
        <w:t>:</w:t>
      </w:r>
      <w:r w:rsidR="0065745C">
        <w:rPr>
          <w:lang w:val="es-ES"/>
        </w:rPr>
        <w:t xml:space="preserve"> </w:t>
      </w:r>
      <w:r w:rsidR="0065745C" w:rsidRPr="0065745C">
        <w:rPr>
          <w:lang w:val="es-ES"/>
        </w:rPr>
        <w:t>mala organización de carpetas, poner REM aparte.</w:t>
      </w:r>
    </w:p>
    <w:p w14:paraId="2AE4BC25" w14:textId="4F1EB263" w:rsidR="1C5D93D3" w:rsidRDefault="1C5D93D3" w:rsidP="1C5D93D3">
      <w:pPr>
        <w:rPr>
          <w:lang w:val="es-ES"/>
        </w:rPr>
      </w:pPr>
    </w:p>
    <w:p w14:paraId="3359DB57" w14:textId="7DCB8B15" w:rsidR="57211970" w:rsidRDefault="57211970" w:rsidP="1C5D93D3">
      <w:pPr>
        <w:pStyle w:val="Heading3"/>
        <w:spacing w:line="259" w:lineRule="auto"/>
        <w:rPr>
          <w:lang w:val="es-ES"/>
        </w:rPr>
      </w:pPr>
      <w:bookmarkStart w:id="105" w:name="_Toc505099415"/>
      <w:bookmarkStart w:id="106" w:name="_Toc93468193"/>
      <w:bookmarkStart w:id="107" w:name="_Toc1024517288"/>
      <w:r w:rsidRPr="7741F1B8">
        <w:rPr>
          <w:lang w:val="es-ES"/>
        </w:rPr>
        <w:t>Lucía Picos Maiztegui</w:t>
      </w:r>
      <w:bookmarkEnd w:id="105"/>
      <w:bookmarkEnd w:id="106"/>
      <w:bookmarkEnd w:id="107"/>
    </w:p>
    <w:p w14:paraId="6BBDDBF1" w14:textId="6178A301" w:rsidR="57211970" w:rsidRDefault="57211970" w:rsidP="1C5D93D3">
      <w:pPr>
        <w:pStyle w:val="ListParagraph"/>
        <w:numPr>
          <w:ilvl w:val="0"/>
          <w:numId w:val="37"/>
        </w:numPr>
        <w:rPr>
          <w:lang w:val="es-ES"/>
        </w:rPr>
      </w:pPr>
      <w:r w:rsidRPr="1C5D93D3">
        <w:rPr>
          <w:lang w:val="es-ES"/>
        </w:rPr>
        <w:t>Requisito no funcional: Asegurar la disponibilidad, el sistema debe estar disponible cuando sea necesario.</w:t>
      </w:r>
    </w:p>
    <w:p w14:paraId="5BBAF087" w14:textId="02B29DA4" w:rsidR="57211970" w:rsidRDefault="57211970" w:rsidP="1C5D93D3">
      <w:pPr>
        <w:pStyle w:val="ListParagraph"/>
        <w:numPr>
          <w:ilvl w:val="0"/>
          <w:numId w:val="37"/>
        </w:numPr>
        <w:rPr>
          <w:lang w:val="es-ES"/>
        </w:rPr>
      </w:pPr>
      <w:r w:rsidRPr="1C5D93D3">
        <w:rPr>
          <w:lang w:val="es-ES"/>
        </w:rPr>
        <w:t>Requisito funcional: Poder exportar las estadísticas de uso a Excel.</w:t>
      </w:r>
    </w:p>
    <w:p w14:paraId="3EF254C3" w14:textId="5E4460F3" w:rsidR="1C5D93D3" w:rsidRDefault="57211970" w:rsidP="0228D7D6">
      <w:pPr>
        <w:pStyle w:val="ListParagraph"/>
        <w:numPr>
          <w:ilvl w:val="0"/>
          <w:numId w:val="37"/>
        </w:numPr>
        <w:rPr>
          <w:lang w:val="es-ES"/>
        </w:rPr>
      </w:pPr>
      <w:r w:rsidRPr="1C5D93D3">
        <w:rPr>
          <w:lang w:val="es-ES"/>
        </w:rPr>
        <w:t>Problema en los documentos de la línea base: No e</w:t>
      </w:r>
      <w:r w:rsidR="45181210" w:rsidRPr="1C5D93D3">
        <w:rPr>
          <w:lang w:val="es-ES"/>
        </w:rPr>
        <w:t>xiste un diagrama con los requisitos de información.</w:t>
      </w:r>
    </w:p>
    <w:p w14:paraId="4597F8BF" w14:textId="77777777" w:rsidR="00B07FF5" w:rsidRPr="00B07FF5" w:rsidRDefault="00B07FF5" w:rsidP="00B07FF5">
      <w:pPr>
        <w:rPr>
          <w:lang w:val="es-ES"/>
        </w:rPr>
      </w:pPr>
    </w:p>
    <w:p w14:paraId="4B8D8939" w14:textId="50E31C11" w:rsidR="00B07FF5" w:rsidRPr="00B07FF5" w:rsidRDefault="00B07FF5" w:rsidP="00AB2E8E">
      <w:pPr>
        <w:pStyle w:val="Heading3"/>
        <w:spacing w:line="259" w:lineRule="auto"/>
        <w:rPr>
          <w:lang w:val="es-ES"/>
        </w:rPr>
      </w:pPr>
      <w:bookmarkStart w:id="108" w:name="_Toc59440551"/>
      <w:bookmarkStart w:id="109" w:name="_Toc1501330997"/>
      <w:bookmarkStart w:id="110" w:name="_Toc918652049"/>
      <w:r w:rsidRPr="7741F1B8">
        <w:rPr>
          <w:lang w:val="es-ES"/>
        </w:rPr>
        <w:t>Alejandro Limia Sánchez</w:t>
      </w:r>
      <w:bookmarkEnd w:id="108"/>
      <w:bookmarkEnd w:id="109"/>
      <w:bookmarkEnd w:id="110"/>
    </w:p>
    <w:p w14:paraId="16A02BAB" w14:textId="7F441D81" w:rsidR="00B07FF5" w:rsidRPr="001649FD" w:rsidRDefault="00B07FF5" w:rsidP="001649FD">
      <w:pPr>
        <w:pStyle w:val="ListParagraph"/>
        <w:numPr>
          <w:ilvl w:val="0"/>
          <w:numId w:val="37"/>
        </w:numPr>
        <w:jc w:val="both"/>
        <w:rPr>
          <w:lang w:val="es-ES"/>
        </w:rPr>
      </w:pPr>
      <w:r w:rsidRPr="00DD37B1">
        <w:rPr>
          <w:lang w:val="es-ES"/>
        </w:rPr>
        <w:t>Requisito no funcional:</w:t>
      </w:r>
      <w:r w:rsidR="00DD37B1" w:rsidRPr="00DD37B1">
        <w:rPr>
          <w:lang w:val="es-ES"/>
        </w:rPr>
        <w:t xml:space="preserve"> ejecución en equipos con poca memoria, que </w:t>
      </w:r>
      <w:r w:rsidR="001649FD">
        <w:rPr>
          <w:lang w:val="es-ES"/>
        </w:rPr>
        <w:t>disponga de</w:t>
      </w:r>
      <w:r w:rsidR="00DD37B1" w:rsidRPr="00DD37B1">
        <w:rPr>
          <w:lang w:val="es-ES"/>
        </w:rPr>
        <w:t xml:space="preserve">, al menos, </w:t>
      </w:r>
      <w:r w:rsidR="001649FD">
        <w:rPr>
          <w:lang w:val="es-ES"/>
        </w:rPr>
        <w:t>1G</w:t>
      </w:r>
      <w:r w:rsidR="00DD37B1" w:rsidRPr="00DD37B1">
        <w:rPr>
          <w:lang w:val="es-ES"/>
        </w:rPr>
        <w:t>B de memoria</w:t>
      </w:r>
      <w:r w:rsidR="001649FD">
        <w:rPr>
          <w:lang w:val="es-ES"/>
        </w:rPr>
        <w:t xml:space="preserve"> </w:t>
      </w:r>
      <w:r w:rsidR="00DD37B1" w:rsidRPr="001649FD">
        <w:rPr>
          <w:lang w:val="es-ES"/>
        </w:rPr>
        <w:t>RAM</w:t>
      </w:r>
      <w:r w:rsidRPr="001649FD">
        <w:rPr>
          <w:lang w:val="es-ES"/>
        </w:rPr>
        <w:t>.</w:t>
      </w:r>
    </w:p>
    <w:p w14:paraId="19B802A2" w14:textId="29561CFD" w:rsidR="00B07FF5" w:rsidRDefault="00B07FF5" w:rsidP="00B07FF5">
      <w:pPr>
        <w:pStyle w:val="ListParagraph"/>
        <w:numPr>
          <w:ilvl w:val="0"/>
          <w:numId w:val="37"/>
        </w:numPr>
        <w:rPr>
          <w:lang w:val="es-ES"/>
        </w:rPr>
      </w:pPr>
      <w:r w:rsidRPr="64F78B46">
        <w:rPr>
          <w:lang w:val="es-ES"/>
        </w:rPr>
        <w:t xml:space="preserve">Requisito funcional: </w:t>
      </w:r>
      <w:r w:rsidR="00E408D8">
        <w:rPr>
          <w:lang w:val="es-ES"/>
        </w:rPr>
        <w:t>poder mandar mensajes de audio al chat</w:t>
      </w:r>
      <w:r w:rsidRPr="64F78B46">
        <w:rPr>
          <w:lang w:val="es-ES"/>
        </w:rPr>
        <w:t>.</w:t>
      </w:r>
    </w:p>
    <w:p w14:paraId="4349CD94" w14:textId="5A37405F" w:rsidR="00B07FF5" w:rsidRDefault="00B07FF5" w:rsidP="00B07FF5">
      <w:pPr>
        <w:pStyle w:val="ListParagraph"/>
        <w:numPr>
          <w:ilvl w:val="0"/>
          <w:numId w:val="37"/>
        </w:numPr>
        <w:rPr>
          <w:lang w:val="es-ES"/>
        </w:rPr>
      </w:pPr>
      <w:r w:rsidRPr="28A2B48E">
        <w:rPr>
          <w:lang w:val="es-ES"/>
        </w:rPr>
        <w:t>Problema en los documentos de la línea base</w:t>
      </w:r>
      <w:r w:rsidRPr="4F67E129">
        <w:rPr>
          <w:lang w:val="es-ES"/>
        </w:rPr>
        <w:t xml:space="preserve">: </w:t>
      </w:r>
      <w:r w:rsidR="000C53BE">
        <w:rPr>
          <w:lang w:val="es-ES"/>
        </w:rPr>
        <w:t>mala explicación de las pruebas de consistencia y privacidad</w:t>
      </w:r>
      <w:r w:rsidR="001F36CC">
        <w:rPr>
          <w:lang w:val="es-ES"/>
        </w:rPr>
        <w:t>.</w:t>
      </w:r>
    </w:p>
    <w:p w14:paraId="4B1F511A" w14:textId="77777777" w:rsidR="008D16F2" w:rsidRPr="00B07FF5" w:rsidRDefault="008D16F2" w:rsidP="008D16F2">
      <w:pPr>
        <w:rPr>
          <w:lang w:val="es-ES"/>
        </w:rPr>
      </w:pPr>
    </w:p>
    <w:p w14:paraId="65F9C3DC" w14:textId="53D786C1" w:rsidR="009F4572" w:rsidRPr="00F63D22" w:rsidRDefault="00F63D22" w:rsidP="1C5D93D3">
      <w:pPr>
        <w:pStyle w:val="Heading2"/>
        <w:rPr>
          <w:lang w:val="es-ES"/>
        </w:rPr>
      </w:pPr>
      <w:bookmarkStart w:id="111" w:name="_Toc1226673129"/>
      <w:bookmarkStart w:id="112" w:name="_Toc360751760"/>
      <w:bookmarkStart w:id="113" w:name="_Toc1858556160"/>
      <w:r w:rsidRPr="7741F1B8">
        <w:rPr>
          <w:lang w:val="es-ES"/>
        </w:rPr>
        <w:t>A</w:t>
      </w:r>
      <w:r w:rsidR="00F42A99" w:rsidRPr="7741F1B8">
        <w:rPr>
          <w:lang w:val="es-ES"/>
        </w:rPr>
        <w:t xml:space="preserve">nexo </w:t>
      </w:r>
      <w:r w:rsidR="008D16F2" w:rsidRPr="7741F1B8">
        <w:rPr>
          <w:lang w:val="es-ES"/>
        </w:rPr>
        <w:t>2</w:t>
      </w:r>
      <w:r w:rsidR="00F42A99" w:rsidRPr="7741F1B8">
        <w:rPr>
          <w:lang w:val="es-ES"/>
        </w:rPr>
        <w:t>.</w:t>
      </w:r>
      <w:r w:rsidR="004D546D" w:rsidRPr="7741F1B8">
        <w:rPr>
          <w:lang w:val="es-ES"/>
        </w:rPr>
        <w:t>-</w:t>
      </w:r>
      <w:r w:rsidR="00F42A99" w:rsidRPr="7741F1B8">
        <w:rPr>
          <w:lang w:val="es-ES"/>
        </w:rPr>
        <w:t xml:space="preserve"> </w:t>
      </w:r>
      <w:r w:rsidRPr="7741F1B8">
        <w:rPr>
          <w:lang w:val="es-ES"/>
        </w:rPr>
        <w:t>Bibliografía y material utilizado</w:t>
      </w:r>
      <w:bookmarkEnd w:id="111"/>
      <w:bookmarkEnd w:id="112"/>
      <w:bookmarkEnd w:id="113"/>
    </w:p>
    <w:p w14:paraId="5023141B" w14:textId="7181087E" w:rsidR="009F4572" w:rsidRPr="00F63D22" w:rsidRDefault="15934F26" w:rsidP="1C5D93D3">
      <w:pPr>
        <w:pStyle w:val="ListParagraph"/>
        <w:numPr>
          <w:ilvl w:val="0"/>
          <w:numId w:val="36"/>
        </w:numPr>
        <w:rPr>
          <w:lang w:val="es-ES"/>
        </w:rPr>
      </w:pPr>
      <w:r w:rsidRPr="1C5D93D3">
        <w:rPr>
          <w:lang w:val="es-ES"/>
        </w:rPr>
        <w:t>PresGC_Dia1.pdf</w:t>
      </w:r>
    </w:p>
    <w:p w14:paraId="2F0C92EC" w14:textId="1C79619C" w:rsidR="15934F26" w:rsidRDefault="15934F26" w:rsidP="1C5D93D3">
      <w:pPr>
        <w:pStyle w:val="ListParagraph"/>
        <w:numPr>
          <w:ilvl w:val="0"/>
          <w:numId w:val="36"/>
        </w:numPr>
        <w:rPr>
          <w:lang w:val="es-ES"/>
        </w:rPr>
      </w:pPr>
      <w:r w:rsidRPr="7854070C">
        <w:rPr>
          <w:lang w:val="es-ES"/>
        </w:rPr>
        <w:t>TEMA4.pdf</w:t>
      </w:r>
    </w:p>
    <w:p w14:paraId="53F1A387" w14:textId="1C79619C" w:rsidR="297503ED" w:rsidRDefault="297503ED" w:rsidP="7854070C">
      <w:pPr>
        <w:pStyle w:val="ListParagraph"/>
        <w:numPr>
          <w:ilvl w:val="0"/>
          <w:numId w:val="36"/>
        </w:numPr>
        <w:rPr>
          <w:lang w:val="es-ES"/>
        </w:rPr>
      </w:pPr>
      <w:r w:rsidRPr="7854070C">
        <w:rPr>
          <w:lang w:val="es-ES"/>
        </w:rPr>
        <w:t>PresGC_Dia2.pdf</w:t>
      </w:r>
    </w:p>
    <w:p w14:paraId="564C16C8" w14:textId="1C79619C" w:rsidR="297503ED" w:rsidRDefault="297503ED" w:rsidP="7854070C">
      <w:pPr>
        <w:pStyle w:val="ListParagraph"/>
        <w:numPr>
          <w:ilvl w:val="0"/>
          <w:numId w:val="36"/>
        </w:numPr>
        <w:rPr>
          <w:lang w:val="es-ES"/>
        </w:rPr>
      </w:pPr>
      <w:r w:rsidRPr="7854070C">
        <w:rPr>
          <w:lang w:val="es-ES"/>
        </w:rPr>
        <w:t>PresGC_Dia3.pdf</w:t>
      </w:r>
    </w:p>
    <w:p w14:paraId="1F3B1409" w14:textId="77777777" w:rsidR="009F4572" w:rsidRPr="00F63D22" w:rsidRDefault="009F4572" w:rsidP="001061FB">
      <w:pPr>
        <w:rPr>
          <w:szCs w:val="18"/>
          <w:lang w:val="es-ES_tradnl"/>
        </w:rPr>
      </w:pPr>
    </w:p>
    <w:p w14:paraId="53DC0E1D" w14:textId="77777777" w:rsidR="00C31628" w:rsidRDefault="00C31628" w:rsidP="001061FB">
      <w:pPr>
        <w:rPr>
          <w:szCs w:val="18"/>
          <w:lang w:val="es-ES_tradnl"/>
        </w:rPr>
      </w:pPr>
    </w:p>
    <w:p w14:paraId="3F19CE94" w14:textId="77777777" w:rsidR="00C31628" w:rsidRDefault="00C31628" w:rsidP="001061FB">
      <w:pPr>
        <w:rPr>
          <w:szCs w:val="18"/>
          <w:lang w:val="es-ES_tradnl"/>
        </w:rPr>
      </w:pPr>
    </w:p>
    <w:p w14:paraId="2B720A2D" w14:textId="77777777" w:rsidR="00C31628" w:rsidRDefault="00C31628" w:rsidP="001061FB">
      <w:pPr>
        <w:rPr>
          <w:szCs w:val="18"/>
          <w:lang w:val="es-ES_tradnl"/>
        </w:rPr>
      </w:pPr>
    </w:p>
    <w:p w14:paraId="3A1C2662" w14:textId="77777777" w:rsidR="00C31628" w:rsidRPr="00F63D22" w:rsidRDefault="00C31628" w:rsidP="001061FB">
      <w:pPr>
        <w:rPr>
          <w:szCs w:val="18"/>
          <w:lang w:val="es-ES_tradnl"/>
        </w:rPr>
      </w:pPr>
    </w:p>
    <w:p w14:paraId="492C8207" w14:textId="63B457B7" w:rsidR="00F2636E" w:rsidRPr="00F63D22" w:rsidRDefault="00F42A99" w:rsidP="00405635">
      <w:pPr>
        <w:pStyle w:val="Heading2"/>
        <w:rPr>
          <w:lang w:val="es-ES"/>
        </w:rPr>
      </w:pPr>
      <w:bookmarkStart w:id="114" w:name="_Toc1486232073"/>
      <w:bookmarkStart w:id="115" w:name="_Toc1607114605"/>
      <w:bookmarkStart w:id="116" w:name="_Toc580221853"/>
      <w:r w:rsidRPr="7741F1B8">
        <w:rPr>
          <w:lang w:val="es-ES"/>
        </w:rPr>
        <w:t xml:space="preserve">Anexo </w:t>
      </w:r>
      <w:r w:rsidR="008D16F2" w:rsidRPr="7741F1B8">
        <w:rPr>
          <w:lang w:val="es-ES"/>
        </w:rPr>
        <w:t>3</w:t>
      </w:r>
      <w:r w:rsidRPr="7741F1B8">
        <w:rPr>
          <w:lang w:val="es-ES"/>
        </w:rPr>
        <w:t>.- Relatorio de documentos asociados a éste</w:t>
      </w:r>
      <w:bookmarkEnd w:id="114"/>
      <w:bookmarkEnd w:id="115"/>
      <w:bookmarkEnd w:id="116"/>
    </w:p>
    <w:p w14:paraId="079D394F" w14:textId="77777777" w:rsidR="001061FB" w:rsidRPr="00F63D22" w:rsidRDefault="001061FB" w:rsidP="001061FB">
      <w:pPr>
        <w:rPr>
          <w:sz w:val="18"/>
          <w:szCs w:val="18"/>
          <w:lang w:val="es-ES_tradnl"/>
        </w:rPr>
      </w:pPr>
      <w:r w:rsidRPr="00F63D22">
        <w:rPr>
          <w:sz w:val="18"/>
          <w:szCs w:val="18"/>
          <w:lang w:val="es-ES_tradnl"/>
        </w:rPr>
        <w:t>(</w:t>
      </w:r>
      <w:r w:rsidR="00F42A99" w:rsidRPr="00F63D22">
        <w:rPr>
          <w:sz w:val="18"/>
          <w:szCs w:val="18"/>
          <w:lang w:val="es-ES_tradnl"/>
        </w:rPr>
        <w:t>Describe los documentos asociados a este, que son necesarios para la corrección de la práctica y que se adjuntan como elaboración de la misma</w:t>
      </w:r>
      <w:r w:rsidRPr="00F63D22">
        <w:rPr>
          <w:sz w:val="18"/>
          <w:szCs w:val="18"/>
          <w:lang w:val="es-ES_tradnl"/>
        </w:rPr>
        <w:t>)</w:t>
      </w:r>
    </w:p>
    <w:p w14:paraId="664355AD" w14:textId="77777777" w:rsidR="001061FB" w:rsidRPr="00F63D22" w:rsidRDefault="001061FB" w:rsidP="001061FB">
      <w:pPr>
        <w:rPr>
          <w:lang w:val="es-ES_tradnl"/>
        </w:rPr>
      </w:pPr>
    </w:p>
    <w:p w14:paraId="1A965116" w14:textId="77777777" w:rsidR="001061FB" w:rsidRPr="00F63D22" w:rsidRDefault="001061FB" w:rsidP="001061FB">
      <w:pPr>
        <w:rPr>
          <w:lang w:val="es-ES_tradnl"/>
        </w:rPr>
      </w:pPr>
    </w:p>
    <w:p w14:paraId="7DF4E37C"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747"/>
        <w:gridCol w:w="4209"/>
      </w:tblGrid>
      <w:tr w:rsidR="0049326E" w:rsidRPr="00F63D22" w14:paraId="4F968CF7" w14:textId="77777777" w:rsidTr="008F7E73">
        <w:tc>
          <w:tcPr>
            <w:tcW w:w="2603" w:type="dxa"/>
            <w:vAlign w:val="center"/>
          </w:tcPr>
          <w:p w14:paraId="1EB64637" w14:textId="77777777" w:rsidR="00F42A99" w:rsidRPr="00F63D22" w:rsidRDefault="00F42A99" w:rsidP="008F7E73">
            <w:pPr>
              <w:jc w:val="center"/>
              <w:rPr>
                <w:b/>
                <w:lang w:val="es-ES_tradnl"/>
              </w:rPr>
            </w:pPr>
            <w:r w:rsidRPr="00F63D22">
              <w:rPr>
                <w:b/>
                <w:lang w:val="es-ES_tradnl"/>
              </w:rPr>
              <w:t>Nombre del documento</w:t>
            </w:r>
          </w:p>
        </w:tc>
        <w:tc>
          <w:tcPr>
            <w:tcW w:w="1758" w:type="dxa"/>
            <w:vAlign w:val="center"/>
          </w:tcPr>
          <w:p w14:paraId="3840610F" w14:textId="77777777" w:rsidR="00F42A99" w:rsidRPr="00F63D22" w:rsidRDefault="00F42A99" w:rsidP="008F7E73">
            <w:pPr>
              <w:jc w:val="center"/>
              <w:rPr>
                <w:b/>
                <w:lang w:val="es-ES_tradnl"/>
              </w:rPr>
            </w:pPr>
            <w:r w:rsidRPr="00F63D22">
              <w:rPr>
                <w:b/>
                <w:lang w:val="es-ES_tradnl"/>
              </w:rPr>
              <w:t>Software de visualización (versión)</w:t>
            </w:r>
          </w:p>
        </w:tc>
        <w:tc>
          <w:tcPr>
            <w:tcW w:w="4359" w:type="dxa"/>
            <w:vAlign w:val="center"/>
          </w:tcPr>
          <w:p w14:paraId="44EE15FA" w14:textId="77777777" w:rsidR="00F42A99" w:rsidRPr="00F63D22" w:rsidRDefault="00F42A99" w:rsidP="008F7E73">
            <w:pPr>
              <w:jc w:val="center"/>
              <w:rPr>
                <w:b/>
                <w:lang w:val="es-ES_tradnl"/>
              </w:rPr>
            </w:pPr>
            <w:r w:rsidRPr="00F63D22">
              <w:rPr>
                <w:b/>
                <w:lang w:val="es-ES_tradnl"/>
              </w:rPr>
              <w:t>Descripción del documento</w:t>
            </w:r>
          </w:p>
        </w:tc>
      </w:tr>
      <w:tr w:rsidR="0049326E" w:rsidRPr="00F63D22" w14:paraId="44FB30F8" w14:textId="77777777" w:rsidTr="008F7E73">
        <w:tc>
          <w:tcPr>
            <w:tcW w:w="2603" w:type="dxa"/>
          </w:tcPr>
          <w:p w14:paraId="1DA6542E" w14:textId="77777777" w:rsidR="00F42A99" w:rsidRPr="00F63D22" w:rsidRDefault="00F42A99" w:rsidP="001061FB">
            <w:pPr>
              <w:rPr>
                <w:lang w:val="es-ES_tradnl"/>
              </w:rPr>
            </w:pPr>
          </w:p>
        </w:tc>
        <w:tc>
          <w:tcPr>
            <w:tcW w:w="1758" w:type="dxa"/>
          </w:tcPr>
          <w:p w14:paraId="3041E394" w14:textId="77777777" w:rsidR="00F42A99" w:rsidRPr="00F63D22" w:rsidRDefault="00F42A99" w:rsidP="001061FB">
            <w:pPr>
              <w:rPr>
                <w:lang w:val="es-ES_tradnl"/>
              </w:rPr>
            </w:pPr>
          </w:p>
        </w:tc>
        <w:tc>
          <w:tcPr>
            <w:tcW w:w="4359" w:type="dxa"/>
          </w:tcPr>
          <w:p w14:paraId="722B00AE" w14:textId="77777777" w:rsidR="00F42A99" w:rsidRPr="00F63D22" w:rsidRDefault="00F42A99" w:rsidP="001061FB">
            <w:pPr>
              <w:rPr>
                <w:lang w:val="es-ES_tradnl"/>
              </w:rPr>
            </w:pPr>
          </w:p>
        </w:tc>
      </w:tr>
      <w:tr w:rsidR="0049326E" w:rsidRPr="00F63D22" w14:paraId="42C6D796" w14:textId="77777777" w:rsidTr="008F7E73">
        <w:tc>
          <w:tcPr>
            <w:tcW w:w="2603" w:type="dxa"/>
          </w:tcPr>
          <w:p w14:paraId="6E1831B3" w14:textId="77777777" w:rsidR="00F42A99" w:rsidRPr="00F63D22" w:rsidRDefault="00F42A99" w:rsidP="001061FB">
            <w:pPr>
              <w:rPr>
                <w:lang w:val="es-ES_tradnl"/>
              </w:rPr>
            </w:pPr>
          </w:p>
        </w:tc>
        <w:tc>
          <w:tcPr>
            <w:tcW w:w="1758" w:type="dxa"/>
          </w:tcPr>
          <w:p w14:paraId="54E11D2A" w14:textId="77777777" w:rsidR="00F42A99" w:rsidRPr="00F63D22" w:rsidRDefault="00F42A99" w:rsidP="001061FB">
            <w:pPr>
              <w:rPr>
                <w:lang w:val="es-ES_tradnl"/>
              </w:rPr>
            </w:pPr>
          </w:p>
        </w:tc>
        <w:tc>
          <w:tcPr>
            <w:tcW w:w="4359" w:type="dxa"/>
          </w:tcPr>
          <w:p w14:paraId="31126E5D" w14:textId="77777777" w:rsidR="00F42A99" w:rsidRPr="00F63D22" w:rsidRDefault="00F42A99" w:rsidP="001061FB">
            <w:pPr>
              <w:rPr>
                <w:lang w:val="es-ES_tradnl"/>
              </w:rPr>
            </w:pPr>
          </w:p>
        </w:tc>
      </w:tr>
      <w:tr w:rsidR="0049326E" w:rsidRPr="00F63D22" w14:paraId="2DE403A5" w14:textId="77777777" w:rsidTr="008F7E73">
        <w:tc>
          <w:tcPr>
            <w:tcW w:w="2603" w:type="dxa"/>
          </w:tcPr>
          <w:p w14:paraId="62431CDC" w14:textId="77777777" w:rsidR="00F42A99" w:rsidRPr="00F63D22" w:rsidRDefault="00F42A99" w:rsidP="001061FB">
            <w:pPr>
              <w:rPr>
                <w:lang w:val="es-ES_tradnl"/>
              </w:rPr>
            </w:pPr>
          </w:p>
        </w:tc>
        <w:tc>
          <w:tcPr>
            <w:tcW w:w="1758" w:type="dxa"/>
          </w:tcPr>
          <w:p w14:paraId="49E398E2" w14:textId="77777777" w:rsidR="00F42A99" w:rsidRPr="00F63D22" w:rsidRDefault="00F42A99" w:rsidP="001061FB">
            <w:pPr>
              <w:rPr>
                <w:lang w:val="es-ES_tradnl"/>
              </w:rPr>
            </w:pPr>
          </w:p>
        </w:tc>
        <w:tc>
          <w:tcPr>
            <w:tcW w:w="4359" w:type="dxa"/>
          </w:tcPr>
          <w:p w14:paraId="16287F21" w14:textId="77777777" w:rsidR="00F42A99" w:rsidRPr="00F63D22" w:rsidRDefault="00F42A99" w:rsidP="001061FB">
            <w:pPr>
              <w:rPr>
                <w:lang w:val="es-ES_tradnl"/>
              </w:rPr>
            </w:pPr>
          </w:p>
        </w:tc>
      </w:tr>
      <w:tr w:rsidR="0049326E" w:rsidRPr="00F63D22" w14:paraId="5BE93A62" w14:textId="77777777" w:rsidTr="008F7E73">
        <w:tc>
          <w:tcPr>
            <w:tcW w:w="2603" w:type="dxa"/>
          </w:tcPr>
          <w:p w14:paraId="384BA73E" w14:textId="77777777" w:rsidR="00F42A99" w:rsidRPr="00F63D22" w:rsidRDefault="00F42A99" w:rsidP="001061FB">
            <w:pPr>
              <w:rPr>
                <w:lang w:val="es-ES_tradnl"/>
              </w:rPr>
            </w:pPr>
          </w:p>
        </w:tc>
        <w:tc>
          <w:tcPr>
            <w:tcW w:w="1758" w:type="dxa"/>
          </w:tcPr>
          <w:p w14:paraId="34B3F2EB" w14:textId="77777777" w:rsidR="00F42A99" w:rsidRPr="00F63D22" w:rsidRDefault="00F42A99" w:rsidP="001061FB">
            <w:pPr>
              <w:rPr>
                <w:lang w:val="es-ES_tradnl"/>
              </w:rPr>
            </w:pPr>
          </w:p>
        </w:tc>
        <w:tc>
          <w:tcPr>
            <w:tcW w:w="4359" w:type="dxa"/>
          </w:tcPr>
          <w:p w14:paraId="7D34F5C7" w14:textId="77777777" w:rsidR="00F42A99" w:rsidRPr="00F63D22" w:rsidRDefault="00F42A99" w:rsidP="001061FB">
            <w:pPr>
              <w:rPr>
                <w:lang w:val="es-ES_tradnl"/>
              </w:rPr>
            </w:pPr>
          </w:p>
        </w:tc>
      </w:tr>
      <w:tr w:rsidR="0049326E" w:rsidRPr="00F63D22" w14:paraId="0B4020A7" w14:textId="77777777" w:rsidTr="008F7E73">
        <w:tc>
          <w:tcPr>
            <w:tcW w:w="2603" w:type="dxa"/>
          </w:tcPr>
          <w:p w14:paraId="1D7B270A" w14:textId="77777777" w:rsidR="00F42A99" w:rsidRPr="00F63D22" w:rsidRDefault="00F42A99" w:rsidP="001061FB">
            <w:pPr>
              <w:rPr>
                <w:lang w:val="es-ES_tradnl"/>
              </w:rPr>
            </w:pPr>
          </w:p>
        </w:tc>
        <w:tc>
          <w:tcPr>
            <w:tcW w:w="1758" w:type="dxa"/>
          </w:tcPr>
          <w:p w14:paraId="4F904CB7" w14:textId="77777777" w:rsidR="00F42A99" w:rsidRPr="00F63D22" w:rsidRDefault="00F42A99" w:rsidP="001061FB">
            <w:pPr>
              <w:rPr>
                <w:lang w:val="es-ES_tradnl"/>
              </w:rPr>
            </w:pPr>
          </w:p>
        </w:tc>
        <w:tc>
          <w:tcPr>
            <w:tcW w:w="4359" w:type="dxa"/>
          </w:tcPr>
          <w:p w14:paraId="06971CD3" w14:textId="77777777" w:rsidR="00F42A99" w:rsidRPr="00F63D22" w:rsidRDefault="00F42A99" w:rsidP="001061FB">
            <w:pPr>
              <w:rPr>
                <w:lang w:val="es-ES_tradnl"/>
              </w:rPr>
            </w:pPr>
          </w:p>
        </w:tc>
      </w:tr>
      <w:tr w:rsidR="0049326E" w:rsidRPr="00F63D22" w14:paraId="2A1F701D" w14:textId="77777777" w:rsidTr="008F7E73">
        <w:tc>
          <w:tcPr>
            <w:tcW w:w="2603" w:type="dxa"/>
          </w:tcPr>
          <w:p w14:paraId="03EFCA41" w14:textId="77777777" w:rsidR="00F42A99" w:rsidRPr="00F63D22" w:rsidRDefault="00F42A99" w:rsidP="001061FB">
            <w:pPr>
              <w:rPr>
                <w:lang w:val="es-ES_tradnl"/>
              </w:rPr>
            </w:pPr>
          </w:p>
        </w:tc>
        <w:tc>
          <w:tcPr>
            <w:tcW w:w="1758" w:type="dxa"/>
          </w:tcPr>
          <w:p w14:paraId="5F96A722" w14:textId="77777777" w:rsidR="00F42A99" w:rsidRPr="00F63D22" w:rsidRDefault="00F42A99" w:rsidP="001061FB">
            <w:pPr>
              <w:rPr>
                <w:lang w:val="es-ES_tradnl"/>
              </w:rPr>
            </w:pPr>
          </w:p>
        </w:tc>
        <w:tc>
          <w:tcPr>
            <w:tcW w:w="4359" w:type="dxa"/>
          </w:tcPr>
          <w:p w14:paraId="5B95CD12" w14:textId="77777777" w:rsidR="00F42A99" w:rsidRPr="00F63D22" w:rsidRDefault="00F42A99" w:rsidP="001061FB">
            <w:pPr>
              <w:rPr>
                <w:lang w:val="es-ES_tradnl"/>
              </w:rPr>
            </w:pPr>
          </w:p>
        </w:tc>
      </w:tr>
      <w:tr w:rsidR="0049326E" w:rsidRPr="00F63D22" w14:paraId="5220BBB2" w14:textId="77777777" w:rsidTr="008F7E73">
        <w:tc>
          <w:tcPr>
            <w:tcW w:w="2603" w:type="dxa"/>
          </w:tcPr>
          <w:p w14:paraId="13CB595B" w14:textId="77777777" w:rsidR="00F42A99" w:rsidRPr="00F63D22" w:rsidRDefault="00F42A99" w:rsidP="001061FB">
            <w:pPr>
              <w:rPr>
                <w:lang w:val="es-ES_tradnl"/>
              </w:rPr>
            </w:pPr>
          </w:p>
        </w:tc>
        <w:tc>
          <w:tcPr>
            <w:tcW w:w="1758" w:type="dxa"/>
          </w:tcPr>
          <w:p w14:paraId="6D9C8D39" w14:textId="77777777" w:rsidR="00F42A99" w:rsidRPr="00F63D22" w:rsidRDefault="00F42A99" w:rsidP="001061FB">
            <w:pPr>
              <w:rPr>
                <w:lang w:val="es-ES_tradnl"/>
              </w:rPr>
            </w:pPr>
          </w:p>
        </w:tc>
        <w:tc>
          <w:tcPr>
            <w:tcW w:w="4359" w:type="dxa"/>
          </w:tcPr>
          <w:p w14:paraId="675E05EE" w14:textId="77777777" w:rsidR="00F42A99" w:rsidRPr="00F63D22" w:rsidRDefault="00F42A99" w:rsidP="001061FB">
            <w:pPr>
              <w:rPr>
                <w:lang w:val="es-ES_tradnl"/>
              </w:rPr>
            </w:pPr>
          </w:p>
        </w:tc>
      </w:tr>
    </w:tbl>
    <w:p w14:paraId="2FC17F8B" w14:textId="77777777" w:rsidR="00F42A99" w:rsidRPr="00F63D22" w:rsidRDefault="00F42A99" w:rsidP="001061FB">
      <w:pPr>
        <w:rPr>
          <w:lang w:val="es-ES_tradnl"/>
        </w:rPr>
      </w:pPr>
    </w:p>
    <w:sectPr w:rsidR="00F42A99" w:rsidRPr="00F63D22" w:rsidSect="005544A2">
      <w:footerReference w:type="default" r:id="rId13"/>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F72BE" w14:textId="77777777" w:rsidR="005544A2" w:rsidRDefault="005544A2">
      <w:r>
        <w:separator/>
      </w:r>
    </w:p>
  </w:endnote>
  <w:endnote w:type="continuationSeparator" w:id="0">
    <w:p w14:paraId="1ED4D20C" w14:textId="77777777" w:rsidR="005544A2" w:rsidRDefault="005544A2">
      <w:r>
        <w:continuationSeparator/>
      </w:r>
    </w:p>
  </w:endnote>
  <w:endnote w:type="continuationNotice" w:id="1">
    <w:p w14:paraId="1D47B08C" w14:textId="77777777" w:rsidR="005544A2" w:rsidRDefault="00554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D412C" w14:textId="7C797BE6" w:rsidR="00F63D22" w:rsidRPr="00173FFA" w:rsidRDefault="00F63D22" w:rsidP="00F63D22">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00691949">
      <w:rPr>
        <w:i/>
      </w:rPr>
      <w:fldChar w:fldCharType="separate"/>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4AF12" w14:textId="5B931320" w:rsidR="00F63D22" w:rsidRPr="00173FFA" w:rsidRDefault="00F63D22"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691949">
      <w:rPr>
        <w:i/>
      </w:rPr>
      <w:fldChar w:fldCharType="separate"/>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F71E" w14:textId="3451941C" w:rsidR="00173FFA" w:rsidRPr="00173FFA" w:rsidRDefault="00173FFA"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691949">
      <w:rPr>
        <w:i/>
      </w:rPr>
      <w:fldChar w:fldCharType="separate"/>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1E7F7" w14:textId="77777777" w:rsidR="005544A2" w:rsidRDefault="005544A2">
      <w:r>
        <w:separator/>
      </w:r>
    </w:p>
  </w:footnote>
  <w:footnote w:type="continuationSeparator" w:id="0">
    <w:p w14:paraId="6B68B4E4" w14:textId="77777777" w:rsidR="005544A2" w:rsidRDefault="005544A2">
      <w:r>
        <w:continuationSeparator/>
      </w:r>
    </w:p>
  </w:footnote>
  <w:footnote w:type="continuationNotice" w:id="1">
    <w:p w14:paraId="64CF4FB9" w14:textId="77777777" w:rsidR="005544A2" w:rsidRDefault="005544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85717"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0A4F7224"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0D01BF95" w14:textId="77777777" w:rsidTr="00F70832">
      <w:trPr>
        <w:trHeight w:val="410"/>
      </w:trPr>
      <w:tc>
        <w:tcPr>
          <w:tcW w:w="1384" w:type="dxa"/>
          <w:vMerge w:val="restart"/>
        </w:tcPr>
        <w:p w14:paraId="3C27DCA7"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7B799E81" w14:textId="77777777" w:rsidR="00F70832" w:rsidRPr="00F63D22" w:rsidRDefault="00F70832" w:rsidP="006B689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53FAD22D" w14:textId="77777777" w:rsidR="00F70832" w:rsidRPr="006E44DE" w:rsidRDefault="00F512EB" w:rsidP="00C517EA">
          <w:pPr>
            <w:pStyle w:val="Header"/>
            <w:jc w:val="center"/>
            <w:rPr>
              <w:b/>
              <w:noProof/>
              <w:lang w:val="es-ES"/>
            </w:rPr>
          </w:pPr>
          <w:r w:rsidRPr="00F512EB">
            <w:rPr>
              <w:i/>
              <w:lang w:val="es-ES"/>
            </w:rPr>
            <w:t>CM. Definición de un Proceso de Control del Cambio</w:t>
          </w:r>
        </w:p>
      </w:tc>
      <w:tc>
        <w:tcPr>
          <w:tcW w:w="1808" w:type="dxa"/>
          <w:vAlign w:val="center"/>
        </w:tcPr>
        <w:p w14:paraId="10FE0EA8" w14:textId="7CFA06FD" w:rsidR="00F70832" w:rsidRPr="00F70832" w:rsidRDefault="00F70832" w:rsidP="00F512EB">
          <w:pPr>
            <w:pStyle w:val="Header"/>
            <w:jc w:val="center"/>
            <w:rPr>
              <w:i/>
              <w:color w:val="FF0000"/>
              <w:lang w:val="es-ES"/>
            </w:rPr>
          </w:pPr>
          <w:r w:rsidRPr="00F70832">
            <w:rPr>
              <w:b/>
              <w:lang w:val="pt-BR"/>
            </w:rPr>
            <w:t>Grp:</w:t>
          </w:r>
          <w:r w:rsidR="00F512EB">
            <w:rPr>
              <w:i/>
              <w:color w:val="FF0000"/>
              <w:lang w:val="es-ES"/>
            </w:rPr>
            <w:t xml:space="preserve"> </w:t>
          </w:r>
          <w:r w:rsidR="00206ED3" w:rsidRPr="00206ED3">
            <w:rPr>
              <w:i/>
              <w:color w:val="000000" w:themeColor="text1"/>
              <w:lang w:val="es-ES"/>
            </w:rPr>
            <w:t>4</w:t>
          </w:r>
        </w:p>
      </w:tc>
    </w:tr>
    <w:tr w:rsidR="006B6897" w:rsidRPr="003D156B" w14:paraId="7CCE9FF6" w14:textId="77777777" w:rsidTr="006B6897">
      <w:trPr>
        <w:trHeight w:val="273"/>
      </w:trPr>
      <w:tc>
        <w:tcPr>
          <w:tcW w:w="1384" w:type="dxa"/>
          <w:vMerge/>
        </w:tcPr>
        <w:p w14:paraId="450EA2D7" w14:textId="77777777" w:rsidR="006B6897" w:rsidRPr="003036AA" w:rsidRDefault="006B6897" w:rsidP="00C517EA">
          <w:pPr>
            <w:pStyle w:val="Header"/>
            <w:rPr>
              <w:lang w:val="pt-BR"/>
            </w:rPr>
          </w:pPr>
        </w:p>
      </w:tc>
      <w:tc>
        <w:tcPr>
          <w:tcW w:w="7336" w:type="dxa"/>
          <w:gridSpan w:val="2"/>
          <w:noWrap/>
          <w:vAlign w:val="center"/>
        </w:tcPr>
        <w:p w14:paraId="23673EC2" w14:textId="243DEB56"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A55BD4">
            <w:rPr>
              <w:b/>
              <w:i/>
              <w:color w:val="000000" w:themeColor="text1"/>
              <w:lang w:val="pt-BR"/>
            </w:rPr>
            <w:t>Grupo</w:t>
          </w:r>
          <w:r w:rsidR="00A55BD4" w:rsidRPr="00A55BD4">
            <w:rPr>
              <w:b/>
              <w:i/>
              <w:color w:val="000000" w:themeColor="text1"/>
              <w:lang w:val="pt-BR"/>
            </w:rPr>
            <w:t>4</w:t>
          </w:r>
          <w:r w:rsidR="003D156B" w:rsidRPr="00A55BD4">
            <w:rPr>
              <w:b/>
              <w:i/>
              <w:color w:val="000000" w:themeColor="text1"/>
              <w:lang w:val="pt-BR"/>
            </w:rPr>
            <w:t>-v1</w:t>
          </w:r>
        </w:p>
      </w:tc>
    </w:tr>
  </w:tbl>
  <w:p w14:paraId="3DD355C9" w14:textId="77777777" w:rsidR="00F63D22" w:rsidRPr="003D156B" w:rsidRDefault="00F63D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5111"/>
    <w:multiLevelType w:val="hybridMultilevel"/>
    <w:tmpl w:val="FFFFFFFF"/>
    <w:lvl w:ilvl="0" w:tplc="CDFCF396">
      <w:start w:val="1"/>
      <w:numFmt w:val="bullet"/>
      <w:lvlText w:val=""/>
      <w:lvlJc w:val="left"/>
      <w:pPr>
        <w:ind w:left="720" w:hanging="360"/>
      </w:pPr>
      <w:rPr>
        <w:rFonts w:ascii="Symbol" w:hAnsi="Symbol" w:hint="default"/>
      </w:rPr>
    </w:lvl>
    <w:lvl w:ilvl="1" w:tplc="48BCDDB0">
      <w:start w:val="1"/>
      <w:numFmt w:val="bullet"/>
      <w:lvlText w:val="o"/>
      <w:lvlJc w:val="left"/>
      <w:pPr>
        <w:ind w:left="1440" w:hanging="360"/>
      </w:pPr>
      <w:rPr>
        <w:rFonts w:ascii="Courier New" w:hAnsi="Courier New" w:hint="default"/>
      </w:rPr>
    </w:lvl>
    <w:lvl w:ilvl="2" w:tplc="694A91F4">
      <w:start w:val="1"/>
      <w:numFmt w:val="bullet"/>
      <w:lvlText w:val=""/>
      <w:lvlJc w:val="left"/>
      <w:pPr>
        <w:ind w:left="2160" w:hanging="360"/>
      </w:pPr>
      <w:rPr>
        <w:rFonts w:ascii="Wingdings" w:hAnsi="Wingdings" w:hint="default"/>
      </w:rPr>
    </w:lvl>
    <w:lvl w:ilvl="3" w:tplc="C4B624B6">
      <w:start w:val="1"/>
      <w:numFmt w:val="bullet"/>
      <w:lvlText w:val=""/>
      <w:lvlJc w:val="left"/>
      <w:pPr>
        <w:ind w:left="2880" w:hanging="360"/>
      </w:pPr>
      <w:rPr>
        <w:rFonts w:ascii="Symbol" w:hAnsi="Symbol" w:hint="default"/>
      </w:rPr>
    </w:lvl>
    <w:lvl w:ilvl="4" w:tplc="D5662C22">
      <w:start w:val="1"/>
      <w:numFmt w:val="bullet"/>
      <w:lvlText w:val="o"/>
      <w:lvlJc w:val="left"/>
      <w:pPr>
        <w:ind w:left="3600" w:hanging="360"/>
      </w:pPr>
      <w:rPr>
        <w:rFonts w:ascii="Courier New" w:hAnsi="Courier New" w:hint="default"/>
      </w:rPr>
    </w:lvl>
    <w:lvl w:ilvl="5" w:tplc="9E1408DA">
      <w:start w:val="1"/>
      <w:numFmt w:val="bullet"/>
      <w:lvlText w:val=""/>
      <w:lvlJc w:val="left"/>
      <w:pPr>
        <w:ind w:left="4320" w:hanging="360"/>
      </w:pPr>
      <w:rPr>
        <w:rFonts w:ascii="Wingdings" w:hAnsi="Wingdings" w:hint="default"/>
      </w:rPr>
    </w:lvl>
    <w:lvl w:ilvl="6" w:tplc="009EE508">
      <w:start w:val="1"/>
      <w:numFmt w:val="bullet"/>
      <w:lvlText w:val=""/>
      <w:lvlJc w:val="left"/>
      <w:pPr>
        <w:ind w:left="5040" w:hanging="360"/>
      </w:pPr>
      <w:rPr>
        <w:rFonts w:ascii="Symbol" w:hAnsi="Symbol" w:hint="default"/>
      </w:rPr>
    </w:lvl>
    <w:lvl w:ilvl="7" w:tplc="F490F702">
      <w:start w:val="1"/>
      <w:numFmt w:val="bullet"/>
      <w:lvlText w:val="o"/>
      <w:lvlJc w:val="left"/>
      <w:pPr>
        <w:ind w:left="5760" w:hanging="360"/>
      </w:pPr>
      <w:rPr>
        <w:rFonts w:ascii="Courier New" w:hAnsi="Courier New" w:hint="default"/>
      </w:rPr>
    </w:lvl>
    <w:lvl w:ilvl="8" w:tplc="C0F89BC6">
      <w:start w:val="1"/>
      <w:numFmt w:val="bullet"/>
      <w:lvlText w:val=""/>
      <w:lvlJc w:val="left"/>
      <w:pPr>
        <w:ind w:left="6480" w:hanging="360"/>
      </w:pPr>
      <w:rPr>
        <w:rFonts w:ascii="Wingdings" w:hAnsi="Wingdings" w:hint="default"/>
      </w:rPr>
    </w:lvl>
  </w:abstractNum>
  <w:abstractNum w:abstractNumId="1" w15:restartNumberingAfterBreak="0">
    <w:nsid w:val="04AF21B9"/>
    <w:multiLevelType w:val="hybridMultilevel"/>
    <w:tmpl w:val="FFFFFFFF"/>
    <w:lvl w:ilvl="0" w:tplc="91D86E14">
      <w:start w:val="1"/>
      <w:numFmt w:val="upperLetter"/>
      <w:lvlText w:val="%1)"/>
      <w:lvlJc w:val="left"/>
      <w:pPr>
        <w:ind w:left="720" w:hanging="360"/>
      </w:pPr>
    </w:lvl>
    <w:lvl w:ilvl="1" w:tplc="61F6B176">
      <w:start w:val="1"/>
      <w:numFmt w:val="lowerLetter"/>
      <w:lvlText w:val="%2."/>
      <w:lvlJc w:val="left"/>
      <w:pPr>
        <w:ind w:left="1440" w:hanging="360"/>
      </w:pPr>
    </w:lvl>
    <w:lvl w:ilvl="2" w:tplc="8C285B98">
      <w:start w:val="1"/>
      <w:numFmt w:val="lowerRoman"/>
      <w:lvlText w:val="%3."/>
      <w:lvlJc w:val="right"/>
      <w:pPr>
        <w:ind w:left="2160" w:hanging="180"/>
      </w:pPr>
    </w:lvl>
    <w:lvl w:ilvl="3" w:tplc="48AA0DF8">
      <w:start w:val="1"/>
      <w:numFmt w:val="decimal"/>
      <w:lvlText w:val="%4."/>
      <w:lvlJc w:val="left"/>
      <w:pPr>
        <w:ind w:left="2880" w:hanging="360"/>
      </w:pPr>
    </w:lvl>
    <w:lvl w:ilvl="4" w:tplc="30CECED2">
      <w:start w:val="1"/>
      <w:numFmt w:val="lowerLetter"/>
      <w:lvlText w:val="%5."/>
      <w:lvlJc w:val="left"/>
      <w:pPr>
        <w:ind w:left="3600" w:hanging="360"/>
      </w:pPr>
    </w:lvl>
    <w:lvl w:ilvl="5" w:tplc="E3BC548C">
      <w:start w:val="1"/>
      <w:numFmt w:val="lowerRoman"/>
      <w:lvlText w:val="%6."/>
      <w:lvlJc w:val="right"/>
      <w:pPr>
        <w:ind w:left="4320" w:hanging="180"/>
      </w:pPr>
    </w:lvl>
    <w:lvl w:ilvl="6" w:tplc="F2006CE6">
      <w:start w:val="1"/>
      <w:numFmt w:val="decimal"/>
      <w:lvlText w:val="%7."/>
      <w:lvlJc w:val="left"/>
      <w:pPr>
        <w:ind w:left="5040" w:hanging="360"/>
      </w:pPr>
    </w:lvl>
    <w:lvl w:ilvl="7" w:tplc="44783ECE">
      <w:start w:val="1"/>
      <w:numFmt w:val="lowerLetter"/>
      <w:lvlText w:val="%8."/>
      <w:lvlJc w:val="left"/>
      <w:pPr>
        <w:ind w:left="5760" w:hanging="360"/>
      </w:pPr>
    </w:lvl>
    <w:lvl w:ilvl="8" w:tplc="CBEE0D82">
      <w:start w:val="1"/>
      <w:numFmt w:val="lowerRoman"/>
      <w:lvlText w:val="%9."/>
      <w:lvlJc w:val="right"/>
      <w:pPr>
        <w:ind w:left="6480" w:hanging="180"/>
      </w:pPr>
    </w:lvl>
  </w:abstractNum>
  <w:abstractNum w:abstractNumId="2" w15:restartNumberingAfterBreak="0">
    <w:nsid w:val="0611A06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EBB1FE"/>
    <w:multiLevelType w:val="hybridMultilevel"/>
    <w:tmpl w:val="FFFFFFFF"/>
    <w:lvl w:ilvl="0" w:tplc="3E20A732">
      <w:start w:val="1"/>
      <w:numFmt w:val="lowerLetter"/>
      <w:lvlText w:val="%1)"/>
      <w:lvlJc w:val="left"/>
      <w:pPr>
        <w:ind w:left="720" w:hanging="360"/>
      </w:pPr>
    </w:lvl>
    <w:lvl w:ilvl="1" w:tplc="A4863E58">
      <w:start w:val="1"/>
      <w:numFmt w:val="lowerLetter"/>
      <w:lvlText w:val="%2."/>
      <w:lvlJc w:val="left"/>
      <w:pPr>
        <w:ind w:left="1440" w:hanging="360"/>
      </w:pPr>
    </w:lvl>
    <w:lvl w:ilvl="2" w:tplc="1D2441A8">
      <w:start w:val="1"/>
      <w:numFmt w:val="lowerRoman"/>
      <w:lvlText w:val="%3."/>
      <w:lvlJc w:val="right"/>
      <w:pPr>
        <w:ind w:left="2160" w:hanging="180"/>
      </w:pPr>
    </w:lvl>
    <w:lvl w:ilvl="3" w:tplc="41329B96">
      <w:start w:val="1"/>
      <w:numFmt w:val="decimal"/>
      <w:lvlText w:val="%4."/>
      <w:lvlJc w:val="left"/>
      <w:pPr>
        <w:ind w:left="2880" w:hanging="360"/>
      </w:pPr>
    </w:lvl>
    <w:lvl w:ilvl="4" w:tplc="70E47DEA">
      <w:start w:val="1"/>
      <w:numFmt w:val="lowerLetter"/>
      <w:lvlText w:val="%5."/>
      <w:lvlJc w:val="left"/>
      <w:pPr>
        <w:ind w:left="3600" w:hanging="360"/>
      </w:pPr>
    </w:lvl>
    <w:lvl w:ilvl="5" w:tplc="087E2576">
      <w:start w:val="1"/>
      <w:numFmt w:val="lowerRoman"/>
      <w:lvlText w:val="%6."/>
      <w:lvlJc w:val="right"/>
      <w:pPr>
        <w:ind w:left="4320" w:hanging="180"/>
      </w:pPr>
    </w:lvl>
    <w:lvl w:ilvl="6" w:tplc="8C3A0696">
      <w:start w:val="1"/>
      <w:numFmt w:val="decimal"/>
      <w:lvlText w:val="%7."/>
      <w:lvlJc w:val="left"/>
      <w:pPr>
        <w:ind w:left="5040" w:hanging="360"/>
      </w:pPr>
    </w:lvl>
    <w:lvl w:ilvl="7" w:tplc="263C1FA4">
      <w:start w:val="1"/>
      <w:numFmt w:val="lowerLetter"/>
      <w:lvlText w:val="%8."/>
      <w:lvlJc w:val="left"/>
      <w:pPr>
        <w:ind w:left="5760" w:hanging="360"/>
      </w:pPr>
    </w:lvl>
    <w:lvl w:ilvl="8" w:tplc="1B641532">
      <w:start w:val="1"/>
      <w:numFmt w:val="lowerRoman"/>
      <w:lvlText w:val="%9."/>
      <w:lvlJc w:val="right"/>
      <w:pPr>
        <w:ind w:left="6480" w:hanging="180"/>
      </w:pPr>
    </w:lvl>
  </w:abstractNum>
  <w:abstractNum w:abstractNumId="4" w15:restartNumberingAfterBreak="0">
    <w:nsid w:val="16D604A3"/>
    <w:multiLevelType w:val="hybridMultilevel"/>
    <w:tmpl w:val="FFFFFFFF"/>
    <w:lvl w:ilvl="0" w:tplc="B0F09344">
      <w:start w:val="1"/>
      <w:numFmt w:val="bullet"/>
      <w:lvlText w:val=""/>
      <w:lvlJc w:val="left"/>
      <w:pPr>
        <w:ind w:left="720" w:hanging="360"/>
      </w:pPr>
      <w:rPr>
        <w:rFonts w:ascii="Symbol" w:hAnsi="Symbol" w:hint="default"/>
      </w:rPr>
    </w:lvl>
    <w:lvl w:ilvl="1" w:tplc="23A6014E">
      <w:start w:val="1"/>
      <w:numFmt w:val="bullet"/>
      <w:lvlText w:val="o"/>
      <w:lvlJc w:val="left"/>
      <w:pPr>
        <w:ind w:left="1440" w:hanging="360"/>
      </w:pPr>
      <w:rPr>
        <w:rFonts w:ascii="Courier New" w:hAnsi="Courier New" w:hint="default"/>
      </w:rPr>
    </w:lvl>
    <w:lvl w:ilvl="2" w:tplc="49DE3404">
      <w:start w:val="1"/>
      <w:numFmt w:val="bullet"/>
      <w:lvlText w:val=""/>
      <w:lvlJc w:val="left"/>
      <w:pPr>
        <w:ind w:left="2160" w:hanging="360"/>
      </w:pPr>
      <w:rPr>
        <w:rFonts w:ascii="Wingdings" w:hAnsi="Wingdings" w:hint="default"/>
      </w:rPr>
    </w:lvl>
    <w:lvl w:ilvl="3" w:tplc="DF1E2C8A">
      <w:start w:val="1"/>
      <w:numFmt w:val="bullet"/>
      <w:lvlText w:val=""/>
      <w:lvlJc w:val="left"/>
      <w:pPr>
        <w:ind w:left="2880" w:hanging="360"/>
      </w:pPr>
      <w:rPr>
        <w:rFonts w:ascii="Symbol" w:hAnsi="Symbol" w:hint="default"/>
      </w:rPr>
    </w:lvl>
    <w:lvl w:ilvl="4" w:tplc="08CE2A46">
      <w:start w:val="1"/>
      <w:numFmt w:val="bullet"/>
      <w:lvlText w:val="o"/>
      <w:lvlJc w:val="left"/>
      <w:pPr>
        <w:ind w:left="3600" w:hanging="360"/>
      </w:pPr>
      <w:rPr>
        <w:rFonts w:ascii="Courier New" w:hAnsi="Courier New" w:hint="default"/>
      </w:rPr>
    </w:lvl>
    <w:lvl w:ilvl="5" w:tplc="2F04F542">
      <w:start w:val="1"/>
      <w:numFmt w:val="bullet"/>
      <w:lvlText w:val=""/>
      <w:lvlJc w:val="left"/>
      <w:pPr>
        <w:ind w:left="4320" w:hanging="360"/>
      </w:pPr>
      <w:rPr>
        <w:rFonts w:ascii="Wingdings" w:hAnsi="Wingdings" w:hint="default"/>
      </w:rPr>
    </w:lvl>
    <w:lvl w:ilvl="6" w:tplc="803AAE7C">
      <w:start w:val="1"/>
      <w:numFmt w:val="bullet"/>
      <w:lvlText w:val=""/>
      <w:lvlJc w:val="left"/>
      <w:pPr>
        <w:ind w:left="5040" w:hanging="360"/>
      </w:pPr>
      <w:rPr>
        <w:rFonts w:ascii="Symbol" w:hAnsi="Symbol" w:hint="default"/>
      </w:rPr>
    </w:lvl>
    <w:lvl w:ilvl="7" w:tplc="64B022B0">
      <w:start w:val="1"/>
      <w:numFmt w:val="bullet"/>
      <w:lvlText w:val="o"/>
      <w:lvlJc w:val="left"/>
      <w:pPr>
        <w:ind w:left="5760" w:hanging="360"/>
      </w:pPr>
      <w:rPr>
        <w:rFonts w:ascii="Courier New" w:hAnsi="Courier New" w:hint="default"/>
      </w:rPr>
    </w:lvl>
    <w:lvl w:ilvl="8" w:tplc="079A1960">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80FDD5"/>
    <w:multiLevelType w:val="hybridMultilevel"/>
    <w:tmpl w:val="FFFFFFFF"/>
    <w:lvl w:ilvl="0" w:tplc="8A92981C">
      <w:start w:val="1"/>
      <w:numFmt w:val="bullet"/>
      <w:lvlText w:val="-"/>
      <w:lvlJc w:val="left"/>
      <w:pPr>
        <w:ind w:left="720" w:hanging="360"/>
      </w:pPr>
      <w:rPr>
        <w:rFonts w:ascii="Calibri" w:hAnsi="Calibri" w:hint="default"/>
      </w:rPr>
    </w:lvl>
    <w:lvl w:ilvl="1" w:tplc="E312B8B6">
      <w:start w:val="1"/>
      <w:numFmt w:val="bullet"/>
      <w:lvlText w:val="o"/>
      <w:lvlJc w:val="left"/>
      <w:pPr>
        <w:ind w:left="1440" w:hanging="360"/>
      </w:pPr>
      <w:rPr>
        <w:rFonts w:ascii="Courier New" w:hAnsi="Courier New" w:hint="default"/>
      </w:rPr>
    </w:lvl>
    <w:lvl w:ilvl="2" w:tplc="B2201948">
      <w:start w:val="1"/>
      <w:numFmt w:val="bullet"/>
      <w:lvlText w:val=""/>
      <w:lvlJc w:val="left"/>
      <w:pPr>
        <w:ind w:left="2160" w:hanging="360"/>
      </w:pPr>
      <w:rPr>
        <w:rFonts w:ascii="Wingdings" w:hAnsi="Wingdings" w:hint="default"/>
      </w:rPr>
    </w:lvl>
    <w:lvl w:ilvl="3" w:tplc="236C58B2">
      <w:start w:val="1"/>
      <w:numFmt w:val="bullet"/>
      <w:lvlText w:val=""/>
      <w:lvlJc w:val="left"/>
      <w:pPr>
        <w:ind w:left="2880" w:hanging="360"/>
      </w:pPr>
      <w:rPr>
        <w:rFonts w:ascii="Symbol" w:hAnsi="Symbol" w:hint="default"/>
      </w:rPr>
    </w:lvl>
    <w:lvl w:ilvl="4" w:tplc="3C9EC26E">
      <w:start w:val="1"/>
      <w:numFmt w:val="bullet"/>
      <w:lvlText w:val="o"/>
      <w:lvlJc w:val="left"/>
      <w:pPr>
        <w:ind w:left="3600" w:hanging="360"/>
      </w:pPr>
      <w:rPr>
        <w:rFonts w:ascii="Courier New" w:hAnsi="Courier New" w:hint="default"/>
      </w:rPr>
    </w:lvl>
    <w:lvl w:ilvl="5" w:tplc="801C48F8">
      <w:start w:val="1"/>
      <w:numFmt w:val="bullet"/>
      <w:lvlText w:val=""/>
      <w:lvlJc w:val="left"/>
      <w:pPr>
        <w:ind w:left="4320" w:hanging="360"/>
      </w:pPr>
      <w:rPr>
        <w:rFonts w:ascii="Wingdings" w:hAnsi="Wingdings" w:hint="default"/>
      </w:rPr>
    </w:lvl>
    <w:lvl w:ilvl="6" w:tplc="CF884FEA">
      <w:start w:val="1"/>
      <w:numFmt w:val="bullet"/>
      <w:lvlText w:val=""/>
      <w:lvlJc w:val="left"/>
      <w:pPr>
        <w:ind w:left="5040" w:hanging="360"/>
      </w:pPr>
      <w:rPr>
        <w:rFonts w:ascii="Symbol" w:hAnsi="Symbol" w:hint="default"/>
      </w:rPr>
    </w:lvl>
    <w:lvl w:ilvl="7" w:tplc="4A8C52D0">
      <w:start w:val="1"/>
      <w:numFmt w:val="bullet"/>
      <w:lvlText w:val="o"/>
      <w:lvlJc w:val="left"/>
      <w:pPr>
        <w:ind w:left="5760" w:hanging="360"/>
      </w:pPr>
      <w:rPr>
        <w:rFonts w:ascii="Courier New" w:hAnsi="Courier New" w:hint="default"/>
      </w:rPr>
    </w:lvl>
    <w:lvl w:ilvl="8" w:tplc="580E8E7E">
      <w:start w:val="1"/>
      <w:numFmt w:val="bullet"/>
      <w:lvlText w:val=""/>
      <w:lvlJc w:val="left"/>
      <w:pPr>
        <w:ind w:left="6480" w:hanging="360"/>
      </w:pPr>
      <w:rPr>
        <w:rFonts w:ascii="Wingdings" w:hAnsi="Wingdings" w:hint="default"/>
      </w:rPr>
    </w:lvl>
  </w:abstractNum>
  <w:abstractNum w:abstractNumId="8" w15:restartNumberingAfterBreak="0">
    <w:nsid w:val="1CF46635"/>
    <w:multiLevelType w:val="hybridMultilevel"/>
    <w:tmpl w:val="BC942ED6"/>
    <w:lvl w:ilvl="0" w:tplc="D4624426">
      <w:start w:val="7"/>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1B75EC"/>
    <w:multiLevelType w:val="hybridMultilevel"/>
    <w:tmpl w:val="3FB0B784"/>
    <w:lvl w:ilvl="0" w:tplc="96CED0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F55628"/>
    <w:multiLevelType w:val="hybridMultilevel"/>
    <w:tmpl w:val="FFFFFFFF"/>
    <w:lvl w:ilvl="0" w:tplc="2C3EB8BC">
      <w:start w:val="1"/>
      <w:numFmt w:val="bullet"/>
      <w:lvlText w:val=""/>
      <w:lvlJc w:val="left"/>
      <w:pPr>
        <w:ind w:left="720" w:hanging="360"/>
      </w:pPr>
      <w:rPr>
        <w:rFonts w:ascii="Symbol" w:hAnsi="Symbol" w:hint="default"/>
      </w:rPr>
    </w:lvl>
    <w:lvl w:ilvl="1" w:tplc="8FB8FFE0">
      <w:start w:val="1"/>
      <w:numFmt w:val="bullet"/>
      <w:lvlText w:val="o"/>
      <w:lvlJc w:val="left"/>
      <w:pPr>
        <w:ind w:left="1440" w:hanging="360"/>
      </w:pPr>
      <w:rPr>
        <w:rFonts w:ascii="Courier New" w:hAnsi="Courier New" w:hint="default"/>
      </w:rPr>
    </w:lvl>
    <w:lvl w:ilvl="2" w:tplc="C0003BE2">
      <w:start w:val="1"/>
      <w:numFmt w:val="bullet"/>
      <w:lvlText w:val=""/>
      <w:lvlJc w:val="left"/>
      <w:pPr>
        <w:ind w:left="2160" w:hanging="360"/>
      </w:pPr>
      <w:rPr>
        <w:rFonts w:ascii="Wingdings" w:hAnsi="Wingdings" w:hint="default"/>
      </w:rPr>
    </w:lvl>
    <w:lvl w:ilvl="3" w:tplc="CBE0CA96">
      <w:start w:val="1"/>
      <w:numFmt w:val="bullet"/>
      <w:lvlText w:val=""/>
      <w:lvlJc w:val="left"/>
      <w:pPr>
        <w:ind w:left="2880" w:hanging="360"/>
      </w:pPr>
      <w:rPr>
        <w:rFonts w:ascii="Symbol" w:hAnsi="Symbol" w:hint="default"/>
      </w:rPr>
    </w:lvl>
    <w:lvl w:ilvl="4" w:tplc="5F1897FE">
      <w:start w:val="1"/>
      <w:numFmt w:val="bullet"/>
      <w:lvlText w:val="o"/>
      <w:lvlJc w:val="left"/>
      <w:pPr>
        <w:ind w:left="3600" w:hanging="360"/>
      </w:pPr>
      <w:rPr>
        <w:rFonts w:ascii="Courier New" w:hAnsi="Courier New" w:hint="default"/>
      </w:rPr>
    </w:lvl>
    <w:lvl w:ilvl="5" w:tplc="6B424A76">
      <w:start w:val="1"/>
      <w:numFmt w:val="bullet"/>
      <w:lvlText w:val=""/>
      <w:lvlJc w:val="left"/>
      <w:pPr>
        <w:ind w:left="4320" w:hanging="360"/>
      </w:pPr>
      <w:rPr>
        <w:rFonts w:ascii="Wingdings" w:hAnsi="Wingdings" w:hint="default"/>
      </w:rPr>
    </w:lvl>
    <w:lvl w:ilvl="6" w:tplc="FA50795A">
      <w:start w:val="1"/>
      <w:numFmt w:val="bullet"/>
      <w:lvlText w:val=""/>
      <w:lvlJc w:val="left"/>
      <w:pPr>
        <w:ind w:left="5040" w:hanging="360"/>
      </w:pPr>
      <w:rPr>
        <w:rFonts w:ascii="Symbol" w:hAnsi="Symbol" w:hint="default"/>
      </w:rPr>
    </w:lvl>
    <w:lvl w:ilvl="7" w:tplc="FEB4CE26">
      <w:start w:val="1"/>
      <w:numFmt w:val="bullet"/>
      <w:lvlText w:val="o"/>
      <w:lvlJc w:val="left"/>
      <w:pPr>
        <w:ind w:left="5760" w:hanging="360"/>
      </w:pPr>
      <w:rPr>
        <w:rFonts w:ascii="Courier New" w:hAnsi="Courier New" w:hint="default"/>
      </w:rPr>
    </w:lvl>
    <w:lvl w:ilvl="8" w:tplc="3C38A3FA">
      <w:start w:val="1"/>
      <w:numFmt w:val="bullet"/>
      <w:lvlText w:val=""/>
      <w:lvlJc w:val="left"/>
      <w:pPr>
        <w:ind w:left="6480" w:hanging="360"/>
      </w:pPr>
      <w:rPr>
        <w:rFonts w:ascii="Wingdings" w:hAnsi="Wingdings" w:hint="default"/>
      </w:rPr>
    </w:lvl>
  </w:abstractNum>
  <w:abstractNum w:abstractNumId="11" w15:restartNumberingAfterBreak="0">
    <w:nsid w:val="21AB1BFC"/>
    <w:multiLevelType w:val="hybridMultilevel"/>
    <w:tmpl w:val="FFFFFFFF"/>
    <w:lvl w:ilvl="0" w:tplc="BB7AD2B0">
      <w:start w:val="1"/>
      <w:numFmt w:val="upperLetter"/>
      <w:lvlText w:val="%1)"/>
      <w:lvlJc w:val="left"/>
      <w:pPr>
        <w:ind w:left="720" w:hanging="360"/>
      </w:pPr>
    </w:lvl>
    <w:lvl w:ilvl="1" w:tplc="30B88190">
      <w:start w:val="1"/>
      <w:numFmt w:val="lowerLetter"/>
      <w:lvlText w:val="%2."/>
      <w:lvlJc w:val="left"/>
      <w:pPr>
        <w:ind w:left="1440" w:hanging="360"/>
      </w:pPr>
    </w:lvl>
    <w:lvl w:ilvl="2" w:tplc="E0FE14EE">
      <w:start w:val="1"/>
      <w:numFmt w:val="lowerRoman"/>
      <w:lvlText w:val="%3."/>
      <w:lvlJc w:val="right"/>
      <w:pPr>
        <w:ind w:left="2160" w:hanging="180"/>
      </w:pPr>
    </w:lvl>
    <w:lvl w:ilvl="3" w:tplc="446E7FE0">
      <w:start w:val="1"/>
      <w:numFmt w:val="decimal"/>
      <w:lvlText w:val="%4."/>
      <w:lvlJc w:val="left"/>
      <w:pPr>
        <w:ind w:left="2880" w:hanging="360"/>
      </w:pPr>
    </w:lvl>
    <w:lvl w:ilvl="4" w:tplc="46523952">
      <w:start w:val="1"/>
      <w:numFmt w:val="lowerLetter"/>
      <w:lvlText w:val="%5."/>
      <w:lvlJc w:val="left"/>
      <w:pPr>
        <w:ind w:left="3600" w:hanging="360"/>
      </w:pPr>
    </w:lvl>
    <w:lvl w:ilvl="5" w:tplc="50E6DA44">
      <w:start w:val="1"/>
      <w:numFmt w:val="lowerRoman"/>
      <w:lvlText w:val="%6."/>
      <w:lvlJc w:val="right"/>
      <w:pPr>
        <w:ind w:left="4320" w:hanging="180"/>
      </w:pPr>
    </w:lvl>
    <w:lvl w:ilvl="6" w:tplc="FAB0D696">
      <w:start w:val="1"/>
      <w:numFmt w:val="decimal"/>
      <w:lvlText w:val="%7."/>
      <w:lvlJc w:val="left"/>
      <w:pPr>
        <w:ind w:left="5040" w:hanging="360"/>
      </w:pPr>
    </w:lvl>
    <w:lvl w:ilvl="7" w:tplc="B22CEBDA">
      <w:start w:val="1"/>
      <w:numFmt w:val="lowerLetter"/>
      <w:lvlText w:val="%8."/>
      <w:lvlJc w:val="left"/>
      <w:pPr>
        <w:ind w:left="5760" w:hanging="360"/>
      </w:pPr>
    </w:lvl>
    <w:lvl w:ilvl="8" w:tplc="D2000928">
      <w:start w:val="1"/>
      <w:numFmt w:val="lowerRoman"/>
      <w:lvlText w:val="%9."/>
      <w:lvlJc w:val="right"/>
      <w:pPr>
        <w:ind w:left="6480" w:hanging="180"/>
      </w:pPr>
    </w:lvl>
  </w:abstractNum>
  <w:abstractNum w:abstractNumId="12" w15:restartNumberingAfterBreak="0">
    <w:nsid w:val="279F06C4"/>
    <w:multiLevelType w:val="hybridMultilevel"/>
    <w:tmpl w:val="FFFFFFFF"/>
    <w:lvl w:ilvl="0" w:tplc="D74AF218">
      <w:start w:val="1"/>
      <w:numFmt w:val="lowerLetter"/>
      <w:lvlText w:val="%1)"/>
      <w:lvlJc w:val="left"/>
      <w:pPr>
        <w:ind w:left="720" w:hanging="360"/>
      </w:pPr>
    </w:lvl>
    <w:lvl w:ilvl="1" w:tplc="482665B4">
      <w:start w:val="1"/>
      <w:numFmt w:val="lowerLetter"/>
      <w:lvlText w:val="%2."/>
      <w:lvlJc w:val="left"/>
      <w:pPr>
        <w:ind w:left="1440" w:hanging="360"/>
      </w:pPr>
    </w:lvl>
    <w:lvl w:ilvl="2" w:tplc="0C7406EA">
      <w:start w:val="1"/>
      <w:numFmt w:val="lowerRoman"/>
      <w:lvlText w:val="%3."/>
      <w:lvlJc w:val="right"/>
      <w:pPr>
        <w:ind w:left="2160" w:hanging="180"/>
      </w:pPr>
    </w:lvl>
    <w:lvl w:ilvl="3" w:tplc="8002750A">
      <w:start w:val="1"/>
      <w:numFmt w:val="decimal"/>
      <w:lvlText w:val="%4."/>
      <w:lvlJc w:val="left"/>
      <w:pPr>
        <w:ind w:left="2880" w:hanging="360"/>
      </w:pPr>
    </w:lvl>
    <w:lvl w:ilvl="4" w:tplc="8F58BC56">
      <w:start w:val="1"/>
      <w:numFmt w:val="lowerLetter"/>
      <w:lvlText w:val="%5."/>
      <w:lvlJc w:val="left"/>
      <w:pPr>
        <w:ind w:left="3600" w:hanging="360"/>
      </w:pPr>
    </w:lvl>
    <w:lvl w:ilvl="5" w:tplc="A0186552">
      <w:start w:val="1"/>
      <w:numFmt w:val="lowerRoman"/>
      <w:lvlText w:val="%6."/>
      <w:lvlJc w:val="right"/>
      <w:pPr>
        <w:ind w:left="4320" w:hanging="180"/>
      </w:pPr>
    </w:lvl>
    <w:lvl w:ilvl="6" w:tplc="712049DC">
      <w:start w:val="1"/>
      <w:numFmt w:val="decimal"/>
      <w:lvlText w:val="%7."/>
      <w:lvlJc w:val="left"/>
      <w:pPr>
        <w:ind w:left="5040" w:hanging="360"/>
      </w:pPr>
    </w:lvl>
    <w:lvl w:ilvl="7" w:tplc="14C407C2">
      <w:start w:val="1"/>
      <w:numFmt w:val="lowerLetter"/>
      <w:lvlText w:val="%8."/>
      <w:lvlJc w:val="left"/>
      <w:pPr>
        <w:ind w:left="5760" w:hanging="360"/>
      </w:pPr>
    </w:lvl>
    <w:lvl w:ilvl="8" w:tplc="FB1C2D48">
      <w:start w:val="1"/>
      <w:numFmt w:val="lowerRoman"/>
      <w:lvlText w:val="%9."/>
      <w:lvlJc w:val="right"/>
      <w:pPr>
        <w:ind w:left="6480" w:hanging="180"/>
      </w:pPr>
    </w:lvl>
  </w:abstractNum>
  <w:abstractNum w:abstractNumId="1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4" w15:restartNumberingAfterBreak="0">
    <w:nsid w:val="291743C1"/>
    <w:multiLevelType w:val="hybridMultilevel"/>
    <w:tmpl w:val="FFFFFFFF"/>
    <w:lvl w:ilvl="0" w:tplc="36C47114">
      <w:start w:val="1"/>
      <w:numFmt w:val="upperLetter"/>
      <w:lvlText w:val="%1)"/>
      <w:lvlJc w:val="left"/>
      <w:pPr>
        <w:ind w:left="720" w:hanging="360"/>
      </w:pPr>
    </w:lvl>
    <w:lvl w:ilvl="1" w:tplc="8FB21CFC">
      <w:start w:val="1"/>
      <w:numFmt w:val="lowerLetter"/>
      <w:lvlText w:val="%2."/>
      <w:lvlJc w:val="left"/>
      <w:pPr>
        <w:ind w:left="1440" w:hanging="360"/>
      </w:pPr>
    </w:lvl>
    <w:lvl w:ilvl="2" w:tplc="379CA7AC">
      <w:start w:val="1"/>
      <w:numFmt w:val="lowerRoman"/>
      <w:lvlText w:val="%3."/>
      <w:lvlJc w:val="right"/>
      <w:pPr>
        <w:ind w:left="2160" w:hanging="180"/>
      </w:pPr>
    </w:lvl>
    <w:lvl w:ilvl="3" w:tplc="EF145820">
      <w:start w:val="1"/>
      <w:numFmt w:val="decimal"/>
      <w:lvlText w:val="%4."/>
      <w:lvlJc w:val="left"/>
      <w:pPr>
        <w:ind w:left="2880" w:hanging="360"/>
      </w:pPr>
    </w:lvl>
    <w:lvl w:ilvl="4" w:tplc="3BBC2CD8">
      <w:start w:val="1"/>
      <w:numFmt w:val="lowerLetter"/>
      <w:lvlText w:val="%5."/>
      <w:lvlJc w:val="left"/>
      <w:pPr>
        <w:ind w:left="3600" w:hanging="360"/>
      </w:pPr>
    </w:lvl>
    <w:lvl w:ilvl="5" w:tplc="D368CFA2">
      <w:start w:val="1"/>
      <w:numFmt w:val="lowerRoman"/>
      <w:lvlText w:val="%6."/>
      <w:lvlJc w:val="right"/>
      <w:pPr>
        <w:ind w:left="4320" w:hanging="180"/>
      </w:pPr>
    </w:lvl>
    <w:lvl w:ilvl="6" w:tplc="2D7E8F5C">
      <w:start w:val="1"/>
      <w:numFmt w:val="decimal"/>
      <w:lvlText w:val="%7."/>
      <w:lvlJc w:val="left"/>
      <w:pPr>
        <w:ind w:left="5040" w:hanging="360"/>
      </w:pPr>
    </w:lvl>
    <w:lvl w:ilvl="7" w:tplc="2506DB60">
      <w:start w:val="1"/>
      <w:numFmt w:val="lowerLetter"/>
      <w:lvlText w:val="%8."/>
      <w:lvlJc w:val="left"/>
      <w:pPr>
        <w:ind w:left="5760" w:hanging="360"/>
      </w:pPr>
    </w:lvl>
    <w:lvl w:ilvl="8" w:tplc="9CC24604">
      <w:start w:val="1"/>
      <w:numFmt w:val="lowerRoman"/>
      <w:lvlText w:val="%9."/>
      <w:lvlJc w:val="right"/>
      <w:pPr>
        <w:ind w:left="6480" w:hanging="180"/>
      </w:pPr>
    </w:lvl>
  </w:abstractNum>
  <w:abstractNum w:abstractNumId="15" w15:restartNumberingAfterBreak="0">
    <w:nsid w:val="2947AC40"/>
    <w:multiLevelType w:val="hybridMultilevel"/>
    <w:tmpl w:val="FFFFFFFF"/>
    <w:lvl w:ilvl="0" w:tplc="8868761C">
      <w:start w:val="1"/>
      <w:numFmt w:val="lowerLetter"/>
      <w:lvlText w:val="%1."/>
      <w:lvlJc w:val="left"/>
      <w:pPr>
        <w:ind w:left="720" w:hanging="360"/>
      </w:pPr>
    </w:lvl>
    <w:lvl w:ilvl="1" w:tplc="97BA51F6">
      <w:start w:val="1"/>
      <w:numFmt w:val="lowerLetter"/>
      <w:lvlText w:val="%2."/>
      <w:lvlJc w:val="left"/>
      <w:pPr>
        <w:ind w:left="1440" w:hanging="360"/>
      </w:pPr>
    </w:lvl>
    <w:lvl w:ilvl="2" w:tplc="AC5A92FA">
      <w:start w:val="1"/>
      <w:numFmt w:val="lowerRoman"/>
      <w:lvlText w:val="%3."/>
      <w:lvlJc w:val="right"/>
      <w:pPr>
        <w:ind w:left="2160" w:hanging="180"/>
      </w:pPr>
    </w:lvl>
    <w:lvl w:ilvl="3" w:tplc="2F401770">
      <w:start w:val="1"/>
      <w:numFmt w:val="decimal"/>
      <w:lvlText w:val="%4."/>
      <w:lvlJc w:val="left"/>
      <w:pPr>
        <w:ind w:left="2880" w:hanging="360"/>
      </w:pPr>
    </w:lvl>
    <w:lvl w:ilvl="4" w:tplc="7DC0A30E">
      <w:start w:val="1"/>
      <w:numFmt w:val="lowerLetter"/>
      <w:lvlText w:val="%5."/>
      <w:lvlJc w:val="left"/>
      <w:pPr>
        <w:ind w:left="3600" w:hanging="360"/>
      </w:pPr>
    </w:lvl>
    <w:lvl w:ilvl="5" w:tplc="D932DF3E">
      <w:start w:val="1"/>
      <w:numFmt w:val="lowerRoman"/>
      <w:lvlText w:val="%6."/>
      <w:lvlJc w:val="right"/>
      <w:pPr>
        <w:ind w:left="4320" w:hanging="180"/>
      </w:pPr>
    </w:lvl>
    <w:lvl w:ilvl="6" w:tplc="EB745338">
      <w:start w:val="1"/>
      <w:numFmt w:val="decimal"/>
      <w:lvlText w:val="%7."/>
      <w:lvlJc w:val="left"/>
      <w:pPr>
        <w:ind w:left="5040" w:hanging="360"/>
      </w:pPr>
    </w:lvl>
    <w:lvl w:ilvl="7" w:tplc="1340BE52">
      <w:start w:val="1"/>
      <w:numFmt w:val="lowerLetter"/>
      <w:lvlText w:val="%8."/>
      <w:lvlJc w:val="left"/>
      <w:pPr>
        <w:ind w:left="5760" w:hanging="360"/>
      </w:pPr>
    </w:lvl>
    <w:lvl w:ilvl="8" w:tplc="F850AE6A">
      <w:start w:val="1"/>
      <w:numFmt w:val="lowerRoman"/>
      <w:lvlText w:val="%9."/>
      <w:lvlJc w:val="right"/>
      <w:pPr>
        <w:ind w:left="6480" w:hanging="180"/>
      </w:pPr>
    </w:lvl>
  </w:abstractNum>
  <w:abstractNum w:abstractNumId="1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6A01A9"/>
    <w:multiLevelType w:val="hybridMultilevel"/>
    <w:tmpl w:val="FFFFFFFF"/>
    <w:lvl w:ilvl="0" w:tplc="E5BE3506">
      <w:start w:val="1"/>
      <w:numFmt w:val="upperLetter"/>
      <w:lvlText w:val="%1)"/>
      <w:lvlJc w:val="left"/>
      <w:pPr>
        <w:ind w:left="720" w:hanging="360"/>
      </w:pPr>
    </w:lvl>
    <w:lvl w:ilvl="1" w:tplc="7EB45318">
      <w:start w:val="1"/>
      <w:numFmt w:val="lowerLetter"/>
      <w:lvlText w:val="%2."/>
      <w:lvlJc w:val="left"/>
      <w:pPr>
        <w:ind w:left="1440" w:hanging="360"/>
      </w:pPr>
    </w:lvl>
    <w:lvl w:ilvl="2" w:tplc="3EA4855C">
      <w:start w:val="1"/>
      <w:numFmt w:val="lowerRoman"/>
      <w:lvlText w:val="%3."/>
      <w:lvlJc w:val="right"/>
      <w:pPr>
        <w:ind w:left="2160" w:hanging="180"/>
      </w:pPr>
    </w:lvl>
    <w:lvl w:ilvl="3" w:tplc="BC245A7C">
      <w:start w:val="1"/>
      <w:numFmt w:val="decimal"/>
      <w:lvlText w:val="%4."/>
      <w:lvlJc w:val="left"/>
      <w:pPr>
        <w:ind w:left="2880" w:hanging="360"/>
      </w:pPr>
    </w:lvl>
    <w:lvl w:ilvl="4" w:tplc="D7F09384">
      <w:start w:val="1"/>
      <w:numFmt w:val="lowerLetter"/>
      <w:lvlText w:val="%5."/>
      <w:lvlJc w:val="left"/>
      <w:pPr>
        <w:ind w:left="3600" w:hanging="360"/>
      </w:pPr>
    </w:lvl>
    <w:lvl w:ilvl="5" w:tplc="954E5788">
      <w:start w:val="1"/>
      <w:numFmt w:val="lowerRoman"/>
      <w:lvlText w:val="%6."/>
      <w:lvlJc w:val="right"/>
      <w:pPr>
        <w:ind w:left="4320" w:hanging="180"/>
      </w:pPr>
    </w:lvl>
    <w:lvl w:ilvl="6" w:tplc="842068A0">
      <w:start w:val="1"/>
      <w:numFmt w:val="decimal"/>
      <w:lvlText w:val="%7."/>
      <w:lvlJc w:val="left"/>
      <w:pPr>
        <w:ind w:left="5040" w:hanging="360"/>
      </w:pPr>
    </w:lvl>
    <w:lvl w:ilvl="7" w:tplc="5C58FA26">
      <w:start w:val="1"/>
      <w:numFmt w:val="lowerLetter"/>
      <w:lvlText w:val="%8."/>
      <w:lvlJc w:val="left"/>
      <w:pPr>
        <w:ind w:left="5760" w:hanging="360"/>
      </w:pPr>
    </w:lvl>
    <w:lvl w:ilvl="8" w:tplc="333606D2">
      <w:start w:val="1"/>
      <w:numFmt w:val="lowerRoman"/>
      <w:lvlText w:val="%9."/>
      <w:lvlJc w:val="right"/>
      <w:pPr>
        <w:ind w:left="6480" w:hanging="180"/>
      </w:pPr>
    </w:lvl>
  </w:abstractNum>
  <w:abstractNum w:abstractNumId="20" w15:restartNumberingAfterBreak="0">
    <w:nsid w:val="3B370990"/>
    <w:multiLevelType w:val="hybridMultilevel"/>
    <w:tmpl w:val="FFFFFFFF"/>
    <w:lvl w:ilvl="0" w:tplc="E49AAE8C">
      <w:start w:val="1"/>
      <w:numFmt w:val="bullet"/>
      <w:lvlText w:val=""/>
      <w:lvlJc w:val="left"/>
      <w:pPr>
        <w:ind w:left="720" w:hanging="360"/>
      </w:pPr>
      <w:rPr>
        <w:rFonts w:ascii="Symbol" w:hAnsi="Symbol" w:hint="default"/>
      </w:rPr>
    </w:lvl>
    <w:lvl w:ilvl="1" w:tplc="DE52AF78">
      <w:start w:val="1"/>
      <w:numFmt w:val="bullet"/>
      <w:lvlText w:val="o"/>
      <w:lvlJc w:val="left"/>
      <w:pPr>
        <w:ind w:left="1440" w:hanging="360"/>
      </w:pPr>
      <w:rPr>
        <w:rFonts w:ascii="Courier New" w:hAnsi="Courier New" w:hint="default"/>
      </w:rPr>
    </w:lvl>
    <w:lvl w:ilvl="2" w:tplc="FF1C6340">
      <w:start w:val="1"/>
      <w:numFmt w:val="bullet"/>
      <w:lvlText w:val=""/>
      <w:lvlJc w:val="left"/>
      <w:pPr>
        <w:ind w:left="2160" w:hanging="360"/>
      </w:pPr>
      <w:rPr>
        <w:rFonts w:ascii="Wingdings" w:hAnsi="Wingdings" w:hint="default"/>
      </w:rPr>
    </w:lvl>
    <w:lvl w:ilvl="3" w:tplc="06D800AA">
      <w:start w:val="1"/>
      <w:numFmt w:val="bullet"/>
      <w:lvlText w:val=""/>
      <w:lvlJc w:val="left"/>
      <w:pPr>
        <w:ind w:left="2880" w:hanging="360"/>
      </w:pPr>
      <w:rPr>
        <w:rFonts w:ascii="Symbol" w:hAnsi="Symbol" w:hint="default"/>
      </w:rPr>
    </w:lvl>
    <w:lvl w:ilvl="4" w:tplc="C48E297A">
      <w:start w:val="1"/>
      <w:numFmt w:val="bullet"/>
      <w:lvlText w:val="o"/>
      <w:lvlJc w:val="left"/>
      <w:pPr>
        <w:ind w:left="3600" w:hanging="360"/>
      </w:pPr>
      <w:rPr>
        <w:rFonts w:ascii="Courier New" w:hAnsi="Courier New" w:hint="default"/>
      </w:rPr>
    </w:lvl>
    <w:lvl w:ilvl="5" w:tplc="8A46475C">
      <w:start w:val="1"/>
      <w:numFmt w:val="bullet"/>
      <w:lvlText w:val=""/>
      <w:lvlJc w:val="left"/>
      <w:pPr>
        <w:ind w:left="4320" w:hanging="360"/>
      </w:pPr>
      <w:rPr>
        <w:rFonts w:ascii="Wingdings" w:hAnsi="Wingdings" w:hint="default"/>
      </w:rPr>
    </w:lvl>
    <w:lvl w:ilvl="6" w:tplc="24DA3E7E">
      <w:start w:val="1"/>
      <w:numFmt w:val="bullet"/>
      <w:lvlText w:val=""/>
      <w:lvlJc w:val="left"/>
      <w:pPr>
        <w:ind w:left="5040" w:hanging="360"/>
      </w:pPr>
      <w:rPr>
        <w:rFonts w:ascii="Symbol" w:hAnsi="Symbol" w:hint="default"/>
      </w:rPr>
    </w:lvl>
    <w:lvl w:ilvl="7" w:tplc="B1B28B32">
      <w:start w:val="1"/>
      <w:numFmt w:val="bullet"/>
      <w:lvlText w:val="o"/>
      <w:lvlJc w:val="left"/>
      <w:pPr>
        <w:ind w:left="5760" w:hanging="360"/>
      </w:pPr>
      <w:rPr>
        <w:rFonts w:ascii="Courier New" w:hAnsi="Courier New" w:hint="default"/>
      </w:rPr>
    </w:lvl>
    <w:lvl w:ilvl="8" w:tplc="696CBFC0">
      <w:start w:val="1"/>
      <w:numFmt w:val="bullet"/>
      <w:lvlText w:val=""/>
      <w:lvlJc w:val="left"/>
      <w:pPr>
        <w:ind w:left="6480" w:hanging="360"/>
      </w:pPr>
      <w:rPr>
        <w:rFonts w:ascii="Wingdings" w:hAnsi="Wingdings" w:hint="default"/>
      </w:rPr>
    </w:lvl>
  </w:abstractNum>
  <w:abstractNum w:abstractNumId="2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FDB599"/>
    <w:multiLevelType w:val="hybridMultilevel"/>
    <w:tmpl w:val="FFFFFFFF"/>
    <w:lvl w:ilvl="0" w:tplc="238C209E">
      <w:start w:val="1"/>
      <w:numFmt w:val="decimal"/>
      <w:lvlText w:val="%1)"/>
      <w:lvlJc w:val="left"/>
      <w:pPr>
        <w:ind w:left="720" w:hanging="360"/>
      </w:pPr>
    </w:lvl>
    <w:lvl w:ilvl="1" w:tplc="A65EE016">
      <w:start w:val="1"/>
      <w:numFmt w:val="lowerLetter"/>
      <w:lvlText w:val="%2."/>
      <w:lvlJc w:val="left"/>
      <w:pPr>
        <w:ind w:left="1440" w:hanging="360"/>
      </w:pPr>
    </w:lvl>
    <w:lvl w:ilvl="2" w:tplc="58FAF2E2">
      <w:start w:val="1"/>
      <w:numFmt w:val="lowerRoman"/>
      <w:lvlText w:val="%3."/>
      <w:lvlJc w:val="right"/>
      <w:pPr>
        <w:ind w:left="2160" w:hanging="180"/>
      </w:pPr>
    </w:lvl>
    <w:lvl w:ilvl="3" w:tplc="8578EB3A">
      <w:start w:val="1"/>
      <w:numFmt w:val="decimal"/>
      <w:lvlText w:val="%4."/>
      <w:lvlJc w:val="left"/>
      <w:pPr>
        <w:ind w:left="2880" w:hanging="360"/>
      </w:pPr>
    </w:lvl>
    <w:lvl w:ilvl="4" w:tplc="B98CC204">
      <w:start w:val="1"/>
      <w:numFmt w:val="lowerLetter"/>
      <w:lvlText w:val="%5."/>
      <w:lvlJc w:val="left"/>
      <w:pPr>
        <w:ind w:left="3600" w:hanging="360"/>
      </w:pPr>
    </w:lvl>
    <w:lvl w:ilvl="5" w:tplc="C9925BD4">
      <w:start w:val="1"/>
      <w:numFmt w:val="lowerRoman"/>
      <w:lvlText w:val="%6."/>
      <w:lvlJc w:val="right"/>
      <w:pPr>
        <w:ind w:left="4320" w:hanging="180"/>
      </w:pPr>
    </w:lvl>
    <w:lvl w:ilvl="6" w:tplc="6206E21E">
      <w:start w:val="1"/>
      <w:numFmt w:val="decimal"/>
      <w:lvlText w:val="%7."/>
      <w:lvlJc w:val="left"/>
      <w:pPr>
        <w:ind w:left="5040" w:hanging="360"/>
      </w:pPr>
    </w:lvl>
    <w:lvl w:ilvl="7" w:tplc="49EC7BA2">
      <w:start w:val="1"/>
      <w:numFmt w:val="lowerLetter"/>
      <w:lvlText w:val="%8."/>
      <w:lvlJc w:val="left"/>
      <w:pPr>
        <w:ind w:left="5760" w:hanging="360"/>
      </w:pPr>
    </w:lvl>
    <w:lvl w:ilvl="8" w:tplc="8870BAD4">
      <w:start w:val="1"/>
      <w:numFmt w:val="lowerRoman"/>
      <w:lvlText w:val="%9."/>
      <w:lvlJc w:val="right"/>
      <w:pPr>
        <w:ind w:left="6480" w:hanging="180"/>
      </w:pPr>
    </w:lvl>
  </w:abstractNum>
  <w:abstractNum w:abstractNumId="23"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6C6545"/>
    <w:multiLevelType w:val="hybridMultilevel"/>
    <w:tmpl w:val="FFFFFFFF"/>
    <w:lvl w:ilvl="0" w:tplc="ACE68248">
      <w:start w:val="1"/>
      <w:numFmt w:val="lowerLetter"/>
      <w:lvlText w:val="%1)"/>
      <w:lvlJc w:val="left"/>
      <w:pPr>
        <w:ind w:left="720" w:hanging="360"/>
      </w:pPr>
    </w:lvl>
    <w:lvl w:ilvl="1" w:tplc="A7B0A778">
      <w:start w:val="1"/>
      <w:numFmt w:val="lowerLetter"/>
      <w:lvlText w:val="%2."/>
      <w:lvlJc w:val="left"/>
      <w:pPr>
        <w:ind w:left="1440" w:hanging="360"/>
      </w:pPr>
    </w:lvl>
    <w:lvl w:ilvl="2" w:tplc="3FD40330">
      <w:start w:val="1"/>
      <w:numFmt w:val="lowerRoman"/>
      <w:lvlText w:val="%3."/>
      <w:lvlJc w:val="right"/>
      <w:pPr>
        <w:ind w:left="2160" w:hanging="180"/>
      </w:pPr>
    </w:lvl>
    <w:lvl w:ilvl="3" w:tplc="9B408EF8">
      <w:start w:val="1"/>
      <w:numFmt w:val="decimal"/>
      <w:lvlText w:val="%4."/>
      <w:lvlJc w:val="left"/>
      <w:pPr>
        <w:ind w:left="2880" w:hanging="360"/>
      </w:pPr>
    </w:lvl>
    <w:lvl w:ilvl="4" w:tplc="6964ACE2">
      <w:start w:val="1"/>
      <w:numFmt w:val="lowerLetter"/>
      <w:lvlText w:val="%5."/>
      <w:lvlJc w:val="left"/>
      <w:pPr>
        <w:ind w:left="3600" w:hanging="360"/>
      </w:pPr>
    </w:lvl>
    <w:lvl w:ilvl="5" w:tplc="DE08692A">
      <w:start w:val="1"/>
      <w:numFmt w:val="lowerRoman"/>
      <w:lvlText w:val="%6."/>
      <w:lvlJc w:val="right"/>
      <w:pPr>
        <w:ind w:left="4320" w:hanging="180"/>
      </w:pPr>
    </w:lvl>
    <w:lvl w:ilvl="6" w:tplc="FA4E3DD4">
      <w:start w:val="1"/>
      <w:numFmt w:val="decimal"/>
      <w:lvlText w:val="%7."/>
      <w:lvlJc w:val="left"/>
      <w:pPr>
        <w:ind w:left="5040" w:hanging="360"/>
      </w:pPr>
    </w:lvl>
    <w:lvl w:ilvl="7" w:tplc="3A8EBCEA">
      <w:start w:val="1"/>
      <w:numFmt w:val="lowerLetter"/>
      <w:lvlText w:val="%8."/>
      <w:lvlJc w:val="left"/>
      <w:pPr>
        <w:ind w:left="5760" w:hanging="360"/>
      </w:pPr>
    </w:lvl>
    <w:lvl w:ilvl="8" w:tplc="0902051A">
      <w:start w:val="1"/>
      <w:numFmt w:val="lowerRoman"/>
      <w:lvlText w:val="%9."/>
      <w:lvlJc w:val="right"/>
      <w:pPr>
        <w:ind w:left="6480" w:hanging="180"/>
      </w:pPr>
    </w:lvl>
  </w:abstractNum>
  <w:abstractNum w:abstractNumId="25"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E9B178"/>
    <w:multiLevelType w:val="hybridMultilevel"/>
    <w:tmpl w:val="FFFFFFFF"/>
    <w:lvl w:ilvl="0" w:tplc="57F0129A">
      <w:start w:val="1"/>
      <w:numFmt w:val="upperLetter"/>
      <w:lvlText w:val="%1)"/>
      <w:lvlJc w:val="left"/>
      <w:pPr>
        <w:ind w:left="720" w:hanging="360"/>
      </w:pPr>
    </w:lvl>
    <w:lvl w:ilvl="1" w:tplc="0146448A">
      <w:start w:val="1"/>
      <w:numFmt w:val="lowerLetter"/>
      <w:lvlText w:val="%2."/>
      <w:lvlJc w:val="left"/>
      <w:pPr>
        <w:ind w:left="1440" w:hanging="360"/>
      </w:pPr>
    </w:lvl>
    <w:lvl w:ilvl="2" w:tplc="E752D4FA">
      <w:start w:val="1"/>
      <w:numFmt w:val="lowerRoman"/>
      <w:lvlText w:val="%3."/>
      <w:lvlJc w:val="right"/>
      <w:pPr>
        <w:ind w:left="2160" w:hanging="180"/>
      </w:pPr>
    </w:lvl>
    <w:lvl w:ilvl="3" w:tplc="08D08F56">
      <w:start w:val="1"/>
      <w:numFmt w:val="decimal"/>
      <w:lvlText w:val="%4."/>
      <w:lvlJc w:val="left"/>
      <w:pPr>
        <w:ind w:left="2880" w:hanging="360"/>
      </w:pPr>
    </w:lvl>
    <w:lvl w:ilvl="4" w:tplc="4D6A3F78">
      <w:start w:val="1"/>
      <w:numFmt w:val="lowerLetter"/>
      <w:lvlText w:val="%5."/>
      <w:lvlJc w:val="left"/>
      <w:pPr>
        <w:ind w:left="3600" w:hanging="360"/>
      </w:pPr>
    </w:lvl>
    <w:lvl w:ilvl="5" w:tplc="4F7A4A34">
      <w:start w:val="1"/>
      <w:numFmt w:val="lowerRoman"/>
      <w:lvlText w:val="%6."/>
      <w:lvlJc w:val="right"/>
      <w:pPr>
        <w:ind w:left="4320" w:hanging="180"/>
      </w:pPr>
    </w:lvl>
    <w:lvl w:ilvl="6" w:tplc="02F4A052">
      <w:start w:val="1"/>
      <w:numFmt w:val="decimal"/>
      <w:lvlText w:val="%7."/>
      <w:lvlJc w:val="left"/>
      <w:pPr>
        <w:ind w:left="5040" w:hanging="360"/>
      </w:pPr>
    </w:lvl>
    <w:lvl w:ilvl="7" w:tplc="07E2E630">
      <w:start w:val="1"/>
      <w:numFmt w:val="lowerLetter"/>
      <w:lvlText w:val="%8."/>
      <w:lvlJc w:val="left"/>
      <w:pPr>
        <w:ind w:left="5760" w:hanging="360"/>
      </w:pPr>
    </w:lvl>
    <w:lvl w:ilvl="8" w:tplc="6F4AFE60">
      <w:start w:val="1"/>
      <w:numFmt w:val="lowerRoman"/>
      <w:lvlText w:val="%9."/>
      <w:lvlJc w:val="right"/>
      <w:pPr>
        <w:ind w:left="6480" w:hanging="180"/>
      </w:pPr>
    </w:lvl>
  </w:abstractNum>
  <w:abstractNum w:abstractNumId="27" w15:restartNumberingAfterBreak="0">
    <w:nsid w:val="4BFC870A"/>
    <w:multiLevelType w:val="hybridMultilevel"/>
    <w:tmpl w:val="FFFFFFFF"/>
    <w:lvl w:ilvl="0" w:tplc="6C2E974E">
      <w:start w:val="1"/>
      <w:numFmt w:val="lowerLetter"/>
      <w:lvlText w:val="%1)"/>
      <w:lvlJc w:val="left"/>
      <w:pPr>
        <w:ind w:left="720" w:hanging="360"/>
      </w:pPr>
    </w:lvl>
    <w:lvl w:ilvl="1" w:tplc="06D20952">
      <w:start w:val="1"/>
      <w:numFmt w:val="lowerLetter"/>
      <w:lvlText w:val="%2."/>
      <w:lvlJc w:val="left"/>
      <w:pPr>
        <w:ind w:left="1440" w:hanging="360"/>
      </w:pPr>
    </w:lvl>
    <w:lvl w:ilvl="2" w:tplc="0152FDD2">
      <w:start w:val="1"/>
      <w:numFmt w:val="lowerRoman"/>
      <w:lvlText w:val="%3."/>
      <w:lvlJc w:val="right"/>
      <w:pPr>
        <w:ind w:left="2160" w:hanging="180"/>
      </w:pPr>
    </w:lvl>
    <w:lvl w:ilvl="3" w:tplc="21588E5A">
      <w:start w:val="1"/>
      <w:numFmt w:val="decimal"/>
      <w:lvlText w:val="%4."/>
      <w:lvlJc w:val="left"/>
      <w:pPr>
        <w:ind w:left="2880" w:hanging="360"/>
      </w:pPr>
    </w:lvl>
    <w:lvl w:ilvl="4" w:tplc="AD3C4D4A">
      <w:start w:val="1"/>
      <w:numFmt w:val="lowerLetter"/>
      <w:lvlText w:val="%5."/>
      <w:lvlJc w:val="left"/>
      <w:pPr>
        <w:ind w:left="3600" w:hanging="360"/>
      </w:pPr>
    </w:lvl>
    <w:lvl w:ilvl="5" w:tplc="8A88ECB4">
      <w:start w:val="1"/>
      <w:numFmt w:val="lowerRoman"/>
      <w:lvlText w:val="%6."/>
      <w:lvlJc w:val="right"/>
      <w:pPr>
        <w:ind w:left="4320" w:hanging="180"/>
      </w:pPr>
    </w:lvl>
    <w:lvl w:ilvl="6" w:tplc="5AFA915E">
      <w:start w:val="1"/>
      <w:numFmt w:val="decimal"/>
      <w:lvlText w:val="%7."/>
      <w:lvlJc w:val="left"/>
      <w:pPr>
        <w:ind w:left="5040" w:hanging="360"/>
      </w:pPr>
    </w:lvl>
    <w:lvl w:ilvl="7" w:tplc="51823B26">
      <w:start w:val="1"/>
      <w:numFmt w:val="lowerLetter"/>
      <w:lvlText w:val="%8."/>
      <w:lvlJc w:val="left"/>
      <w:pPr>
        <w:ind w:left="5760" w:hanging="360"/>
      </w:pPr>
    </w:lvl>
    <w:lvl w:ilvl="8" w:tplc="7ED4FC08">
      <w:start w:val="1"/>
      <w:numFmt w:val="lowerRoman"/>
      <w:lvlText w:val="%9."/>
      <w:lvlJc w:val="right"/>
      <w:pPr>
        <w:ind w:left="6480" w:hanging="180"/>
      </w:pPr>
    </w:lvl>
  </w:abstractNum>
  <w:abstractNum w:abstractNumId="28"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9"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550E02A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0DAA01B"/>
    <w:multiLevelType w:val="hybridMultilevel"/>
    <w:tmpl w:val="FFFFFFFF"/>
    <w:lvl w:ilvl="0" w:tplc="187CB892">
      <w:start w:val="1"/>
      <w:numFmt w:val="lowerLetter"/>
      <w:lvlText w:val="%1)"/>
      <w:lvlJc w:val="left"/>
      <w:pPr>
        <w:ind w:left="720" w:hanging="360"/>
      </w:pPr>
    </w:lvl>
    <w:lvl w:ilvl="1" w:tplc="651C6DE4">
      <w:start w:val="1"/>
      <w:numFmt w:val="lowerLetter"/>
      <w:lvlText w:val="%2."/>
      <w:lvlJc w:val="left"/>
      <w:pPr>
        <w:ind w:left="1440" w:hanging="360"/>
      </w:pPr>
    </w:lvl>
    <w:lvl w:ilvl="2" w:tplc="5E0A43B8">
      <w:start w:val="1"/>
      <w:numFmt w:val="lowerRoman"/>
      <w:lvlText w:val="%3."/>
      <w:lvlJc w:val="right"/>
      <w:pPr>
        <w:ind w:left="2160" w:hanging="180"/>
      </w:pPr>
    </w:lvl>
    <w:lvl w:ilvl="3" w:tplc="7F6CF8E6">
      <w:start w:val="1"/>
      <w:numFmt w:val="decimal"/>
      <w:lvlText w:val="%4."/>
      <w:lvlJc w:val="left"/>
      <w:pPr>
        <w:ind w:left="2880" w:hanging="360"/>
      </w:pPr>
    </w:lvl>
    <w:lvl w:ilvl="4" w:tplc="2AAED42A">
      <w:start w:val="1"/>
      <w:numFmt w:val="lowerLetter"/>
      <w:lvlText w:val="%5."/>
      <w:lvlJc w:val="left"/>
      <w:pPr>
        <w:ind w:left="3600" w:hanging="360"/>
      </w:pPr>
    </w:lvl>
    <w:lvl w:ilvl="5" w:tplc="F8B2766C">
      <w:start w:val="1"/>
      <w:numFmt w:val="lowerRoman"/>
      <w:lvlText w:val="%6."/>
      <w:lvlJc w:val="right"/>
      <w:pPr>
        <w:ind w:left="4320" w:hanging="180"/>
      </w:pPr>
    </w:lvl>
    <w:lvl w:ilvl="6" w:tplc="96BE74B2">
      <w:start w:val="1"/>
      <w:numFmt w:val="decimal"/>
      <w:lvlText w:val="%7."/>
      <w:lvlJc w:val="left"/>
      <w:pPr>
        <w:ind w:left="5040" w:hanging="360"/>
      </w:pPr>
    </w:lvl>
    <w:lvl w:ilvl="7" w:tplc="558AE1D2">
      <w:start w:val="1"/>
      <w:numFmt w:val="lowerLetter"/>
      <w:lvlText w:val="%8."/>
      <w:lvlJc w:val="left"/>
      <w:pPr>
        <w:ind w:left="5760" w:hanging="360"/>
      </w:pPr>
    </w:lvl>
    <w:lvl w:ilvl="8" w:tplc="CBF8774A">
      <w:start w:val="1"/>
      <w:numFmt w:val="lowerRoman"/>
      <w:lvlText w:val="%9."/>
      <w:lvlJc w:val="right"/>
      <w:pPr>
        <w:ind w:left="6480" w:hanging="180"/>
      </w:pPr>
    </w:lvl>
  </w:abstractNum>
  <w:abstractNum w:abstractNumId="34" w15:restartNumberingAfterBreak="0">
    <w:nsid w:val="62FFF563"/>
    <w:multiLevelType w:val="hybridMultilevel"/>
    <w:tmpl w:val="FFFFFFFF"/>
    <w:lvl w:ilvl="0" w:tplc="F7E25F1C">
      <w:start w:val="1"/>
      <w:numFmt w:val="decimal"/>
      <w:lvlText w:val="%1)"/>
      <w:lvlJc w:val="left"/>
      <w:pPr>
        <w:ind w:left="720" w:hanging="360"/>
      </w:pPr>
    </w:lvl>
    <w:lvl w:ilvl="1" w:tplc="25302D12">
      <w:start w:val="1"/>
      <w:numFmt w:val="lowerLetter"/>
      <w:lvlText w:val="%2."/>
      <w:lvlJc w:val="left"/>
      <w:pPr>
        <w:ind w:left="1440" w:hanging="360"/>
      </w:pPr>
    </w:lvl>
    <w:lvl w:ilvl="2" w:tplc="60F047EE">
      <w:start w:val="1"/>
      <w:numFmt w:val="lowerRoman"/>
      <w:lvlText w:val="%3."/>
      <w:lvlJc w:val="right"/>
      <w:pPr>
        <w:ind w:left="2160" w:hanging="180"/>
      </w:pPr>
    </w:lvl>
    <w:lvl w:ilvl="3" w:tplc="081EA382">
      <w:start w:val="1"/>
      <w:numFmt w:val="decimal"/>
      <w:lvlText w:val="%4."/>
      <w:lvlJc w:val="left"/>
      <w:pPr>
        <w:ind w:left="2880" w:hanging="360"/>
      </w:pPr>
    </w:lvl>
    <w:lvl w:ilvl="4" w:tplc="6310CA5A">
      <w:start w:val="1"/>
      <w:numFmt w:val="lowerLetter"/>
      <w:lvlText w:val="%5."/>
      <w:lvlJc w:val="left"/>
      <w:pPr>
        <w:ind w:left="3600" w:hanging="360"/>
      </w:pPr>
    </w:lvl>
    <w:lvl w:ilvl="5" w:tplc="9974941A">
      <w:start w:val="1"/>
      <w:numFmt w:val="lowerRoman"/>
      <w:lvlText w:val="%6."/>
      <w:lvlJc w:val="right"/>
      <w:pPr>
        <w:ind w:left="4320" w:hanging="180"/>
      </w:pPr>
    </w:lvl>
    <w:lvl w:ilvl="6" w:tplc="4AD41FDE">
      <w:start w:val="1"/>
      <w:numFmt w:val="decimal"/>
      <w:lvlText w:val="%7."/>
      <w:lvlJc w:val="left"/>
      <w:pPr>
        <w:ind w:left="5040" w:hanging="360"/>
      </w:pPr>
    </w:lvl>
    <w:lvl w:ilvl="7" w:tplc="09F8E7E0">
      <w:start w:val="1"/>
      <w:numFmt w:val="lowerLetter"/>
      <w:lvlText w:val="%8."/>
      <w:lvlJc w:val="left"/>
      <w:pPr>
        <w:ind w:left="5760" w:hanging="360"/>
      </w:pPr>
    </w:lvl>
    <w:lvl w:ilvl="8" w:tplc="1666ACB8">
      <w:start w:val="1"/>
      <w:numFmt w:val="lowerRoman"/>
      <w:lvlText w:val="%9."/>
      <w:lvlJc w:val="right"/>
      <w:pPr>
        <w:ind w:left="6480" w:hanging="180"/>
      </w:pPr>
    </w:lvl>
  </w:abstractNum>
  <w:abstractNum w:abstractNumId="35" w15:restartNumberingAfterBreak="0">
    <w:nsid w:val="6532A695"/>
    <w:multiLevelType w:val="hybridMultilevel"/>
    <w:tmpl w:val="FFFFFFFF"/>
    <w:lvl w:ilvl="0" w:tplc="C6147018">
      <w:start w:val="1"/>
      <w:numFmt w:val="lowerLetter"/>
      <w:lvlText w:val="%1)"/>
      <w:lvlJc w:val="left"/>
      <w:pPr>
        <w:ind w:left="720" w:hanging="360"/>
      </w:pPr>
    </w:lvl>
    <w:lvl w:ilvl="1" w:tplc="C65421BA">
      <w:start w:val="1"/>
      <w:numFmt w:val="lowerLetter"/>
      <w:lvlText w:val="%2."/>
      <w:lvlJc w:val="left"/>
      <w:pPr>
        <w:ind w:left="1440" w:hanging="360"/>
      </w:pPr>
    </w:lvl>
    <w:lvl w:ilvl="2" w:tplc="4CD61CDC">
      <w:start w:val="1"/>
      <w:numFmt w:val="lowerRoman"/>
      <w:lvlText w:val="%3."/>
      <w:lvlJc w:val="right"/>
      <w:pPr>
        <w:ind w:left="2160" w:hanging="180"/>
      </w:pPr>
    </w:lvl>
    <w:lvl w:ilvl="3" w:tplc="83D63D76">
      <w:start w:val="1"/>
      <w:numFmt w:val="decimal"/>
      <w:lvlText w:val="%4."/>
      <w:lvlJc w:val="left"/>
      <w:pPr>
        <w:ind w:left="2880" w:hanging="360"/>
      </w:pPr>
    </w:lvl>
    <w:lvl w:ilvl="4" w:tplc="576A04A6">
      <w:start w:val="1"/>
      <w:numFmt w:val="lowerLetter"/>
      <w:lvlText w:val="%5."/>
      <w:lvlJc w:val="left"/>
      <w:pPr>
        <w:ind w:left="3600" w:hanging="360"/>
      </w:pPr>
    </w:lvl>
    <w:lvl w:ilvl="5" w:tplc="AD8692E4">
      <w:start w:val="1"/>
      <w:numFmt w:val="lowerRoman"/>
      <w:lvlText w:val="%6."/>
      <w:lvlJc w:val="right"/>
      <w:pPr>
        <w:ind w:left="4320" w:hanging="180"/>
      </w:pPr>
    </w:lvl>
    <w:lvl w:ilvl="6" w:tplc="CBECC900">
      <w:start w:val="1"/>
      <w:numFmt w:val="decimal"/>
      <w:lvlText w:val="%7."/>
      <w:lvlJc w:val="left"/>
      <w:pPr>
        <w:ind w:left="5040" w:hanging="360"/>
      </w:pPr>
    </w:lvl>
    <w:lvl w:ilvl="7" w:tplc="B5AC17D4">
      <w:start w:val="1"/>
      <w:numFmt w:val="lowerLetter"/>
      <w:lvlText w:val="%8."/>
      <w:lvlJc w:val="left"/>
      <w:pPr>
        <w:ind w:left="5760" w:hanging="360"/>
      </w:pPr>
    </w:lvl>
    <w:lvl w:ilvl="8" w:tplc="A7FC1B80">
      <w:start w:val="1"/>
      <w:numFmt w:val="lowerRoman"/>
      <w:lvlText w:val="%9."/>
      <w:lvlJc w:val="right"/>
      <w:pPr>
        <w:ind w:left="6480" w:hanging="180"/>
      </w:pPr>
    </w:lvl>
  </w:abstractNum>
  <w:abstractNum w:abstractNumId="36" w15:restartNumberingAfterBreak="0">
    <w:nsid w:val="6759743D"/>
    <w:multiLevelType w:val="hybridMultilevel"/>
    <w:tmpl w:val="FFFFFFFF"/>
    <w:lvl w:ilvl="0" w:tplc="2F6EE3F6">
      <w:start w:val="1"/>
      <w:numFmt w:val="bullet"/>
      <w:lvlText w:val=""/>
      <w:lvlJc w:val="left"/>
      <w:pPr>
        <w:ind w:left="720" w:hanging="360"/>
      </w:pPr>
      <w:rPr>
        <w:rFonts w:ascii="Symbol" w:hAnsi="Symbol" w:hint="default"/>
      </w:rPr>
    </w:lvl>
    <w:lvl w:ilvl="1" w:tplc="05000A8E">
      <w:start w:val="1"/>
      <w:numFmt w:val="bullet"/>
      <w:lvlText w:val="o"/>
      <w:lvlJc w:val="left"/>
      <w:pPr>
        <w:ind w:left="1440" w:hanging="360"/>
      </w:pPr>
      <w:rPr>
        <w:rFonts w:ascii="Courier New" w:hAnsi="Courier New" w:hint="default"/>
      </w:rPr>
    </w:lvl>
    <w:lvl w:ilvl="2" w:tplc="2B36104A">
      <w:start w:val="1"/>
      <w:numFmt w:val="bullet"/>
      <w:lvlText w:val=""/>
      <w:lvlJc w:val="left"/>
      <w:pPr>
        <w:ind w:left="2160" w:hanging="360"/>
      </w:pPr>
      <w:rPr>
        <w:rFonts w:ascii="Wingdings" w:hAnsi="Wingdings" w:hint="default"/>
      </w:rPr>
    </w:lvl>
    <w:lvl w:ilvl="3" w:tplc="517C8428">
      <w:start w:val="1"/>
      <w:numFmt w:val="bullet"/>
      <w:lvlText w:val=""/>
      <w:lvlJc w:val="left"/>
      <w:pPr>
        <w:ind w:left="2880" w:hanging="360"/>
      </w:pPr>
      <w:rPr>
        <w:rFonts w:ascii="Symbol" w:hAnsi="Symbol" w:hint="default"/>
      </w:rPr>
    </w:lvl>
    <w:lvl w:ilvl="4" w:tplc="5AA6F5CC">
      <w:start w:val="1"/>
      <w:numFmt w:val="bullet"/>
      <w:lvlText w:val="o"/>
      <w:lvlJc w:val="left"/>
      <w:pPr>
        <w:ind w:left="3600" w:hanging="360"/>
      </w:pPr>
      <w:rPr>
        <w:rFonts w:ascii="Courier New" w:hAnsi="Courier New" w:hint="default"/>
      </w:rPr>
    </w:lvl>
    <w:lvl w:ilvl="5" w:tplc="38FCACFC">
      <w:start w:val="1"/>
      <w:numFmt w:val="bullet"/>
      <w:lvlText w:val=""/>
      <w:lvlJc w:val="left"/>
      <w:pPr>
        <w:ind w:left="4320" w:hanging="360"/>
      </w:pPr>
      <w:rPr>
        <w:rFonts w:ascii="Wingdings" w:hAnsi="Wingdings" w:hint="default"/>
      </w:rPr>
    </w:lvl>
    <w:lvl w:ilvl="6" w:tplc="C1DC9A96">
      <w:start w:val="1"/>
      <w:numFmt w:val="bullet"/>
      <w:lvlText w:val=""/>
      <w:lvlJc w:val="left"/>
      <w:pPr>
        <w:ind w:left="5040" w:hanging="360"/>
      </w:pPr>
      <w:rPr>
        <w:rFonts w:ascii="Symbol" w:hAnsi="Symbol" w:hint="default"/>
      </w:rPr>
    </w:lvl>
    <w:lvl w:ilvl="7" w:tplc="F806B338">
      <w:start w:val="1"/>
      <w:numFmt w:val="bullet"/>
      <w:lvlText w:val="o"/>
      <w:lvlJc w:val="left"/>
      <w:pPr>
        <w:ind w:left="5760" w:hanging="360"/>
      </w:pPr>
      <w:rPr>
        <w:rFonts w:ascii="Courier New" w:hAnsi="Courier New" w:hint="default"/>
      </w:rPr>
    </w:lvl>
    <w:lvl w:ilvl="8" w:tplc="F7A08104">
      <w:start w:val="1"/>
      <w:numFmt w:val="bullet"/>
      <w:lvlText w:val=""/>
      <w:lvlJc w:val="left"/>
      <w:pPr>
        <w:ind w:left="6480" w:hanging="360"/>
      </w:pPr>
      <w:rPr>
        <w:rFonts w:ascii="Wingdings" w:hAnsi="Wingdings" w:hint="default"/>
      </w:rPr>
    </w:lvl>
  </w:abstractNum>
  <w:abstractNum w:abstractNumId="37" w15:restartNumberingAfterBreak="0">
    <w:nsid w:val="6FF8098B"/>
    <w:multiLevelType w:val="hybridMultilevel"/>
    <w:tmpl w:val="FFFFFFFF"/>
    <w:lvl w:ilvl="0" w:tplc="653E9018">
      <w:start w:val="1"/>
      <w:numFmt w:val="lowerLetter"/>
      <w:lvlText w:val="%1)"/>
      <w:lvlJc w:val="left"/>
      <w:pPr>
        <w:ind w:left="720" w:hanging="360"/>
      </w:pPr>
    </w:lvl>
    <w:lvl w:ilvl="1" w:tplc="65FCF966">
      <w:start w:val="1"/>
      <w:numFmt w:val="lowerLetter"/>
      <w:lvlText w:val="%2."/>
      <w:lvlJc w:val="left"/>
      <w:pPr>
        <w:ind w:left="1440" w:hanging="360"/>
      </w:pPr>
    </w:lvl>
    <w:lvl w:ilvl="2" w:tplc="4A74D198">
      <w:start w:val="1"/>
      <w:numFmt w:val="lowerRoman"/>
      <w:lvlText w:val="%3."/>
      <w:lvlJc w:val="right"/>
      <w:pPr>
        <w:ind w:left="2160" w:hanging="180"/>
      </w:pPr>
    </w:lvl>
    <w:lvl w:ilvl="3" w:tplc="57F49E92">
      <w:start w:val="1"/>
      <w:numFmt w:val="decimal"/>
      <w:lvlText w:val="%4."/>
      <w:lvlJc w:val="left"/>
      <w:pPr>
        <w:ind w:left="2880" w:hanging="360"/>
      </w:pPr>
    </w:lvl>
    <w:lvl w:ilvl="4" w:tplc="C81A162C">
      <w:start w:val="1"/>
      <w:numFmt w:val="lowerLetter"/>
      <w:lvlText w:val="%5."/>
      <w:lvlJc w:val="left"/>
      <w:pPr>
        <w:ind w:left="3600" w:hanging="360"/>
      </w:pPr>
    </w:lvl>
    <w:lvl w:ilvl="5" w:tplc="DBBC6EC6">
      <w:start w:val="1"/>
      <w:numFmt w:val="lowerRoman"/>
      <w:lvlText w:val="%6."/>
      <w:lvlJc w:val="right"/>
      <w:pPr>
        <w:ind w:left="4320" w:hanging="180"/>
      </w:pPr>
    </w:lvl>
    <w:lvl w:ilvl="6" w:tplc="117AE8A2">
      <w:start w:val="1"/>
      <w:numFmt w:val="decimal"/>
      <w:lvlText w:val="%7."/>
      <w:lvlJc w:val="left"/>
      <w:pPr>
        <w:ind w:left="5040" w:hanging="360"/>
      </w:pPr>
    </w:lvl>
    <w:lvl w:ilvl="7" w:tplc="4A9CB6BE">
      <w:start w:val="1"/>
      <w:numFmt w:val="lowerLetter"/>
      <w:lvlText w:val="%8."/>
      <w:lvlJc w:val="left"/>
      <w:pPr>
        <w:ind w:left="5760" w:hanging="360"/>
      </w:pPr>
    </w:lvl>
    <w:lvl w:ilvl="8" w:tplc="37DA0BA4">
      <w:start w:val="1"/>
      <w:numFmt w:val="lowerRoman"/>
      <w:lvlText w:val="%9."/>
      <w:lvlJc w:val="right"/>
      <w:pPr>
        <w:ind w:left="6480" w:hanging="180"/>
      </w:pPr>
    </w:lvl>
  </w:abstractNum>
  <w:abstractNum w:abstractNumId="38" w15:restartNumberingAfterBreak="0">
    <w:nsid w:val="70746F58"/>
    <w:multiLevelType w:val="hybridMultilevel"/>
    <w:tmpl w:val="FFFFFFFF"/>
    <w:lvl w:ilvl="0" w:tplc="899240C8">
      <w:start w:val="1"/>
      <w:numFmt w:val="upperLetter"/>
      <w:lvlText w:val="%1."/>
      <w:lvlJc w:val="left"/>
      <w:pPr>
        <w:ind w:left="720" w:hanging="360"/>
      </w:pPr>
    </w:lvl>
    <w:lvl w:ilvl="1" w:tplc="B19AFDA4">
      <w:start w:val="1"/>
      <w:numFmt w:val="lowerLetter"/>
      <w:lvlText w:val="%2."/>
      <w:lvlJc w:val="left"/>
      <w:pPr>
        <w:ind w:left="1440" w:hanging="360"/>
      </w:pPr>
    </w:lvl>
    <w:lvl w:ilvl="2" w:tplc="3DD6BAA2">
      <w:start w:val="1"/>
      <w:numFmt w:val="lowerRoman"/>
      <w:lvlText w:val="%3."/>
      <w:lvlJc w:val="right"/>
      <w:pPr>
        <w:ind w:left="2160" w:hanging="180"/>
      </w:pPr>
    </w:lvl>
    <w:lvl w:ilvl="3" w:tplc="7A4C45A4">
      <w:start w:val="1"/>
      <w:numFmt w:val="decimal"/>
      <w:lvlText w:val="%4."/>
      <w:lvlJc w:val="left"/>
      <w:pPr>
        <w:ind w:left="2880" w:hanging="360"/>
      </w:pPr>
    </w:lvl>
    <w:lvl w:ilvl="4" w:tplc="2A66F20C">
      <w:start w:val="1"/>
      <w:numFmt w:val="lowerLetter"/>
      <w:lvlText w:val="%5."/>
      <w:lvlJc w:val="left"/>
      <w:pPr>
        <w:ind w:left="3600" w:hanging="360"/>
      </w:pPr>
    </w:lvl>
    <w:lvl w:ilvl="5" w:tplc="78FCC546">
      <w:start w:val="1"/>
      <w:numFmt w:val="lowerRoman"/>
      <w:lvlText w:val="%6."/>
      <w:lvlJc w:val="right"/>
      <w:pPr>
        <w:ind w:left="4320" w:hanging="180"/>
      </w:pPr>
    </w:lvl>
    <w:lvl w:ilvl="6" w:tplc="98DCCCB8">
      <w:start w:val="1"/>
      <w:numFmt w:val="decimal"/>
      <w:lvlText w:val="%7."/>
      <w:lvlJc w:val="left"/>
      <w:pPr>
        <w:ind w:left="5040" w:hanging="360"/>
      </w:pPr>
    </w:lvl>
    <w:lvl w:ilvl="7" w:tplc="5AA4A28E">
      <w:start w:val="1"/>
      <w:numFmt w:val="lowerLetter"/>
      <w:lvlText w:val="%8."/>
      <w:lvlJc w:val="left"/>
      <w:pPr>
        <w:ind w:left="5760" w:hanging="360"/>
      </w:pPr>
    </w:lvl>
    <w:lvl w:ilvl="8" w:tplc="A3EE5862">
      <w:start w:val="1"/>
      <w:numFmt w:val="lowerRoman"/>
      <w:lvlText w:val="%9."/>
      <w:lvlJc w:val="right"/>
      <w:pPr>
        <w:ind w:left="6480" w:hanging="180"/>
      </w:pPr>
    </w:lvl>
  </w:abstractNum>
  <w:abstractNum w:abstractNumId="39" w15:restartNumberingAfterBreak="0">
    <w:nsid w:val="70DB3BBC"/>
    <w:multiLevelType w:val="hybridMultilevel"/>
    <w:tmpl w:val="FFFFFFFF"/>
    <w:lvl w:ilvl="0" w:tplc="4470E40C">
      <w:start w:val="1"/>
      <w:numFmt w:val="upperLetter"/>
      <w:lvlText w:val="%1)"/>
      <w:lvlJc w:val="left"/>
      <w:pPr>
        <w:ind w:left="720" w:hanging="360"/>
      </w:pPr>
    </w:lvl>
    <w:lvl w:ilvl="1" w:tplc="27C2C0F2">
      <w:start w:val="1"/>
      <w:numFmt w:val="lowerLetter"/>
      <w:lvlText w:val="%2."/>
      <w:lvlJc w:val="left"/>
      <w:pPr>
        <w:ind w:left="1440" w:hanging="360"/>
      </w:pPr>
    </w:lvl>
    <w:lvl w:ilvl="2" w:tplc="803E3A44">
      <w:start w:val="1"/>
      <w:numFmt w:val="lowerRoman"/>
      <w:lvlText w:val="%3."/>
      <w:lvlJc w:val="right"/>
      <w:pPr>
        <w:ind w:left="2160" w:hanging="180"/>
      </w:pPr>
    </w:lvl>
    <w:lvl w:ilvl="3" w:tplc="D6562CE8">
      <w:start w:val="1"/>
      <w:numFmt w:val="decimal"/>
      <w:lvlText w:val="%4."/>
      <w:lvlJc w:val="left"/>
      <w:pPr>
        <w:ind w:left="2880" w:hanging="360"/>
      </w:pPr>
    </w:lvl>
    <w:lvl w:ilvl="4" w:tplc="2BDC1E4C">
      <w:start w:val="1"/>
      <w:numFmt w:val="lowerLetter"/>
      <w:lvlText w:val="%5."/>
      <w:lvlJc w:val="left"/>
      <w:pPr>
        <w:ind w:left="3600" w:hanging="360"/>
      </w:pPr>
    </w:lvl>
    <w:lvl w:ilvl="5" w:tplc="AD7A9EB0">
      <w:start w:val="1"/>
      <w:numFmt w:val="lowerRoman"/>
      <w:lvlText w:val="%6."/>
      <w:lvlJc w:val="right"/>
      <w:pPr>
        <w:ind w:left="4320" w:hanging="180"/>
      </w:pPr>
    </w:lvl>
    <w:lvl w:ilvl="6" w:tplc="52A86770">
      <w:start w:val="1"/>
      <w:numFmt w:val="decimal"/>
      <w:lvlText w:val="%7."/>
      <w:lvlJc w:val="left"/>
      <w:pPr>
        <w:ind w:left="5040" w:hanging="360"/>
      </w:pPr>
    </w:lvl>
    <w:lvl w:ilvl="7" w:tplc="B1FCA75C">
      <w:start w:val="1"/>
      <w:numFmt w:val="lowerLetter"/>
      <w:lvlText w:val="%8."/>
      <w:lvlJc w:val="left"/>
      <w:pPr>
        <w:ind w:left="5760" w:hanging="360"/>
      </w:pPr>
    </w:lvl>
    <w:lvl w:ilvl="8" w:tplc="F8580F26">
      <w:start w:val="1"/>
      <w:numFmt w:val="lowerRoman"/>
      <w:lvlText w:val="%9."/>
      <w:lvlJc w:val="right"/>
      <w:pPr>
        <w:ind w:left="6480" w:hanging="180"/>
      </w:pPr>
    </w:lvl>
  </w:abstractNum>
  <w:abstractNum w:abstractNumId="40"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1"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3"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789400159">
    <w:abstractNumId w:val="13"/>
  </w:num>
  <w:num w:numId="2" w16cid:durableId="1472745581">
    <w:abstractNumId w:val="43"/>
  </w:num>
  <w:num w:numId="3" w16cid:durableId="764426815">
    <w:abstractNumId w:val="25"/>
  </w:num>
  <w:num w:numId="4" w16cid:durableId="1145393997">
    <w:abstractNumId w:val="32"/>
  </w:num>
  <w:num w:numId="5" w16cid:durableId="2088115383">
    <w:abstractNumId w:val="17"/>
  </w:num>
  <w:num w:numId="6" w16cid:durableId="1321886815">
    <w:abstractNumId w:val="28"/>
  </w:num>
  <w:num w:numId="7" w16cid:durableId="1246113850">
    <w:abstractNumId w:val="23"/>
  </w:num>
  <w:num w:numId="8" w16cid:durableId="1278609896">
    <w:abstractNumId w:val="29"/>
  </w:num>
  <w:num w:numId="9" w16cid:durableId="817379632">
    <w:abstractNumId w:val="41"/>
  </w:num>
  <w:num w:numId="10" w16cid:durableId="510029037">
    <w:abstractNumId w:val="18"/>
  </w:num>
  <w:num w:numId="11" w16cid:durableId="157118932">
    <w:abstractNumId w:val="21"/>
  </w:num>
  <w:num w:numId="12" w16cid:durableId="862019229">
    <w:abstractNumId w:val="6"/>
  </w:num>
  <w:num w:numId="13" w16cid:durableId="36005421">
    <w:abstractNumId w:val="5"/>
  </w:num>
  <w:num w:numId="14" w16cid:durableId="561403727">
    <w:abstractNumId w:val="16"/>
  </w:num>
  <w:num w:numId="15" w16cid:durableId="951353089">
    <w:abstractNumId w:val="40"/>
  </w:num>
  <w:num w:numId="16" w16cid:durableId="263344676">
    <w:abstractNumId w:val="42"/>
  </w:num>
  <w:num w:numId="17" w16cid:durableId="81492624">
    <w:abstractNumId w:val="31"/>
  </w:num>
  <w:num w:numId="18" w16cid:durableId="1281955977">
    <w:abstractNumId w:val="31"/>
  </w:num>
  <w:num w:numId="19" w16cid:durableId="2125492621">
    <w:abstractNumId w:val="33"/>
  </w:num>
  <w:num w:numId="20" w16cid:durableId="1686470006">
    <w:abstractNumId w:val="1"/>
  </w:num>
  <w:num w:numId="21" w16cid:durableId="404882207">
    <w:abstractNumId w:val="14"/>
  </w:num>
  <w:num w:numId="22" w16cid:durableId="1285575063">
    <w:abstractNumId w:val="30"/>
  </w:num>
  <w:num w:numId="23" w16cid:durableId="1407604928">
    <w:abstractNumId w:val="24"/>
  </w:num>
  <w:num w:numId="24" w16cid:durableId="1287813692">
    <w:abstractNumId w:val="11"/>
  </w:num>
  <w:num w:numId="25" w16cid:durableId="1728796019">
    <w:abstractNumId w:val="22"/>
  </w:num>
  <w:num w:numId="26" w16cid:durableId="2068144034">
    <w:abstractNumId w:val="3"/>
  </w:num>
  <w:num w:numId="27" w16cid:durableId="1754745048">
    <w:abstractNumId w:val="38"/>
  </w:num>
  <w:num w:numId="28" w16cid:durableId="1280142435">
    <w:abstractNumId w:val="15"/>
  </w:num>
  <w:num w:numId="29" w16cid:durableId="676734055">
    <w:abstractNumId w:val="2"/>
  </w:num>
  <w:num w:numId="30" w16cid:durableId="597522235">
    <w:abstractNumId w:val="26"/>
  </w:num>
  <w:num w:numId="31" w16cid:durableId="100803856">
    <w:abstractNumId w:val="35"/>
  </w:num>
  <w:num w:numId="32" w16cid:durableId="413167768">
    <w:abstractNumId w:val="19"/>
  </w:num>
  <w:num w:numId="33" w16cid:durableId="892543898">
    <w:abstractNumId w:val="27"/>
  </w:num>
  <w:num w:numId="34" w16cid:durableId="797799601">
    <w:abstractNumId w:val="12"/>
  </w:num>
  <w:num w:numId="35" w16cid:durableId="588585860">
    <w:abstractNumId w:val="34"/>
  </w:num>
  <w:num w:numId="36" w16cid:durableId="111631537">
    <w:abstractNumId w:val="7"/>
  </w:num>
  <w:num w:numId="37" w16cid:durableId="929972455">
    <w:abstractNumId w:val="0"/>
  </w:num>
  <w:num w:numId="38" w16cid:durableId="515659297">
    <w:abstractNumId w:val="37"/>
  </w:num>
  <w:num w:numId="39" w16cid:durableId="1721859927">
    <w:abstractNumId w:val="39"/>
  </w:num>
  <w:num w:numId="40" w16cid:durableId="2052918071">
    <w:abstractNumId w:val="8"/>
  </w:num>
  <w:num w:numId="41" w16cid:durableId="1866288511">
    <w:abstractNumId w:val="9"/>
  </w:num>
  <w:num w:numId="42" w16cid:durableId="1048140345">
    <w:abstractNumId w:val="36"/>
  </w:num>
  <w:num w:numId="43" w16cid:durableId="1547834736">
    <w:abstractNumId w:val="4"/>
  </w:num>
  <w:num w:numId="44" w16cid:durableId="1370690497">
    <w:abstractNumId w:val="10"/>
  </w:num>
  <w:num w:numId="45" w16cid:durableId="749892218">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3B7"/>
    <w:rsid w:val="000015EB"/>
    <w:rsid w:val="00001F67"/>
    <w:rsid w:val="00002217"/>
    <w:rsid w:val="00002D82"/>
    <w:rsid w:val="0000465C"/>
    <w:rsid w:val="0000491E"/>
    <w:rsid w:val="0000573E"/>
    <w:rsid w:val="00005D96"/>
    <w:rsid w:val="00006BE6"/>
    <w:rsid w:val="00006CB8"/>
    <w:rsid w:val="00006FF7"/>
    <w:rsid w:val="00007354"/>
    <w:rsid w:val="00007473"/>
    <w:rsid w:val="000074BD"/>
    <w:rsid w:val="0001053D"/>
    <w:rsid w:val="0001088C"/>
    <w:rsid w:val="000112A0"/>
    <w:rsid w:val="000118D3"/>
    <w:rsid w:val="00011EA1"/>
    <w:rsid w:val="00012106"/>
    <w:rsid w:val="00012A4B"/>
    <w:rsid w:val="00012A5E"/>
    <w:rsid w:val="00014653"/>
    <w:rsid w:val="000149A2"/>
    <w:rsid w:val="00015455"/>
    <w:rsid w:val="00015939"/>
    <w:rsid w:val="00015D3E"/>
    <w:rsid w:val="00016048"/>
    <w:rsid w:val="000162A3"/>
    <w:rsid w:val="00016C6D"/>
    <w:rsid w:val="00016E17"/>
    <w:rsid w:val="00020402"/>
    <w:rsid w:val="00020B04"/>
    <w:rsid w:val="00020E50"/>
    <w:rsid w:val="00021E73"/>
    <w:rsid w:val="00022C63"/>
    <w:rsid w:val="00023AE5"/>
    <w:rsid w:val="00023C38"/>
    <w:rsid w:val="0002547B"/>
    <w:rsid w:val="00025945"/>
    <w:rsid w:val="0002644D"/>
    <w:rsid w:val="00030E62"/>
    <w:rsid w:val="00030F31"/>
    <w:rsid w:val="000315C3"/>
    <w:rsid w:val="00031CA9"/>
    <w:rsid w:val="0003243E"/>
    <w:rsid w:val="000325D2"/>
    <w:rsid w:val="0003370E"/>
    <w:rsid w:val="00033A1A"/>
    <w:rsid w:val="000346D2"/>
    <w:rsid w:val="00034F0B"/>
    <w:rsid w:val="00035252"/>
    <w:rsid w:val="000356D9"/>
    <w:rsid w:val="000357AC"/>
    <w:rsid w:val="00035964"/>
    <w:rsid w:val="00035CE2"/>
    <w:rsid w:val="000366AE"/>
    <w:rsid w:val="000369F3"/>
    <w:rsid w:val="00036A39"/>
    <w:rsid w:val="000375D8"/>
    <w:rsid w:val="00037F06"/>
    <w:rsid w:val="000413CF"/>
    <w:rsid w:val="00042317"/>
    <w:rsid w:val="0004295A"/>
    <w:rsid w:val="000436CB"/>
    <w:rsid w:val="00043AC3"/>
    <w:rsid w:val="00043F90"/>
    <w:rsid w:val="00044E65"/>
    <w:rsid w:val="000451FC"/>
    <w:rsid w:val="00045462"/>
    <w:rsid w:val="00045A4A"/>
    <w:rsid w:val="000467A0"/>
    <w:rsid w:val="00046AD2"/>
    <w:rsid w:val="00046CA8"/>
    <w:rsid w:val="00047EF8"/>
    <w:rsid w:val="00050DCD"/>
    <w:rsid w:val="00052AD5"/>
    <w:rsid w:val="00053C43"/>
    <w:rsid w:val="000547F5"/>
    <w:rsid w:val="00054996"/>
    <w:rsid w:val="000551FC"/>
    <w:rsid w:val="000555D7"/>
    <w:rsid w:val="000558ED"/>
    <w:rsid w:val="00055ABC"/>
    <w:rsid w:val="00056126"/>
    <w:rsid w:val="000563CE"/>
    <w:rsid w:val="0005735E"/>
    <w:rsid w:val="00057399"/>
    <w:rsid w:val="00057B5E"/>
    <w:rsid w:val="00060D67"/>
    <w:rsid w:val="00061415"/>
    <w:rsid w:val="000614B4"/>
    <w:rsid w:val="00062A5C"/>
    <w:rsid w:val="00063F64"/>
    <w:rsid w:val="00064C01"/>
    <w:rsid w:val="000652CD"/>
    <w:rsid w:val="0006725A"/>
    <w:rsid w:val="00067522"/>
    <w:rsid w:val="0006797F"/>
    <w:rsid w:val="00067AA7"/>
    <w:rsid w:val="00070547"/>
    <w:rsid w:val="00071638"/>
    <w:rsid w:val="00071938"/>
    <w:rsid w:val="00071D70"/>
    <w:rsid w:val="00071E2D"/>
    <w:rsid w:val="000729E0"/>
    <w:rsid w:val="00072F66"/>
    <w:rsid w:val="00073572"/>
    <w:rsid w:val="000736AB"/>
    <w:rsid w:val="000736C7"/>
    <w:rsid w:val="00073870"/>
    <w:rsid w:val="00073A79"/>
    <w:rsid w:val="00074127"/>
    <w:rsid w:val="0007634C"/>
    <w:rsid w:val="00076570"/>
    <w:rsid w:val="00076A96"/>
    <w:rsid w:val="000777FD"/>
    <w:rsid w:val="00077AB8"/>
    <w:rsid w:val="00080467"/>
    <w:rsid w:val="0008109B"/>
    <w:rsid w:val="000810D3"/>
    <w:rsid w:val="000819FF"/>
    <w:rsid w:val="00082CF3"/>
    <w:rsid w:val="00082F2B"/>
    <w:rsid w:val="00083254"/>
    <w:rsid w:val="0008390F"/>
    <w:rsid w:val="000841B4"/>
    <w:rsid w:val="00084C1D"/>
    <w:rsid w:val="00085A52"/>
    <w:rsid w:val="00085F8E"/>
    <w:rsid w:val="000865D4"/>
    <w:rsid w:val="00086664"/>
    <w:rsid w:val="00086691"/>
    <w:rsid w:val="00086F3F"/>
    <w:rsid w:val="00086F4F"/>
    <w:rsid w:val="00087A6E"/>
    <w:rsid w:val="00090794"/>
    <w:rsid w:val="0009101E"/>
    <w:rsid w:val="00092691"/>
    <w:rsid w:val="00093205"/>
    <w:rsid w:val="000937C4"/>
    <w:rsid w:val="000947FA"/>
    <w:rsid w:val="00096010"/>
    <w:rsid w:val="00096206"/>
    <w:rsid w:val="0009741D"/>
    <w:rsid w:val="000A04C0"/>
    <w:rsid w:val="000A0550"/>
    <w:rsid w:val="000A11DB"/>
    <w:rsid w:val="000A1A4A"/>
    <w:rsid w:val="000A2227"/>
    <w:rsid w:val="000A2ED6"/>
    <w:rsid w:val="000A3C64"/>
    <w:rsid w:val="000A51F1"/>
    <w:rsid w:val="000A5378"/>
    <w:rsid w:val="000A5B06"/>
    <w:rsid w:val="000A64BC"/>
    <w:rsid w:val="000A7F20"/>
    <w:rsid w:val="000B032D"/>
    <w:rsid w:val="000B0400"/>
    <w:rsid w:val="000B0735"/>
    <w:rsid w:val="000B115A"/>
    <w:rsid w:val="000B1477"/>
    <w:rsid w:val="000B15EC"/>
    <w:rsid w:val="000B23AA"/>
    <w:rsid w:val="000B36D6"/>
    <w:rsid w:val="000B4428"/>
    <w:rsid w:val="000B4876"/>
    <w:rsid w:val="000B4AD4"/>
    <w:rsid w:val="000B4BB8"/>
    <w:rsid w:val="000B4EF7"/>
    <w:rsid w:val="000B4FCC"/>
    <w:rsid w:val="000B5093"/>
    <w:rsid w:val="000B5196"/>
    <w:rsid w:val="000B5B24"/>
    <w:rsid w:val="000B5DDD"/>
    <w:rsid w:val="000B6374"/>
    <w:rsid w:val="000B6554"/>
    <w:rsid w:val="000B6A07"/>
    <w:rsid w:val="000B6A5F"/>
    <w:rsid w:val="000B74DD"/>
    <w:rsid w:val="000C00E8"/>
    <w:rsid w:val="000C1548"/>
    <w:rsid w:val="000C1A0E"/>
    <w:rsid w:val="000C1E38"/>
    <w:rsid w:val="000C2893"/>
    <w:rsid w:val="000C2C20"/>
    <w:rsid w:val="000C3001"/>
    <w:rsid w:val="000C393D"/>
    <w:rsid w:val="000C4199"/>
    <w:rsid w:val="000C41B8"/>
    <w:rsid w:val="000C49BB"/>
    <w:rsid w:val="000C53BE"/>
    <w:rsid w:val="000C54EC"/>
    <w:rsid w:val="000C5501"/>
    <w:rsid w:val="000C5AAB"/>
    <w:rsid w:val="000C5FE7"/>
    <w:rsid w:val="000C6018"/>
    <w:rsid w:val="000C620B"/>
    <w:rsid w:val="000D0019"/>
    <w:rsid w:val="000D0DA5"/>
    <w:rsid w:val="000D179C"/>
    <w:rsid w:val="000D29A1"/>
    <w:rsid w:val="000D3183"/>
    <w:rsid w:val="000D3CBD"/>
    <w:rsid w:val="000D3EC6"/>
    <w:rsid w:val="000D44FF"/>
    <w:rsid w:val="000D54CB"/>
    <w:rsid w:val="000D550C"/>
    <w:rsid w:val="000D5D95"/>
    <w:rsid w:val="000D6597"/>
    <w:rsid w:val="000D6B2D"/>
    <w:rsid w:val="000D709C"/>
    <w:rsid w:val="000D70AD"/>
    <w:rsid w:val="000D70BE"/>
    <w:rsid w:val="000D98D2"/>
    <w:rsid w:val="000E0E1F"/>
    <w:rsid w:val="000E1548"/>
    <w:rsid w:val="000E262C"/>
    <w:rsid w:val="000E2869"/>
    <w:rsid w:val="000E2D08"/>
    <w:rsid w:val="000E36D6"/>
    <w:rsid w:val="000E4C72"/>
    <w:rsid w:val="000E4D56"/>
    <w:rsid w:val="000E4DB9"/>
    <w:rsid w:val="000E554A"/>
    <w:rsid w:val="000E573D"/>
    <w:rsid w:val="000E60F3"/>
    <w:rsid w:val="000E666E"/>
    <w:rsid w:val="000E6B43"/>
    <w:rsid w:val="000E7300"/>
    <w:rsid w:val="000E77C5"/>
    <w:rsid w:val="000E7D10"/>
    <w:rsid w:val="000E7F0C"/>
    <w:rsid w:val="000F048B"/>
    <w:rsid w:val="000F088D"/>
    <w:rsid w:val="000F0D12"/>
    <w:rsid w:val="000F131E"/>
    <w:rsid w:val="000F13C0"/>
    <w:rsid w:val="000F1C9D"/>
    <w:rsid w:val="000F243F"/>
    <w:rsid w:val="000F33E3"/>
    <w:rsid w:val="000F516D"/>
    <w:rsid w:val="000F5212"/>
    <w:rsid w:val="000F57FB"/>
    <w:rsid w:val="000F5A6B"/>
    <w:rsid w:val="000F5B1A"/>
    <w:rsid w:val="000F61E5"/>
    <w:rsid w:val="000F68A0"/>
    <w:rsid w:val="000F6999"/>
    <w:rsid w:val="000F6CEE"/>
    <w:rsid w:val="0010016F"/>
    <w:rsid w:val="00100579"/>
    <w:rsid w:val="001005C0"/>
    <w:rsid w:val="00100962"/>
    <w:rsid w:val="00100A9A"/>
    <w:rsid w:val="00100D32"/>
    <w:rsid w:val="001022B7"/>
    <w:rsid w:val="00102EA2"/>
    <w:rsid w:val="00103CBB"/>
    <w:rsid w:val="0010465F"/>
    <w:rsid w:val="00104B63"/>
    <w:rsid w:val="001055A3"/>
    <w:rsid w:val="001061FB"/>
    <w:rsid w:val="0010627E"/>
    <w:rsid w:val="00107396"/>
    <w:rsid w:val="00107A59"/>
    <w:rsid w:val="0011012E"/>
    <w:rsid w:val="0011118B"/>
    <w:rsid w:val="00111332"/>
    <w:rsid w:val="001117EC"/>
    <w:rsid w:val="001119CE"/>
    <w:rsid w:val="001134B5"/>
    <w:rsid w:val="00113960"/>
    <w:rsid w:val="0011415E"/>
    <w:rsid w:val="00114D35"/>
    <w:rsid w:val="00115823"/>
    <w:rsid w:val="001168F4"/>
    <w:rsid w:val="0011739E"/>
    <w:rsid w:val="00117765"/>
    <w:rsid w:val="00117825"/>
    <w:rsid w:val="0012091A"/>
    <w:rsid w:val="00120EAA"/>
    <w:rsid w:val="001219E9"/>
    <w:rsid w:val="00121BD7"/>
    <w:rsid w:val="00122D0A"/>
    <w:rsid w:val="00122E67"/>
    <w:rsid w:val="00123C9F"/>
    <w:rsid w:val="00124092"/>
    <w:rsid w:val="001242C2"/>
    <w:rsid w:val="00125214"/>
    <w:rsid w:val="00125273"/>
    <w:rsid w:val="001257E9"/>
    <w:rsid w:val="00126664"/>
    <w:rsid w:val="00126AEA"/>
    <w:rsid w:val="00127854"/>
    <w:rsid w:val="00130174"/>
    <w:rsid w:val="00130417"/>
    <w:rsid w:val="00130B27"/>
    <w:rsid w:val="00131581"/>
    <w:rsid w:val="001319A3"/>
    <w:rsid w:val="001319BC"/>
    <w:rsid w:val="00131D0A"/>
    <w:rsid w:val="001320AD"/>
    <w:rsid w:val="00132181"/>
    <w:rsid w:val="00133351"/>
    <w:rsid w:val="0013412D"/>
    <w:rsid w:val="001351A1"/>
    <w:rsid w:val="0013558C"/>
    <w:rsid w:val="00135AED"/>
    <w:rsid w:val="001360C0"/>
    <w:rsid w:val="001361EA"/>
    <w:rsid w:val="00136621"/>
    <w:rsid w:val="001366DF"/>
    <w:rsid w:val="00136BF9"/>
    <w:rsid w:val="00136F2E"/>
    <w:rsid w:val="00140369"/>
    <w:rsid w:val="0014056C"/>
    <w:rsid w:val="001407E1"/>
    <w:rsid w:val="00141BB9"/>
    <w:rsid w:val="00142D08"/>
    <w:rsid w:val="001433AA"/>
    <w:rsid w:val="00143AB2"/>
    <w:rsid w:val="00143B11"/>
    <w:rsid w:val="00143D19"/>
    <w:rsid w:val="00143DF5"/>
    <w:rsid w:val="00143E00"/>
    <w:rsid w:val="001443CC"/>
    <w:rsid w:val="00146248"/>
    <w:rsid w:val="001462A2"/>
    <w:rsid w:val="00146E47"/>
    <w:rsid w:val="00146F28"/>
    <w:rsid w:val="00146FDA"/>
    <w:rsid w:val="001474A3"/>
    <w:rsid w:val="00147B73"/>
    <w:rsid w:val="00147B96"/>
    <w:rsid w:val="001500B6"/>
    <w:rsid w:val="001504FC"/>
    <w:rsid w:val="00151036"/>
    <w:rsid w:val="0015191E"/>
    <w:rsid w:val="00152FEE"/>
    <w:rsid w:val="00153242"/>
    <w:rsid w:val="001532E0"/>
    <w:rsid w:val="00153619"/>
    <w:rsid w:val="00153F60"/>
    <w:rsid w:val="001545DB"/>
    <w:rsid w:val="001545DC"/>
    <w:rsid w:val="0015475E"/>
    <w:rsid w:val="00154A52"/>
    <w:rsid w:val="00154CB9"/>
    <w:rsid w:val="00154FEC"/>
    <w:rsid w:val="001555A7"/>
    <w:rsid w:val="00155C1A"/>
    <w:rsid w:val="00160384"/>
    <w:rsid w:val="00160629"/>
    <w:rsid w:val="0016087F"/>
    <w:rsid w:val="001611B9"/>
    <w:rsid w:val="00161B28"/>
    <w:rsid w:val="00161F89"/>
    <w:rsid w:val="001621AF"/>
    <w:rsid w:val="00163734"/>
    <w:rsid w:val="00163C4B"/>
    <w:rsid w:val="00164077"/>
    <w:rsid w:val="001649FD"/>
    <w:rsid w:val="0016506A"/>
    <w:rsid w:val="001652FE"/>
    <w:rsid w:val="001663A9"/>
    <w:rsid w:val="00166741"/>
    <w:rsid w:val="00166C49"/>
    <w:rsid w:val="001670D7"/>
    <w:rsid w:val="001673C1"/>
    <w:rsid w:val="00167A2C"/>
    <w:rsid w:val="00171D47"/>
    <w:rsid w:val="00172050"/>
    <w:rsid w:val="0017226C"/>
    <w:rsid w:val="00172360"/>
    <w:rsid w:val="001724F3"/>
    <w:rsid w:val="00172547"/>
    <w:rsid w:val="00172831"/>
    <w:rsid w:val="00173BCC"/>
    <w:rsid w:val="00173EDD"/>
    <w:rsid w:val="00173FFA"/>
    <w:rsid w:val="00174259"/>
    <w:rsid w:val="00175CEF"/>
    <w:rsid w:val="00175EBB"/>
    <w:rsid w:val="00176691"/>
    <w:rsid w:val="00176B62"/>
    <w:rsid w:val="00176C62"/>
    <w:rsid w:val="0017790C"/>
    <w:rsid w:val="001800B7"/>
    <w:rsid w:val="00180B6E"/>
    <w:rsid w:val="00180F6B"/>
    <w:rsid w:val="00181611"/>
    <w:rsid w:val="00181AA1"/>
    <w:rsid w:val="00181ACF"/>
    <w:rsid w:val="00181C5F"/>
    <w:rsid w:val="00182225"/>
    <w:rsid w:val="00182460"/>
    <w:rsid w:val="0018319B"/>
    <w:rsid w:val="0018324C"/>
    <w:rsid w:val="00184286"/>
    <w:rsid w:val="00185709"/>
    <w:rsid w:val="00186226"/>
    <w:rsid w:val="0018657B"/>
    <w:rsid w:val="001879AD"/>
    <w:rsid w:val="001902FF"/>
    <w:rsid w:val="001903EC"/>
    <w:rsid w:val="0019102F"/>
    <w:rsid w:val="001925FC"/>
    <w:rsid w:val="00193188"/>
    <w:rsid w:val="00193D35"/>
    <w:rsid w:val="001946B7"/>
    <w:rsid w:val="00196374"/>
    <w:rsid w:val="001967A5"/>
    <w:rsid w:val="00197321"/>
    <w:rsid w:val="00197C1F"/>
    <w:rsid w:val="001A0602"/>
    <w:rsid w:val="001A063E"/>
    <w:rsid w:val="001A1352"/>
    <w:rsid w:val="001A1796"/>
    <w:rsid w:val="001A298F"/>
    <w:rsid w:val="001A2C05"/>
    <w:rsid w:val="001A2E34"/>
    <w:rsid w:val="001A3419"/>
    <w:rsid w:val="001A37E2"/>
    <w:rsid w:val="001A523F"/>
    <w:rsid w:val="001A6521"/>
    <w:rsid w:val="001A6E58"/>
    <w:rsid w:val="001A732A"/>
    <w:rsid w:val="001B01B6"/>
    <w:rsid w:val="001B07F8"/>
    <w:rsid w:val="001B0F27"/>
    <w:rsid w:val="001B2286"/>
    <w:rsid w:val="001B23D7"/>
    <w:rsid w:val="001B2981"/>
    <w:rsid w:val="001B2F0B"/>
    <w:rsid w:val="001B3248"/>
    <w:rsid w:val="001B3648"/>
    <w:rsid w:val="001B3D71"/>
    <w:rsid w:val="001B483E"/>
    <w:rsid w:val="001B49CC"/>
    <w:rsid w:val="001B4F32"/>
    <w:rsid w:val="001B574E"/>
    <w:rsid w:val="001B6799"/>
    <w:rsid w:val="001B6BAA"/>
    <w:rsid w:val="001B6EEF"/>
    <w:rsid w:val="001B7243"/>
    <w:rsid w:val="001B7674"/>
    <w:rsid w:val="001B7A3A"/>
    <w:rsid w:val="001B7CBA"/>
    <w:rsid w:val="001C0736"/>
    <w:rsid w:val="001C093F"/>
    <w:rsid w:val="001C1111"/>
    <w:rsid w:val="001C14D8"/>
    <w:rsid w:val="001C1F5E"/>
    <w:rsid w:val="001C289F"/>
    <w:rsid w:val="001C2F17"/>
    <w:rsid w:val="001C343B"/>
    <w:rsid w:val="001C36B3"/>
    <w:rsid w:val="001C38EA"/>
    <w:rsid w:val="001C3AA3"/>
    <w:rsid w:val="001C4675"/>
    <w:rsid w:val="001C4C99"/>
    <w:rsid w:val="001C5547"/>
    <w:rsid w:val="001C6E8F"/>
    <w:rsid w:val="001C705F"/>
    <w:rsid w:val="001C7F75"/>
    <w:rsid w:val="001D0D35"/>
    <w:rsid w:val="001D13D1"/>
    <w:rsid w:val="001D1760"/>
    <w:rsid w:val="001D18EC"/>
    <w:rsid w:val="001D37CB"/>
    <w:rsid w:val="001D3C3E"/>
    <w:rsid w:val="001D3DD0"/>
    <w:rsid w:val="001D476B"/>
    <w:rsid w:val="001D5AF8"/>
    <w:rsid w:val="001D61C2"/>
    <w:rsid w:val="001D634E"/>
    <w:rsid w:val="001D64F9"/>
    <w:rsid w:val="001D7246"/>
    <w:rsid w:val="001D78BD"/>
    <w:rsid w:val="001D7957"/>
    <w:rsid w:val="001D7BD0"/>
    <w:rsid w:val="001E05D2"/>
    <w:rsid w:val="001E07F4"/>
    <w:rsid w:val="001E0CAA"/>
    <w:rsid w:val="001E25B0"/>
    <w:rsid w:val="001E3024"/>
    <w:rsid w:val="001E3075"/>
    <w:rsid w:val="001E3637"/>
    <w:rsid w:val="001E3FE9"/>
    <w:rsid w:val="001E48EF"/>
    <w:rsid w:val="001E4AF1"/>
    <w:rsid w:val="001E734A"/>
    <w:rsid w:val="001E7566"/>
    <w:rsid w:val="001F15C7"/>
    <w:rsid w:val="001F1F63"/>
    <w:rsid w:val="001F213D"/>
    <w:rsid w:val="001F2227"/>
    <w:rsid w:val="001F2276"/>
    <w:rsid w:val="001F24D1"/>
    <w:rsid w:val="001F33BE"/>
    <w:rsid w:val="001F3622"/>
    <w:rsid w:val="001F36CC"/>
    <w:rsid w:val="001F370A"/>
    <w:rsid w:val="001F44F7"/>
    <w:rsid w:val="001F4C87"/>
    <w:rsid w:val="001F4E99"/>
    <w:rsid w:val="001F5571"/>
    <w:rsid w:val="001F576C"/>
    <w:rsid w:val="001F5866"/>
    <w:rsid w:val="001F5D2E"/>
    <w:rsid w:val="001F5D9D"/>
    <w:rsid w:val="001F77F8"/>
    <w:rsid w:val="001F7EBC"/>
    <w:rsid w:val="001F7F67"/>
    <w:rsid w:val="002000F8"/>
    <w:rsid w:val="00201592"/>
    <w:rsid w:val="00201829"/>
    <w:rsid w:val="002022E5"/>
    <w:rsid w:val="00202963"/>
    <w:rsid w:val="00203FEB"/>
    <w:rsid w:val="002061C0"/>
    <w:rsid w:val="002068FF"/>
    <w:rsid w:val="00206ED3"/>
    <w:rsid w:val="002074F5"/>
    <w:rsid w:val="00207EA6"/>
    <w:rsid w:val="00210DF9"/>
    <w:rsid w:val="00211400"/>
    <w:rsid w:val="00211658"/>
    <w:rsid w:val="00211C4E"/>
    <w:rsid w:val="00211E02"/>
    <w:rsid w:val="00212297"/>
    <w:rsid w:val="00213A90"/>
    <w:rsid w:val="002142B9"/>
    <w:rsid w:val="0021451B"/>
    <w:rsid w:val="002150AF"/>
    <w:rsid w:val="0021529C"/>
    <w:rsid w:val="0021530C"/>
    <w:rsid w:val="002169AD"/>
    <w:rsid w:val="002171ED"/>
    <w:rsid w:val="002177B9"/>
    <w:rsid w:val="00217DFC"/>
    <w:rsid w:val="0022072B"/>
    <w:rsid w:val="00220FF2"/>
    <w:rsid w:val="00222CF2"/>
    <w:rsid w:val="0022379D"/>
    <w:rsid w:val="002238D5"/>
    <w:rsid w:val="00224F2B"/>
    <w:rsid w:val="00225312"/>
    <w:rsid w:val="0022565F"/>
    <w:rsid w:val="00225BCB"/>
    <w:rsid w:val="00226AC4"/>
    <w:rsid w:val="00226F70"/>
    <w:rsid w:val="002271DC"/>
    <w:rsid w:val="0022722B"/>
    <w:rsid w:val="00227E1D"/>
    <w:rsid w:val="002307AE"/>
    <w:rsid w:val="00230FB8"/>
    <w:rsid w:val="00232081"/>
    <w:rsid w:val="002326ED"/>
    <w:rsid w:val="002331B3"/>
    <w:rsid w:val="00233CE4"/>
    <w:rsid w:val="00234139"/>
    <w:rsid w:val="002354F0"/>
    <w:rsid w:val="0023575B"/>
    <w:rsid w:val="00236FE3"/>
    <w:rsid w:val="0023705D"/>
    <w:rsid w:val="002373C6"/>
    <w:rsid w:val="00237E6F"/>
    <w:rsid w:val="0024056B"/>
    <w:rsid w:val="002408D0"/>
    <w:rsid w:val="00240D89"/>
    <w:rsid w:val="00241930"/>
    <w:rsid w:val="00241973"/>
    <w:rsid w:val="002419DC"/>
    <w:rsid w:val="00241B58"/>
    <w:rsid w:val="00241F2C"/>
    <w:rsid w:val="002442DA"/>
    <w:rsid w:val="00244E13"/>
    <w:rsid w:val="00244F29"/>
    <w:rsid w:val="002450E6"/>
    <w:rsid w:val="002456F2"/>
    <w:rsid w:val="0024595E"/>
    <w:rsid w:val="00246E9A"/>
    <w:rsid w:val="00247A16"/>
    <w:rsid w:val="002502B7"/>
    <w:rsid w:val="0025038A"/>
    <w:rsid w:val="00250892"/>
    <w:rsid w:val="00251E0D"/>
    <w:rsid w:val="0025360C"/>
    <w:rsid w:val="00253731"/>
    <w:rsid w:val="00253BAC"/>
    <w:rsid w:val="0025486D"/>
    <w:rsid w:val="00254BCD"/>
    <w:rsid w:val="00255023"/>
    <w:rsid w:val="00255D9C"/>
    <w:rsid w:val="00255E3D"/>
    <w:rsid w:val="00255FDC"/>
    <w:rsid w:val="00256390"/>
    <w:rsid w:val="0025687A"/>
    <w:rsid w:val="0025694F"/>
    <w:rsid w:val="00256D3D"/>
    <w:rsid w:val="002617F2"/>
    <w:rsid w:val="0026183A"/>
    <w:rsid w:val="00261CFD"/>
    <w:rsid w:val="00261EEC"/>
    <w:rsid w:val="002624D3"/>
    <w:rsid w:val="002628C3"/>
    <w:rsid w:val="00263C4F"/>
    <w:rsid w:val="0026508C"/>
    <w:rsid w:val="00265BA2"/>
    <w:rsid w:val="00265FC9"/>
    <w:rsid w:val="002661FD"/>
    <w:rsid w:val="002674B5"/>
    <w:rsid w:val="002676F6"/>
    <w:rsid w:val="00267CE9"/>
    <w:rsid w:val="0027023A"/>
    <w:rsid w:val="00271875"/>
    <w:rsid w:val="002720B7"/>
    <w:rsid w:val="00272440"/>
    <w:rsid w:val="002746FA"/>
    <w:rsid w:val="00274A62"/>
    <w:rsid w:val="002750FF"/>
    <w:rsid w:val="00276112"/>
    <w:rsid w:val="00276914"/>
    <w:rsid w:val="002804D1"/>
    <w:rsid w:val="00281A28"/>
    <w:rsid w:val="00282D73"/>
    <w:rsid w:val="00282F3A"/>
    <w:rsid w:val="002830B7"/>
    <w:rsid w:val="002830F5"/>
    <w:rsid w:val="00283951"/>
    <w:rsid w:val="00284807"/>
    <w:rsid w:val="00284D0D"/>
    <w:rsid w:val="00285462"/>
    <w:rsid w:val="00285903"/>
    <w:rsid w:val="0028613E"/>
    <w:rsid w:val="002874E7"/>
    <w:rsid w:val="002877D7"/>
    <w:rsid w:val="00290371"/>
    <w:rsid w:val="002908CF"/>
    <w:rsid w:val="00290CAD"/>
    <w:rsid w:val="00290FCB"/>
    <w:rsid w:val="002910FE"/>
    <w:rsid w:val="00291456"/>
    <w:rsid w:val="00291746"/>
    <w:rsid w:val="00291E09"/>
    <w:rsid w:val="002924E4"/>
    <w:rsid w:val="002926D9"/>
    <w:rsid w:val="00292D0F"/>
    <w:rsid w:val="00294709"/>
    <w:rsid w:val="00294986"/>
    <w:rsid w:val="00295351"/>
    <w:rsid w:val="00295F41"/>
    <w:rsid w:val="0029627E"/>
    <w:rsid w:val="00296CC7"/>
    <w:rsid w:val="00296FE9"/>
    <w:rsid w:val="002970F0"/>
    <w:rsid w:val="0029732E"/>
    <w:rsid w:val="002A028A"/>
    <w:rsid w:val="002A12E6"/>
    <w:rsid w:val="002A2D8B"/>
    <w:rsid w:val="002A3093"/>
    <w:rsid w:val="002A3C17"/>
    <w:rsid w:val="002A414B"/>
    <w:rsid w:val="002A4212"/>
    <w:rsid w:val="002A4647"/>
    <w:rsid w:val="002A4E05"/>
    <w:rsid w:val="002A4E86"/>
    <w:rsid w:val="002A5601"/>
    <w:rsid w:val="002A58BA"/>
    <w:rsid w:val="002A5A8B"/>
    <w:rsid w:val="002A6728"/>
    <w:rsid w:val="002A71FA"/>
    <w:rsid w:val="002A75C3"/>
    <w:rsid w:val="002A7A2B"/>
    <w:rsid w:val="002A7C97"/>
    <w:rsid w:val="002B0138"/>
    <w:rsid w:val="002B07DE"/>
    <w:rsid w:val="002B089F"/>
    <w:rsid w:val="002B17ED"/>
    <w:rsid w:val="002B189C"/>
    <w:rsid w:val="002B1FCA"/>
    <w:rsid w:val="002B35DA"/>
    <w:rsid w:val="002B4705"/>
    <w:rsid w:val="002B556F"/>
    <w:rsid w:val="002B5998"/>
    <w:rsid w:val="002B6125"/>
    <w:rsid w:val="002B63A1"/>
    <w:rsid w:val="002B7F6D"/>
    <w:rsid w:val="002C09A6"/>
    <w:rsid w:val="002C1682"/>
    <w:rsid w:val="002C2152"/>
    <w:rsid w:val="002C23EB"/>
    <w:rsid w:val="002C337D"/>
    <w:rsid w:val="002C3AE4"/>
    <w:rsid w:val="002C503C"/>
    <w:rsid w:val="002C57E5"/>
    <w:rsid w:val="002C65DD"/>
    <w:rsid w:val="002C6952"/>
    <w:rsid w:val="002C6B7C"/>
    <w:rsid w:val="002C7275"/>
    <w:rsid w:val="002C76A9"/>
    <w:rsid w:val="002D061C"/>
    <w:rsid w:val="002D0C63"/>
    <w:rsid w:val="002D0C78"/>
    <w:rsid w:val="002D1004"/>
    <w:rsid w:val="002D142A"/>
    <w:rsid w:val="002D1461"/>
    <w:rsid w:val="002D1F6C"/>
    <w:rsid w:val="002D2480"/>
    <w:rsid w:val="002D3170"/>
    <w:rsid w:val="002D3D2A"/>
    <w:rsid w:val="002D47CC"/>
    <w:rsid w:val="002D4ACD"/>
    <w:rsid w:val="002D4CBA"/>
    <w:rsid w:val="002D5019"/>
    <w:rsid w:val="002D537F"/>
    <w:rsid w:val="002D5C76"/>
    <w:rsid w:val="002D66CC"/>
    <w:rsid w:val="002D6ADE"/>
    <w:rsid w:val="002D6E8E"/>
    <w:rsid w:val="002D73B9"/>
    <w:rsid w:val="002D7CAE"/>
    <w:rsid w:val="002E0518"/>
    <w:rsid w:val="002E186B"/>
    <w:rsid w:val="002E2E8A"/>
    <w:rsid w:val="002E3879"/>
    <w:rsid w:val="002E3FDB"/>
    <w:rsid w:val="002E49A2"/>
    <w:rsid w:val="002E5A99"/>
    <w:rsid w:val="002E5C58"/>
    <w:rsid w:val="002E6842"/>
    <w:rsid w:val="002E77B8"/>
    <w:rsid w:val="002E7CE8"/>
    <w:rsid w:val="002E7E42"/>
    <w:rsid w:val="002F0193"/>
    <w:rsid w:val="002F0C67"/>
    <w:rsid w:val="002F123E"/>
    <w:rsid w:val="002F131B"/>
    <w:rsid w:val="002F1478"/>
    <w:rsid w:val="002F1A7C"/>
    <w:rsid w:val="002F2062"/>
    <w:rsid w:val="002F2C45"/>
    <w:rsid w:val="002F3795"/>
    <w:rsid w:val="002F4414"/>
    <w:rsid w:val="002F51BE"/>
    <w:rsid w:val="002F554C"/>
    <w:rsid w:val="002F5898"/>
    <w:rsid w:val="002F5B1C"/>
    <w:rsid w:val="002F5F48"/>
    <w:rsid w:val="002F7541"/>
    <w:rsid w:val="00300383"/>
    <w:rsid w:val="00300B22"/>
    <w:rsid w:val="00300D21"/>
    <w:rsid w:val="0030144D"/>
    <w:rsid w:val="00301B09"/>
    <w:rsid w:val="00301E83"/>
    <w:rsid w:val="00302084"/>
    <w:rsid w:val="00302596"/>
    <w:rsid w:val="00302AA9"/>
    <w:rsid w:val="00302ABB"/>
    <w:rsid w:val="003036AA"/>
    <w:rsid w:val="0030586E"/>
    <w:rsid w:val="00306656"/>
    <w:rsid w:val="00307443"/>
    <w:rsid w:val="00307B3E"/>
    <w:rsid w:val="003118F9"/>
    <w:rsid w:val="00311D07"/>
    <w:rsid w:val="003124CE"/>
    <w:rsid w:val="00312627"/>
    <w:rsid w:val="00313544"/>
    <w:rsid w:val="00314AB3"/>
    <w:rsid w:val="00314DE5"/>
    <w:rsid w:val="0031522F"/>
    <w:rsid w:val="0031551C"/>
    <w:rsid w:val="003155ED"/>
    <w:rsid w:val="00315C8D"/>
    <w:rsid w:val="0031668A"/>
    <w:rsid w:val="00317824"/>
    <w:rsid w:val="00317AC4"/>
    <w:rsid w:val="00317E81"/>
    <w:rsid w:val="003200FC"/>
    <w:rsid w:val="0032037B"/>
    <w:rsid w:val="003209CC"/>
    <w:rsid w:val="00320D66"/>
    <w:rsid w:val="00320F4A"/>
    <w:rsid w:val="00321958"/>
    <w:rsid w:val="00321C05"/>
    <w:rsid w:val="00322EB1"/>
    <w:rsid w:val="00323906"/>
    <w:rsid w:val="00323FC5"/>
    <w:rsid w:val="00324385"/>
    <w:rsid w:val="003247B7"/>
    <w:rsid w:val="003249BF"/>
    <w:rsid w:val="00324A51"/>
    <w:rsid w:val="00325D5B"/>
    <w:rsid w:val="003261EA"/>
    <w:rsid w:val="00326EB0"/>
    <w:rsid w:val="003272A7"/>
    <w:rsid w:val="00327D66"/>
    <w:rsid w:val="00330163"/>
    <w:rsid w:val="00330723"/>
    <w:rsid w:val="0033085B"/>
    <w:rsid w:val="00330B6A"/>
    <w:rsid w:val="00331644"/>
    <w:rsid w:val="00331A69"/>
    <w:rsid w:val="00332944"/>
    <w:rsid w:val="00333363"/>
    <w:rsid w:val="003335E1"/>
    <w:rsid w:val="00333DB2"/>
    <w:rsid w:val="00334178"/>
    <w:rsid w:val="0033477D"/>
    <w:rsid w:val="003353A0"/>
    <w:rsid w:val="0033573F"/>
    <w:rsid w:val="00335740"/>
    <w:rsid w:val="00335CBF"/>
    <w:rsid w:val="003364FF"/>
    <w:rsid w:val="00336878"/>
    <w:rsid w:val="00337AFB"/>
    <w:rsid w:val="003404CF"/>
    <w:rsid w:val="0034085B"/>
    <w:rsid w:val="0034156B"/>
    <w:rsid w:val="00341582"/>
    <w:rsid w:val="00341C76"/>
    <w:rsid w:val="003420D3"/>
    <w:rsid w:val="003423C2"/>
    <w:rsid w:val="003427E6"/>
    <w:rsid w:val="003429F1"/>
    <w:rsid w:val="00342C24"/>
    <w:rsid w:val="0034334F"/>
    <w:rsid w:val="003446AD"/>
    <w:rsid w:val="003458BE"/>
    <w:rsid w:val="00345E90"/>
    <w:rsid w:val="0034616D"/>
    <w:rsid w:val="003463E0"/>
    <w:rsid w:val="00346829"/>
    <w:rsid w:val="003479AF"/>
    <w:rsid w:val="00347E10"/>
    <w:rsid w:val="003503ED"/>
    <w:rsid w:val="003506A1"/>
    <w:rsid w:val="003506E4"/>
    <w:rsid w:val="00350F80"/>
    <w:rsid w:val="00351172"/>
    <w:rsid w:val="003511BB"/>
    <w:rsid w:val="003515EA"/>
    <w:rsid w:val="00351EE5"/>
    <w:rsid w:val="00352213"/>
    <w:rsid w:val="00352E06"/>
    <w:rsid w:val="003541D4"/>
    <w:rsid w:val="0035507A"/>
    <w:rsid w:val="003550D3"/>
    <w:rsid w:val="003556B2"/>
    <w:rsid w:val="0035584E"/>
    <w:rsid w:val="00356448"/>
    <w:rsid w:val="00356DBA"/>
    <w:rsid w:val="00357689"/>
    <w:rsid w:val="003603E6"/>
    <w:rsid w:val="00360783"/>
    <w:rsid w:val="00360BAA"/>
    <w:rsid w:val="0036194A"/>
    <w:rsid w:val="00361985"/>
    <w:rsid w:val="003620AE"/>
    <w:rsid w:val="00362F0A"/>
    <w:rsid w:val="00364F61"/>
    <w:rsid w:val="0036523A"/>
    <w:rsid w:val="0036597A"/>
    <w:rsid w:val="003670D7"/>
    <w:rsid w:val="00367FC9"/>
    <w:rsid w:val="00370719"/>
    <w:rsid w:val="003708D3"/>
    <w:rsid w:val="00370EEE"/>
    <w:rsid w:val="0037110D"/>
    <w:rsid w:val="003711FB"/>
    <w:rsid w:val="003716A1"/>
    <w:rsid w:val="00371928"/>
    <w:rsid w:val="00371AC5"/>
    <w:rsid w:val="00371EAF"/>
    <w:rsid w:val="00372029"/>
    <w:rsid w:val="00372267"/>
    <w:rsid w:val="00373430"/>
    <w:rsid w:val="0037455D"/>
    <w:rsid w:val="00374977"/>
    <w:rsid w:val="00374A38"/>
    <w:rsid w:val="00374B55"/>
    <w:rsid w:val="0037513C"/>
    <w:rsid w:val="00375171"/>
    <w:rsid w:val="00375207"/>
    <w:rsid w:val="0037535F"/>
    <w:rsid w:val="003758C1"/>
    <w:rsid w:val="00375B06"/>
    <w:rsid w:val="00375DB2"/>
    <w:rsid w:val="00375FA3"/>
    <w:rsid w:val="00376A95"/>
    <w:rsid w:val="00377364"/>
    <w:rsid w:val="00377F12"/>
    <w:rsid w:val="003815D2"/>
    <w:rsid w:val="003819F1"/>
    <w:rsid w:val="0038247F"/>
    <w:rsid w:val="00383512"/>
    <w:rsid w:val="00383747"/>
    <w:rsid w:val="00383FCB"/>
    <w:rsid w:val="003841E5"/>
    <w:rsid w:val="00384284"/>
    <w:rsid w:val="00385778"/>
    <w:rsid w:val="003857B6"/>
    <w:rsid w:val="003859E2"/>
    <w:rsid w:val="00385FDF"/>
    <w:rsid w:val="00386178"/>
    <w:rsid w:val="003861F6"/>
    <w:rsid w:val="0038628A"/>
    <w:rsid w:val="00386398"/>
    <w:rsid w:val="00386EB8"/>
    <w:rsid w:val="003873F1"/>
    <w:rsid w:val="00387658"/>
    <w:rsid w:val="003905F3"/>
    <w:rsid w:val="00391904"/>
    <w:rsid w:val="00391CBB"/>
    <w:rsid w:val="003927DF"/>
    <w:rsid w:val="00392C2F"/>
    <w:rsid w:val="00392C7D"/>
    <w:rsid w:val="003942AC"/>
    <w:rsid w:val="0039521F"/>
    <w:rsid w:val="00395678"/>
    <w:rsid w:val="0039580F"/>
    <w:rsid w:val="003963AE"/>
    <w:rsid w:val="00397076"/>
    <w:rsid w:val="003977A6"/>
    <w:rsid w:val="00397DA4"/>
    <w:rsid w:val="003A092E"/>
    <w:rsid w:val="003A2034"/>
    <w:rsid w:val="003A278F"/>
    <w:rsid w:val="003A27EB"/>
    <w:rsid w:val="003A2997"/>
    <w:rsid w:val="003A44ED"/>
    <w:rsid w:val="003A55A8"/>
    <w:rsid w:val="003A64CB"/>
    <w:rsid w:val="003A690A"/>
    <w:rsid w:val="003A6CAD"/>
    <w:rsid w:val="003A72BC"/>
    <w:rsid w:val="003A7A03"/>
    <w:rsid w:val="003A7D4A"/>
    <w:rsid w:val="003B00F1"/>
    <w:rsid w:val="003B02AD"/>
    <w:rsid w:val="003B079A"/>
    <w:rsid w:val="003B1C6A"/>
    <w:rsid w:val="003B1D20"/>
    <w:rsid w:val="003B1E9B"/>
    <w:rsid w:val="003B2119"/>
    <w:rsid w:val="003B220D"/>
    <w:rsid w:val="003B2951"/>
    <w:rsid w:val="003B2A87"/>
    <w:rsid w:val="003B455D"/>
    <w:rsid w:val="003B492B"/>
    <w:rsid w:val="003B4AA6"/>
    <w:rsid w:val="003B5FA2"/>
    <w:rsid w:val="003B6D5D"/>
    <w:rsid w:val="003B7660"/>
    <w:rsid w:val="003C0197"/>
    <w:rsid w:val="003C0943"/>
    <w:rsid w:val="003C0B90"/>
    <w:rsid w:val="003C1687"/>
    <w:rsid w:val="003C1C71"/>
    <w:rsid w:val="003C21F4"/>
    <w:rsid w:val="003C26B3"/>
    <w:rsid w:val="003C29BB"/>
    <w:rsid w:val="003C3288"/>
    <w:rsid w:val="003C3AD1"/>
    <w:rsid w:val="003C4128"/>
    <w:rsid w:val="003C5E92"/>
    <w:rsid w:val="003C6101"/>
    <w:rsid w:val="003C72A9"/>
    <w:rsid w:val="003C74AE"/>
    <w:rsid w:val="003D0477"/>
    <w:rsid w:val="003D0AD1"/>
    <w:rsid w:val="003D0BC0"/>
    <w:rsid w:val="003D156B"/>
    <w:rsid w:val="003D1714"/>
    <w:rsid w:val="003D1BD4"/>
    <w:rsid w:val="003D22A2"/>
    <w:rsid w:val="003D23B9"/>
    <w:rsid w:val="003D486C"/>
    <w:rsid w:val="003D4DC0"/>
    <w:rsid w:val="003D54E7"/>
    <w:rsid w:val="003D5886"/>
    <w:rsid w:val="003D5A75"/>
    <w:rsid w:val="003D73AE"/>
    <w:rsid w:val="003D777B"/>
    <w:rsid w:val="003E0184"/>
    <w:rsid w:val="003E065E"/>
    <w:rsid w:val="003E079F"/>
    <w:rsid w:val="003E0EA1"/>
    <w:rsid w:val="003E17EE"/>
    <w:rsid w:val="003E19FC"/>
    <w:rsid w:val="003E2857"/>
    <w:rsid w:val="003E2E50"/>
    <w:rsid w:val="003E3C81"/>
    <w:rsid w:val="003E4A07"/>
    <w:rsid w:val="003E6728"/>
    <w:rsid w:val="003E74AA"/>
    <w:rsid w:val="003E7CDB"/>
    <w:rsid w:val="003E7E12"/>
    <w:rsid w:val="003E7E48"/>
    <w:rsid w:val="003F036B"/>
    <w:rsid w:val="003F0825"/>
    <w:rsid w:val="003F0894"/>
    <w:rsid w:val="003F0DE4"/>
    <w:rsid w:val="003F1094"/>
    <w:rsid w:val="003F349D"/>
    <w:rsid w:val="003F38BE"/>
    <w:rsid w:val="003F4BE4"/>
    <w:rsid w:val="003F5B7B"/>
    <w:rsid w:val="003F5FF4"/>
    <w:rsid w:val="003F6749"/>
    <w:rsid w:val="00400CEE"/>
    <w:rsid w:val="00400F2A"/>
    <w:rsid w:val="00401DB4"/>
    <w:rsid w:val="004025A1"/>
    <w:rsid w:val="00403024"/>
    <w:rsid w:val="004030DE"/>
    <w:rsid w:val="004040AC"/>
    <w:rsid w:val="00404125"/>
    <w:rsid w:val="0040528E"/>
    <w:rsid w:val="00405635"/>
    <w:rsid w:val="00405FFF"/>
    <w:rsid w:val="00406265"/>
    <w:rsid w:val="00406621"/>
    <w:rsid w:val="00406C4B"/>
    <w:rsid w:val="0040731F"/>
    <w:rsid w:val="004073DD"/>
    <w:rsid w:val="00410678"/>
    <w:rsid w:val="004106D4"/>
    <w:rsid w:val="0041091F"/>
    <w:rsid w:val="00410E8F"/>
    <w:rsid w:val="0041138F"/>
    <w:rsid w:val="00411440"/>
    <w:rsid w:val="004125A7"/>
    <w:rsid w:val="00412DD0"/>
    <w:rsid w:val="0041367B"/>
    <w:rsid w:val="00414208"/>
    <w:rsid w:val="00415D1E"/>
    <w:rsid w:val="00415E9D"/>
    <w:rsid w:val="00415F14"/>
    <w:rsid w:val="004164DB"/>
    <w:rsid w:val="004168C5"/>
    <w:rsid w:val="00416DED"/>
    <w:rsid w:val="00417435"/>
    <w:rsid w:val="00417B16"/>
    <w:rsid w:val="00420B80"/>
    <w:rsid w:val="00420F9F"/>
    <w:rsid w:val="004213A4"/>
    <w:rsid w:val="00421ABA"/>
    <w:rsid w:val="00422496"/>
    <w:rsid w:val="00422C6C"/>
    <w:rsid w:val="0042305E"/>
    <w:rsid w:val="00423191"/>
    <w:rsid w:val="00423834"/>
    <w:rsid w:val="00424903"/>
    <w:rsid w:val="00424D30"/>
    <w:rsid w:val="004257EF"/>
    <w:rsid w:val="0042648F"/>
    <w:rsid w:val="004274EB"/>
    <w:rsid w:val="00427C52"/>
    <w:rsid w:val="00430262"/>
    <w:rsid w:val="00431251"/>
    <w:rsid w:val="00431DD8"/>
    <w:rsid w:val="004327B7"/>
    <w:rsid w:val="00432828"/>
    <w:rsid w:val="004330F5"/>
    <w:rsid w:val="00433B59"/>
    <w:rsid w:val="00434B9B"/>
    <w:rsid w:val="00434C08"/>
    <w:rsid w:val="00434D97"/>
    <w:rsid w:val="00434FF4"/>
    <w:rsid w:val="00435AC1"/>
    <w:rsid w:val="00435B22"/>
    <w:rsid w:val="00436247"/>
    <w:rsid w:val="00436D28"/>
    <w:rsid w:val="004378A9"/>
    <w:rsid w:val="00437940"/>
    <w:rsid w:val="00440003"/>
    <w:rsid w:val="00440271"/>
    <w:rsid w:val="004411C3"/>
    <w:rsid w:val="00441275"/>
    <w:rsid w:val="0044182A"/>
    <w:rsid w:val="00441CC8"/>
    <w:rsid w:val="00441EED"/>
    <w:rsid w:val="00441FBC"/>
    <w:rsid w:val="00442949"/>
    <w:rsid w:val="004431E6"/>
    <w:rsid w:val="00443F67"/>
    <w:rsid w:val="00444824"/>
    <w:rsid w:val="00444C78"/>
    <w:rsid w:val="00445B03"/>
    <w:rsid w:val="00445BD0"/>
    <w:rsid w:val="004462E2"/>
    <w:rsid w:val="00446E36"/>
    <w:rsid w:val="0044717F"/>
    <w:rsid w:val="004474DD"/>
    <w:rsid w:val="00450034"/>
    <w:rsid w:val="0045063D"/>
    <w:rsid w:val="00450FD2"/>
    <w:rsid w:val="004526A0"/>
    <w:rsid w:val="00452C69"/>
    <w:rsid w:val="00453A38"/>
    <w:rsid w:val="0045442B"/>
    <w:rsid w:val="004544E9"/>
    <w:rsid w:val="004559D8"/>
    <w:rsid w:val="0045722D"/>
    <w:rsid w:val="00457238"/>
    <w:rsid w:val="004573B4"/>
    <w:rsid w:val="00457A39"/>
    <w:rsid w:val="00460FC4"/>
    <w:rsid w:val="00460FD0"/>
    <w:rsid w:val="00461349"/>
    <w:rsid w:val="004619DB"/>
    <w:rsid w:val="00461E87"/>
    <w:rsid w:val="0046306B"/>
    <w:rsid w:val="0046317A"/>
    <w:rsid w:val="004639CA"/>
    <w:rsid w:val="00463A5A"/>
    <w:rsid w:val="0046517A"/>
    <w:rsid w:val="0046541F"/>
    <w:rsid w:val="00465986"/>
    <w:rsid w:val="00466CF5"/>
    <w:rsid w:val="00470AB7"/>
    <w:rsid w:val="00470ABB"/>
    <w:rsid w:val="00470C81"/>
    <w:rsid w:val="00470E6D"/>
    <w:rsid w:val="00471579"/>
    <w:rsid w:val="0047187A"/>
    <w:rsid w:val="00472A03"/>
    <w:rsid w:val="00472DCE"/>
    <w:rsid w:val="00474235"/>
    <w:rsid w:val="004744AE"/>
    <w:rsid w:val="00474AD4"/>
    <w:rsid w:val="004756C7"/>
    <w:rsid w:val="00475B7B"/>
    <w:rsid w:val="00476CCF"/>
    <w:rsid w:val="00477055"/>
    <w:rsid w:val="00477380"/>
    <w:rsid w:val="00477A87"/>
    <w:rsid w:val="00477B94"/>
    <w:rsid w:val="00477E05"/>
    <w:rsid w:val="004800F0"/>
    <w:rsid w:val="00480AA5"/>
    <w:rsid w:val="00480E7E"/>
    <w:rsid w:val="0048188A"/>
    <w:rsid w:val="004820BB"/>
    <w:rsid w:val="0048236C"/>
    <w:rsid w:val="0048286F"/>
    <w:rsid w:val="00482ED7"/>
    <w:rsid w:val="00483BDB"/>
    <w:rsid w:val="00483E6A"/>
    <w:rsid w:val="00485345"/>
    <w:rsid w:val="0048563C"/>
    <w:rsid w:val="00485F1D"/>
    <w:rsid w:val="00486372"/>
    <w:rsid w:val="004868C8"/>
    <w:rsid w:val="00486AF6"/>
    <w:rsid w:val="00486CD7"/>
    <w:rsid w:val="00486DF6"/>
    <w:rsid w:val="00487716"/>
    <w:rsid w:val="00487731"/>
    <w:rsid w:val="00487E5B"/>
    <w:rsid w:val="00487F22"/>
    <w:rsid w:val="00490FE4"/>
    <w:rsid w:val="0049229A"/>
    <w:rsid w:val="004928D6"/>
    <w:rsid w:val="0049326E"/>
    <w:rsid w:val="004935C8"/>
    <w:rsid w:val="00494D1E"/>
    <w:rsid w:val="004953ED"/>
    <w:rsid w:val="00496268"/>
    <w:rsid w:val="004962FA"/>
    <w:rsid w:val="004971DB"/>
    <w:rsid w:val="004973CC"/>
    <w:rsid w:val="00497E3C"/>
    <w:rsid w:val="004A050E"/>
    <w:rsid w:val="004A1E74"/>
    <w:rsid w:val="004A21E6"/>
    <w:rsid w:val="004A2359"/>
    <w:rsid w:val="004A240F"/>
    <w:rsid w:val="004A2B18"/>
    <w:rsid w:val="004A4016"/>
    <w:rsid w:val="004A412B"/>
    <w:rsid w:val="004A4489"/>
    <w:rsid w:val="004A4A19"/>
    <w:rsid w:val="004A5701"/>
    <w:rsid w:val="004A6483"/>
    <w:rsid w:val="004A6A75"/>
    <w:rsid w:val="004A72DF"/>
    <w:rsid w:val="004A792F"/>
    <w:rsid w:val="004A7CC5"/>
    <w:rsid w:val="004B1CC1"/>
    <w:rsid w:val="004B1DC1"/>
    <w:rsid w:val="004B1DEB"/>
    <w:rsid w:val="004B290F"/>
    <w:rsid w:val="004B2F73"/>
    <w:rsid w:val="004B4CDA"/>
    <w:rsid w:val="004B51AC"/>
    <w:rsid w:val="004B56B6"/>
    <w:rsid w:val="004B59DC"/>
    <w:rsid w:val="004B6026"/>
    <w:rsid w:val="004B6822"/>
    <w:rsid w:val="004B6A5E"/>
    <w:rsid w:val="004B700F"/>
    <w:rsid w:val="004B7791"/>
    <w:rsid w:val="004B7AC7"/>
    <w:rsid w:val="004C044A"/>
    <w:rsid w:val="004C0A94"/>
    <w:rsid w:val="004C14EF"/>
    <w:rsid w:val="004C1523"/>
    <w:rsid w:val="004C1D26"/>
    <w:rsid w:val="004C21CE"/>
    <w:rsid w:val="004C237A"/>
    <w:rsid w:val="004C32FE"/>
    <w:rsid w:val="004C352A"/>
    <w:rsid w:val="004C3576"/>
    <w:rsid w:val="004C3C5B"/>
    <w:rsid w:val="004C4CC1"/>
    <w:rsid w:val="004C51D5"/>
    <w:rsid w:val="004C6985"/>
    <w:rsid w:val="004C6F76"/>
    <w:rsid w:val="004C7035"/>
    <w:rsid w:val="004C70B8"/>
    <w:rsid w:val="004D12DD"/>
    <w:rsid w:val="004D194F"/>
    <w:rsid w:val="004D1DCB"/>
    <w:rsid w:val="004D22E8"/>
    <w:rsid w:val="004D286E"/>
    <w:rsid w:val="004D29A1"/>
    <w:rsid w:val="004D2C98"/>
    <w:rsid w:val="004D2F50"/>
    <w:rsid w:val="004D37F1"/>
    <w:rsid w:val="004D3A8E"/>
    <w:rsid w:val="004D3F02"/>
    <w:rsid w:val="004D546D"/>
    <w:rsid w:val="004D5B47"/>
    <w:rsid w:val="004D6196"/>
    <w:rsid w:val="004D6CCB"/>
    <w:rsid w:val="004D6E97"/>
    <w:rsid w:val="004D6F09"/>
    <w:rsid w:val="004D79F4"/>
    <w:rsid w:val="004E063E"/>
    <w:rsid w:val="004E1C28"/>
    <w:rsid w:val="004E3883"/>
    <w:rsid w:val="004E3A1E"/>
    <w:rsid w:val="004E4443"/>
    <w:rsid w:val="004E5573"/>
    <w:rsid w:val="004E67C2"/>
    <w:rsid w:val="004E6D53"/>
    <w:rsid w:val="004E755B"/>
    <w:rsid w:val="004F03D0"/>
    <w:rsid w:val="004F08E5"/>
    <w:rsid w:val="004F183A"/>
    <w:rsid w:val="004F1B6E"/>
    <w:rsid w:val="004F3431"/>
    <w:rsid w:val="004F35B0"/>
    <w:rsid w:val="004F3B0B"/>
    <w:rsid w:val="004F3D70"/>
    <w:rsid w:val="004F43E2"/>
    <w:rsid w:val="004F492A"/>
    <w:rsid w:val="004F4CC6"/>
    <w:rsid w:val="004F4F7B"/>
    <w:rsid w:val="004F5411"/>
    <w:rsid w:val="004F544C"/>
    <w:rsid w:val="004F5EA8"/>
    <w:rsid w:val="004F60CF"/>
    <w:rsid w:val="004F6396"/>
    <w:rsid w:val="004F703F"/>
    <w:rsid w:val="004F71B3"/>
    <w:rsid w:val="004F7611"/>
    <w:rsid w:val="004F7C4C"/>
    <w:rsid w:val="004F7C95"/>
    <w:rsid w:val="00502251"/>
    <w:rsid w:val="00502C35"/>
    <w:rsid w:val="00504BE6"/>
    <w:rsid w:val="005054EF"/>
    <w:rsid w:val="005064F9"/>
    <w:rsid w:val="005070C7"/>
    <w:rsid w:val="00507B8B"/>
    <w:rsid w:val="005100A7"/>
    <w:rsid w:val="00510F2D"/>
    <w:rsid w:val="005113E6"/>
    <w:rsid w:val="00511586"/>
    <w:rsid w:val="00512B5F"/>
    <w:rsid w:val="00513B8A"/>
    <w:rsid w:val="00514740"/>
    <w:rsid w:val="005157B4"/>
    <w:rsid w:val="00515967"/>
    <w:rsid w:val="00515CA6"/>
    <w:rsid w:val="00515DEB"/>
    <w:rsid w:val="00516A33"/>
    <w:rsid w:val="00517BAA"/>
    <w:rsid w:val="00517DA6"/>
    <w:rsid w:val="00517F75"/>
    <w:rsid w:val="0052019B"/>
    <w:rsid w:val="005202C2"/>
    <w:rsid w:val="00521463"/>
    <w:rsid w:val="00521E5E"/>
    <w:rsid w:val="005226F3"/>
    <w:rsid w:val="00522710"/>
    <w:rsid w:val="00522923"/>
    <w:rsid w:val="005229EC"/>
    <w:rsid w:val="00522FBD"/>
    <w:rsid w:val="005236BC"/>
    <w:rsid w:val="00524654"/>
    <w:rsid w:val="00524FB7"/>
    <w:rsid w:val="00525445"/>
    <w:rsid w:val="005261CA"/>
    <w:rsid w:val="0052653F"/>
    <w:rsid w:val="005272F3"/>
    <w:rsid w:val="005274DE"/>
    <w:rsid w:val="00527FD3"/>
    <w:rsid w:val="00530395"/>
    <w:rsid w:val="005304BB"/>
    <w:rsid w:val="005309C3"/>
    <w:rsid w:val="00531CE5"/>
    <w:rsid w:val="005325D5"/>
    <w:rsid w:val="00532A16"/>
    <w:rsid w:val="00532AE0"/>
    <w:rsid w:val="00532C64"/>
    <w:rsid w:val="00532C9C"/>
    <w:rsid w:val="00532EF1"/>
    <w:rsid w:val="005337A1"/>
    <w:rsid w:val="00533CE7"/>
    <w:rsid w:val="0053465F"/>
    <w:rsid w:val="0053479D"/>
    <w:rsid w:val="0053521F"/>
    <w:rsid w:val="00536D46"/>
    <w:rsid w:val="00537B12"/>
    <w:rsid w:val="005402D4"/>
    <w:rsid w:val="00540833"/>
    <w:rsid w:val="005423F5"/>
    <w:rsid w:val="00542791"/>
    <w:rsid w:val="005427E7"/>
    <w:rsid w:val="00542F6F"/>
    <w:rsid w:val="0054340F"/>
    <w:rsid w:val="00543853"/>
    <w:rsid w:val="00543CB9"/>
    <w:rsid w:val="005442C3"/>
    <w:rsid w:val="00545208"/>
    <w:rsid w:val="00545749"/>
    <w:rsid w:val="00545886"/>
    <w:rsid w:val="00546377"/>
    <w:rsid w:val="0054655A"/>
    <w:rsid w:val="005465D4"/>
    <w:rsid w:val="00547D68"/>
    <w:rsid w:val="00547EDE"/>
    <w:rsid w:val="00550A33"/>
    <w:rsid w:val="00551414"/>
    <w:rsid w:val="00551CC1"/>
    <w:rsid w:val="005544A2"/>
    <w:rsid w:val="00554FA3"/>
    <w:rsid w:val="005552E4"/>
    <w:rsid w:val="0055546A"/>
    <w:rsid w:val="00555CDF"/>
    <w:rsid w:val="00555DBA"/>
    <w:rsid w:val="00556285"/>
    <w:rsid w:val="005574EB"/>
    <w:rsid w:val="0055768B"/>
    <w:rsid w:val="00560DF2"/>
    <w:rsid w:val="00561B92"/>
    <w:rsid w:val="0056258C"/>
    <w:rsid w:val="00563A72"/>
    <w:rsid w:val="00563C89"/>
    <w:rsid w:val="005656A7"/>
    <w:rsid w:val="005660AA"/>
    <w:rsid w:val="005677B7"/>
    <w:rsid w:val="00567D15"/>
    <w:rsid w:val="00567FCC"/>
    <w:rsid w:val="0057028B"/>
    <w:rsid w:val="005706E1"/>
    <w:rsid w:val="00571FC6"/>
    <w:rsid w:val="005734D8"/>
    <w:rsid w:val="00573989"/>
    <w:rsid w:val="00573ACC"/>
    <w:rsid w:val="00574586"/>
    <w:rsid w:val="00574B1D"/>
    <w:rsid w:val="005754B1"/>
    <w:rsid w:val="0057572F"/>
    <w:rsid w:val="0057642B"/>
    <w:rsid w:val="0057689A"/>
    <w:rsid w:val="00576EF6"/>
    <w:rsid w:val="00577316"/>
    <w:rsid w:val="0057757A"/>
    <w:rsid w:val="00577876"/>
    <w:rsid w:val="00577CE4"/>
    <w:rsid w:val="00577E6C"/>
    <w:rsid w:val="0058086F"/>
    <w:rsid w:val="005821A4"/>
    <w:rsid w:val="005824E3"/>
    <w:rsid w:val="005825E6"/>
    <w:rsid w:val="005825F5"/>
    <w:rsid w:val="00582C23"/>
    <w:rsid w:val="00582DBD"/>
    <w:rsid w:val="00582FEB"/>
    <w:rsid w:val="00583B50"/>
    <w:rsid w:val="00584114"/>
    <w:rsid w:val="00584346"/>
    <w:rsid w:val="00584AE8"/>
    <w:rsid w:val="005851E0"/>
    <w:rsid w:val="00585939"/>
    <w:rsid w:val="00586524"/>
    <w:rsid w:val="00586C82"/>
    <w:rsid w:val="00587371"/>
    <w:rsid w:val="00587BF4"/>
    <w:rsid w:val="00587EFF"/>
    <w:rsid w:val="00590186"/>
    <w:rsid w:val="00590651"/>
    <w:rsid w:val="0059079B"/>
    <w:rsid w:val="00591477"/>
    <w:rsid w:val="00591BF2"/>
    <w:rsid w:val="00592301"/>
    <w:rsid w:val="00592570"/>
    <w:rsid w:val="00592606"/>
    <w:rsid w:val="005927CD"/>
    <w:rsid w:val="0059412A"/>
    <w:rsid w:val="00594E0A"/>
    <w:rsid w:val="0059588E"/>
    <w:rsid w:val="00595CE4"/>
    <w:rsid w:val="0059666B"/>
    <w:rsid w:val="0059C62F"/>
    <w:rsid w:val="005A0341"/>
    <w:rsid w:val="005A0D07"/>
    <w:rsid w:val="005A1089"/>
    <w:rsid w:val="005A190B"/>
    <w:rsid w:val="005A2068"/>
    <w:rsid w:val="005A291D"/>
    <w:rsid w:val="005A2ABF"/>
    <w:rsid w:val="005A3671"/>
    <w:rsid w:val="005A3F5F"/>
    <w:rsid w:val="005A3FA2"/>
    <w:rsid w:val="005A4B56"/>
    <w:rsid w:val="005A5AAC"/>
    <w:rsid w:val="005A5BA2"/>
    <w:rsid w:val="005A6BC4"/>
    <w:rsid w:val="005A6E66"/>
    <w:rsid w:val="005A748F"/>
    <w:rsid w:val="005B08C1"/>
    <w:rsid w:val="005B0BBE"/>
    <w:rsid w:val="005B12FA"/>
    <w:rsid w:val="005B1861"/>
    <w:rsid w:val="005B1CD4"/>
    <w:rsid w:val="005B1EB3"/>
    <w:rsid w:val="005B2D8A"/>
    <w:rsid w:val="005B2F7A"/>
    <w:rsid w:val="005B33FF"/>
    <w:rsid w:val="005B360C"/>
    <w:rsid w:val="005B3704"/>
    <w:rsid w:val="005B397D"/>
    <w:rsid w:val="005B3D53"/>
    <w:rsid w:val="005B414F"/>
    <w:rsid w:val="005B4581"/>
    <w:rsid w:val="005B4DE9"/>
    <w:rsid w:val="005B57B9"/>
    <w:rsid w:val="005B5ADA"/>
    <w:rsid w:val="005B5C85"/>
    <w:rsid w:val="005B7BD4"/>
    <w:rsid w:val="005C0E43"/>
    <w:rsid w:val="005C20A6"/>
    <w:rsid w:val="005C26AD"/>
    <w:rsid w:val="005C27B3"/>
    <w:rsid w:val="005C3094"/>
    <w:rsid w:val="005C385B"/>
    <w:rsid w:val="005C3DEC"/>
    <w:rsid w:val="005C4AD1"/>
    <w:rsid w:val="005C4B29"/>
    <w:rsid w:val="005C4C6A"/>
    <w:rsid w:val="005C50A9"/>
    <w:rsid w:val="005C52D0"/>
    <w:rsid w:val="005C6174"/>
    <w:rsid w:val="005C6A4A"/>
    <w:rsid w:val="005D0309"/>
    <w:rsid w:val="005D0BAA"/>
    <w:rsid w:val="005D0FF9"/>
    <w:rsid w:val="005D161D"/>
    <w:rsid w:val="005D1957"/>
    <w:rsid w:val="005D2B10"/>
    <w:rsid w:val="005D3587"/>
    <w:rsid w:val="005D46E9"/>
    <w:rsid w:val="005D4F0C"/>
    <w:rsid w:val="005D5CE7"/>
    <w:rsid w:val="005D5E79"/>
    <w:rsid w:val="005D66CB"/>
    <w:rsid w:val="005D7299"/>
    <w:rsid w:val="005D7401"/>
    <w:rsid w:val="005D79CF"/>
    <w:rsid w:val="005D7C9B"/>
    <w:rsid w:val="005E0668"/>
    <w:rsid w:val="005E1649"/>
    <w:rsid w:val="005E2265"/>
    <w:rsid w:val="005E3032"/>
    <w:rsid w:val="005E393C"/>
    <w:rsid w:val="005E3D7D"/>
    <w:rsid w:val="005E4288"/>
    <w:rsid w:val="005E4725"/>
    <w:rsid w:val="005E5F1E"/>
    <w:rsid w:val="005E770E"/>
    <w:rsid w:val="005F223A"/>
    <w:rsid w:val="005F3616"/>
    <w:rsid w:val="005F50FE"/>
    <w:rsid w:val="005F5D28"/>
    <w:rsid w:val="005F6147"/>
    <w:rsid w:val="005F6284"/>
    <w:rsid w:val="005F6330"/>
    <w:rsid w:val="005F6C3A"/>
    <w:rsid w:val="00600C45"/>
    <w:rsid w:val="00600CF1"/>
    <w:rsid w:val="0060110D"/>
    <w:rsid w:val="00601ED6"/>
    <w:rsid w:val="00602AE9"/>
    <w:rsid w:val="00603C98"/>
    <w:rsid w:val="00603FBD"/>
    <w:rsid w:val="00604308"/>
    <w:rsid w:val="0060648F"/>
    <w:rsid w:val="00606F0F"/>
    <w:rsid w:val="006101C5"/>
    <w:rsid w:val="00610433"/>
    <w:rsid w:val="00611E6B"/>
    <w:rsid w:val="0061311B"/>
    <w:rsid w:val="006132B0"/>
    <w:rsid w:val="00614534"/>
    <w:rsid w:val="00614AB6"/>
    <w:rsid w:val="006151B1"/>
    <w:rsid w:val="00617864"/>
    <w:rsid w:val="00617C4B"/>
    <w:rsid w:val="00617E77"/>
    <w:rsid w:val="006207A2"/>
    <w:rsid w:val="006212C5"/>
    <w:rsid w:val="00622BF4"/>
    <w:rsid w:val="0062320F"/>
    <w:rsid w:val="00623662"/>
    <w:rsid w:val="00623A97"/>
    <w:rsid w:val="006250A1"/>
    <w:rsid w:val="00625167"/>
    <w:rsid w:val="0062572A"/>
    <w:rsid w:val="006259C7"/>
    <w:rsid w:val="00625BA5"/>
    <w:rsid w:val="00625C73"/>
    <w:rsid w:val="00625CF3"/>
    <w:rsid w:val="0062612B"/>
    <w:rsid w:val="0062635C"/>
    <w:rsid w:val="00626651"/>
    <w:rsid w:val="00626923"/>
    <w:rsid w:val="0063080B"/>
    <w:rsid w:val="00631CF8"/>
    <w:rsid w:val="00631D05"/>
    <w:rsid w:val="00631D48"/>
    <w:rsid w:val="0063220F"/>
    <w:rsid w:val="0063221B"/>
    <w:rsid w:val="00632971"/>
    <w:rsid w:val="006330DC"/>
    <w:rsid w:val="006345D6"/>
    <w:rsid w:val="00634911"/>
    <w:rsid w:val="00634BE0"/>
    <w:rsid w:val="00635506"/>
    <w:rsid w:val="0063594D"/>
    <w:rsid w:val="006359A3"/>
    <w:rsid w:val="00636AE2"/>
    <w:rsid w:val="00637150"/>
    <w:rsid w:val="00637E3C"/>
    <w:rsid w:val="00640F73"/>
    <w:rsid w:val="00641E3C"/>
    <w:rsid w:val="006429CA"/>
    <w:rsid w:val="00642AD9"/>
    <w:rsid w:val="00642BFC"/>
    <w:rsid w:val="00642D9D"/>
    <w:rsid w:val="006437C2"/>
    <w:rsid w:val="006447D2"/>
    <w:rsid w:val="006448EE"/>
    <w:rsid w:val="00645DA9"/>
    <w:rsid w:val="00646891"/>
    <w:rsid w:val="0064701C"/>
    <w:rsid w:val="006470E7"/>
    <w:rsid w:val="00647323"/>
    <w:rsid w:val="006475C1"/>
    <w:rsid w:val="00647E2F"/>
    <w:rsid w:val="0065074C"/>
    <w:rsid w:val="006508C4"/>
    <w:rsid w:val="00650F9D"/>
    <w:rsid w:val="00651076"/>
    <w:rsid w:val="00651460"/>
    <w:rsid w:val="0065160D"/>
    <w:rsid w:val="00652602"/>
    <w:rsid w:val="00652CD5"/>
    <w:rsid w:val="00653164"/>
    <w:rsid w:val="00653CB8"/>
    <w:rsid w:val="006549A5"/>
    <w:rsid w:val="00654B18"/>
    <w:rsid w:val="00654C9F"/>
    <w:rsid w:val="00655A9A"/>
    <w:rsid w:val="00655C7A"/>
    <w:rsid w:val="00655D47"/>
    <w:rsid w:val="00655F01"/>
    <w:rsid w:val="006567A9"/>
    <w:rsid w:val="00656DC9"/>
    <w:rsid w:val="0065745C"/>
    <w:rsid w:val="00657C99"/>
    <w:rsid w:val="00657F38"/>
    <w:rsid w:val="00660091"/>
    <w:rsid w:val="00660144"/>
    <w:rsid w:val="0066041D"/>
    <w:rsid w:val="00660802"/>
    <w:rsid w:val="00660BD8"/>
    <w:rsid w:val="006626F6"/>
    <w:rsid w:val="006635D9"/>
    <w:rsid w:val="006637B0"/>
    <w:rsid w:val="00663831"/>
    <w:rsid w:val="00664686"/>
    <w:rsid w:val="00664D08"/>
    <w:rsid w:val="0066577C"/>
    <w:rsid w:val="00665882"/>
    <w:rsid w:val="00666446"/>
    <w:rsid w:val="00667C83"/>
    <w:rsid w:val="006700E4"/>
    <w:rsid w:val="00670C3D"/>
    <w:rsid w:val="00671070"/>
    <w:rsid w:val="00671EF4"/>
    <w:rsid w:val="0067230F"/>
    <w:rsid w:val="00672DFB"/>
    <w:rsid w:val="00673174"/>
    <w:rsid w:val="00673EF3"/>
    <w:rsid w:val="0067599D"/>
    <w:rsid w:val="00676323"/>
    <w:rsid w:val="00676962"/>
    <w:rsid w:val="00677697"/>
    <w:rsid w:val="006776BC"/>
    <w:rsid w:val="00677A3B"/>
    <w:rsid w:val="00677D3D"/>
    <w:rsid w:val="00680028"/>
    <w:rsid w:val="006805C0"/>
    <w:rsid w:val="00680C35"/>
    <w:rsid w:val="00680CFC"/>
    <w:rsid w:val="00681C52"/>
    <w:rsid w:val="00681E71"/>
    <w:rsid w:val="00682AD2"/>
    <w:rsid w:val="00684110"/>
    <w:rsid w:val="0068449F"/>
    <w:rsid w:val="00684AC1"/>
    <w:rsid w:val="00684C87"/>
    <w:rsid w:val="00684CCB"/>
    <w:rsid w:val="0068556A"/>
    <w:rsid w:val="006857C7"/>
    <w:rsid w:val="00686431"/>
    <w:rsid w:val="00686B65"/>
    <w:rsid w:val="006879E5"/>
    <w:rsid w:val="00687ECF"/>
    <w:rsid w:val="00690909"/>
    <w:rsid w:val="00690E7A"/>
    <w:rsid w:val="00691084"/>
    <w:rsid w:val="00691728"/>
    <w:rsid w:val="00691B45"/>
    <w:rsid w:val="00691B4A"/>
    <w:rsid w:val="00691DFD"/>
    <w:rsid w:val="00692BA5"/>
    <w:rsid w:val="006936EF"/>
    <w:rsid w:val="0069412E"/>
    <w:rsid w:val="006942E7"/>
    <w:rsid w:val="00694942"/>
    <w:rsid w:val="00697EA9"/>
    <w:rsid w:val="006A0204"/>
    <w:rsid w:val="006A075E"/>
    <w:rsid w:val="006A2C52"/>
    <w:rsid w:val="006A35C5"/>
    <w:rsid w:val="006A3CDA"/>
    <w:rsid w:val="006A4000"/>
    <w:rsid w:val="006A43F4"/>
    <w:rsid w:val="006A458E"/>
    <w:rsid w:val="006A4F0A"/>
    <w:rsid w:val="006A5593"/>
    <w:rsid w:val="006A7554"/>
    <w:rsid w:val="006A79D1"/>
    <w:rsid w:val="006B0905"/>
    <w:rsid w:val="006B09F5"/>
    <w:rsid w:val="006B0BA3"/>
    <w:rsid w:val="006B0E1F"/>
    <w:rsid w:val="006B23A7"/>
    <w:rsid w:val="006B25CA"/>
    <w:rsid w:val="006B2EE2"/>
    <w:rsid w:val="006B2F17"/>
    <w:rsid w:val="006B3728"/>
    <w:rsid w:val="006B3B1C"/>
    <w:rsid w:val="006B56C7"/>
    <w:rsid w:val="006B620A"/>
    <w:rsid w:val="006B62CA"/>
    <w:rsid w:val="006B644C"/>
    <w:rsid w:val="006B6897"/>
    <w:rsid w:val="006B7183"/>
    <w:rsid w:val="006B72BB"/>
    <w:rsid w:val="006C0371"/>
    <w:rsid w:val="006C113D"/>
    <w:rsid w:val="006C11DA"/>
    <w:rsid w:val="006C1257"/>
    <w:rsid w:val="006C1319"/>
    <w:rsid w:val="006C1D93"/>
    <w:rsid w:val="006C2378"/>
    <w:rsid w:val="006C2673"/>
    <w:rsid w:val="006C4886"/>
    <w:rsid w:val="006C4FB7"/>
    <w:rsid w:val="006C540C"/>
    <w:rsid w:val="006C5B6B"/>
    <w:rsid w:val="006C5CC2"/>
    <w:rsid w:val="006C630C"/>
    <w:rsid w:val="006C663B"/>
    <w:rsid w:val="006C66CB"/>
    <w:rsid w:val="006C68DE"/>
    <w:rsid w:val="006C77D6"/>
    <w:rsid w:val="006D06C1"/>
    <w:rsid w:val="006D0CD9"/>
    <w:rsid w:val="006D14C9"/>
    <w:rsid w:val="006D1834"/>
    <w:rsid w:val="006D2567"/>
    <w:rsid w:val="006D278B"/>
    <w:rsid w:val="006D27FE"/>
    <w:rsid w:val="006D44AA"/>
    <w:rsid w:val="006D50AF"/>
    <w:rsid w:val="006D5454"/>
    <w:rsid w:val="006D54A9"/>
    <w:rsid w:val="006D55B9"/>
    <w:rsid w:val="006D5D9B"/>
    <w:rsid w:val="006D6B00"/>
    <w:rsid w:val="006E023B"/>
    <w:rsid w:val="006E0A41"/>
    <w:rsid w:val="006E0ABB"/>
    <w:rsid w:val="006E1066"/>
    <w:rsid w:val="006E145A"/>
    <w:rsid w:val="006E22B5"/>
    <w:rsid w:val="006E346B"/>
    <w:rsid w:val="006E43D1"/>
    <w:rsid w:val="006E43DB"/>
    <w:rsid w:val="006E44DE"/>
    <w:rsid w:val="006E4BF8"/>
    <w:rsid w:val="006E527D"/>
    <w:rsid w:val="006E5371"/>
    <w:rsid w:val="006E55A9"/>
    <w:rsid w:val="006E5627"/>
    <w:rsid w:val="006E57EB"/>
    <w:rsid w:val="006E6427"/>
    <w:rsid w:val="006E66AD"/>
    <w:rsid w:val="006E6770"/>
    <w:rsid w:val="006F0363"/>
    <w:rsid w:val="006F071F"/>
    <w:rsid w:val="006F0D52"/>
    <w:rsid w:val="006F0F02"/>
    <w:rsid w:val="006F0FA5"/>
    <w:rsid w:val="006F14B8"/>
    <w:rsid w:val="006F19E9"/>
    <w:rsid w:val="006F20E8"/>
    <w:rsid w:val="006F26A7"/>
    <w:rsid w:val="006F2AE8"/>
    <w:rsid w:val="006F34D5"/>
    <w:rsid w:val="006F37AE"/>
    <w:rsid w:val="006F3B18"/>
    <w:rsid w:val="006F4524"/>
    <w:rsid w:val="006F465B"/>
    <w:rsid w:val="006F50D7"/>
    <w:rsid w:val="006F5D64"/>
    <w:rsid w:val="006F63F8"/>
    <w:rsid w:val="006F6FFD"/>
    <w:rsid w:val="006F70B5"/>
    <w:rsid w:val="006F749D"/>
    <w:rsid w:val="006F7BC4"/>
    <w:rsid w:val="00700446"/>
    <w:rsid w:val="007009CD"/>
    <w:rsid w:val="00701BFD"/>
    <w:rsid w:val="007023B4"/>
    <w:rsid w:val="00702854"/>
    <w:rsid w:val="00703B48"/>
    <w:rsid w:val="0070463F"/>
    <w:rsid w:val="007046F5"/>
    <w:rsid w:val="0070546E"/>
    <w:rsid w:val="00705810"/>
    <w:rsid w:val="00705C9B"/>
    <w:rsid w:val="00706451"/>
    <w:rsid w:val="007067D4"/>
    <w:rsid w:val="007068B5"/>
    <w:rsid w:val="00706AB0"/>
    <w:rsid w:val="00707589"/>
    <w:rsid w:val="00707F0E"/>
    <w:rsid w:val="00710243"/>
    <w:rsid w:val="00710312"/>
    <w:rsid w:val="007103EE"/>
    <w:rsid w:val="00711438"/>
    <w:rsid w:val="0071176F"/>
    <w:rsid w:val="00711C51"/>
    <w:rsid w:val="0071244F"/>
    <w:rsid w:val="00712DDF"/>
    <w:rsid w:val="00712F0E"/>
    <w:rsid w:val="00712FEF"/>
    <w:rsid w:val="00713724"/>
    <w:rsid w:val="00715215"/>
    <w:rsid w:val="007152C5"/>
    <w:rsid w:val="007156DC"/>
    <w:rsid w:val="00715DC5"/>
    <w:rsid w:val="007166E6"/>
    <w:rsid w:val="00716B28"/>
    <w:rsid w:val="00716CB0"/>
    <w:rsid w:val="00716E30"/>
    <w:rsid w:val="00720360"/>
    <w:rsid w:val="00720CC7"/>
    <w:rsid w:val="00720E15"/>
    <w:rsid w:val="0072106B"/>
    <w:rsid w:val="0072115B"/>
    <w:rsid w:val="00722686"/>
    <w:rsid w:val="007233C6"/>
    <w:rsid w:val="00723555"/>
    <w:rsid w:val="007243DD"/>
    <w:rsid w:val="00724D70"/>
    <w:rsid w:val="00725163"/>
    <w:rsid w:val="00725735"/>
    <w:rsid w:val="0072574A"/>
    <w:rsid w:val="0072583A"/>
    <w:rsid w:val="007259DC"/>
    <w:rsid w:val="00725D64"/>
    <w:rsid w:val="00725D69"/>
    <w:rsid w:val="007264E0"/>
    <w:rsid w:val="00726B32"/>
    <w:rsid w:val="00726C59"/>
    <w:rsid w:val="00727064"/>
    <w:rsid w:val="00727922"/>
    <w:rsid w:val="00727D91"/>
    <w:rsid w:val="0073128E"/>
    <w:rsid w:val="00731EC0"/>
    <w:rsid w:val="00731FE7"/>
    <w:rsid w:val="0073231C"/>
    <w:rsid w:val="00732F90"/>
    <w:rsid w:val="00733290"/>
    <w:rsid w:val="00733E13"/>
    <w:rsid w:val="00735AD4"/>
    <w:rsid w:val="00735B92"/>
    <w:rsid w:val="007361A7"/>
    <w:rsid w:val="00736847"/>
    <w:rsid w:val="00736C1E"/>
    <w:rsid w:val="00737870"/>
    <w:rsid w:val="007404BD"/>
    <w:rsid w:val="007404CC"/>
    <w:rsid w:val="00740F69"/>
    <w:rsid w:val="0074172F"/>
    <w:rsid w:val="0074253B"/>
    <w:rsid w:val="00742771"/>
    <w:rsid w:val="00742B67"/>
    <w:rsid w:val="007430F9"/>
    <w:rsid w:val="0074368F"/>
    <w:rsid w:val="00744C8C"/>
    <w:rsid w:val="00745E6B"/>
    <w:rsid w:val="00747336"/>
    <w:rsid w:val="00747BA4"/>
    <w:rsid w:val="007501FB"/>
    <w:rsid w:val="0075068D"/>
    <w:rsid w:val="007517C4"/>
    <w:rsid w:val="00752103"/>
    <w:rsid w:val="00753151"/>
    <w:rsid w:val="00753BBD"/>
    <w:rsid w:val="00753E9C"/>
    <w:rsid w:val="00754E0D"/>
    <w:rsid w:val="00755614"/>
    <w:rsid w:val="00755879"/>
    <w:rsid w:val="0075597C"/>
    <w:rsid w:val="00755D5A"/>
    <w:rsid w:val="007563D5"/>
    <w:rsid w:val="007563D6"/>
    <w:rsid w:val="00757892"/>
    <w:rsid w:val="007579C4"/>
    <w:rsid w:val="00757ACE"/>
    <w:rsid w:val="007613C9"/>
    <w:rsid w:val="00761748"/>
    <w:rsid w:val="00761B03"/>
    <w:rsid w:val="00762455"/>
    <w:rsid w:val="007641D5"/>
    <w:rsid w:val="00765573"/>
    <w:rsid w:val="00765966"/>
    <w:rsid w:val="00765A67"/>
    <w:rsid w:val="00765CD5"/>
    <w:rsid w:val="007665D6"/>
    <w:rsid w:val="007669EC"/>
    <w:rsid w:val="00766DD0"/>
    <w:rsid w:val="00766E20"/>
    <w:rsid w:val="00767071"/>
    <w:rsid w:val="00767107"/>
    <w:rsid w:val="00767FB0"/>
    <w:rsid w:val="00767FB8"/>
    <w:rsid w:val="00770D75"/>
    <w:rsid w:val="00770E1E"/>
    <w:rsid w:val="00771068"/>
    <w:rsid w:val="00771836"/>
    <w:rsid w:val="007720D3"/>
    <w:rsid w:val="00772400"/>
    <w:rsid w:val="00772F04"/>
    <w:rsid w:val="00773156"/>
    <w:rsid w:val="00775B11"/>
    <w:rsid w:val="00775C37"/>
    <w:rsid w:val="00776747"/>
    <w:rsid w:val="00780DF4"/>
    <w:rsid w:val="00780F03"/>
    <w:rsid w:val="007814DB"/>
    <w:rsid w:val="00781DBB"/>
    <w:rsid w:val="00782680"/>
    <w:rsid w:val="007826C6"/>
    <w:rsid w:val="00782D6A"/>
    <w:rsid w:val="0078307B"/>
    <w:rsid w:val="00783BCE"/>
    <w:rsid w:val="00783E5A"/>
    <w:rsid w:val="00784843"/>
    <w:rsid w:val="00785B9D"/>
    <w:rsid w:val="00787F62"/>
    <w:rsid w:val="00790832"/>
    <w:rsid w:val="00791386"/>
    <w:rsid w:val="00791E64"/>
    <w:rsid w:val="00791F2D"/>
    <w:rsid w:val="00792A05"/>
    <w:rsid w:val="00792C81"/>
    <w:rsid w:val="00793C01"/>
    <w:rsid w:val="00794558"/>
    <w:rsid w:val="00794B73"/>
    <w:rsid w:val="007960E0"/>
    <w:rsid w:val="00796632"/>
    <w:rsid w:val="00797E11"/>
    <w:rsid w:val="007A05CB"/>
    <w:rsid w:val="007A36E3"/>
    <w:rsid w:val="007A405E"/>
    <w:rsid w:val="007A4FF1"/>
    <w:rsid w:val="007A5298"/>
    <w:rsid w:val="007A5F13"/>
    <w:rsid w:val="007A60C6"/>
    <w:rsid w:val="007A6562"/>
    <w:rsid w:val="007A7B30"/>
    <w:rsid w:val="007B02C8"/>
    <w:rsid w:val="007B0D85"/>
    <w:rsid w:val="007B130B"/>
    <w:rsid w:val="007B16D7"/>
    <w:rsid w:val="007B1A8D"/>
    <w:rsid w:val="007B1E78"/>
    <w:rsid w:val="007B294A"/>
    <w:rsid w:val="007B356C"/>
    <w:rsid w:val="007B3968"/>
    <w:rsid w:val="007B3A89"/>
    <w:rsid w:val="007B3D3A"/>
    <w:rsid w:val="007B4699"/>
    <w:rsid w:val="007B47BB"/>
    <w:rsid w:val="007B62CF"/>
    <w:rsid w:val="007B6314"/>
    <w:rsid w:val="007B69FC"/>
    <w:rsid w:val="007B7D5C"/>
    <w:rsid w:val="007C03B2"/>
    <w:rsid w:val="007C0D6C"/>
    <w:rsid w:val="007C0E7D"/>
    <w:rsid w:val="007C0EBD"/>
    <w:rsid w:val="007C17E9"/>
    <w:rsid w:val="007C2F72"/>
    <w:rsid w:val="007C35F0"/>
    <w:rsid w:val="007C3803"/>
    <w:rsid w:val="007C3BE7"/>
    <w:rsid w:val="007C3CE5"/>
    <w:rsid w:val="007C4505"/>
    <w:rsid w:val="007C538C"/>
    <w:rsid w:val="007C552B"/>
    <w:rsid w:val="007C5ACC"/>
    <w:rsid w:val="007C7BD1"/>
    <w:rsid w:val="007D09B1"/>
    <w:rsid w:val="007D132D"/>
    <w:rsid w:val="007D25F3"/>
    <w:rsid w:val="007D2B6C"/>
    <w:rsid w:val="007D49CF"/>
    <w:rsid w:val="007D4C20"/>
    <w:rsid w:val="007D4F16"/>
    <w:rsid w:val="007D4FC7"/>
    <w:rsid w:val="007D5365"/>
    <w:rsid w:val="007D5B4F"/>
    <w:rsid w:val="007D5E0B"/>
    <w:rsid w:val="007D6B9A"/>
    <w:rsid w:val="007D7FA4"/>
    <w:rsid w:val="007E0358"/>
    <w:rsid w:val="007E03E3"/>
    <w:rsid w:val="007E1309"/>
    <w:rsid w:val="007E13C9"/>
    <w:rsid w:val="007E2025"/>
    <w:rsid w:val="007E23D7"/>
    <w:rsid w:val="007E266A"/>
    <w:rsid w:val="007E3E1A"/>
    <w:rsid w:val="007E4210"/>
    <w:rsid w:val="007E4DDC"/>
    <w:rsid w:val="007E4E06"/>
    <w:rsid w:val="007E5CF7"/>
    <w:rsid w:val="007E6AE4"/>
    <w:rsid w:val="007E73E8"/>
    <w:rsid w:val="007E75AE"/>
    <w:rsid w:val="007E7B53"/>
    <w:rsid w:val="007E7BAE"/>
    <w:rsid w:val="007E7C17"/>
    <w:rsid w:val="007F03BA"/>
    <w:rsid w:val="007F0C5B"/>
    <w:rsid w:val="007F0F62"/>
    <w:rsid w:val="007F1AAD"/>
    <w:rsid w:val="007F1B4B"/>
    <w:rsid w:val="007F294B"/>
    <w:rsid w:val="007F41AB"/>
    <w:rsid w:val="007F5040"/>
    <w:rsid w:val="007F598D"/>
    <w:rsid w:val="007F6270"/>
    <w:rsid w:val="007F7DE8"/>
    <w:rsid w:val="00800DEB"/>
    <w:rsid w:val="00801BEC"/>
    <w:rsid w:val="0080210D"/>
    <w:rsid w:val="00803032"/>
    <w:rsid w:val="0080321D"/>
    <w:rsid w:val="00804F4F"/>
    <w:rsid w:val="00805982"/>
    <w:rsid w:val="00805A09"/>
    <w:rsid w:val="0080611E"/>
    <w:rsid w:val="00810409"/>
    <w:rsid w:val="008105EC"/>
    <w:rsid w:val="0081101D"/>
    <w:rsid w:val="00811768"/>
    <w:rsid w:val="00812E04"/>
    <w:rsid w:val="00813801"/>
    <w:rsid w:val="0081483B"/>
    <w:rsid w:val="00814C0D"/>
    <w:rsid w:val="008158A4"/>
    <w:rsid w:val="00815CEF"/>
    <w:rsid w:val="00815D19"/>
    <w:rsid w:val="0081647A"/>
    <w:rsid w:val="00816CE9"/>
    <w:rsid w:val="0082072A"/>
    <w:rsid w:val="008218C6"/>
    <w:rsid w:val="00822972"/>
    <w:rsid w:val="00823275"/>
    <w:rsid w:val="00824A41"/>
    <w:rsid w:val="00824F0C"/>
    <w:rsid w:val="0082503E"/>
    <w:rsid w:val="008255B9"/>
    <w:rsid w:val="008256B0"/>
    <w:rsid w:val="00825A75"/>
    <w:rsid w:val="0082785B"/>
    <w:rsid w:val="00827BF9"/>
    <w:rsid w:val="00830344"/>
    <w:rsid w:val="00830A14"/>
    <w:rsid w:val="00831287"/>
    <w:rsid w:val="0083247C"/>
    <w:rsid w:val="00832606"/>
    <w:rsid w:val="0083375C"/>
    <w:rsid w:val="00833BDF"/>
    <w:rsid w:val="00834D05"/>
    <w:rsid w:val="00835616"/>
    <w:rsid w:val="00835654"/>
    <w:rsid w:val="0083602B"/>
    <w:rsid w:val="00836984"/>
    <w:rsid w:val="00837616"/>
    <w:rsid w:val="00837721"/>
    <w:rsid w:val="00837EA4"/>
    <w:rsid w:val="00840276"/>
    <w:rsid w:val="00841188"/>
    <w:rsid w:val="0084195F"/>
    <w:rsid w:val="00841AF0"/>
    <w:rsid w:val="008424D7"/>
    <w:rsid w:val="008424DA"/>
    <w:rsid w:val="008425EB"/>
    <w:rsid w:val="0084271B"/>
    <w:rsid w:val="00842B61"/>
    <w:rsid w:val="00842C1A"/>
    <w:rsid w:val="00843361"/>
    <w:rsid w:val="00843828"/>
    <w:rsid w:val="00843FB7"/>
    <w:rsid w:val="00844138"/>
    <w:rsid w:val="00844A0F"/>
    <w:rsid w:val="008452FE"/>
    <w:rsid w:val="0084588D"/>
    <w:rsid w:val="0084599A"/>
    <w:rsid w:val="00847B0E"/>
    <w:rsid w:val="008501B5"/>
    <w:rsid w:val="00850EA4"/>
    <w:rsid w:val="00851801"/>
    <w:rsid w:val="00851BA1"/>
    <w:rsid w:val="00851CDD"/>
    <w:rsid w:val="00851D21"/>
    <w:rsid w:val="00852D7F"/>
    <w:rsid w:val="008530E6"/>
    <w:rsid w:val="00853937"/>
    <w:rsid w:val="008539E4"/>
    <w:rsid w:val="008544C3"/>
    <w:rsid w:val="00854637"/>
    <w:rsid w:val="0085485B"/>
    <w:rsid w:val="00854868"/>
    <w:rsid w:val="00854E68"/>
    <w:rsid w:val="0085642C"/>
    <w:rsid w:val="00856A34"/>
    <w:rsid w:val="00856AEA"/>
    <w:rsid w:val="00856B6E"/>
    <w:rsid w:val="00856BEA"/>
    <w:rsid w:val="00857FA2"/>
    <w:rsid w:val="008609A2"/>
    <w:rsid w:val="00860DA0"/>
    <w:rsid w:val="00861A77"/>
    <w:rsid w:val="00862238"/>
    <w:rsid w:val="008624A7"/>
    <w:rsid w:val="00862AB2"/>
    <w:rsid w:val="00862F7A"/>
    <w:rsid w:val="00863808"/>
    <w:rsid w:val="008642EC"/>
    <w:rsid w:val="0086561A"/>
    <w:rsid w:val="00865C8C"/>
    <w:rsid w:val="00865C8F"/>
    <w:rsid w:val="00865CE9"/>
    <w:rsid w:val="00866783"/>
    <w:rsid w:val="008679AC"/>
    <w:rsid w:val="00867DF6"/>
    <w:rsid w:val="008706E3"/>
    <w:rsid w:val="008711C0"/>
    <w:rsid w:val="0087180C"/>
    <w:rsid w:val="00871D63"/>
    <w:rsid w:val="00872638"/>
    <w:rsid w:val="0087283D"/>
    <w:rsid w:val="00872B9F"/>
    <w:rsid w:val="00873868"/>
    <w:rsid w:val="00874353"/>
    <w:rsid w:val="00874D77"/>
    <w:rsid w:val="00876303"/>
    <w:rsid w:val="008763AE"/>
    <w:rsid w:val="00876CBB"/>
    <w:rsid w:val="00876D15"/>
    <w:rsid w:val="008778E4"/>
    <w:rsid w:val="00877FE3"/>
    <w:rsid w:val="00880809"/>
    <w:rsid w:val="00880C47"/>
    <w:rsid w:val="00880ECA"/>
    <w:rsid w:val="008824FE"/>
    <w:rsid w:val="008839D0"/>
    <w:rsid w:val="00883D76"/>
    <w:rsid w:val="00885B6E"/>
    <w:rsid w:val="00886DBF"/>
    <w:rsid w:val="00886ED1"/>
    <w:rsid w:val="00887410"/>
    <w:rsid w:val="008874CC"/>
    <w:rsid w:val="00887C8D"/>
    <w:rsid w:val="00890755"/>
    <w:rsid w:val="008907D2"/>
    <w:rsid w:val="00890A38"/>
    <w:rsid w:val="008917FA"/>
    <w:rsid w:val="00891B6E"/>
    <w:rsid w:val="00892500"/>
    <w:rsid w:val="00892657"/>
    <w:rsid w:val="008937E9"/>
    <w:rsid w:val="008938DD"/>
    <w:rsid w:val="008946FC"/>
    <w:rsid w:val="00894A9E"/>
    <w:rsid w:val="00895C79"/>
    <w:rsid w:val="00897715"/>
    <w:rsid w:val="008A13B1"/>
    <w:rsid w:val="008A15F8"/>
    <w:rsid w:val="008A2536"/>
    <w:rsid w:val="008A3D1A"/>
    <w:rsid w:val="008A413F"/>
    <w:rsid w:val="008A49AA"/>
    <w:rsid w:val="008A70E4"/>
    <w:rsid w:val="008A7306"/>
    <w:rsid w:val="008A7DBD"/>
    <w:rsid w:val="008B12AD"/>
    <w:rsid w:val="008B1C11"/>
    <w:rsid w:val="008B2A16"/>
    <w:rsid w:val="008B302C"/>
    <w:rsid w:val="008B37AF"/>
    <w:rsid w:val="008B48C7"/>
    <w:rsid w:val="008B54CE"/>
    <w:rsid w:val="008B5618"/>
    <w:rsid w:val="008B5BBC"/>
    <w:rsid w:val="008B5D53"/>
    <w:rsid w:val="008B6FE7"/>
    <w:rsid w:val="008B7536"/>
    <w:rsid w:val="008B75C9"/>
    <w:rsid w:val="008B7727"/>
    <w:rsid w:val="008C0209"/>
    <w:rsid w:val="008C05D8"/>
    <w:rsid w:val="008C0B19"/>
    <w:rsid w:val="008C0EFE"/>
    <w:rsid w:val="008C4F3E"/>
    <w:rsid w:val="008C56B7"/>
    <w:rsid w:val="008C58CB"/>
    <w:rsid w:val="008C5F79"/>
    <w:rsid w:val="008C6005"/>
    <w:rsid w:val="008C6395"/>
    <w:rsid w:val="008C6539"/>
    <w:rsid w:val="008C6F05"/>
    <w:rsid w:val="008C725B"/>
    <w:rsid w:val="008C7D84"/>
    <w:rsid w:val="008CAD66"/>
    <w:rsid w:val="008D16C6"/>
    <w:rsid w:val="008D16F2"/>
    <w:rsid w:val="008D1C1D"/>
    <w:rsid w:val="008D32BD"/>
    <w:rsid w:val="008D3536"/>
    <w:rsid w:val="008D39C6"/>
    <w:rsid w:val="008D3F3E"/>
    <w:rsid w:val="008D435A"/>
    <w:rsid w:val="008D457E"/>
    <w:rsid w:val="008D47C6"/>
    <w:rsid w:val="008D6791"/>
    <w:rsid w:val="008D6937"/>
    <w:rsid w:val="008D7386"/>
    <w:rsid w:val="008D7659"/>
    <w:rsid w:val="008E01FD"/>
    <w:rsid w:val="008E051F"/>
    <w:rsid w:val="008E1797"/>
    <w:rsid w:val="008E2377"/>
    <w:rsid w:val="008E4150"/>
    <w:rsid w:val="008E43D4"/>
    <w:rsid w:val="008E5E9F"/>
    <w:rsid w:val="008E5F75"/>
    <w:rsid w:val="008E632A"/>
    <w:rsid w:val="008E6399"/>
    <w:rsid w:val="008E6BD2"/>
    <w:rsid w:val="008E78ED"/>
    <w:rsid w:val="008E7E08"/>
    <w:rsid w:val="008E7E2A"/>
    <w:rsid w:val="008F05B5"/>
    <w:rsid w:val="008F0A4D"/>
    <w:rsid w:val="008F0AFE"/>
    <w:rsid w:val="008F0E3D"/>
    <w:rsid w:val="008F174E"/>
    <w:rsid w:val="008F1DE2"/>
    <w:rsid w:val="008F2394"/>
    <w:rsid w:val="008F24C3"/>
    <w:rsid w:val="008F2DDC"/>
    <w:rsid w:val="008F35CB"/>
    <w:rsid w:val="008F396B"/>
    <w:rsid w:val="008F3A11"/>
    <w:rsid w:val="008F3B21"/>
    <w:rsid w:val="008F3D03"/>
    <w:rsid w:val="008F54C1"/>
    <w:rsid w:val="008F5A39"/>
    <w:rsid w:val="008F6363"/>
    <w:rsid w:val="008F6905"/>
    <w:rsid w:val="008F7E73"/>
    <w:rsid w:val="008F7FEC"/>
    <w:rsid w:val="00900582"/>
    <w:rsid w:val="00901228"/>
    <w:rsid w:val="00901407"/>
    <w:rsid w:val="00902CEE"/>
    <w:rsid w:val="00902F55"/>
    <w:rsid w:val="009030D1"/>
    <w:rsid w:val="00903468"/>
    <w:rsid w:val="00903E76"/>
    <w:rsid w:val="0090403C"/>
    <w:rsid w:val="00904B06"/>
    <w:rsid w:val="00904C05"/>
    <w:rsid w:val="00905D23"/>
    <w:rsid w:val="009061E3"/>
    <w:rsid w:val="00907323"/>
    <w:rsid w:val="00910265"/>
    <w:rsid w:val="00910464"/>
    <w:rsid w:val="0091064C"/>
    <w:rsid w:val="00910A07"/>
    <w:rsid w:val="00910C60"/>
    <w:rsid w:val="009116A4"/>
    <w:rsid w:val="0091187D"/>
    <w:rsid w:val="00911C6A"/>
    <w:rsid w:val="0091228F"/>
    <w:rsid w:val="0091251D"/>
    <w:rsid w:val="00914309"/>
    <w:rsid w:val="00914842"/>
    <w:rsid w:val="0091488B"/>
    <w:rsid w:val="00916166"/>
    <w:rsid w:val="00916A6B"/>
    <w:rsid w:val="009173A8"/>
    <w:rsid w:val="00917713"/>
    <w:rsid w:val="009207FD"/>
    <w:rsid w:val="00920FE6"/>
    <w:rsid w:val="00921C52"/>
    <w:rsid w:val="00922172"/>
    <w:rsid w:val="00923167"/>
    <w:rsid w:val="00923680"/>
    <w:rsid w:val="009239A9"/>
    <w:rsid w:val="00923BCA"/>
    <w:rsid w:val="00924BCA"/>
    <w:rsid w:val="0092504A"/>
    <w:rsid w:val="009250C3"/>
    <w:rsid w:val="00925183"/>
    <w:rsid w:val="00925853"/>
    <w:rsid w:val="00925A2F"/>
    <w:rsid w:val="00925DE6"/>
    <w:rsid w:val="0092644B"/>
    <w:rsid w:val="00926A69"/>
    <w:rsid w:val="0092757D"/>
    <w:rsid w:val="00927A74"/>
    <w:rsid w:val="00927E3D"/>
    <w:rsid w:val="00927ECA"/>
    <w:rsid w:val="009304EB"/>
    <w:rsid w:val="00930779"/>
    <w:rsid w:val="009315B1"/>
    <w:rsid w:val="00931694"/>
    <w:rsid w:val="00931804"/>
    <w:rsid w:val="0093191B"/>
    <w:rsid w:val="00931986"/>
    <w:rsid w:val="0093208C"/>
    <w:rsid w:val="00932DC8"/>
    <w:rsid w:val="009332C4"/>
    <w:rsid w:val="00933314"/>
    <w:rsid w:val="00933B31"/>
    <w:rsid w:val="00934655"/>
    <w:rsid w:val="0093527A"/>
    <w:rsid w:val="0093599E"/>
    <w:rsid w:val="0093676B"/>
    <w:rsid w:val="0093799D"/>
    <w:rsid w:val="00937A34"/>
    <w:rsid w:val="00937E57"/>
    <w:rsid w:val="00940970"/>
    <w:rsid w:val="00940E5C"/>
    <w:rsid w:val="0094128C"/>
    <w:rsid w:val="0094174F"/>
    <w:rsid w:val="00942642"/>
    <w:rsid w:val="00942E27"/>
    <w:rsid w:val="009434C5"/>
    <w:rsid w:val="009435E1"/>
    <w:rsid w:val="00943E4C"/>
    <w:rsid w:val="00944CCA"/>
    <w:rsid w:val="00944E06"/>
    <w:rsid w:val="00945810"/>
    <w:rsid w:val="00945898"/>
    <w:rsid w:val="0094617C"/>
    <w:rsid w:val="0094642C"/>
    <w:rsid w:val="0094685A"/>
    <w:rsid w:val="00946E88"/>
    <w:rsid w:val="009472F4"/>
    <w:rsid w:val="0094795A"/>
    <w:rsid w:val="00950060"/>
    <w:rsid w:val="009505AF"/>
    <w:rsid w:val="009505CA"/>
    <w:rsid w:val="00952687"/>
    <w:rsid w:val="00952ED2"/>
    <w:rsid w:val="00953839"/>
    <w:rsid w:val="00954CBB"/>
    <w:rsid w:val="00955563"/>
    <w:rsid w:val="0095593E"/>
    <w:rsid w:val="00957056"/>
    <w:rsid w:val="009573EF"/>
    <w:rsid w:val="00957480"/>
    <w:rsid w:val="0095772E"/>
    <w:rsid w:val="00957A5B"/>
    <w:rsid w:val="00957A70"/>
    <w:rsid w:val="00957CF2"/>
    <w:rsid w:val="00960302"/>
    <w:rsid w:val="00960FD9"/>
    <w:rsid w:val="009613F7"/>
    <w:rsid w:val="00961583"/>
    <w:rsid w:val="0096164E"/>
    <w:rsid w:val="00961D1E"/>
    <w:rsid w:val="009620F2"/>
    <w:rsid w:val="009622A7"/>
    <w:rsid w:val="0096526B"/>
    <w:rsid w:val="00965309"/>
    <w:rsid w:val="00965553"/>
    <w:rsid w:val="00965FBA"/>
    <w:rsid w:val="0096626E"/>
    <w:rsid w:val="00966FA8"/>
    <w:rsid w:val="009672D4"/>
    <w:rsid w:val="00967584"/>
    <w:rsid w:val="009675C0"/>
    <w:rsid w:val="00971F19"/>
    <w:rsid w:val="00973C98"/>
    <w:rsid w:val="00973F18"/>
    <w:rsid w:val="00974852"/>
    <w:rsid w:val="009749BC"/>
    <w:rsid w:val="0097529C"/>
    <w:rsid w:val="00975B13"/>
    <w:rsid w:val="00975E35"/>
    <w:rsid w:val="009764CE"/>
    <w:rsid w:val="0097661C"/>
    <w:rsid w:val="00976BD2"/>
    <w:rsid w:val="009771AF"/>
    <w:rsid w:val="00977D1D"/>
    <w:rsid w:val="00977EDC"/>
    <w:rsid w:val="00980102"/>
    <w:rsid w:val="00980239"/>
    <w:rsid w:val="00980490"/>
    <w:rsid w:val="0098070A"/>
    <w:rsid w:val="00980A59"/>
    <w:rsid w:val="00980FEB"/>
    <w:rsid w:val="009814F8"/>
    <w:rsid w:val="00982093"/>
    <w:rsid w:val="0098314B"/>
    <w:rsid w:val="009836C9"/>
    <w:rsid w:val="00983EBC"/>
    <w:rsid w:val="00984770"/>
    <w:rsid w:val="0098498C"/>
    <w:rsid w:val="0098521B"/>
    <w:rsid w:val="0098541D"/>
    <w:rsid w:val="00985734"/>
    <w:rsid w:val="009858A1"/>
    <w:rsid w:val="00985BDB"/>
    <w:rsid w:val="009861F6"/>
    <w:rsid w:val="00987E15"/>
    <w:rsid w:val="0099051B"/>
    <w:rsid w:val="009909FC"/>
    <w:rsid w:val="00991E90"/>
    <w:rsid w:val="00991E99"/>
    <w:rsid w:val="009930F2"/>
    <w:rsid w:val="009931E6"/>
    <w:rsid w:val="0099425D"/>
    <w:rsid w:val="00994422"/>
    <w:rsid w:val="00994534"/>
    <w:rsid w:val="0099456C"/>
    <w:rsid w:val="00994C0B"/>
    <w:rsid w:val="00994F15"/>
    <w:rsid w:val="0099564F"/>
    <w:rsid w:val="00995A35"/>
    <w:rsid w:val="00995E1F"/>
    <w:rsid w:val="00995F30"/>
    <w:rsid w:val="00997644"/>
    <w:rsid w:val="009976C8"/>
    <w:rsid w:val="009977E2"/>
    <w:rsid w:val="00997A00"/>
    <w:rsid w:val="00997E8D"/>
    <w:rsid w:val="009A0237"/>
    <w:rsid w:val="009A04DD"/>
    <w:rsid w:val="009A07C9"/>
    <w:rsid w:val="009A0A99"/>
    <w:rsid w:val="009A19B2"/>
    <w:rsid w:val="009A1E30"/>
    <w:rsid w:val="009A2AAF"/>
    <w:rsid w:val="009A2BBA"/>
    <w:rsid w:val="009A2F41"/>
    <w:rsid w:val="009A35EF"/>
    <w:rsid w:val="009A36B9"/>
    <w:rsid w:val="009A3DBA"/>
    <w:rsid w:val="009A4EB7"/>
    <w:rsid w:val="009A55EB"/>
    <w:rsid w:val="009A5A24"/>
    <w:rsid w:val="009A5EC5"/>
    <w:rsid w:val="009A61FD"/>
    <w:rsid w:val="009A635C"/>
    <w:rsid w:val="009A70CD"/>
    <w:rsid w:val="009B0956"/>
    <w:rsid w:val="009B1324"/>
    <w:rsid w:val="009B297C"/>
    <w:rsid w:val="009B2F2F"/>
    <w:rsid w:val="009B4A65"/>
    <w:rsid w:val="009B57E6"/>
    <w:rsid w:val="009B64FE"/>
    <w:rsid w:val="009B6783"/>
    <w:rsid w:val="009B68CE"/>
    <w:rsid w:val="009B72D9"/>
    <w:rsid w:val="009B78E3"/>
    <w:rsid w:val="009C0DE8"/>
    <w:rsid w:val="009C112E"/>
    <w:rsid w:val="009C1DB7"/>
    <w:rsid w:val="009C2570"/>
    <w:rsid w:val="009C26C4"/>
    <w:rsid w:val="009C346C"/>
    <w:rsid w:val="009C3774"/>
    <w:rsid w:val="009C4DDA"/>
    <w:rsid w:val="009C50A9"/>
    <w:rsid w:val="009C5230"/>
    <w:rsid w:val="009C5251"/>
    <w:rsid w:val="009C535F"/>
    <w:rsid w:val="009C5BDE"/>
    <w:rsid w:val="009C6137"/>
    <w:rsid w:val="009C68BE"/>
    <w:rsid w:val="009C69CF"/>
    <w:rsid w:val="009C6A57"/>
    <w:rsid w:val="009C729F"/>
    <w:rsid w:val="009C7F31"/>
    <w:rsid w:val="009D0BCD"/>
    <w:rsid w:val="009D131C"/>
    <w:rsid w:val="009D1634"/>
    <w:rsid w:val="009D1FB7"/>
    <w:rsid w:val="009D31BA"/>
    <w:rsid w:val="009D3492"/>
    <w:rsid w:val="009D3CE0"/>
    <w:rsid w:val="009D5808"/>
    <w:rsid w:val="009D5E34"/>
    <w:rsid w:val="009D5E8E"/>
    <w:rsid w:val="009D63A7"/>
    <w:rsid w:val="009D67F4"/>
    <w:rsid w:val="009D6954"/>
    <w:rsid w:val="009D6ADE"/>
    <w:rsid w:val="009D6DC5"/>
    <w:rsid w:val="009D737A"/>
    <w:rsid w:val="009D78D2"/>
    <w:rsid w:val="009E35A3"/>
    <w:rsid w:val="009E51A0"/>
    <w:rsid w:val="009E6176"/>
    <w:rsid w:val="009E6E1C"/>
    <w:rsid w:val="009E6F37"/>
    <w:rsid w:val="009E70FA"/>
    <w:rsid w:val="009E727C"/>
    <w:rsid w:val="009E7D2F"/>
    <w:rsid w:val="009E7EC2"/>
    <w:rsid w:val="009F005A"/>
    <w:rsid w:val="009F056A"/>
    <w:rsid w:val="009F0DB4"/>
    <w:rsid w:val="009F10A5"/>
    <w:rsid w:val="009F11CF"/>
    <w:rsid w:val="009F1382"/>
    <w:rsid w:val="009F1429"/>
    <w:rsid w:val="009F1435"/>
    <w:rsid w:val="009F2C0B"/>
    <w:rsid w:val="009F32D3"/>
    <w:rsid w:val="009F42C3"/>
    <w:rsid w:val="009F4572"/>
    <w:rsid w:val="009F4D58"/>
    <w:rsid w:val="009F501B"/>
    <w:rsid w:val="009F531A"/>
    <w:rsid w:val="009F574D"/>
    <w:rsid w:val="009F58EE"/>
    <w:rsid w:val="009F5D32"/>
    <w:rsid w:val="009F6F58"/>
    <w:rsid w:val="009F7937"/>
    <w:rsid w:val="009F797E"/>
    <w:rsid w:val="00A00E5A"/>
    <w:rsid w:val="00A00F7D"/>
    <w:rsid w:val="00A01F4A"/>
    <w:rsid w:val="00A02600"/>
    <w:rsid w:val="00A032D2"/>
    <w:rsid w:val="00A04D57"/>
    <w:rsid w:val="00A06417"/>
    <w:rsid w:val="00A07EAF"/>
    <w:rsid w:val="00A07F50"/>
    <w:rsid w:val="00A10378"/>
    <w:rsid w:val="00A10400"/>
    <w:rsid w:val="00A10907"/>
    <w:rsid w:val="00A10AA9"/>
    <w:rsid w:val="00A1141E"/>
    <w:rsid w:val="00A11431"/>
    <w:rsid w:val="00A11722"/>
    <w:rsid w:val="00A12190"/>
    <w:rsid w:val="00A128E9"/>
    <w:rsid w:val="00A12D27"/>
    <w:rsid w:val="00A12D96"/>
    <w:rsid w:val="00A12DA3"/>
    <w:rsid w:val="00A13389"/>
    <w:rsid w:val="00A1363E"/>
    <w:rsid w:val="00A13E04"/>
    <w:rsid w:val="00A13FE9"/>
    <w:rsid w:val="00A1413D"/>
    <w:rsid w:val="00A14DFC"/>
    <w:rsid w:val="00A14E8E"/>
    <w:rsid w:val="00A15183"/>
    <w:rsid w:val="00A15571"/>
    <w:rsid w:val="00A15680"/>
    <w:rsid w:val="00A15A0A"/>
    <w:rsid w:val="00A161F6"/>
    <w:rsid w:val="00A164A1"/>
    <w:rsid w:val="00A16904"/>
    <w:rsid w:val="00A16A41"/>
    <w:rsid w:val="00A17977"/>
    <w:rsid w:val="00A17BAF"/>
    <w:rsid w:val="00A20571"/>
    <w:rsid w:val="00A2195C"/>
    <w:rsid w:val="00A21EAB"/>
    <w:rsid w:val="00A22AE4"/>
    <w:rsid w:val="00A2395C"/>
    <w:rsid w:val="00A23E22"/>
    <w:rsid w:val="00A247A1"/>
    <w:rsid w:val="00A2521E"/>
    <w:rsid w:val="00A26BF1"/>
    <w:rsid w:val="00A27068"/>
    <w:rsid w:val="00A270AB"/>
    <w:rsid w:val="00A30C74"/>
    <w:rsid w:val="00A31167"/>
    <w:rsid w:val="00A31295"/>
    <w:rsid w:val="00A319AF"/>
    <w:rsid w:val="00A31A1B"/>
    <w:rsid w:val="00A31CF5"/>
    <w:rsid w:val="00A321DE"/>
    <w:rsid w:val="00A326C6"/>
    <w:rsid w:val="00A330AD"/>
    <w:rsid w:val="00A33158"/>
    <w:rsid w:val="00A335ED"/>
    <w:rsid w:val="00A341D7"/>
    <w:rsid w:val="00A34D3D"/>
    <w:rsid w:val="00A353A6"/>
    <w:rsid w:val="00A3543E"/>
    <w:rsid w:val="00A355EA"/>
    <w:rsid w:val="00A35E2B"/>
    <w:rsid w:val="00A36AA9"/>
    <w:rsid w:val="00A377F4"/>
    <w:rsid w:val="00A37A97"/>
    <w:rsid w:val="00A43113"/>
    <w:rsid w:val="00A44F44"/>
    <w:rsid w:val="00A4521C"/>
    <w:rsid w:val="00A47344"/>
    <w:rsid w:val="00A47715"/>
    <w:rsid w:val="00A50D92"/>
    <w:rsid w:val="00A534E6"/>
    <w:rsid w:val="00A541C4"/>
    <w:rsid w:val="00A548E0"/>
    <w:rsid w:val="00A54AB1"/>
    <w:rsid w:val="00A54D0C"/>
    <w:rsid w:val="00A55B10"/>
    <w:rsid w:val="00A55BD4"/>
    <w:rsid w:val="00A55F8F"/>
    <w:rsid w:val="00A55FC0"/>
    <w:rsid w:val="00A570BE"/>
    <w:rsid w:val="00A57201"/>
    <w:rsid w:val="00A572CD"/>
    <w:rsid w:val="00A57515"/>
    <w:rsid w:val="00A606DF"/>
    <w:rsid w:val="00A60954"/>
    <w:rsid w:val="00A60C2D"/>
    <w:rsid w:val="00A60EDF"/>
    <w:rsid w:val="00A61435"/>
    <w:rsid w:val="00A618A5"/>
    <w:rsid w:val="00A618E5"/>
    <w:rsid w:val="00A62969"/>
    <w:rsid w:val="00A63541"/>
    <w:rsid w:val="00A6381D"/>
    <w:rsid w:val="00A63850"/>
    <w:rsid w:val="00A6397F"/>
    <w:rsid w:val="00A63B30"/>
    <w:rsid w:val="00A64B8D"/>
    <w:rsid w:val="00A64E81"/>
    <w:rsid w:val="00A658AE"/>
    <w:rsid w:val="00A65A65"/>
    <w:rsid w:val="00A66013"/>
    <w:rsid w:val="00A6644A"/>
    <w:rsid w:val="00A66944"/>
    <w:rsid w:val="00A66A1D"/>
    <w:rsid w:val="00A671DB"/>
    <w:rsid w:val="00A6796A"/>
    <w:rsid w:val="00A7023A"/>
    <w:rsid w:val="00A70362"/>
    <w:rsid w:val="00A70DC3"/>
    <w:rsid w:val="00A71902"/>
    <w:rsid w:val="00A7241E"/>
    <w:rsid w:val="00A73736"/>
    <w:rsid w:val="00A73C84"/>
    <w:rsid w:val="00A74947"/>
    <w:rsid w:val="00A74CF4"/>
    <w:rsid w:val="00A758FB"/>
    <w:rsid w:val="00A75B20"/>
    <w:rsid w:val="00A766E5"/>
    <w:rsid w:val="00A7682A"/>
    <w:rsid w:val="00A775DD"/>
    <w:rsid w:val="00A7776F"/>
    <w:rsid w:val="00A81A5A"/>
    <w:rsid w:val="00A81DA9"/>
    <w:rsid w:val="00A8277A"/>
    <w:rsid w:val="00A82818"/>
    <w:rsid w:val="00A82DAF"/>
    <w:rsid w:val="00A8381F"/>
    <w:rsid w:val="00A83CED"/>
    <w:rsid w:val="00A84427"/>
    <w:rsid w:val="00A847D9"/>
    <w:rsid w:val="00A84902"/>
    <w:rsid w:val="00A84DF8"/>
    <w:rsid w:val="00A8553E"/>
    <w:rsid w:val="00A85B12"/>
    <w:rsid w:val="00A85C79"/>
    <w:rsid w:val="00A86267"/>
    <w:rsid w:val="00A86704"/>
    <w:rsid w:val="00A86C69"/>
    <w:rsid w:val="00A87F13"/>
    <w:rsid w:val="00A90AB5"/>
    <w:rsid w:val="00A90DFC"/>
    <w:rsid w:val="00A92E36"/>
    <w:rsid w:val="00A93F88"/>
    <w:rsid w:val="00A9437C"/>
    <w:rsid w:val="00A94608"/>
    <w:rsid w:val="00A950BA"/>
    <w:rsid w:val="00A950D2"/>
    <w:rsid w:val="00A957B2"/>
    <w:rsid w:val="00A975E6"/>
    <w:rsid w:val="00A97709"/>
    <w:rsid w:val="00A977B4"/>
    <w:rsid w:val="00A979AD"/>
    <w:rsid w:val="00AA1A0B"/>
    <w:rsid w:val="00AA1E87"/>
    <w:rsid w:val="00AA2248"/>
    <w:rsid w:val="00AA36EE"/>
    <w:rsid w:val="00AA394E"/>
    <w:rsid w:val="00AA47E2"/>
    <w:rsid w:val="00AA5A1A"/>
    <w:rsid w:val="00AA72E8"/>
    <w:rsid w:val="00AA7542"/>
    <w:rsid w:val="00AB01BE"/>
    <w:rsid w:val="00AB0CFA"/>
    <w:rsid w:val="00AB13D4"/>
    <w:rsid w:val="00AB1FBC"/>
    <w:rsid w:val="00AB2BCB"/>
    <w:rsid w:val="00AB2E8E"/>
    <w:rsid w:val="00AB302A"/>
    <w:rsid w:val="00AB4239"/>
    <w:rsid w:val="00AB484E"/>
    <w:rsid w:val="00AB4D51"/>
    <w:rsid w:val="00AB4E21"/>
    <w:rsid w:val="00AB4E45"/>
    <w:rsid w:val="00AB5F7D"/>
    <w:rsid w:val="00AB6C99"/>
    <w:rsid w:val="00AB6CE8"/>
    <w:rsid w:val="00AB751B"/>
    <w:rsid w:val="00AB75B6"/>
    <w:rsid w:val="00AB7AD5"/>
    <w:rsid w:val="00AC1ED6"/>
    <w:rsid w:val="00AC23B4"/>
    <w:rsid w:val="00AC3489"/>
    <w:rsid w:val="00AC37E1"/>
    <w:rsid w:val="00AC3C8F"/>
    <w:rsid w:val="00AC4956"/>
    <w:rsid w:val="00AC4F29"/>
    <w:rsid w:val="00AC5593"/>
    <w:rsid w:val="00AC6330"/>
    <w:rsid w:val="00AC6E52"/>
    <w:rsid w:val="00AC7033"/>
    <w:rsid w:val="00AC727E"/>
    <w:rsid w:val="00AD0044"/>
    <w:rsid w:val="00AD0287"/>
    <w:rsid w:val="00AD0ACC"/>
    <w:rsid w:val="00AD0F6C"/>
    <w:rsid w:val="00AD1294"/>
    <w:rsid w:val="00AD3553"/>
    <w:rsid w:val="00AD3580"/>
    <w:rsid w:val="00AD3DBC"/>
    <w:rsid w:val="00AD4362"/>
    <w:rsid w:val="00AD43BF"/>
    <w:rsid w:val="00AD52F4"/>
    <w:rsid w:val="00AD5656"/>
    <w:rsid w:val="00AD5DA7"/>
    <w:rsid w:val="00AD5E53"/>
    <w:rsid w:val="00AD6420"/>
    <w:rsid w:val="00AD650C"/>
    <w:rsid w:val="00AD695E"/>
    <w:rsid w:val="00AD6F4E"/>
    <w:rsid w:val="00AD7B66"/>
    <w:rsid w:val="00AD7E6F"/>
    <w:rsid w:val="00AD7FB4"/>
    <w:rsid w:val="00AE022B"/>
    <w:rsid w:val="00AE0636"/>
    <w:rsid w:val="00AE0693"/>
    <w:rsid w:val="00AE1E87"/>
    <w:rsid w:val="00AE2BA1"/>
    <w:rsid w:val="00AE3465"/>
    <w:rsid w:val="00AE39FB"/>
    <w:rsid w:val="00AE497D"/>
    <w:rsid w:val="00AE4D3C"/>
    <w:rsid w:val="00AE54DD"/>
    <w:rsid w:val="00AE5967"/>
    <w:rsid w:val="00AE628A"/>
    <w:rsid w:val="00AE67D1"/>
    <w:rsid w:val="00AE6DFE"/>
    <w:rsid w:val="00AE7CD1"/>
    <w:rsid w:val="00AF00DD"/>
    <w:rsid w:val="00AF0998"/>
    <w:rsid w:val="00AF1160"/>
    <w:rsid w:val="00AF24AF"/>
    <w:rsid w:val="00AF25E5"/>
    <w:rsid w:val="00AF27E2"/>
    <w:rsid w:val="00AF46F0"/>
    <w:rsid w:val="00AF4D99"/>
    <w:rsid w:val="00AF4D9F"/>
    <w:rsid w:val="00AF57CA"/>
    <w:rsid w:val="00AF5E54"/>
    <w:rsid w:val="00AF62EE"/>
    <w:rsid w:val="00AF7453"/>
    <w:rsid w:val="00AF7944"/>
    <w:rsid w:val="00AF7D2B"/>
    <w:rsid w:val="00B00ED3"/>
    <w:rsid w:val="00B011DD"/>
    <w:rsid w:val="00B01657"/>
    <w:rsid w:val="00B01699"/>
    <w:rsid w:val="00B01FAD"/>
    <w:rsid w:val="00B02504"/>
    <w:rsid w:val="00B025EF"/>
    <w:rsid w:val="00B02C0F"/>
    <w:rsid w:val="00B042EC"/>
    <w:rsid w:val="00B0465C"/>
    <w:rsid w:val="00B05524"/>
    <w:rsid w:val="00B064F2"/>
    <w:rsid w:val="00B06FFC"/>
    <w:rsid w:val="00B076E6"/>
    <w:rsid w:val="00B07ACE"/>
    <w:rsid w:val="00B07FF5"/>
    <w:rsid w:val="00B13B10"/>
    <w:rsid w:val="00B149D6"/>
    <w:rsid w:val="00B16323"/>
    <w:rsid w:val="00B1654B"/>
    <w:rsid w:val="00B16C86"/>
    <w:rsid w:val="00B16CEC"/>
    <w:rsid w:val="00B17713"/>
    <w:rsid w:val="00B201B6"/>
    <w:rsid w:val="00B209DC"/>
    <w:rsid w:val="00B20F5F"/>
    <w:rsid w:val="00B2103D"/>
    <w:rsid w:val="00B213B4"/>
    <w:rsid w:val="00B21951"/>
    <w:rsid w:val="00B21D9D"/>
    <w:rsid w:val="00B222FF"/>
    <w:rsid w:val="00B22EF3"/>
    <w:rsid w:val="00B239E0"/>
    <w:rsid w:val="00B23C98"/>
    <w:rsid w:val="00B24266"/>
    <w:rsid w:val="00B24907"/>
    <w:rsid w:val="00B251CA"/>
    <w:rsid w:val="00B2571C"/>
    <w:rsid w:val="00B25751"/>
    <w:rsid w:val="00B26005"/>
    <w:rsid w:val="00B263AC"/>
    <w:rsid w:val="00B265D3"/>
    <w:rsid w:val="00B26F1E"/>
    <w:rsid w:val="00B277AD"/>
    <w:rsid w:val="00B305B8"/>
    <w:rsid w:val="00B313BD"/>
    <w:rsid w:val="00B31ED1"/>
    <w:rsid w:val="00B32ACE"/>
    <w:rsid w:val="00B32BF7"/>
    <w:rsid w:val="00B32EA0"/>
    <w:rsid w:val="00B330FF"/>
    <w:rsid w:val="00B33185"/>
    <w:rsid w:val="00B33628"/>
    <w:rsid w:val="00B33792"/>
    <w:rsid w:val="00B33FBA"/>
    <w:rsid w:val="00B34242"/>
    <w:rsid w:val="00B35BAD"/>
    <w:rsid w:val="00B35F87"/>
    <w:rsid w:val="00B3607B"/>
    <w:rsid w:val="00B363E9"/>
    <w:rsid w:val="00B366EF"/>
    <w:rsid w:val="00B36748"/>
    <w:rsid w:val="00B37744"/>
    <w:rsid w:val="00B37C33"/>
    <w:rsid w:val="00B37D9D"/>
    <w:rsid w:val="00B40408"/>
    <w:rsid w:val="00B40611"/>
    <w:rsid w:val="00B40A1D"/>
    <w:rsid w:val="00B40B6E"/>
    <w:rsid w:val="00B40E76"/>
    <w:rsid w:val="00B4140E"/>
    <w:rsid w:val="00B4171C"/>
    <w:rsid w:val="00B42FCA"/>
    <w:rsid w:val="00B441AB"/>
    <w:rsid w:val="00B44575"/>
    <w:rsid w:val="00B445CF"/>
    <w:rsid w:val="00B453EC"/>
    <w:rsid w:val="00B462A9"/>
    <w:rsid w:val="00B465A2"/>
    <w:rsid w:val="00B46788"/>
    <w:rsid w:val="00B46D83"/>
    <w:rsid w:val="00B472D7"/>
    <w:rsid w:val="00B473ED"/>
    <w:rsid w:val="00B47416"/>
    <w:rsid w:val="00B47D92"/>
    <w:rsid w:val="00B50162"/>
    <w:rsid w:val="00B5028B"/>
    <w:rsid w:val="00B50491"/>
    <w:rsid w:val="00B50756"/>
    <w:rsid w:val="00B5149A"/>
    <w:rsid w:val="00B51EA2"/>
    <w:rsid w:val="00B52483"/>
    <w:rsid w:val="00B52761"/>
    <w:rsid w:val="00B537E3"/>
    <w:rsid w:val="00B53C9E"/>
    <w:rsid w:val="00B54036"/>
    <w:rsid w:val="00B55D53"/>
    <w:rsid w:val="00B56500"/>
    <w:rsid w:val="00B56B3B"/>
    <w:rsid w:val="00B57075"/>
    <w:rsid w:val="00B57BC5"/>
    <w:rsid w:val="00B612AE"/>
    <w:rsid w:val="00B6171D"/>
    <w:rsid w:val="00B61A48"/>
    <w:rsid w:val="00B61A63"/>
    <w:rsid w:val="00B623B1"/>
    <w:rsid w:val="00B62471"/>
    <w:rsid w:val="00B63AD0"/>
    <w:rsid w:val="00B64971"/>
    <w:rsid w:val="00B64A3C"/>
    <w:rsid w:val="00B65828"/>
    <w:rsid w:val="00B659EF"/>
    <w:rsid w:val="00B65CD6"/>
    <w:rsid w:val="00B665DF"/>
    <w:rsid w:val="00B6660F"/>
    <w:rsid w:val="00B66CA8"/>
    <w:rsid w:val="00B66E2B"/>
    <w:rsid w:val="00B67519"/>
    <w:rsid w:val="00B6751D"/>
    <w:rsid w:val="00B67525"/>
    <w:rsid w:val="00B67F80"/>
    <w:rsid w:val="00B701E3"/>
    <w:rsid w:val="00B703AC"/>
    <w:rsid w:val="00B7133A"/>
    <w:rsid w:val="00B71AFD"/>
    <w:rsid w:val="00B7353F"/>
    <w:rsid w:val="00B73AF8"/>
    <w:rsid w:val="00B73FE5"/>
    <w:rsid w:val="00B757AB"/>
    <w:rsid w:val="00B75C66"/>
    <w:rsid w:val="00B764FF"/>
    <w:rsid w:val="00B76818"/>
    <w:rsid w:val="00B76E57"/>
    <w:rsid w:val="00B77A39"/>
    <w:rsid w:val="00B82029"/>
    <w:rsid w:val="00B823E2"/>
    <w:rsid w:val="00B8341D"/>
    <w:rsid w:val="00B83B83"/>
    <w:rsid w:val="00B85BB5"/>
    <w:rsid w:val="00B866BA"/>
    <w:rsid w:val="00B86798"/>
    <w:rsid w:val="00B86963"/>
    <w:rsid w:val="00B87103"/>
    <w:rsid w:val="00B8722F"/>
    <w:rsid w:val="00B87561"/>
    <w:rsid w:val="00B87CC6"/>
    <w:rsid w:val="00B87F81"/>
    <w:rsid w:val="00B9041B"/>
    <w:rsid w:val="00B9084E"/>
    <w:rsid w:val="00B9094D"/>
    <w:rsid w:val="00B90B20"/>
    <w:rsid w:val="00B90CFE"/>
    <w:rsid w:val="00B90F2F"/>
    <w:rsid w:val="00B91209"/>
    <w:rsid w:val="00B91BEC"/>
    <w:rsid w:val="00B91E2B"/>
    <w:rsid w:val="00B9272E"/>
    <w:rsid w:val="00B927E3"/>
    <w:rsid w:val="00B92BDC"/>
    <w:rsid w:val="00B939C3"/>
    <w:rsid w:val="00B94EBA"/>
    <w:rsid w:val="00B94F29"/>
    <w:rsid w:val="00B94F96"/>
    <w:rsid w:val="00B9522D"/>
    <w:rsid w:val="00B95FB7"/>
    <w:rsid w:val="00B96303"/>
    <w:rsid w:val="00B977B0"/>
    <w:rsid w:val="00BA1235"/>
    <w:rsid w:val="00BA19F3"/>
    <w:rsid w:val="00BA3989"/>
    <w:rsid w:val="00BA442C"/>
    <w:rsid w:val="00BA6028"/>
    <w:rsid w:val="00BA629C"/>
    <w:rsid w:val="00BA77A5"/>
    <w:rsid w:val="00BA7A08"/>
    <w:rsid w:val="00BB0DEE"/>
    <w:rsid w:val="00BB110F"/>
    <w:rsid w:val="00BB16DE"/>
    <w:rsid w:val="00BB2595"/>
    <w:rsid w:val="00BB3432"/>
    <w:rsid w:val="00BB3971"/>
    <w:rsid w:val="00BB3BC0"/>
    <w:rsid w:val="00BB3D04"/>
    <w:rsid w:val="00BB5336"/>
    <w:rsid w:val="00BB6AE8"/>
    <w:rsid w:val="00BB7988"/>
    <w:rsid w:val="00BC003D"/>
    <w:rsid w:val="00BC0495"/>
    <w:rsid w:val="00BC19E4"/>
    <w:rsid w:val="00BC1A9F"/>
    <w:rsid w:val="00BC1CDA"/>
    <w:rsid w:val="00BC20AA"/>
    <w:rsid w:val="00BC2416"/>
    <w:rsid w:val="00BC37E7"/>
    <w:rsid w:val="00BC3A23"/>
    <w:rsid w:val="00BC4099"/>
    <w:rsid w:val="00BC4941"/>
    <w:rsid w:val="00BC50E6"/>
    <w:rsid w:val="00BC514E"/>
    <w:rsid w:val="00BC5889"/>
    <w:rsid w:val="00BC5BE8"/>
    <w:rsid w:val="00BC7E44"/>
    <w:rsid w:val="00BD0622"/>
    <w:rsid w:val="00BD11D6"/>
    <w:rsid w:val="00BD183E"/>
    <w:rsid w:val="00BD1EFB"/>
    <w:rsid w:val="00BD2A28"/>
    <w:rsid w:val="00BD2F91"/>
    <w:rsid w:val="00BD3238"/>
    <w:rsid w:val="00BD3362"/>
    <w:rsid w:val="00BD4656"/>
    <w:rsid w:val="00BD6356"/>
    <w:rsid w:val="00BD65B2"/>
    <w:rsid w:val="00BD6A60"/>
    <w:rsid w:val="00BD6BD1"/>
    <w:rsid w:val="00BD73F0"/>
    <w:rsid w:val="00BD76ED"/>
    <w:rsid w:val="00BD7B4D"/>
    <w:rsid w:val="00BD7BB6"/>
    <w:rsid w:val="00BE2397"/>
    <w:rsid w:val="00BE2636"/>
    <w:rsid w:val="00BE3471"/>
    <w:rsid w:val="00BE4659"/>
    <w:rsid w:val="00BE5612"/>
    <w:rsid w:val="00BE590F"/>
    <w:rsid w:val="00BE60BE"/>
    <w:rsid w:val="00BE7A8C"/>
    <w:rsid w:val="00BE7BD4"/>
    <w:rsid w:val="00BF0522"/>
    <w:rsid w:val="00BF081A"/>
    <w:rsid w:val="00BF1362"/>
    <w:rsid w:val="00BF1A34"/>
    <w:rsid w:val="00BF1A8E"/>
    <w:rsid w:val="00BF1BF2"/>
    <w:rsid w:val="00BF280A"/>
    <w:rsid w:val="00BF3413"/>
    <w:rsid w:val="00BF4079"/>
    <w:rsid w:val="00BF51A8"/>
    <w:rsid w:val="00BF51B8"/>
    <w:rsid w:val="00BF5A9F"/>
    <w:rsid w:val="00BF679E"/>
    <w:rsid w:val="00BF7324"/>
    <w:rsid w:val="00C00520"/>
    <w:rsid w:val="00C0058F"/>
    <w:rsid w:val="00C00AE9"/>
    <w:rsid w:val="00C00BA0"/>
    <w:rsid w:val="00C01B5C"/>
    <w:rsid w:val="00C02083"/>
    <w:rsid w:val="00C026AA"/>
    <w:rsid w:val="00C03037"/>
    <w:rsid w:val="00C034E6"/>
    <w:rsid w:val="00C039C0"/>
    <w:rsid w:val="00C04DF2"/>
    <w:rsid w:val="00C0501D"/>
    <w:rsid w:val="00C0544E"/>
    <w:rsid w:val="00C059AF"/>
    <w:rsid w:val="00C05AB7"/>
    <w:rsid w:val="00C06ADD"/>
    <w:rsid w:val="00C06B4F"/>
    <w:rsid w:val="00C06F83"/>
    <w:rsid w:val="00C103E4"/>
    <w:rsid w:val="00C11374"/>
    <w:rsid w:val="00C11AF6"/>
    <w:rsid w:val="00C11DFC"/>
    <w:rsid w:val="00C12472"/>
    <w:rsid w:val="00C12DA1"/>
    <w:rsid w:val="00C12F86"/>
    <w:rsid w:val="00C13022"/>
    <w:rsid w:val="00C13696"/>
    <w:rsid w:val="00C13B9A"/>
    <w:rsid w:val="00C13BD5"/>
    <w:rsid w:val="00C13C06"/>
    <w:rsid w:val="00C13D03"/>
    <w:rsid w:val="00C14035"/>
    <w:rsid w:val="00C15394"/>
    <w:rsid w:val="00C15B47"/>
    <w:rsid w:val="00C170CF"/>
    <w:rsid w:val="00C17354"/>
    <w:rsid w:val="00C176EF"/>
    <w:rsid w:val="00C203AF"/>
    <w:rsid w:val="00C213EA"/>
    <w:rsid w:val="00C22E38"/>
    <w:rsid w:val="00C237C6"/>
    <w:rsid w:val="00C24507"/>
    <w:rsid w:val="00C25291"/>
    <w:rsid w:val="00C2587E"/>
    <w:rsid w:val="00C27735"/>
    <w:rsid w:val="00C31628"/>
    <w:rsid w:val="00C318DE"/>
    <w:rsid w:val="00C319A5"/>
    <w:rsid w:val="00C320DC"/>
    <w:rsid w:val="00C325FB"/>
    <w:rsid w:val="00C32C26"/>
    <w:rsid w:val="00C330B8"/>
    <w:rsid w:val="00C33EDD"/>
    <w:rsid w:val="00C35967"/>
    <w:rsid w:val="00C35AE1"/>
    <w:rsid w:val="00C35E8F"/>
    <w:rsid w:val="00C37304"/>
    <w:rsid w:val="00C37619"/>
    <w:rsid w:val="00C40AAF"/>
    <w:rsid w:val="00C41833"/>
    <w:rsid w:val="00C4212C"/>
    <w:rsid w:val="00C436A3"/>
    <w:rsid w:val="00C436EC"/>
    <w:rsid w:val="00C43FCE"/>
    <w:rsid w:val="00C44430"/>
    <w:rsid w:val="00C44562"/>
    <w:rsid w:val="00C448C8"/>
    <w:rsid w:val="00C44C79"/>
    <w:rsid w:val="00C44CED"/>
    <w:rsid w:val="00C45189"/>
    <w:rsid w:val="00C4523F"/>
    <w:rsid w:val="00C4564C"/>
    <w:rsid w:val="00C45755"/>
    <w:rsid w:val="00C47565"/>
    <w:rsid w:val="00C47725"/>
    <w:rsid w:val="00C47C5E"/>
    <w:rsid w:val="00C47D7B"/>
    <w:rsid w:val="00C500CC"/>
    <w:rsid w:val="00C5052E"/>
    <w:rsid w:val="00C516E9"/>
    <w:rsid w:val="00C517EA"/>
    <w:rsid w:val="00C519A4"/>
    <w:rsid w:val="00C523D2"/>
    <w:rsid w:val="00C53B3C"/>
    <w:rsid w:val="00C54FDE"/>
    <w:rsid w:val="00C5584A"/>
    <w:rsid w:val="00C55CDE"/>
    <w:rsid w:val="00C55F27"/>
    <w:rsid w:val="00C56945"/>
    <w:rsid w:val="00C56D20"/>
    <w:rsid w:val="00C5726E"/>
    <w:rsid w:val="00C57579"/>
    <w:rsid w:val="00C60DFB"/>
    <w:rsid w:val="00C613F4"/>
    <w:rsid w:val="00C61FC3"/>
    <w:rsid w:val="00C62107"/>
    <w:rsid w:val="00C62C27"/>
    <w:rsid w:val="00C62F32"/>
    <w:rsid w:val="00C63117"/>
    <w:rsid w:val="00C632B0"/>
    <w:rsid w:val="00C635DB"/>
    <w:rsid w:val="00C64B48"/>
    <w:rsid w:val="00C64FE1"/>
    <w:rsid w:val="00C65C64"/>
    <w:rsid w:val="00C70F34"/>
    <w:rsid w:val="00C71F9D"/>
    <w:rsid w:val="00C7290D"/>
    <w:rsid w:val="00C738A0"/>
    <w:rsid w:val="00C73D2D"/>
    <w:rsid w:val="00C73FB0"/>
    <w:rsid w:val="00C74430"/>
    <w:rsid w:val="00C7503F"/>
    <w:rsid w:val="00C76BA1"/>
    <w:rsid w:val="00C77AA6"/>
    <w:rsid w:val="00C77C68"/>
    <w:rsid w:val="00C77F46"/>
    <w:rsid w:val="00C80FBE"/>
    <w:rsid w:val="00C82C75"/>
    <w:rsid w:val="00C833E8"/>
    <w:rsid w:val="00C836C8"/>
    <w:rsid w:val="00C83CCA"/>
    <w:rsid w:val="00C845D0"/>
    <w:rsid w:val="00C84CB0"/>
    <w:rsid w:val="00C84D24"/>
    <w:rsid w:val="00C84FA3"/>
    <w:rsid w:val="00C852B4"/>
    <w:rsid w:val="00C87820"/>
    <w:rsid w:val="00C908C9"/>
    <w:rsid w:val="00C919F5"/>
    <w:rsid w:val="00C91ABB"/>
    <w:rsid w:val="00C92A38"/>
    <w:rsid w:val="00C92CE3"/>
    <w:rsid w:val="00C93137"/>
    <w:rsid w:val="00C93166"/>
    <w:rsid w:val="00C932FF"/>
    <w:rsid w:val="00C93ABD"/>
    <w:rsid w:val="00C93EB2"/>
    <w:rsid w:val="00C944A6"/>
    <w:rsid w:val="00C95116"/>
    <w:rsid w:val="00C9514A"/>
    <w:rsid w:val="00C95DC6"/>
    <w:rsid w:val="00C95EA7"/>
    <w:rsid w:val="00C95F1C"/>
    <w:rsid w:val="00C9660B"/>
    <w:rsid w:val="00C96698"/>
    <w:rsid w:val="00C97E6F"/>
    <w:rsid w:val="00C97ED1"/>
    <w:rsid w:val="00CA1196"/>
    <w:rsid w:val="00CA1642"/>
    <w:rsid w:val="00CA1786"/>
    <w:rsid w:val="00CA1C0A"/>
    <w:rsid w:val="00CA1FC7"/>
    <w:rsid w:val="00CA2D49"/>
    <w:rsid w:val="00CA2D6A"/>
    <w:rsid w:val="00CA2DF0"/>
    <w:rsid w:val="00CA3986"/>
    <w:rsid w:val="00CA3C06"/>
    <w:rsid w:val="00CA3D31"/>
    <w:rsid w:val="00CA52D1"/>
    <w:rsid w:val="00CA772D"/>
    <w:rsid w:val="00CA7823"/>
    <w:rsid w:val="00CA7A50"/>
    <w:rsid w:val="00CA7C04"/>
    <w:rsid w:val="00CA7D10"/>
    <w:rsid w:val="00CB0029"/>
    <w:rsid w:val="00CB00BB"/>
    <w:rsid w:val="00CB07DB"/>
    <w:rsid w:val="00CB081A"/>
    <w:rsid w:val="00CB16A9"/>
    <w:rsid w:val="00CB19CC"/>
    <w:rsid w:val="00CB1E2C"/>
    <w:rsid w:val="00CB1F0F"/>
    <w:rsid w:val="00CB2228"/>
    <w:rsid w:val="00CB250E"/>
    <w:rsid w:val="00CB2DA9"/>
    <w:rsid w:val="00CB3B2C"/>
    <w:rsid w:val="00CB3EF5"/>
    <w:rsid w:val="00CB4FF8"/>
    <w:rsid w:val="00CB592A"/>
    <w:rsid w:val="00CB7679"/>
    <w:rsid w:val="00CB7C27"/>
    <w:rsid w:val="00CC04B0"/>
    <w:rsid w:val="00CC0EC5"/>
    <w:rsid w:val="00CC1217"/>
    <w:rsid w:val="00CC178E"/>
    <w:rsid w:val="00CC3486"/>
    <w:rsid w:val="00CC392C"/>
    <w:rsid w:val="00CC3FA6"/>
    <w:rsid w:val="00CC48B5"/>
    <w:rsid w:val="00CC6102"/>
    <w:rsid w:val="00CC743B"/>
    <w:rsid w:val="00CC79A0"/>
    <w:rsid w:val="00CC7A6E"/>
    <w:rsid w:val="00CD00B0"/>
    <w:rsid w:val="00CD07DE"/>
    <w:rsid w:val="00CD0D84"/>
    <w:rsid w:val="00CD0DE6"/>
    <w:rsid w:val="00CD1155"/>
    <w:rsid w:val="00CD154F"/>
    <w:rsid w:val="00CD1A07"/>
    <w:rsid w:val="00CD1BB0"/>
    <w:rsid w:val="00CD1C63"/>
    <w:rsid w:val="00CD23E4"/>
    <w:rsid w:val="00CD2EEF"/>
    <w:rsid w:val="00CD3602"/>
    <w:rsid w:val="00CD3875"/>
    <w:rsid w:val="00CD487F"/>
    <w:rsid w:val="00CD49D0"/>
    <w:rsid w:val="00CD5045"/>
    <w:rsid w:val="00CD5A94"/>
    <w:rsid w:val="00CD5B01"/>
    <w:rsid w:val="00CD6489"/>
    <w:rsid w:val="00CD6621"/>
    <w:rsid w:val="00CD6C95"/>
    <w:rsid w:val="00CD760F"/>
    <w:rsid w:val="00CE0203"/>
    <w:rsid w:val="00CE0245"/>
    <w:rsid w:val="00CE0460"/>
    <w:rsid w:val="00CE05C4"/>
    <w:rsid w:val="00CE06DD"/>
    <w:rsid w:val="00CE0D9F"/>
    <w:rsid w:val="00CE133D"/>
    <w:rsid w:val="00CE1A00"/>
    <w:rsid w:val="00CE31BF"/>
    <w:rsid w:val="00CE569D"/>
    <w:rsid w:val="00CE56E6"/>
    <w:rsid w:val="00CE5B30"/>
    <w:rsid w:val="00CE655B"/>
    <w:rsid w:val="00CE666F"/>
    <w:rsid w:val="00CF0095"/>
    <w:rsid w:val="00CF0443"/>
    <w:rsid w:val="00CF04DF"/>
    <w:rsid w:val="00CF0559"/>
    <w:rsid w:val="00CF058B"/>
    <w:rsid w:val="00CF05E7"/>
    <w:rsid w:val="00CF097C"/>
    <w:rsid w:val="00CF1B62"/>
    <w:rsid w:val="00CF1C39"/>
    <w:rsid w:val="00CF1CB1"/>
    <w:rsid w:val="00CF20D6"/>
    <w:rsid w:val="00CF260C"/>
    <w:rsid w:val="00CF333B"/>
    <w:rsid w:val="00CF35FE"/>
    <w:rsid w:val="00CF370D"/>
    <w:rsid w:val="00CF3905"/>
    <w:rsid w:val="00CF4566"/>
    <w:rsid w:val="00CF47A2"/>
    <w:rsid w:val="00CF47EB"/>
    <w:rsid w:val="00CF4D07"/>
    <w:rsid w:val="00CF6282"/>
    <w:rsid w:val="00CF689B"/>
    <w:rsid w:val="00CF7279"/>
    <w:rsid w:val="00CF7311"/>
    <w:rsid w:val="00CF731E"/>
    <w:rsid w:val="00CF76DD"/>
    <w:rsid w:val="00CF7792"/>
    <w:rsid w:val="00CF7D3F"/>
    <w:rsid w:val="00D003BB"/>
    <w:rsid w:val="00D00782"/>
    <w:rsid w:val="00D00AF6"/>
    <w:rsid w:val="00D00D89"/>
    <w:rsid w:val="00D02534"/>
    <w:rsid w:val="00D02782"/>
    <w:rsid w:val="00D02B50"/>
    <w:rsid w:val="00D03563"/>
    <w:rsid w:val="00D03AC8"/>
    <w:rsid w:val="00D03BFC"/>
    <w:rsid w:val="00D04305"/>
    <w:rsid w:val="00D043D8"/>
    <w:rsid w:val="00D05575"/>
    <w:rsid w:val="00D05802"/>
    <w:rsid w:val="00D0631C"/>
    <w:rsid w:val="00D10E11"/>
    <w:rsid w:val="00D11081"/>
    <w:rsid w:val="00D1128C"/>
    <w:rsid w:val="00D115F2"/>
    <w:rsid w:val="00D1176C"/>
    <w:rsid w:val="00D119BE"/>
    <w:rsid w:val="00D122D0"/>
    <w:rsid w:val="00D13001"/>
    <w:rsid w:val="00D133F5"/>
    <w:rsid w:val="00D1431C"/>
    <w:rsid w:val="00D14392"/>
    <w:rsid w:val="00D1450A"/>
    <w:rsid w:val="00D145C0"/>
    <w:rsid w:val="00D14D76"/>
    <w:rsid w:val="00D14E29"/>
    <w:rsid w:val="00D15CD3"/>
    <w:rsid w:val="00D1665D"/>
    <w:rsid w:val="00D16ED7"/>
    <w:rsid w:val="00D20973"/>
    <w:rsid w:val="00D228E9"/>
    <w:rsid w:val="00D236B3"/>
    <w:rsid w:val="00D238FF"/>
    <w:rsid w:val="00D2400A"/>
    <w:rsid w:val="00D24086"/>
    <w:rsid w:val="00D242C8"/>
    <w:rsid w:val="00D258AE"/>
    <w:rsid w:val="00D26221"/>
    <w:rsid w:val="00D26F19"/>
    <w:rsid w:val="00D276B4"/>
    <w:rsid w:val="00D300B0"/>
    <w:rsid w:val="00D3051B"/>
    <w:rsid w:val="00D319E8"/>
    <w:rsid w:val="00D31B3C"/>
    <w:rsid w:val="00D32DD5"/>
    <w:rsid w:val="00D32DDC"/>
    <w:rsid w:val="00D32E1C"/>
    <w:rsid w:val="00D334E7"/>
    <w:rsid w:val="00D339A4"/>
    <w:rsid w:val="00D33C80"/>
    <w:rsid w:val="00D3457A"/>
    <w:rsid w:val="00D34EE4"/>
    <w:rsid w:val="00D36BF8"/>
    <w:rsid w:val="00D372EB"/>
    <w:rsid w:val="00D374CB"/>
    <w:rsid w:val="00D37698"/>
    <w:rsid w:val="00D37DBD"/>
    <w:rsid w:val="00D37F6F"/>
    <w:rsid w:val="00D4038A"/>
    <w:rsid w:val="00D410CA"/>
    <w:rsid w:val="00D416A4"/>
    <w:rsid w:val="00D416FA"/>
    <w:rsid w:val="00D42753"/>
    <w:rsid w:val="00D44B94"/>
    <w:rsid w:val="00D44D70"/>
    <w:rsid w:val="00D45379"/>
    <w:rsid w:val="00D4626F"/>
    <w:rsid w:val="00D46A31"/>
    <w:rsid w:val="00D470F8"/>
    <w:rsid w:val="00D47723"/>
    <w:rsid w:val="00D47989"/>
    <w:rsid w:val="00D479CA"/>
    <w:rsid w:val="00D51424"/>
    <w:rsid w:val="00D51B42"/>
    <w:rsid w:val="00D51BF2"/>
    <w:rsid w:val="00D51C59"/>
    <w:rsid w:val="00D51ED4"/>
    <w:rsid w:val="00D51FF3"/>
    <w:rsid w:val="00D52706"/>
    <w:rsid w:val="00D5316B"/>
    <w:rsid w:val="00D535F9"/>
    <w:rsid w:val="00D541A0"/>
    <w:rsid w:val="00D54A69"/>
    <w:rsid w:val="00D54BD5"/>
    <w:rsid w:val="00D55F75"/>
    <w:rsid w:val="00D56C9C"/>
    <w:rsid w:val="00D57676"/>
    <w:rsid w:val="00D57B0B"/>
    <w:rsid w:val="00D603A7"/>
    <w:rsid w:val="00D60441"/>
    <w:rsid w:val="00D613A5"/>
    <w:rsid w:val="00D621BE"/>
    <w:rsid w:val="00D62E9D"/>
    <w:rsid w:val="00D62FC4"/>
    <w:rsid w:val="00D6372A"/>
    <w:rsid w:val="00D63D3B"/>
    <w:rsid w:val="00D6415F"/>
    <w:rsid w:val="00D64283"/>
    <w:rsid w:val="00D6482F"/>
    <w:rsid w:val="00D64874"/>
    <w:rsid w:val="00D654B3"/>
    <w:rsid w:val="00D65E81"/>
    <w:rsid w:val="00D66074"/>
    <w:rsid w:val="00D6614A"/>
    <w:rsid w:val="00D670A6"/>
    <w:rsid w:val="00D674F3"/>
    <w:rsid w:val="00D675E7"/>
    <w:rsid w:val="00D6792E"/>
    <w:rsid w:val="00D67E42"/>
    <w:rsid w:val="00D70122"/>
    <w:rsid w:val="00D70362"/>
    <w:rsid w:val="00D70455"/>
    <w:rsid w:val="00D706C0"/>
    <w:rsid w:val="00D70B01"/>
    <w:rsid w:val="00D723AB"/>
    <w:rsid w:val="00D734BA"/>
    <w:rsid w:val="00D73BF6"/>
    <w:rsid w:val="00D74098"/>
    <w:rsid w:val="00D7459B"/>
    <w:rsid w:val="00D745E8"/>
    <w:rsid w:val="00D74B39"/>
    <w:rsid w:val="00D74F85"/>
    <w:rsid w:val="00D76877"/>
    <w:rsid w:val="00D80452"/>
    <w:rsid w:val="00D81BA4"/>
    <w:rsid w:val="00D81E10"/>
    <w:rsid w:val="00D83587"/>
    <w:rsid w:val="00D858D6"/>
    <w:rsid w:val="00D86841"/>
    <w:rsid w:val="00D868F9"/>
    <w:rsid w:val="00D87797"/>
    <w:rsid w:val="00D87C22"/>
    <w:rsid w:val="00D907C7"/>
    <w:rsid w:val="00D90DD5"/>
    <w:rsid w:val="00D92579"/>
    <w:rsid w:val="00D92BC4"/>
    <w:rsid w:val="00D94647"/>
    <w:rsid w:val="00D94B6E"/>
    <w:rsid w:val="00D94C4C"/>
    <w:rsid w:val="00D94D34"/>
    <w:rsid w:val="00D95A60"/>
    <w:rsid w:val="00DA151D"/>
    <w:rsid w:val="00DA25EE"/>
    <w:rsid w:val="00DA3F66"/>
    <w:rsid w:val="00DA3F7D"/>
    <w:rsid w:val="00DA4387"/>
    <w:rsid w:val="00DA5EEC"/>
    <w:rsid w:val="00DA765F"/>
    <w:rsid w:val="00DA7F28"/>
    <w:rsid w:val="00DB02A0"/>
    <w:rsid w:val="00DB13FE"/>
    <w:rsid w:val="00DB1E55"/>
    <w:rsid w:val="00DB21D7"/>
    <w:rsid w:val="00DB26CA"/>
    <w:rsid w:val="00DB282D"/>
    <w:rsid w:val="00DB4CB0"/>
    <w:rsid w:val="00DB4EF1"/>
    <w:rsid w:val="00DB53E5"/>
    <w:rsid w:val="00DB582D"/>
    <w:rsid w:val="00DB5868"/>
    <w:rsid w:val="00DB5B9E"/>
    <w:rsid w:val="00DB656E"/>
    <w:rsid w:val="00DB6C55"/>
    <w:rsid w:val="00DB7851"/>
    <w:rsid w:val="00DB7A7A"/>
    <w:rsid w:val="00DB7E64"/>
    <w:rsid w:val="00DC0687"/>
    <w:rsid w:val="00DC1C64"/>
    <w:rsid w:val="00DC24F8"/>
    <w:rsid w:val="00DC2A46"/>
    <w:rsid w:val="00DC33CC"/>
    <w:rsid w:val="00DC402C"/>
    <w:rsid w:val="00DC52BC"/>
    <w:rsid w:val="00DC5635"/>
    <w:rsid w:val="00DC5826"/>
    <w:rsid w:val="00DC588C"/>
    <w:rsid w:val="00DD067D"/>
    <w:rsid w:val="00DD0B06"/>
    <w:rsid w:val="00DD1891"/>
    <w:rsid w:val="00DD2050"/>
    <w:rsid w:val="00DD2717"/>
    <w:rsid w:val="00DD37B1"/>
    <w:rsid w:val="00DD3C31"/>
    <w:rsid w:val="00DD46D8"/>
    <w:rsid w:val="00DD48DE"/>
    <w:rsid w:val="00DD48ED"/>
    <w:rsid w:val="00DD497E"/>
    <w:rsid w:val="00DD4BC0"/>
    <w:rsid w:val="00DD50E2"/>
    <w:rsid w:val="00DD556D"/>
    <w:rsid w:val="00DD59C2"/>
    <w:rsid w:val="00DD5A75"/>
    <w:rsid w:val="00DD727D"/>
    <w:rsid w:val="00DD743E"/>
    <w:rsid w:val="00DD7746"/>
    <w:rsid w:val="00DD7C13"/>
    <w:rsid w:val="00DD7C67"/>
    <w:rsid w:val="00DE0114"/>
    <w:rsid w:val="00DE0ABF"/>
    <w:rsid w:val="00DE0EB5"/>
    <w:rsid w:val="00DE0FE7"/>
    <w:rsid w:val="00DE24F1"/>
    <w:rsid w:val="00DE2762"/>
    <w:rsid w:val="00DE4119"/>
    <w:rsid w:val="00DE44F7"/>
    <w:rsid w:val="00DE4C3B"/>
    <w:rsid w:val="00DE5307"/>
    <w:rsid w:val="00DE7758"/>
    <w:rsid w:val="00DF1142"/>
    <w:rsid w:val="00DF12F1"/>
    <w:rsid w:val="00DF16E5"/>
    <w:rsid w:val="00DF174B"/>
    <w:rsid w:val="00DF19A2"/>
    <w:rsid w:val="00DF2359"/>
    <w:rsid w:val="00DF2CCB"/>
    <w:rsid w:val="00DF2E85"/>
    <w:rsid w:val="00DF2F24"/>
    <w:rsid w:val="00DF3097"/>
    <w:rsid w:val="00DF367D"/>
    <w:rsid w:val="00DF3A37"/>
    <w:rsid w:val="00DF3A87"/>
    <w:rsid w:val="00DF42FB"/>
    <w:rsid w:val="00DF49D5"/>
    <w:rsid w:val="00DF4B0A"/>
    <w:rsid w:val="00DF4D60"/>
    <w:rsid w:val="00DF538C"/>
    <w:rsid w:val="00DF5592"/>
    <w:rsid w:val="00DF5D83"/>
    <w:rsid w:val="00DF624B"/>
    <w:rsid w:val="00DF6858"/>
    <w:rsid w:val="00DF6CE2"/>
    <w:rsid w:val="00DF755F"/>
    <w:rsid w:val="00DF77EB"/>
    <w:rsid w:val="00DF7D1B"/>
    <w:rsid w:val="00DF8FC5"/>
    <w:rsid w:val="00E00369"/>
    <w:rsid w:val="00E0044A"/>
    <w:rsid w:val="00E00523"/>
    <w:rsid w:val="00E00663"/>
    <w:rsid w:val="00E011F7"/>
    <w:rsid w:val="00E015C1"/>
    <w:rsid w:val="00E019D3"/>
    <w:rsid w:val="00E01A0C"/>
    <w:rsid w:val="00E02046"/>
    <w:rsid w:val="00E034C5"/>
    <w:rsid w:val="00E0379C"/>
    <w:rsid w:val="00E05347"/>
    <w:rsid w:val="00E0559D"/>
    <w:rsid w:val="00E06BAD"/>
    <w:rsid w:val="00E070F2"/>
    <w:rsid w:val="00E0712E"/>
    <w:rsid w:val="00E07771"/>
    <w:rsid w:val="00E078DE"/>
    <w:rsid w:val="00E07931"/>
    <w:rsid w:val="00E07A14"/>
    <w:rsid w:val="00E10167"/>
    <w:rsid w:val="00E12075"/>
    <w:rsid w:val="00E12CB7"/>
    <w:rsid w:val="00E12CF3"/>
    <w:rsid w:val="00E12E96"/>
    <w:rsid w:val="00E139A1"/>
    <w:rsid w:val="00E14642"/>
    <w:rsid w:val="00E15623"/>
    <w:rsid w:val="00E160B2"/>
    <w:rsid w:val="00E16364"/>
    <w:rsid w:val="00E1787F"/>
    <w:rsid w:val="00E17CB5"/>
    <w:rsid w:val="00E17F57"/>
    <w:rsid w:val="00E212C7"/>
    <w:rsid w:val="00E215C7"/>
    <w:rsid w:val="00E223CA"/>
    <w:rsid w:val="00E227F0"/>
    <w:rsid w:val="00E2300E"/>
    <w:rsid w:val="00E2371E"/>
    <w:rsid w:val="00E23B5D"/>
    <w:rsid w:val="00E24123"/>
    <w:rsid w:val="00E24826"/>
    <w:rsid w:val="00E2513C"/>
    <w:rsid w:val="00E25400"/>
    <w:rsid w:val="00E268D3"/>
    <w:rsid w:val="00E27416"/>
    <w:rsid w:val="00E2768A"/>
    <w:rsid w:val="00E30BE8"/>
    <w:rsid w:val="00E3381D"/>
    <w:rsid w:val="00E33B85"/>
    <w:rsid w:val="00E34667"/>
    <w:rsid w:val="00E3497D"/>
    <w:rsid w:val="00E349A6"/>
    <w:rsid w:val="00E361A9"/>
    <w:rsid w:val="00E36259"/>
    <w:rsid w:val="00E37DA2"/>
    <w:rsid w:val="00E37DD5"/>
    <w:rsid w:val="00E404F2"/>
    <w:rsid w:val="00E408D8"/>
    <w:rsid w:val="00E40911"/>
    <w:rsid w:val="00E4116D"/>
    <w:rsid w:val="00E41744"/>
    <w:rsid w:val="00E42865"/>
    <w:rsid w:val="00E43767"/>
    <w:rsid w:val="00E438EF"/>
    <w:rsid w:val="00E444BD"/>
    <w:rsid w:val="00E4475A"/>
    <w:rsid w:val="00E44B73"/>
    <w:rsid w:val="00E44DF4"/>
    <w:rsid w:val="00E44F78"/>
    <w:rsid w:val="00E4520E"/>
    <w:rsid w:val="00E469D0"/>
    <w:rsid w:val="00E4743D"/>
    <w:rsid w:val="00E47F17"/>
    <w:rsid w:val="00E5023F"/>
    <w:rsid w:val="00E504B9"/>
    <w:rsid w:val="00E529D6"/>
    <w:rsid w:val="00E52F36"/>
    <w:rsid w:val="00E53533"/>
    <w:rsid w:val="00E53D2C"/>
    <w:rsid w:val="00E54DBF"/>
    <w:rsid w:val="00E55A6F"/>
    <w:rsid w:val="00E567E0"/>
    <w:rsid w:val="00E56952"/>
    <w:rsid w:val="00E56E17"/>
    <w:rsid w:val="00E57E3C"/>
    <w:rsid w:val="00E60F55"/>
    <w:rsid w:val="00E6142D"/>
    <w:rsid w:val="00E6252D"/>
    <w:rsid w:val="00E62579"/>
    <w:rsid w:val="00E62DA6"/>
    <w:rsid w:val="00E64791"/>
    <w:rsid w:val="00E649A2"/>
    <w:rsid w:val="00E64C96"/>
    <w:rsid w:val="00E64DBD"/>
    <w:rsid w:val="00E65BA9"/>
    <w:rsid w:val="00E66A4E"/>
    <w:rsid w:val="00E67047"/>
    <w:rsid w:val="00E67182"/>
    <w:rsid w:val="00E67D78"/>
    <w:rsid w:val="00E705E1"/>
    <w:rsid w:val="00E71583"/>
    <w:rsid w:val="00E71780"/>
    <w:rsid w:val="00E72547"/>
    <w:rsid w:val="00E725AE"/>
    <w:rsid w:val="00E727A2"/>
    <w:rsid w:val="00E73112"/>
    <w:rsid w:val="00E73A44"/>
    <w:rsid w:val="00E73ACC"/>
    <w:rsid w:val="00E7414B"/>
    <w:rsid w:val="00E74C04"/>
    <w:rsid w:val="00E75021"/>
    <w:rsid w:val="00E75842"/>
    <w:rsid w:val="00E75883"/>
    <w:rsid w:val="00E76025"/>
    <w:rsid w:val="00E76143"/>
    <w:rsid w:val="00E76CE6"/>
    <w:rsid w:val="00E77951"/>
    <w:rsid w:val="00E803EB"/>
    <w:rsid w:val="00E806E3"/>
    <w:rsid w:val="00E80C24"/>
    <w:rsid w:val="00E80EE6"/>
    <w:rsid w:val="00E82A34"/>
    <w:rsid w:val="00E82B72"/>
    <w:rsid w:val="00E847D1"/>
    <w:rsid w:val="00E84A2F"/>
    <w:rsid w:val="00E85187"/>
    <w:rsid w:val="00E86A7B"/>
    <w:rsid w:val="00E8717F"/>
    <w:rsid w:val="00E877E0"/>
    <w:rsid w:val="00E87A44"/>
    <w:rsid w:val="00E918F2"/>
    <w:rsid w:val="00E91EBD"/>
    <w:rsid w:val="00E92237"/>
    <w:rsid w:val="00E92499"/>
    <w:rsid w:val="00E92979"/>
    <w:rsid w:val="00E92DE3"/>
    <w:rsid w:val="00E93089"/>
    <w:rsid w:val="00E93D6B"/>
    <w:rsid w:val="00E942C2"/>
    <w:rsid w:val="00E94624"/>
    <w:rsid w:val="00E957BD"/>
    <w:rsid w:val="00E95FF7"/>
    <w:rsid w:val="00E9605A"/>
    <w:rsid w:val="00E9690A"/>
    <w:rsid w:val="00E96B0A"/>
    <w:rsid w:val="00E97331"/>
    <w:rsid w:val="00E97893"/>
    <w:rsid w:val="00E97922"/>
    <w:rsid w:val="00EA0490"/>
    <w:rsid w:val="00EA06D9"/>
    <w:rsid w:val="00EA10EE"/>
    <w:rsid w:val="00EA1189"/>
    <w:rsid w:val="00EA25E3"/>
    <w:rsid w:val="00EA3A35"/>
    <w:rsid w:val="00EA3D7E"/>
    <w:rsid w:val="00EA4011"/>
    <w:rsid w:val="00EA4124"/>
    <w:rsid w:val="00EA49F9"/>
    <w:rsid w:val="00EA4E6C"/>
    <w:rsid w:val="00EA568C"/>
    <w:rsid w:val="00EA6127"/>
    <w:rsid w:val="00EA6991"/>
    <w:rsid w:val="00EA73D1"/>
    <w:rsid w:val="00EB00F1"/>
    <w:rsid w:val="00EB10AB"/>
    <w:rsid w:val="00EB1313"/>
    <w:rsid w:val="00EB1FA8"/>
    <w:rsid w:val="00EB2451"/>
    <w:rsid w:val="00EB2FD2"/>
    <w:rsid w:val="00EB3231"/>
    <w:rsid w:val="00EB34CC"/>
    <w:rsid w:val="00EB3C5C"/>
    <w:rsid w:val="00EB4DE8"/>
    <w:rsid w:val="00EB50AF"/>
    <w:rsid w:val="00EB5113"/>
    <w:rsid w:val="00EB5B63"/>
    <w:rsid w:val="00EB5BE6"/>
    <w:rsid w:val="00EB5BF6"/>
    <w:rsid w:val="00EB6022"/>
    <w:rsid w:val="00EB7594"/>
    <w:rsid w:val="00EB774F"/>
    <w:rsid w:val="00EB77B0"/>
    <w:rsid w:val="00EB789D"/>
    <w:rsid w:val="00EC0469"/>
    <w:rsid w:val="00EC071B"/>
    <w:rsid w:val="00EC0944"/>
    <w:rsid w:val="00EC1007"/>
    <w:rsid w:val="00EC16B7"/>
    <w:rsid w:val="00EC1E58"/>
    <w:rsid w:val="00EC2003"/>
    <w:rsid w:val="00EC22CC"/>
    <w:rsid w:val="00EC24AA"/>
    <w:rsid w:val="00EC24D8"/>
    <w:rsid w:val="00EC2B40"/>
    <w:rsid w:val="00EC2C09"/>
    <w:rsid w:val="00EC2F77"/>
    <w:rsid w:val="00EC43CF"/>
    <w:rsid w:val="00EC4766"/>
    <w:rsid w:val="00EC5489"/>
    <w:rsid w:val="00EC68AD"/>
    <w:rsid w:val="00EC7232"/>
    <w:rsid w:val="00EC741C"/>
    <w:rsid w:val="00EC75B6"/>
    <w:rsid w:val="00ED08F5"/>
    <w:rsid w:val="00ED0919"/>
    <w:rsid w:val="00ED0CAA"/>
    <w:rsid w:val="00ED1735"/>
    <w:rsid w:val="00ED1CC6"/>
    <w:rsid w:val="00ED2383"/>
    <w:rsid w:val="00ED2974"/>
    <w:rsid w:val="00ED2A95"/>
    <w:rsid w:val="00ED33A6"/>
    <w:rsid w:val="00ED37D0"/>
    <w:rsid w:val="00ED395C"/>
    <w:rsid w:val="00ED43DC"/>
    <w:rsid w:val="00ED5747"/>
    <w:rsid w:val="00ED5B30"/>
    <w:rsid w:val="00ED5D24"/>
    <w:rsid w:val="00ED5E9C"/>
    <w:rsid w:val="00ED6881"/>
    <w:rsid w:val="00ED6C07"/>
    <w:rsid w:val="00ED7A49"/>
    <w:rsid w:val="00ED7BF6"/>
    <w:rsid w:val="00EE04A5"/>
    <w:rsid w:val="00EE054B"/>
    <w:rsid w:val="00EE07FF"/>
    <w:rsid w:val="00EE10B1"/>
    <w:rsid w:val="00EE12CA"/>
    <w:rsid w:val="00EE1432"/>
    <w:rsid w:val="00EE14B6"/>
    <w:rsid w:val="00EE176C"/>
    <w:rsid w:val="00EE176E"/>
    <w:rsid w:val="00EE27CF"/>
    <w:rsid w:val="00EE28AB"/>
    <w:rsid w:val="00EE2FFE"/>
    <w:rsid w:val="00EE3151"/>
    <w:rsid w:val="00EE317B"/>
    <w:rsid w:val="00EE5EFD"/>
    <w:rsid w:val="00EE6149"/>
    <w:rsid w:val="00EE6CE9"/>
    <w:rsid w:val="00EE7EFF"/>
    <w:rsid w:val="00EF00B2"/>
    <w:rsid w:val="00EF00C1"/>
    <w:rsid w:val="00EF1497"/>
    <w:rsid w:val="00EF185F"/>
    <w:rsid w:val="00EF26E7"/>
    <w:rsid w:val="00EF362F"/>
    <w:rsid w:val="00EF3E14"/>
    <w:rsid w:val="00EF3E7D"/>
    <w:rsid w:val="00EF4E63"/>
    <w:rsid w:val="00EF4EEF"/>
    <w:rsid w:val="00EF580D"/>
    <w:rsid w:val="00EF5B52"/>
    <w:rsid w:val="00EF60B2"/>
    <w:rsid w:val="00EF723E"/>
    <w:rsid w:val="00EF78CE"/>
    <w:rsid w:val="00F00EF7"/>
    <w:rsid w:val="00F01718"/>
    <w:rsid w:val="00F018AF"/>
    <w:rsid w:val="00F03DF8"/>
    <w:rsid w:val="00F0404F"/>
    <w:rsid w:val="00F041C5"/>
    <w:rsid w:val="00F04246"/>
    <w:rsid w:val="00F044BA"/>
    <w:rsid w:val="00F0474C"/>
    <w:rsid w:val="00F0636D"/>
    <w:rsid w:val="00F06C1B"/>
    <w:rsid w:val="00F06E5E"/>
    <w:rsid w:val="00F07295"/>
    <w:rsid w:val="00F10025"/>
    <w:rsid w:val="00F10DC0"/>
    <w:rsid w:val="00F1296F"/>
    <w:rsid w:val="00F12D83"/>
    <w:rsid w:val="00F136C8"/>
    <w:rsid w:val="00F1404B"/>
    <w:rsid w:val="00F14198"/>
    <w:rsid w:val="00F14296"/>
    <w:rsid w:val="00F14301"/>
    <w:rsid w:val="00F1438B"/>
    <w:rsid w:val="00F15405"/>
    <w:rsid w:val="00F165E8"/>
    <w:rsid w:val="00F165FD"/>
    <w:rsid w:val="00F1690B"/>
    <w:rsid w:val="00F16BA2"/>
    <w:rsid w:val="00F16E4A"/>
    <w:rsid w:val="00F1704E"/>
    <w:rsid w:val="00F17451"/>
    <w:rsid w:val="00F21E95"/>
    <w:rsid w:val="00F2265D"/>
    <w:rsid w:val="00F2376D"/>
    <w:rsid w:val="00F23829"/>
    <w:rsid w:val="00F23ED9"/>
    <w:rsid w:val="00F24F8F"/>
    <w:rsid w:val="00F2523D"/>
    <w:rsid w:val="00F25641"/>
    <w:rsid w:val="00F2636E"/>
    <w:rsid w:val="00F265C5"/>
    <w:rsid w:val="00F26619"/>
    <w:rsid w:val="00F266CC"/>
    <w:rsid w:val="00F26EDB"/>
    <w:rsid w:val="00F27AA8"/>
    <w:rsid w:val="00F27AC1"/>
    <w:rsid w:val="00F30CFB"/>
    <w:rsid w:val="00F3148D"/>
    <w:rsid w:val="00F31F3C"/>
    <w:rsid w:val="00F3256E"/>
    <w:rsid w:val="00F32784"/>
    <w:rsid w:val="00F32D64"/>
    <w:rsid w:val="00F337A0"/>
    <w:rsid w:val="00F34031"/>
    <w:rsid w:val="00F34172"/>
    <w:rsid w:val="00F348EA"/>
    <w:rsid w:val="00F34A06"/>
    <w:rsid w:val="00F36784"/>
    <w:rsid w:val="00F36D15"/>
    <w:rsid w:val="00F3705F"/>
    <w:rsid w:val="00F3736E"/>
    <w:rsid w:val="00F376E5"/>
    <w:rsid w:val="00F402E8"/>
    <w:rsid w:val="00F4031F"/>
    <w:rsid w:val="00F404AA"/>
    <w:rsid w:val="00F4074D"/>
    <w:rsid w:val="00F4145A"/>
    <w:rsid w:val="00F4161D"/>
    <w:rsid w:val="00F41726"/>
    <w:rsid w:val="00F4238B"/>
    <w:rsid w:val="00F4275A"/>
    <w:rsid w:val="00F42A99"/>
    <w:rsid w:val="00F43C35"/>
    <w:rsid w:val="00F4494B"/>
    <w:rsid w:val="00F44ACA"/>
    <w:rsid w:val="00F458CA"/>
    <w:rsid w:val="00F46C7C"/>
    <w:rsid w:val="00F4774D"/>
    <w:rsid w:val="00F47A7A"/>
    <w:rsid w:val="00F47DE8"/>
    <w:rsid w:val="00F47FAE"/>
    <w:rsid w:val="00F512C3"/>
    <w:rsid w:val="00F512EB"/>
    <w:rsid w:val="00F51388"/>
    <w:rsid w:val="00F5190C"/>
    <w:rsid w:val="00F51D35"/>
    <w:rsid w:val="00F52EB9"/>
    <w:rsid w:val="00F5365A"/>
    <w:rsid w:val="00F5395E"/>
    <w:rsid w:val="00F5424F"/>
    <w:rsid w:val="00F54A68"/>
    <w:rsid w:val="00F55306"/>
    <w:rsid w:val="00F55337"/>
    <w:rsid w:val="00F570CD"/>
    <w:rsid w:val="00F577ED"/>
    <w:rsid w:val="00F57C46"/>
    <w:rsid w:val="00F60666"/>
    <w:rsid w:val="00F606D7"/>
    <w:rsid w:val="00F625A1"/>
    <w:rsid w:val="00F63B9E"/>
    <w:rsid w:val="00F63D22"/>
    <w:rsid w:val="00F64D99"/>
    <w:rsid w:val="00F652A4"/>
    <w:rsid w:val="00F6666C"/>
    <w:rsid w:val="00F670D6"/>
    <w:rsid w:val="00F678C4"/>
    <w:rsid w:val="00F67AF0"/>
    <w:rsid w:val="00F7028C"/>
    <w:rsid w:val="00F70832"/>
    <w:rsid w:val="00F70B2E"/>
    <w:rsid w:val="00F71281"/>
    <w:rsid w:val="00F71FA7"/>
    <w:rsid w:val="00F725A1"/>
    <w:rsid w:val="00F72B0B"/>
    <w:rsid w:val="00F73E3C"/>
    <w:rsid w:val="00F73FCE"/>
    <w:rsid w:val="00F74048"/>
    <w:rsid w:val="00F74118"/>
    <w:rsid w:val="00F7594F"/>
    <w:rsid w:val="00F76AB3"/>
    <w:rsid w:val="00F77905"/>
    <w:rsid w:val="00F77AFE"/>
    <w:rsid w:val="00F77CB9"/>
    <w:rsid w:val="00F80DC9"/>
    <w:rsid w:val="00F821B2"/>
    <w:rsid w:val="00F8256A"/>
    <w:rsid w:val="00F826A5"/>
    <w:rsid w:val="00F827B9"/>
    <w:rsid w:val="00F8299F"/>
    <w:rsid w:val="00F830DC"/>
    <w:rsid w:val="00F833BE"/>
    <w:rsid w:val="00F833E0"/>
    <w:rsid w:val="00F85AA1"/>
    <w:rsid w:val="00F85C8C"/>
    <w:rsid w:val="00F86088"/>
    <w:rsid w:val="00F8663D"/>
    <w:rsid w:val="00F869B3"/>
    <w:rsid w:val="00F86A6C"/>
    <w:rsid w:val="00F86DFA"/>
    <w:rsid w:val="00F86E4E"/>
    <w:rsid w:val="00F86E9B"/>
    <w:rsid w:val="00F8737B"/>
    <w:rsid w:val="00F874BD"/>
    <w:rsid w:val="00F901D9"/>
    <w:rsid w:val="00F90AC4"/>
    <w:rsid w:val="00F90BBE"/>
    <w:rsid w:val="00F910C5"/>
    <w:rsid w:val="00F91D90"/>
    <w:rsid w:val="00F9254C"/>
    <w:rsid w:val="00F92A40"/>
    <w:rsid w:val="00F92B24"/>
    <w:rsid w:val="00F9312E"/>
    <w:rsid w:val="00F94349"/>
    <w:rsid w:val="00F943DB"/>
    <w:rsid w:val="00F944FB"/>
    <w:rsid w:val="00F9464A"/>
    <w:rsid w:val="00F94673"/>
    <w:rsid w:val="00F946AA"/>
    <w:rsid w:val="00F95430"/>
    <w:rsid w:val="00F959D1"/>
    <w:rsid w:val="00F9759E"/>
    <w:rsid w:val="00F9784A"/>
    <w:rsid w:val="00F97C4D"/>
    <w:rsid w:val="00F97D84"/>
    <w:rsid w:val="00F97F8D"/>
    <w:rsid w:val="00FA002C"/>
    <w:rsid w:val="00FA0657"/>
    <w:rsid w:val="00FA14CE"/>
    <w:rsid w:val="00FA151B"/>
    <w:rsid w:val="00FA1AE0"/>
    <w:rsid w:val="00FA27A5"/>
    <w:rsid w:val="00FA2FA9"/>
    <w:rsid w:val="00FA3BCC"/>
    <w:rsid w:val="00FA4913"/>
    <w:rsid w:val="00FA4D70"/>
    <w:rsid w:val="00FA4E2D"/>
    <w:rsid w:val="00FA54C0"/>
    <w:rsid w:val="00FA58E6"/>
    <w:rsid w:val="00FA5E7B"/>
    <w:rsid w:val="00FA6A5E"/>
    <w:rsid w:val="00FA6B06"/>
    <w:rsid w:val="00FA7171"/>
    <w:rsid w:val="00FA7526"/>
    <w:rsid w:val="00FB150D"/>
    <w:rsid w:val="00FB1E11"/>
    <w:rsid w:val="00FB2431"/>
    <w:rsid w:val="00FB3761"/>
    <w:rsid w:val="00FB3D9C"/>
    <w:rsid w:val="00FB407E"/>
    <w:rsid w:val="00FB495F"/>
    <w:rsid w:val="00FB4A84"/>
    <w:rsid w:val="00FB4FEA"/>
    <w:rsid w:val="00FB56F0"/>
    <w:rsid w:val="00FB5C23"/>
    <w:rsid w:val="00FB6266"/>
    <w:rsid w:val="00FB6DF0"/>
    <w:rsid w:val="00FB7556"/>
    <w:rsid w:val="00FB780A"/>
    <w:rsid w:val="00FB7829"/>
    <w:rsid w:val="00FB7DBC"/>
    <w:rsid w:val="00FC0564"/>
    <w:rsid w:val="00FC0965"/>
    <w:rsid w:val="00FC0B4F"/>
    <w:rsid w:val="00FC14B8"/>
    <w:rsid w:val="00FC16CB"/>
    <w:rsid w:val="00FC1790"/>
    <w:rsid w:val="00FC1982"/>
    <w:rsid w:val="00FC1BC2"/>
    <w:rsid w:val="00FC265F"/>
    <w:rsid w:val="00FC2797"/>
    <w:rsid w:val="00FC28C5"/>
    <w:rsid w:val="00FC3EE4"/>
    <w:rsid w:val="00FC4A8F"/>
    <w:rsid w:val="00FC4E5A"/>
    <w:rsid w:val="00FC50B2"/>
    <w:rsid w:val="00FC53F8"/>
    <w:rsid w:val="00FC5929"/>
    <w:rsid w:val="00FC6FB7"/>
    <w:rsid w:val="00FC7119"/>
    <w:rsid w:val="00FD06FD"/>
    <w:rsid w:val="00FD0815"/>
    <w:rsid w:val="00FD0846"/>
    <w:rsid w:val="00FD0E25"/>
    <w:rsid w:val="00FD2233"/>
    <w:rsid w:val="00FD261A"/>
    <w:rsid w:val="00FD2AAE"/>
    <w:rsid w:val="00FD3868"/>
    <w:rsid w:val="00FD3C49"/>
    <w:rsid w:val="00FD4106"/>
    <w:rsid w:val="00FD42A5"/>
    <w:rsid w:val="00FD5033"/>
    <w:rsid w:val="00FD5467"/>
    <w:rsid w:val="00FD588E"/>
    <w:rsid w:val="00FD5A5A"/>
    <w:rsid w:val="00FD5BB3"/>
    <w:rsid w:val="00FD6618"/>
    <w:rsid w:val="00FD670D"/>
    <w:rsid w:val="00FD7B5F"/>
    <w:rsid w:val="00FD7E9B"/>
    <w:rsid w:val="00FE083F"/>
    <w:rsid w:val="00FE0DA3"/>
    <w:rsid w:val="00FE1726"/>
    <w:rsid w:val="00FE2278"/>
    <w:rsid w:val="00FE322F"/>
    <w:rsid w:val="00FE38DE"/>
    <w:rsid w:val="00FE393F"/>
    <w:rsid w:val="00FE4557"/>
    <w:rsid w:val="00FE621F"/>
    <w:rsid w:val="00FE65EF"/>
    <w:rsid w:val="00FE6A34"/>
    <w:rsid w:val="00FE7207"/>
    <w:rsid w:val="00FE7524"/>
    <w:rsid w:val="00FE7F86"/>
    <w:rsid w:val="00FF005B"/>
    <w:rsid w:val="00FF02AF"/>
    <w:rsid w:val="00FF1025"/>
    <w:rsid w:val="00FF1F6E"/>
    <w:rsid w:val="00FF2032"/>
    <w:rsid w:val="00FF3337"/>
    <w:rsid w:val="00FF334F"/>
    <w:rsid w:val="00FF3A50"/>
    <w:rsid w:val="00FF3E00"/>
    <w:rsid w:val="00FF3EF4"/>
    <w:rsid w:val="00FF42F2"/>
    <w:rsid w:val="00FF4613"/>
    <w:rsid w:val="00FF4D2F"/>
    <w:rsid w:val="00FF5F30"/>
    <w:rsid w:val="00FF6462"/>
    <w:rsid w:val="00FF6F34"/>
    <w:rsid w:val="00FF7664"/>
    <w:rsid w:val="01312EFF"/>
    <w:rsid w:val="0135AE5A"/>
    <w:rsid w:val="0146BFF4"/>
    <w:rsid w:val="014F45F6"/>
    <w:rsid w:val="01517F98"/>
    <w:rsid w:val="01658B8E"/>
    <w:rsid w:val="017DFF48"/>
    <w:rsid w:val="018C58F3"/>
    <w:rsid w:val="01A6E216"/>
    <w:rsid w:val="01A99B09"/>
    <w:rsid w:val="01ABC4FC"/>
    <w:rsid w:val="01BB8C1C"/>
    <w:rsid w:val="01CB82D3"/>
    <w:rsid w:val="01CBDEE1"/>
    <w:rsid w:val="01D76B6D"/>
    <w:rsid w:val="01EFE737"/>
    <w:rsid w:val="020468EF"/>
    <w:rsid w:val="0212AF69"/>
    <w:rsid w:val="0228D7D6"/>
    <w:rsid w:val="0239E2D6"/>
    <w:rsid w:val="023C8844"/>
    <w:rsid w:val="02427A0A"/>
    <w:rsid w:val="024A0E07"/>
    <w:rsid w:val="0279CC8F"/>
    <w:rsid w:val="02849410"/>
    <w:rsid w:val="0288C97B"/>
    <w:rsid w:val="028E6165"/>
    <w:rsid w:val="0298A138"/>
    <w:rsid w:val="02B4146C"/>
    <w:rsid w:val="02B4D322"/>
    <w:rsid w:val="02BE7B7D"/>
    <w:rsid w:val="02C21D7D"/>
    <w:rsid w:val="02DC6ED0"/>
    <w:rsid w:val="03063F8B"/>
    <w:rsid w:val="03128CCC"/>
    <w:rsid w:val="033015DF"/>
    <w:rsid w:val="03744285"/>
    <w:rsid w:val="0390CA80"/>
    <w:rsid w:val="03A1F644"/>
    <w:rsid w:val="03AF4918"/>
    <w:rsid w:val="03CF61E1"/>
    <w:rsid w:val="03EFAD91"/>
    <w:rsid w:val="042F3404"/>
    <w:rsid w:val="04585E38"/>
    <w:rsid w:val="0466D688"/>
    <w:rsid w:val="0468BB95"/>
    <w:rsid w:val="046B240D"/>
    <w:rsid w:val="0477A41F"/>
    <w:rsid w:val="047DD3D6"/>
    <w:rsid w:val="0480F06C"/>
    <w:rsid w:val="04A073BC"/>
    <w:rsid w:val="04BCF51D"/>
    <w:rsid w:val="04C02F7C"/>
    <w:rsid w:val="04D4059C"/>
    <w:rsid w:val="04F37C55"/>
    <w:rsid w:val="04F4B5DD"/>
    <w:rsid w:val="04F999DF"/>
    <w:rsid w:val="050CAE4F"/>
    <w:rsid w:val="051A68E4"/>
    <w:rsid w:val="052ED581"/>
    <w:rsid w:val="052FD1A0"/>
    <w:rsid w:val="05364A5B"/>
    <w:rsid w:val="0539929E"/>
    <w:rsid w:val="057E9828"/>
    <w:rsid w:val="0590750F"/>
    <w:rsid w:val="05D7A2A0"/>
    <w:rsid w:val="05FD0562"/>
    <w:rsid w:val="060408AA"/>
    <w:rsid w:val="060CDE23"/>
    <w:rsid w:val="06175270"/>
    <w:rsid w:val="0621BEB2"/>
    <w:rsid w:val="063E6F2C"/>
    <w:rsid w:val="0643328A"/>
    <w:rsid w:val="066E1B5B"/>
    <w:rsid w:val="06970670"/>
    <w:rsid w:val="0697D0B9"/>
    <w:rsid w:val="06AAE728"/>
    <w:rsid w:val="06D7DA12"/>
    <w:rsid w:val="071157A6"/>
    <w:rsid w:val="0718E584"/>
    <w:rsid w:val="071CE35A"/>
    <w:rsid w:val="0741B9BF"/>
    <w:rsid w:val="075645FC"/>
    <w:rsid w:val="079D67FA"/>
    <w:rsid w:val="07D98420"/>
    <w:rsid w:val="081C7C8E"/>
    <w:rsid w:val="0821CECB"/>
    <w:rsid w:val="0840692D"/>
    <w:rsid w:val="0868E830"/>
    <w:rsid w:val="0871EF9E"/>
    <w:rsid w:val="088FAA87"/>
    <w:rsid w:val="0894BC76"/>
    <w:rsid w:val="08BD0218"/>
    <w:rsid w:val="08C63D33"/>
    <w:rsid w:val="08D433D6"/>
    <w:rsid w:val="08D8CF5B"/>
    <w:rsid w:val="08F578F5"/>
    <w:rsid w:val="08F5BB5D"/>
    <w:rsid w:val="0900FCE8"/>
    <w:rsid w:val="090FA0D6"/>
    <w:rsid w:val="09293407"/>
    <w:rsid w:val="0931F679"/>
    <w:rsid w:val="093E1D63"/>
    <w:rsid w:val="094F6B60"/>
    <w:rsid w:val="096E4D29"/>
    <w:rsid w:val="09770AAD"/>
    <w:rsid w:val="097AC453"/>
    <w:rsid w:val="0988283F"/>
    <w:rsid w:val="09B225D1"/>
    <w:rsid w:val="09C4C269"/>
    <w:rsid w:val="0A09F6C1"/>
    <w:rsid w:val="0A116CDF"/>
    <w:rsid w:val="0A4797A2"/>
    <w:rsid w:val="0A5A6610"/>
    <w:rsid w:val="0A679C3F"/>
    <w:rsid w:val="0A6C9D06"/>
    <w:rsid w:val="0B1713D1"/>
    <w:rsid w:val="0B32FFCF"/>
    <w:rsid w:val="0B349BFF"/>
    <w:rsid w:val="0B6A7793"/>
    <w:rsid w:val="0B742C2B"/>
    <w:rsid w:val="0B7ACC76"/>
    <w:rsid w:val="0B8F25E2"/>
    <w:rsid w:val="0B948B50"/>
    <w:rsid w:val="0BB3A7FA"/>
    <w:rsid w:val="0BBC5635"/>
    <w:rsid w:val="0BBFBDCC"/>
    <w:rsid w:val="0BC80166"/>
    <w:rsid w:val="0BFBBB7F"/>
    <w:rsid w:val="0C2F0DA6"/>
    <w:rsid w:val="0C8A7C42"/>
    <w:rsid w:val="0C951533"/>
    <w:rsid w:val="0CC0E9E6"/>
    <w:rsid w:val="0CD2EC7E"/>
    <w:rsid w:val="0CE82A63"/>
    <w:rsid w:val="0D1F0BAA"/>
    <w:rsid w:val="0D22E57A"/>
    <w:rsid w:val="0D62247B"/>
    <w:rsid w:val="0D63E5F3"/>
    <w:rsid w:val="0D963AF1"/>
    <w:rsid w:val="0D9D44C3"/>
    <w:rsid w:val="0DF3954D"/>
    <w:rsid w:val="0E2E0F00"/>
    <w:rsid w:val="0E47BAA9"/>
    <w:rsid w:val="0E4DDFC8"/>
    <w:rsid w:val="0E527DE7"/>
    <w:rsid w:val="0E5F583E"/>
    <w:rsid w:val="0E6E34FF"/>
    <w:rsid w:val="0E74CC57"/>
    <w:rsid w:val="0E7C70E1"/>
    <w:rsid w:val="0E947F7E"/>
    <w:rsid w:val="0EAA05DB"/>
    <w:rsid w:val="0EB106D9"/>
    <w:rsid w:val="0ED0B587"/>
    <w:rsid w:val="0EFBA21E"/>
    <w:rsid w:val="0F0C3666"/>
    <w:rsid w:val="0F76515E"/>
    <w:rsid w:val="0F7D55F6"/>
    <w:rsid w:val="0F8E91E6"/>
    <w:rsid w:val="0F8F1FAC"/>
    <w:rsid w:val="0F9D14B0"/>
    <w:rsid w:val="0FAB81D3"/>
    <w:rsid w:val="0FB43F57"/>
    <w:rsid w:val="0FBBDBBB"/>
    <w:rsid w:val="0FDB6BAE"/>
    <w:rsid w:val="10093C12"/>
    <w:rsid w:val="1015BC24"/>
    <w:rsid w:val="1028FACC"/>
    <w:rsid w:val="1046B5B5"/>
    <w:rsid w:val="104D601F"/>
    <w:rsid w:val="108D9A4A"/>
    <w:rsid w:val="1098EB6C"/>
    <w:rsid w:val="10CCEE67"/>
    <w:rsid w:val="10D5B867"/>
    <w:rsid w:val="10EE58E3"/>
    <w:rsid w:val="10FF7835"/>
    <w:rsid w:val="11594E55"/>
    <w:rsid w:val="1165184A"/>
    <w:rsid w:val="1199AB84"/>
    <w:rsid w:val="119B26AF"/>
    <w:rsid w:val="11BA37C6"/>
    <w:rsid w:val="11D19CB5"/>
    <w:rsid w:val="11D7D16B"/>
    <w:rsid w:val="11FDDABE"/>
    <w:rsid w:val="123BBCAF"/>
    <w:rsid w:val="1256CCD4"/>
    <w:rsid w:val="129BC3C3"/>
    <w:rsid w:val="12A3E31F"/>
    <w:rsid w:val="12B5B56E"/>
    <w:rsid w:val="12DF3F36"/>
    <w:rsid w:val="1303BF3F"/>
    <w:rsid w:val="133F7F08"/>
    <w:rsid w:val="1340D141"/>
    <w:rsid w:val="1349F84F"/>
    <w:rsid w:val="134C2DF6"/>
    <w:rsid w:val="134E506C"/>
    <w:rsid w:val="136B3585"/>
    <w:rsid w:val="13B7B833"/>
    <w:rsid w:val="1408323F"/>
    <w:rsid w:val="14193D34"/>
    <w:rsid w:val="143BEC41"/>
    <w:rsid w:val="144CFDDB"/>
    <w:rsid w:val="14649C3E"/>
    <w:rsid w:val="14732074"/>
    <w:rsid w:val="1479828A"/>
    <w:rsid w:val="147DF76C"/>
    <w:rsid w:val="14B4B279"/>
    <w:rsid w:val="14BF61AB"/>
    <w:rsid w:val="14E9089E"/>
    <w:rsid w:val="14F8644D"/>
    <w:rsid w:val="1503F835"/>
    <w:rsid w:val="151726E8"/>
    <w:rsid w:val="15377308"/>
    <w:rsid w:val="154D027C"/>
    <w:rsid w:val="15658AC8"/>
    <w:rsid w:val="158B3BD0"/>
    <w:rsid w:val="158CD166"/>
    <w:rsid w:val="15934F26"/>
    <w:rsid w:val="15D1D0EE"/>
    <w:rsid w:val="15D50E47"/>
    <w:rsid w:val="15D73956"/>
    <w:rsid w:val="15F8757C"/>
    <w:rsid w:val="160D01B9"/>
    <w:rsid w:val="1617BB63"/>
    <w:rsid w:val="162D6F4C"/>
    <w:rsid w:val="1639B6A8"/>
    <w:rsid w:val="1684BCCC"/>
    <w:rsid w:val="168C725B"/>
    <w:rsid w:val="169C540A"/>
    <w:rsid w:val="16A57080"/>
    <w:rsid w:val="16AD2A3A"/>
    <w:rsid w:val="16CF0D9E"/>
    <w:rsid w:val="16D2A113"/>
    <w:rsid w:val="16D2FCE1"/>
    <w:rsid w:val="16D85ECA"/>
    <w:rsid w:val="16F288CA"/>
    <w:rsid w:val="1710F31C"/>
    <w:rsid w:val="17468D82"/>
    <w:rsid w:val="176284FD"/>
    <w:rsid w:val="1764AD12"/>
    <w:rsid w:val="1769195B"/>
    <w:rsid w:val="177F9DD6"/>
    <w:rsid w:val="179147EC"/>
    <w:rsid w:val="179D25EE"/>
    <w:rsid w:val="17AA59EC"/>
    <w:rsid w:val="17C06E7E"/>
    <w:rsid w:val="17CDF642"/>
    <w:rsid w:val="17E433DF"/>
    <w:rsid w:val="17F6C998"/>
    <w:rsid w:val="180F9332"/>
    <w:rsid w:val="181725AE"/>
    <w:rsid w:val="18293EDB"/>
    <w:rsid w:val="1850E821"/>
    <w:rsid w:val="185BAD5E"/>
    <w:rsid w:val="18E3A203"/>
    <w:rsid w:val="18F4C9A9"/>
    <w:rsid w:val="19028144"/>
    <w:rsid w:val="19073370"/>
    <w:rsid w:val="19080851"/>
    <w:rsid w:val="1927055B"/>
    <w:rsid w:val="1927AE9E"/>
    <w:rsid w:val="193A253F"/>
    <w:rsid w:val="196A1819"/>
    <w:rsid w:val="19A17337"/>
    <w:rsid w:val="19ADB7DF"/>
    <w:rsid w:val="19B19EBE"/>
    <w:rsid w:val="19C3F37D"/>
    <w:rsid w:val="19D0A660"/>
    <w:rsid w:val="19D4FC7E"/>
    <w:rsid w:val="19ECB882"/>
    <w:rsid w:val="1A00F548"/>
    <w:rsid w:val="1A2AA164"/>
    <w:rsid w:val="1A302B68"/>
    <w:rsid w:val="1A338B09"/>
    <w:rsid w:val="1A64A33F"/>
    <w:rsid w:val="1A6BBBE4"/>
    <w:rsid w:val="1A8F0F0C"/>
    <w:rsid w:val="1AAD943E"/>
    <w:rsid w:val="1AB67785"/>
    <w:rsid w:val="1AD88DEF"/>
    <w:rsid w:val="1AE4DC2B"/>
    <w:rsid w:val="1AE8A569"/>
    <w:rsid w:val="1B038A9A"/>
    <w:rsid w:val="1B0C22C9"/>
    <w:rsid w:val="1B449EA5"/>
    <w:rsid w:val="1B461164"/>
    <w:rsid w:val="1B52206F"/>
    <w:rsid w:val="1B5764CA"/>
    <w:rsid w:val="1B585368"/>
    <w:rsid w:val="1B9AC1D8"/>
    <w:rsid w:val="1BB88655"/>
    <w:rsid w:val="1BBFE600"/>
    <w:rsid w:val="1BDA975C"/>
    <w:rsid w:val="1BDFCCF3"/>
    <w:rsid w:val="1BF88715"/>
    <w:rsid w:val="1C0BF919"/>
    <w:rsid w:val="1C1ADE1E"/>
    <w:rsid w:val="1C3786BD"/>
    <w:rsid w:val="1C5B041D"/>
    <w:rsid w:val="1C5D93D3"/>
    <w:rsid w:val="1C99997F"/>
    <w:rsid w:val="1CA4574F"/>
    <w:rsid w:val="1CA4FAB6"/>
    <w:rsid w:val="1CD52282"/>
    <w:rsid w:val="1D0027C6"/>
    <w:rsid w:val="1D1A5057"/>
    <w:rsid w:val="1D217199"/>
    <w:rsid w:val="1D736045"/>
    <w:rsid w:val="1D9CD0E1"/>
    <w:rsid w:val="1DBD2EB1"/>
    <w:rsid w:val="1DC64B27"/>
    <w:rsid w:val="1E06EBF8"/>
    <w:rsid w:val="1E0A6A2C"/>
    <w:rsid w:val="1E30F422"/>
    <w:rsid w:val="1E8DA715"/>
    <w:rsid w:val="1EA13FCC"/>
    <w:rsid w:val="1ED21CB7"/>
    <w:rsid w:val="1EFC7458"/>
    <w:rsid w:val="1F21AC8D"/>
    <w:rsid w:val="1F4E15C2"/>
    <w:rsid w:val="1F72C16C"/>
    <w:rsid w:val="1F819BDE"/>
    <w:rsid w:val="1F8D52A2"/>
    <w:rsid w:val="1FC0DBE9"/>
    <w:rsid w:val="1FD5CE8D"/>
    <w:rsid w:val="1FD787DD"/>
    <w:rsid w:val="1FEA1925"/>
    <w:rsid w:val="20152009"/>
    <w:rsid w:val="2022E2BF"/>
    <w:rsid w:val="207C14CE"/>
    <w:rsid w:val="20A3EFEA"/>
    <w:rsid w:val="20B1AA7F"/>
    <w:rsid w:val="20B42609"/>
    <w:rsid w:val="20F4836D"/>
    <w:rsid w:val="211C046D"/>
    <w:rsid w:val="211FC186"/>
    <w:rsid w:val="212EAA10"/>
    <w:rsid w:val="21565356"/>
    <w:rsid w:val="219F6EFF"/>
    <w:rsid w:val="21A40B13"/>
    <w:rsid w:val="21A7D4EF"/>
    <w:rsid w:val="21B9940D"/>
    <w:rsid w:val="21C83F2E"/>
    <w:rsid w:val="21E9A078"/>
    <w:rsid w:val="21F5A157"/>
    <w:rsid w:val="22070D00"/>
    <w:rsid w:val="223CF626"/>
    <w:rsid w:val="224FA4F4"/>
    <w:rsid w:val="22603DBB"/>
    <w:rsid w:val="22665C40"/>
    <w:rsid w:val="22681009"/>
    <w:rsid w:val="22787F29"/>
    <w:rsid w:val="2282FC65"/>
    <w:rsid w:val="229C7DD6"/>
    <w:rsid w:val="22AD916F"/>
    <w:rsid w:val="22AEB651"/>
    <w:rsid w:val="22D19316"/>
    <w:rsid w:val="22D68B44"/>
    <w:rsid w:val="230E0ED2"/>
    <w:rsid w:val="231A15DA"/>
    <w:rsid w:val="233291B7"/>
    <w:rsid w:val="233B124F"/>
    <w:rsid w:val="23540B46"/>
    <w:rsid w:val="235530DF"/>
    <w:rsid w:val="2375B7A6"/>
    <w:rsid w:val="238A7E64"/>
    <w:rsid w:val="23939AC8"/>
    <w:rsid w:val="23AFEC52"/>
    <w:rsid w:val="23EDABF7"/>
    <w:rsid w:val="2407C4E0"/>
    <w:rsid w:val="2421944C"/>
    <w:rsid w:val="2437B9B9"/>
    <w:rsid w:val="24447FAB"/>
    <w:rsid w:val="2453E901"/>
    <w:rsid w:val="2478E3EF"/>
    <w:rsid w:val="2485CC23"/>
    <w:rsid w:val="24B561F4"/>
    <w:rsid w:val="24D14BDD"/>
    <w:rsid w:val="24D4DAAC"/>
    <w:rsid w:val="24ED05EF"/>
    <w:rsid w:val="24FAB2F2"/>
    <w:rsid w:val="2506C5C4"/>
    <w:rsid w:val="251474C6"/>
    <w:rsid w:val="2516B306"/>
    <w:rsid w:val="252F6B29"/>
    <w:rsid w:val="2530E21A"/>
    <w:rsid w:val="253C8528"/>
    <w:rsid w:val="25499A3D"/>
    <w:rsid w:val="254B2DD4"/>
    <w:rsid w:val="25630A9B"/>
    <w:rsid w:val="2565CC27"/>
    <w:rsid w:val="257B49EB"/>
    <w:rsid w:val="2586AFCE"/>
    <w:rsid w:val="25873B1E"/>
    <w:rsid w:val="258F6512"/>
    <w:rsid w:val="259A220E"/>
    <w:rsid w:val="259EA7AB"/>
    <w:rsid w:val="25A13761"/>
    <w:rsid w:val="25C57671"/>
    <w:rsid w:val="25E9BB20"/>
    <w:rsid w:val="25F23F23"/>
    <w:rsid w:val="25FDFBC2"/>
    <w:rsid w:val="2619DFD0"/>
    <w:rsid w:val="261C9A89"/>
    <w:rsid w:val="262167B4"/>
    <w:rsid w:val="262EEE7D"/>
    <w:rsid w:val="2633B4D5"/>
    <w:rsid w:val="263DC3D6"/>
    <w:rsid w:val="264CEBD8"/>
    <w:rsid w:val="264D607E"/>
    <w:rsid w:val="266C9AF1"/>
    <w:rsid w:val="267F5EC7"/>
    <w:rsid w:val="26A89DA3"/>
    <w:rsid w:val="26CF37A0"/>
    <w:rsid w:val="26D235FC"/>
    <w:rsid w:val="26F148A0"/>
    <w:rsid w:val="26F18609"/>
    <w:rsid w:val="2717FCC2"/>
    <w:rsid w:val="273C079F"/>
    <w:rsid w:val="2744DFEE"/>
    <w:rsid w:val="27494738"/>
    <w:rsid w:val="276174E5"/>
    <w:rsid w:val="276BCBAC"/>
    <w:rsid w:val="2776B827"/>
    <w:rsid w:val="2784CBD0"/>
    <w:rsid w:val="278750EE"/>
    <w:rsid w:val="2790DCA3"/>
    <w:rsid w:val="27A65C71"/>
    <w:rsid w:val="27F34879"/>
    <w:rsid w:val="27FBD80F"/>
    <w:rsid w:val="28436B8F"/>
    <w:rsid w:val="285466BA"/>
    <w:rsid w:val="2862720D"/>
    <w:rsid w:val="28670BEB"/>
    <w:rsid w:val="28794045"/>
    <w:rsid w:val="287D3657"/>
    <w:rsid w:val="28A2B48E"/>
    <w:rsid w:val="28CF8110"/>
    <w:rsid w:val="28EE41DA"/>
    <w:rsid w:val="28FACD7F"/>
    <w:rsid w:val="2914B397"/>
    <w:rsid w:val="292A2479"/>
    <w:rsid w:val="297503ED"/>
    <w:rsid w:val="29908533"/>
    <w:rsid w:val="2993A657"/>
    <w:rsid w:val="29AED794"/>
    <w:rsid w:val="29B940C3"/>
    <w:rsid w:val="29BF297D"/>
    <w:rsid w:val="29C0312F"/>
    <w:rsid w:val="29C673F8"/>
    <w:rsid w:val="2A578FAB"/>
    <w:rsid w:val="2A586521"/>
    <w:rsid w:val="2A88760B"/>
    <w:rsid w:val="2A8A9682"/>
    <w:rsid w:val="2AA8CECF"/>
    <w:rsid w:val="2AB80BDC"/>
    <w:rsid w:val="2AD9E637"/>
    <w:rsid w:val="2AFBFE13"/>
    <w:rsid w:val="2B036E1D"/>
    <w:rsid w:val="2B10396A"/>
    <w:rsid w:val="2B1C5CDE"/>
    <w:rsid w:val="2B1CC185"/>
    <w:rsid w:val="2B24A378"/>
    <w:rsid w:val="2B2767FE"/>
    <w:rsid w:val="2B699A67"/>
    <w:rsid w:val="2B790738"/>
    <w:rsid w:val="2BB8DDC0"/>
    <w:rsid w:val="2BECDFDA"/>
    <w:rsid w:val="2BFD5068"/>
    <w:rsid w:val="2C364B8C"/>
    <w:rsid w:val="2C5C2E6A"/>
    <w:rsid w:val="2C98791D"/>
    <w:rsid w:val="2CA1FA3A"/>
    <w:rsid w:val="2CA84896"/>
    <w:rsid w:val="2CC3A59F"/>
    <w:rsid w:val="2CD9A6CE"/>
    <w:rsid w:val="2CDACDB1"/>
    <w:rsid w:val="2CF4F93F"/>
    <w:rsid w:val="2CF7571F"/>
    <w:rsid w:val="2D170A46"/>
    <w:rsid w:val="2D2392D3"/>
    <w:rsid w:val="2D3A7D0E"/>
    <w:rsid w:val="2D3B83C5"/>
    <w:rsid w:val="2D3E29A6"/>
    <w:rsid w:val="2D6684D2"/>
    <w:rsid w:val="2D685A09"/>
    <w:rsid w:val="2D945B6C"/>
    <w:rsid w:val="2D9A24E0"/>
    <w:rsid w:val="2D9E4130"/>
    <w:rsid w:val="2DA9AEF8"/>
    <w:rsid w:val="2DBC9E29"/>
    <w:rsid w:val="2DD05386"/>
    <w:rsid w:val="2DDF0F39"/>
    <w:rsid w:val="2DFBEF47"/>
    <w:rsid w:val="2E13E8B4"/>
    <w:rsid w:val="2E2036F0"/>
    <w:rsid w:val="2E3D4234"/>
    <w:rsid w:val="2E76FB07"/>
    <w:rsid w:val="2EA43DEC"/>
    <w:rsid w:val="2EB77AE4"/>
    <w:rsid w:val="2EC4EA5F"/>
    <w:rsid w:val="2ED192AA"/>
    <w:rsid w:val="2EDA5D4D"/>
    <w:rsid w:val="2EE13151"/>
    <w:rsid w:val="2EE13BE9"/>
    <w:rsid w:val="2F0E4B29"/>
    <w:rsid w:val="2F1A5D6F"/>
    <w:rsid w:val="2F475059"/>
    <w:rsid w:val="2F9265CD"/>
    <w:rsid w:val="2F936A85"/>
    <w:rsid w:val="2F9B43DF"/>
    <w:rsid w:val="2F9FAD2E"/>
    <w:rsid w:val="2FA2A18B"/>
    <w:rsid w:val="2FA3A0A4"/>
    <w:rsid w:val="2FB0E805"/>
    <w:rsid w:val="30205758"/>
    <w:rsid w:val="3042A5C8"/>
    <w:rsid w:val="308D5421"/>
    <w:rsid w:val="308DE27A"/>
    <w:rsid w:val="30AA96AC"/>
    <w:rsid w:val="30CBB62C"/>
    <w:rsid w:val="30CEAB84"/>
    <w:rsid w:val="30E75A32"/>
    <w:rsid w:val="310D6748"/>
    <w:rsid w:val="3114071A"/>
    <w:rsid w:val="311C9E4E"/>
    <w:rsid w:val="31339009"/>
    <w:rsid w:val="314AD558"/>
    <w:rsid w:val="31591BD2"/>
    <w:rsid w:val="31593878"/>
    <w:rsid w:val="315E3B3E"/>
    <w:rsid w:val="31693CC1"/>
    <w:rsid w:val="316A4378"/>
    <w:rsid w:val="317F458E"/>
    <w:rsid w:val="317FB5C8"/>
    <w:rsid w:val="31C6E25E"/>
    <w:rsid w:val="31F821D2"/>
    <w:rsid w:val="32031CE0"/>
    <w:rsid w:val="3207085D"/>
    <w:rsid w:val="322E4EFB"/>
    <w:rsid w:val="32411ECD"/>
    <w:rsid w:val="32545C11"/>
    <w:rsid w:val="32660627"/>
    <w:rsid w:val="3278FCCE"/>
    <w:rsid w:val="3284C95E"/>
    <w:rsid w:val="328C8CEC"/>
    <w:rsid w:val="3296DFA5"/>
    <w:rsid w:val="32A2C88A"/>
    <w:rsid w:val="32C86765"/>
    <w:rsid w:val="32D555B2"/>
    <w:rsid w:val="32D74DF0"/>
    <w:rsid w:val="32D8EAD1"/>
    <w:rsid w:val="32FCEACB"/>
    <w:rsid w:val="33123FCA"/>
    <w:rsid w:val="331818F9"/>
    <w:rsid w:val="33286AE2"/>
    <w:rsid w:val="3338FCA8"/>
    <w:rsid w:val="3340032A"/>
    <w:rsid w:val="334281A6"/>
    <w:rsid w:val="33491B23"/>
    <w:rsid w:val="335D4A57"/>
    <w:rsid w:val="33610AFC"/>
    <w:rsid w:val="336C32E1"/>
    <w:rsid w:val="338A8CF4"/>
    <w:rsid w:val="33A2B3CE"/>
    <w:rsid w:val="33AAC549"/>
    <w:rsid w:val="33C5272E"/>
    <w:rsid w:val="33C5B60D"/>
    <w:rsid w:val="33C5BEA6"/>
    <w:rsid w:val="33C7B6E4"/>
    <w:rsid w:val="33E927DA"/>
    <w:rsid w:val="34297A3A"/>
    <w:rsid w:val="342FBAF9"/>
    <w:rsid w:val="3448610E"/>
    <w:rsid w:val="344ABEEE"/>
    <w:rsid w:val="3477EF41"/>
    <w:rsid w:val="34963326"/>
    <w:rsid w:val="349641A2"/>
    <w:rsid w:val="34A91891"/>
    <w:rsid w:val="34F38B12"/>
    <w:rsid w:val="353645C8"/>
    <w:rsid w:val="35423F8C"/>
    <w:rsid w:val="354695AA"/>
    <w:rsid w:val="3571F6FC"/>
    <w:rsid w:val="35B4F3AE"/>
    <w:rsid w:val="35BB4BBA"/>
    <w:rsid w:val="35D97CC4"/>
    <w:rsid w:val="361379A0"/>
    <w:rsid w:val="36155339"/>
    <w:rsid w:val="36339A07"/>
    <w:rsid w:val="36413783"/>
    <w:rsid w:val="3642ABF3"/>
    <w:rsid w:val="369252CA"/>
    <w:rsid w:val="36B81377"/>
    <w:rsid w:val="36C57470"/>
    <w:rsid w:val="36EC5C61"/>
    <w:rsid w:val="36F0D6BD"/>
    <w:rsid w:val="370616C2"/>
    <w:rsid w:val="3717C6EE"/>
    <w:rsid w:val="373C26A0"/>
    <w:rsid w:val="374DCEB7"/>
    <w:rsid w:val="37500FF1"/>
    <w:rsid w:val="3762985D"/>
    <w:rsid w:val="377A8B47"/>
    <w:rsid w:val="37DBEA7A"/>
    <w:rsid w:val="37E4473F"/>
    <w:rsid w:val="37F35802"/>
    <w:rsid w:val="380C1ABD"/>
    <w:rsid w:val="38211ED2"/>
    <w:rsid w:val="382F9284"/>
    <w:rsid w:val="38367558"/>
    <w:rsid w:val="383DEEEF"/>
    <w:rsid w:val="384F0DDB"/>
    <w:rsid w:val="3866206D"/>
    <w:rsid w:val="3890B64A"/>
    <w:rsid w:val="389D63A8"/>
    <w:rsid w:val="38B9D676"/>
    <w:rsid w:val="38CA8E01"/>
    <w:rsid w:val="38DC6050"/>
    <w:rsid w:val="38E93C70"/>
    <w:rsid w:val="38ECD1D9"/>
    <w:rsid w:val="39932472"/>
    <w:rsid w:val="39C1E761"/>
    <w:rsid w:val="39C6CA5F"/>
    <w:rsid w:val="39CE5243"/>
    <w:rsid w:val="39E2FC49"/>
    <w:rsid w:val="39EA13C9"/>
    <w:rsid w:val="39F3E0BA"/>
    <w:rsid w:val="3A0E8E6D"/>
    <w:rsid w:val="3A18A607"/>
    <w:rsid w:val="3A282609"/>
    <w:rsid w:val="3A7C212D"/>
    <w:rsid w:val="3AAB9628"/>
    <w:rsid w:val="3ADE72C0"/>
    <w:rsid w:val="3ADEA12F"/>
    <w:rsid w:val="3AFBEF65"/>
    <w:rsid w:val="3B18162A"/>
    <w:rsid w:val="3B1CEA09"/>
    <w:rsid w:val="3B2FF0F2"/>
    <w:rsid w:val="3B39FFCB"/>
    <w:rsid w:val="3B4342AC"/>
    <w:rsid w:val="3B71A1EF"/>
    <w:rsid w:val="3B876A6B"/>
    <w:rsid w:val="3B9AE0CB"/>
    <w:rsid w:val="3BC97A7D"/>
    <w:rsid w:val="3BE17A3B"/>
    <w:rsid w:val="3BE4CDE9"/>
    <w:rsid w:val="3BF977EF"/>
    <w:rsid w:val="3C2F8654"/>
    <w:rsid w:val="3C3C9DDE"/>
    <w:rsid w:val="3C41092C"/>
    <w:rsid w:val="3C4EE067"/>
    <w:rsid w:val="3C51160E"/>
    <w:rsid w:val="3C586089"/>
    <w:rsid w:val="3C594977"/>
    <w:rsid w:val="3C791B62"/>
    <w:rsid w:val="3C9B970A"/>
    <w:rsid w:val="3CDEE52B"/>
    <w:rsid w:val="3CF81B72"/>
    <w:rsid w:val="3CFC7D7B"/>
    <w:rsid w:val="3D008D97"/>
    <w:rsid w:val="3D079134"/>
    <w:rsid w:val="3D23AFED"/>
    <w:rsid w:val="3D24B4A5"/>
    <w:rsid w:val="3D24D445"/>
    <w:rsid w:val="3D2DDBB3"/>
    <w:rsid w:val="3D4326A6"/>
    <w:rsid w:val="3D48E9A1"/>
    <w:rsid w:val="3D541007"/>
    <w:rsid w:val="3D6A05A3"/>
    <w:rsid w:val="3D767D1C"/>
    <w:rsid w:val="3D7925FD"/>
    <w:rsid w:val="3D894C85"/>
    <w:rsid w:val="3D8D2341"/>
    <w:rsid w:val="3DA4B227"/>
    <w:rsid w:val="3DAE4A8D"/>
    <w:rsid w:val="3DB6B946"/>
    <w:rsid w:val="3DB98EFE"/>
    <w:rsid w:val="3DCC2B96"/>
    <w:rsid w:val="3DDC2CE5"/>
    <w:rsid w:val="3E65B521"/>
    <w:rsid w:val="3E76C021"/>
    <w:rsid w:val="3E7FA9C6"/>
    <w:rsid w:val="3E970BBB"/>
    <w:rsid w:val="3EA575E5"/>
    <w:rsid w:val="3EC2582C"/>
    <w:rsid w:val="3EF0D79A"/>
    <w:rsid w:val="3F5C829C"/>
    <w:rsid w:val="3F73E491"/>
    <w:rsid w:val="3F7B2673"/>
    <w:rsid w:val="3F925398"/>
    <w:rsid w:val="3F985E10"/>
    <w:rsid w:val="3FB1ADAB"/>
    <w:rsid w:val="3FC3DC08"/>
    <w:rsid w:val="3FC57A37"/>
    <w:rsid w:val="3FC70BCF"/>
    <w:rsid w:val="3FCA2EA5"/>
    <w:rsid w:val="3FEA2687"/>
    <w:rsid w:val="40064341"/>
    <w:rsid w:val="406442ED"/>
    <w:rsid w:val="406C2F78"/>
    <w:rsid w:val="407D89FB"/>
    <w:rsid w:val="4081FDD6"/>
    <w:rsid w:val="40982643"/>
    <w:rsid w:val="40BAA689"/>
    <w:rsid w:val="40CD808A"/>
    <w:rsid w:val="40D07026"/>
    <w:rsid w:val="40E53E8D"/>
    <w:rsid w:val="40F14F60"/>
    <w:rsid w:val="410EE011"/>
    <w:rsid w:val="41297F5F"/>
    <w:rsid w:val="413E460B"/>
    <w:rsid w:val="414E1C6C"/>
    <w:rsid w:val="415901FF"/>
    <w:rsid w:val="4168092E"/>
    <w:rsid w:val="4187BA56"/>
    <w:rsid w:val="41BF7D15"/>
    <w:rsid w:val="41C769A0"/>
    <w:rsid w:val="41DF5875"/>
    <w:rsid w:val="423B7A8B"/>
    <w:rsid w:val="42409458"/>
    <w:rsid w:val="4295174E"/>
    <w:rsid w:val="42C1ADC0"/>
    <w:rsid w:val="42C2A146"/>
    <w:rsid w:val="42DA5812"/>
    <w:rsid w:val="42EA5524"/>
    <w:rsid w:val="4306967D"/>
    <w:rsid w:val="430AC112"/>
    <w:rsid w:val="433E8EAC"/>
    <w:rsid w:val="43470A16"/>
    <w:rsid w:val="43673610"/>
    <w:rsid w:val="43841D13"/>
    <w:rsid w:val="43ADE72D"/>
    <w:rsid w:val="43AFB8D4"/>
    <w:rsid w:val="43C20A7A"/>
    <w:rsid w:val="4403C086"/>
    <w:rsid w:val="44161EBA"/>
    <w:rsid w:val="442C21E8"/>
    <w:rsid w:val="4436D993"/>
    <w:rsid w:val="443E051A"/>
    <w:rsid w:val="445A43C2"/>
    <w:rsid w:val="4485E81C"/>
    <w:rsid w:val="4491FCB1"/>
    <w:rsid w:val="44A5B16E"/>
    <w:rsid w:val="44DCDB92"/>
    <w:rsid w:val="44E4F281"/>
    <w:rsid w:val="44EF8B5B"/>
    <w:rsid w:val="44F9F1E7"/>
    <w:rsid w:val="45181210"/>
    <w:rsid w:val="451AF546"/>
    <w:rsid w:val="451DC265"/>
    <w:rsid w:val="45257D1A"/>
    <w:rsid w:val="45469107"/>
    <w:rsid w:val="454B19F6"/>
    <w:rsid w:val="454DC8AF"/>
    <w:rsid w:val="45523D33"/>
    <w:rsid w:val="455AFE9F"/>
    <w:rsid w:val="45650308"/>
    <w:rsid w:val="457D93ED"/>
    <w:rsid w:val="459ABE5D"/>
    <w:rsid w:val="45A472EA"/>
    <w:rsid w:val="45A5D6AA"/>
    <w:rsid w:val="45A91F19"/>
    <w:rsid w:val="46098D3A"/>
    <w:rsid w:val="4616695A"/>
    <w:rsid w:val="464EF368"/>
    <w:rsid w:val="46557495"/>
    <w:rsid w:val="4678B4BD"/>
    <w:rsid w:val="4684A7BE"/>
    <w:rsid w:val="46879D16"/>
    <w:rsid w:val="46883F26"/>
    <w:rsid w:val="46957DEE"/>
    <w:rsid w:val="46A5DC46"/>
    <w:rsid w:val="46AD0A1B"/>
    <w:rsid w:val="46C90735"/>
    <w:rsid w:val="46D6D5D7"/>
    <w:rsid w:val="46DBE136"/>
    <w:rsid w:val="4700775B"/>
    <w:rsid w:val="4713DD41"/>
    <w:rsid w:val="472E49BE"/>
    <w:rsid w:val="4764A024"/>
    <w:rsid w:val="47ACFF92"/>
    <w:rsid w:val="47C4D7A6"/>
    <w:rsid w:val="480DD0EF"/>
    <w:rsid w:val="481E7275"/>
    <w:rsid w:val="4828977B"/>
    <w:rsid w:val="482B8140"/>
    <w:rsid w:val="482EE5D7"/>
    <w:rsid w:val="4837A83E"/>
    <w:rsid w:val="48447CD0"/>
    <w:rsid w:val="48686EFE"/>
    <w:rsid w:val="487235FE"/>
    <w:rsid w:val="48A13751"/>
    <w:rsid w:val="48B8E1DF"/>
    <w:rsid w:val="48C09D9C"/>
    <w:rsid w:val="48D95125"/>
    <w:rsid w:val="48DFB5AC"/>
    <w:rsid w:val="48E17B19"/>
    <w:rsid w:val="493A8591"/>
    <w:rsid w:val="49412DFC"/>
    <w:rsid w:val="494493A3"/>
    <w:rsid w:val="495CB33E"/>
    <w:rsid w:val="4961789B"/>
    <w:rsid w:val="496B8897"/>
    <w:rsid w:val="496E2B7E"/>
    <w:rsid w:val="4985CADC"/>
    <w:rsid w:val="49A9CB88"/>
    <w:rsid w:val="49BECD9E"/>
    <w:rsid w:val="49E46D74"/>
    <w:rsid w:val="4A1B8E23"/>
    <w:rsid w:val="4A3B874C"/>
    <w:rsid w:val="4A420879"/>
    <w:rsid w:val="4A8072A8"/>
    <w:rsid w:val="4AAF6963"/>
    <w:rsid w:val="4AEB76AD"/>
    <w:rsid w:val="4AEE6C05"/>
    <w:rsid w:val="4AF21C8B"/>
    <w:rsid w:val="4B05CCFF"/>
    <w:rsid w:val="4B17CE17"/>
    <w:rsid w:val="4B17D21F"/>
    <w:rsid w:val="4B24225A"/>
    <w:rsid w:val="4B312EB8"/>
    <w:rsid w:val="4B4E4D1A"/>
    <w:rsid w:val="4B73397C"/>
    <w:rsid w:val="4BD0E909"/>
    <w:rsid w:val="4BFC95DC"/>
    <w:rsid w:val="4C0CC402"/>
    <w:rsid w:val="4C2928BD"/>
    <w:rsid w:val="4C29C035"/>
    <w:rsid w:val="4C344809"/>
    <w:rsid w:val="4C5AB9C6"/>
    <w:rsid w:val="4C7542E9"/>
    <w:rsid w:val="4C8030FB"/>
    <w:rsid w:val="4C91376A"/>
    <w:rsid w:val="4C949C01"/>
    <w:rsid w:val="4CA371C4"/>
    <w:rsid w:val="4CB211E3"/>
    <w:rsid w:val="4CC844E8"/>
    <w:rsid w:val="4CFAA7D8"/>
    <w:rsid w:val="4D0B56CA"/>
    <w:rsid w:val="4D0D19CE"/>
    <w:rsid w:val="4D1FE00D"/>
    <w:rsid w:val="4D48416F"/>
    <w:rsid w:val="4D66BD22"/>
    <w:rsid w:val="4D6FB8DF"/>
    <w:rsid w:val="4D885B18"/>
    <w:rsid w:val="4DA9A5B2"/>
    <w:rsid w:val="4DB3E585"/>
    <w:rsid w:val="4DD069E0"/>
    <w:rsid w:val="4DEC0253"/>
    <w:rsid w:val="4DF5FD47"/>
    <w:rsid w:val="4DFC0E3A"/>
    <w:rsid w:val="4E0A21E3"/>
    <w:rsid w:val="4E0D4B29"/>
    <w:rsid w:val="4E17937C"/>
    <w:rsid w:val="4E25E0DB"/>
    <w:rsid w:val="4E8105E9"/>
    <w:rsid w:val="4E9F2F0D"/>
    <w:rsid w:val="4EB65E31"/>
    <w:rsid w:val="4EDC89EC"/>
    <w:rsid w:val="4EE9AA0F"/>
    <w:rsid w:val="4F07A0AD"/>
    <w:rsid w:val="4F0D8C56"/>
    <w:rsid w:val="4F14377B"/>
    <w:rsid w:val="4F14E224"/>
    <w:rsid w:val="4F5B4471"/>
    <w:rsid w:val="4F67E129"/>
    <w:rsid w:val="4F6E0847"/>
    <w:rsid w:val="4F716445"/>
    <w:rsid w:val="4F91903F"/>
    <w:rsid w:val="4F97DE9B"/>
    <w:rsid w:val="4F9DD2E8"/>
    <w:rsid w:val="4FA5EE40"/>
    <w:rsid w:val="4FCD2E4A"/>
    <w:rsid w:val="4FD3A6DE"/>
    <w:rsid w:val="4FD7140E"/>
    <w:rsid w:val="4FE9AFAB"/>
    <w:rsid w:val="501727FF"/>
    <w:rsid w:val="50459971"/>
    <w:rsid w:val="50561770"/>
    <w:rsid w:val="5084E2F8"/>
    <w:rsid w:val="5095BEC8"/>
    <w:rsid w:val="50A62218"/>
    <w:rsid w:val="50C4F24B"/>
    <w:rsid w:val="50EF3715"/>
    <w:rsid w:val="5132AA44"/>
    <w:rsid w:val="514987F2"/>
    <w:rsid w:val="51740F61"/>
    <w:rsid w:val="5185B2DD"/>
    <w:rsid w:val="5191B1A2"/>
    <w:rsid w:val="51BA70C7"/>
    <w:rsid w:val="51DAAD1A"/>
    <w:rsid w:val="5210A772"/>
    <w:rsid w:val="521D2784"/>
    <w:rsid w:val="5223A8B1"/>
    <w:rsid w:val="522EE6A2"/>
    <w:rsid w:val="523C9E3D"/>
    <w:rsid w:val="523D9A5C"/>
    <w:rsid w:val="52530612"/>
    <w:rsid w:val="52666FB2"/>
    <w:rsid w:val="52796D37"/>
    <w:rsid w:val="52996660"/>
    <w:rsid w:val="52D016D5"/>
    <w:rsid w:val="52D3CCE2"/>
    <w:rsid w:val="52E5808C"/>
    <w:rsid w:val="53065A0A"/>
    <w:rsid w:val="531127E0"/>
    <w:rsid w:val="5329B7CA"/>
    <w:rsid w:val="5357D10B"/>
    <w:rsid w:val="535E3E2B"/>
    <w:rsid w:val="53726D5F"/>
    <w:rsid w:val="5375F934"/>
    <w:rsid w:val="5390F291"/>
    <w:rsid w:val="5394BBCF"/>
    <w:rsid w:val="53A65C48"/>
    <w:rsid w:val="53C53A8E"/>
    <w:rsid w:val="53CDCA24"/>
    <w:rsid w:val="53D96CBC"/>
    <w:rsid w:val="53F39138"/>
    <w:rsid w:val="540992A4"/>
    <w:rsid w:val="543182B3"/>
    <w:rsid w:val="545C2CC5"/>
    <w:rsid w:val="54CCD427"/>
    <w:rsid w:val="54DE731F"/>
    <w:rsid w:val="54EF2211"/>
    <w:rsid w:val="54F39F6D"/>
    <w:rsid w:val="5526FD21"/>
    <w:rsid w:val="55429150"/>
    <w:rsid w:val="554A37D9"/>
    <w:rsid w:val="554BD409"/>
    <w:rsid w:val="555532E7"/>
    <w:rsid w:val="5559AD43"/>
    <w:rsid w:val="55705820"/>
    <w:rsid w:val="55957F4E"/>
    <w:rsid w:val="55DD55D2"/>
    <w:rsid w:val="56055AB2"/>
    <w:rsid w:val="561D4FCA"/>
    <w:rsid w:val="564DDD76"/>
    <w:rsid w:val="56A44CF4"/>
    <w:rsid w:val="56A52719"/>
    <w:rsid w:val="56AF605E"/>
    <w:rsid w:val="56C51F91"/>
    <w:rsid w:val="56C66844"/>
    <w:rsid w:val="57211970"/>
    <w:rsid w:val="574EB6F8"/>
    <w:rsid w:val="5795E489"/>
    <w:rsid w:val="57A6B9BE"/>
    <w:rsid w:val="57B436EA"/>
    <w:rsid w:val="57C475A2"/>
    <w:rsid w:val="57C7CEA6"/>
    <w:rsid w:val="57F2A214"/>
    <w:rsid w:val="57FD1E55"/>
    <w:rsid w:val="581AE4D1"/>
    <w:rsid w:val="583E4E05"/>
    <w:rsid w:val="58525E94"/>
    <w:rsid w:val="5880C86F"/>
    <w:rsid w:val="588A9419"/>
    <w:rsid w:val="58974AEB"/>
    <w:rsid w:val="58AE8903"/>
    <w:rsid w:val="58B1A13D"/>
    <w:rsid w:val="58C6196D"/>
    <w:rsid w:val="58E34BA7"/>
    <w:rsid w:val="590807D3"/>
    <w:rsid w:val="590F5DE1"/>
    <w:rsid w:val="5913ADD4"/>
    <w:rsid w:val="5941DF76"/>
    <w:rsid w:val="594EE2F3"/>
    <w:rsid w:val="59507985"/>
    <w:rsid w:val="595C49F4"/>
    <w:rsid w:val="59676940"/>
    <w:rsid w:val="5967A56B"/>
    <w:rsid w:val="598F8D39"/>
    <w:rsid w:val="5996EDDF"/>
    <w:rsid w:val="59BDEC7C"/>
    <w:rsid w:val="59CF1346"/>
    <w:rsid w:val="59E8F0C5"/>
    <w:rsid w:val="59F03D61"/>
    <w:rsid w:val="5A03812C"/>
    <w:rsid w:val="5A4D719E"/>
    <w:rsid w:val="5A5B90DA"/>
    <w:rsid w:val="5A6F0158"/>
    <w:rsid w:val="5A7B816A"/>
    <w:rsid w:val="5AD87C9E"/>
    <w:rsid w:val="5AEB4034"/>
    <w:rsid w:val="5AF13481"/>
    <w:rsid w:val="5B04D7D0"/>
    <w:rsid w:val="5B456E09"/>
    <w:rsid w:val="5B5A3AAF"/>
    <w:rsid w:val="5B7A5816"/>
    <w:rsid w:val="5BA704FE"/>
    <w:rsid w:val="5BBD195E"/>
    <w:rsid w:val="5BC9E371"/>
    <w:rsid w:val="5BCC5BF7"/>
    <w:rsid w:val="5BD87762"/>
    <w:rsid w:val="5BE2FE3B"/>
    <w:rsid w:val="5BEE59D3"/>
    <w:rsid w:val="5C1F208D"/>
    <w:rsid w:val="5C297E29"/>
    <w:rsid w:val="5C3B5277"/>
    <w:rsid w:val="5C3D861F"/>
    <w:rsid w:val="5C48FF7A"/>
    <w:rsid w:val="5CC4A6DE"/>
    <w:rsid w:val="5CD3F40F"/>
    <w:rsid w:val="5CEECEA8"/>
    <w:rsid w:val="5CF11ADF"/>
    <w:rsid w:val="5D05CB01"/>
    <w:rsid w:val="5D0F54B1"/>
    <w:rsid w:val="5D28F6E5"/>
    <w:rsid w:val="5D405041"/>
    <w:rsid w:val="5D46A66F"/>
    <w:rsid w:val="5D6ABC0E"/>
    <w:rsid w:val="5D74CB0F"/>
    <w:rsid w:val="5D757BB2"/>
    <w:rsid w:val="5D81868B"/>
    <w:rsid w:val="5D81B685"/>
    <w:rsid w:val="5D85E741"/>
    <w:rsid w:val="5D8E76D7"/>
    <w:rsid w:val="5D955E0D"/>
    <w:rsid w:val="5DB3B9A4"/>
    <w:rsid w:val="5DD79BAB"/>
    <w:rsid w:val="5DE63C34"/>
    <w:rsid w:val="5DEC9528"/>
    <w:rsid w:val="5DF84BEC"/>
    <w:rsid w:val="5E0EA62F"/>
    <w:rsid w:val="5E1F692E"/>
    <w:rsid w:val="5E273714"/>
    <w:rsid w:val="5E30C1CE"/>
    <w:rsid w:val="5E3742FB"/>
    <w:rsid w:val="5E50B732"/>
    <w:rsid w:val="5EA6D98C"/>
    <w:rsid w:val="5ECB7AC3"/>
    <w:rsid w:val="5EF29B5E"/>
    <w:rsid w:val="5F58D851"/>
    <w:rsid w:val="5F6CBE36"/>
    <w:rsid w:val="5F931F33"/>
    <w:rsid w:val="5FA32C15"/>
    <w:rsid w:val="5FB95482"/>
    <w:rsid w:val="5FBA50A1"/>
    <w:rsid w:val="5FC97F0E"/>
    <w:rsid w:val="5FCFA826"/>
    <w:rsid w:val="5FF92072"/>
    <w:rsid w:val="5FFEA485"/>
    <w:rsid w:val="6012B80E"/>
    <w:rsid w:val="60236700"/>
    <w:rsid w:val="60270E2C"/>
    <w:rsid w:val="603DDBF7"/>
    <w:rsid w:val="6063B63C"/>
    <w:rsid w:val="6076EA4C"/>
    <w:rsid w:val="607FF1BA"/>
    <w:rsid w:val="60EA481C"/>
    <w:rsid w:val="61061F0E"/>
    <w:rsid w:val="6112B7CB"/>
    <w:rsid w:val="61209CC2"/>
    <w:rsid w:val="613DA6AB"/>
    <w:rsid w:val="6147E082"/>
    <w:rsid w:val="61564840"/>
    <w:rsid w:val="615BCC31"/>
    <w:rsid w:val="6172F2BA"/>
    <w:rsid w:val="617BD409"/>
    <w:rsid w:val="6185B8D2"/>
    <w:rsid w:val="619FD2B6"/>
    <w:rsid w:val="61A5C703"/>
    <w:rsid w:val="61ABC5E8"/>
    <w:rsid w:val="61BAB7E7"/>
    <w:rsid w:val="61FB2E80"/>
    <w:rsid w:val="62246D5C"/>
    <w:rsid w:val="6248B505"/>
    <w:rsid w:val="62769C0F"/>
    <w:rsid w:val="6288B3C6"/>
    <w:rsid w:val="629233E8"/>
    <w:rsid w:val="62C5FA98"/>
    <w:rsid w:val="62CA0AB4"/>
    <w:rsid w:val="62DD1F24"/>
    <w:rsid w:val="631752D5"/>
    <w:rsid w:val="632C2DAD"/>
    <w:rsid w:val="634D4494"/>
    <w:rsid w:val="636B0078"/>
    <w:rsid w:val="638928A1"/>
    <w:rsid w:val="63A6E38A"/>
    <w:rsid w:val="63A809E1"/>
    <w:rsid w:val="63C9BB6B"/>
    <w:rsid w:val="63D745A3"/>
    <w:rsid w:val="64012D97"/>
    <w:rsid w:val="6482DFE1"/>
    <w:rsid w:val="648EF655"/>
    <w:rsid w:val="64CA6686"/>
    <w:rsid w:val="64CFB8C3"/>
    <w:rsid w:val="64D01D6A"/>
    <w:rsid w:val="64D34F30"/>
    <w:rsid w:val="64F78B46"/>
    <w:rsid w:val="64FDCDB2"/>
    <w:rsid w:val="650AA7AF"/>
    <w:rsid w:val="652E5E54"/>
    <w:rsid w:val="656299E3"/>
    <w:rsid w:val="65BBD72C"/>
    <w:rsid w:val="65D02C91"/>
    <w:rsid w:val="65DBC2C3"/>
    <w:rsid w:val="65F704FD"/>
    <w:rsid w:val="6605A042"/>
    <w:rsid w:val="660B913A"/>
    <w:rsid w:val="66109C99"/>
    <w:rsid w:val="666D658D"/>
    <w:rsid w:val="66889BD3"/>
    <w:rsid w:val="66A43D6A"/>
    <w:rsid w:val="66A51FBA"/>
    <w:rsid w:val="66BD6F64"/>
    <w:rsid w:val="66EB372F"/>
    <w:rsid w:val="670D48BC"/>
    <w:rsid w:val="670F6AAC"/>
    <w:rsid w:val="67227683"/>
    <w:rsid w:val="672BF4A6"/>
    <w:rsid w:val="67497520"/>
    <w:rsid w:val="677CA259"/>
    <w:rsid w:val="67826340"/>
    <w:rsid w:val="678BDC59"/>
    <w:rsid w:val="679D8F08"/>
    <w:rsid w:val="6828012D"/>
    <w:rsid w:val="6841A162"/>
    <w:rsid w:val="6881C960"/>
    <w:rsid w:val="6887619F"/>
    <w:rsid w:val="68889B27"/>
    <w:rsid w:val="68BAC3A8"/>
    <w:rsid w:val="68C21CFC"/>
    <w:rsid w:val="68CBFE7F"/>
    <w:rsid w:val="68CDC4E7"/>
    <w:rsid w:val="68D80E57"/>
    <w:rsid w:val="693EF894"/>
    <w:rsid w:val="6955F683"/>
    <w:rsid w:val="69962887"/>
    <w:rsid w:val="6A0E8CE9"/>
    <w:rsid w:val="6A2706D1"/>
    <w:rsid w:val="6A29E7FD"/>
    <w:rsid w:val="6A2C263D"/>
    <w:rsid w:val="6A38C07F"/>
    <w:rsid w:val="6A48058E"/>
    <w:rsid w:val="6A4DFBDA"/>
    <w:rsid w:val="6A566138"/>
    <w:rsid w:val="6A577DC8"/>
    <w:rsid w:val="6A8BE4C4"/>
    <w:rsid w:val="6A99E136"/>
    <w:rsid w:val="6AA8C9C0"/>
    <w:rsid w:val="6AAB640E"/>
    <w:rsid w:val="6AAD687C"/>
    <w:rsid w:val="6AC93B56"/>
    <w:rsid w:val="6AD1D138"/>
    <w:rsid w:val="6AD35ECA"/>
    <w:rsid w:val="6B011DFC"/>
    <w:rsid w:val="6B201B06"/>
    <w:rsid w:val="6B30F136"/>
    <w:rsid w:val="6B5639FD"/>
    <w:rsid w:val="6B7EE663"/>
    <w:rsid w:val="6B7FB2E2"/>
    <w:rsid w:val="6BC25E5F"/>
    <w:rsid w:val="6BC9BC0B"/>
    <w:rsid w:val="6BCF73EA"/>
    <w:rsid w:val="6BD430AE"/>
    <w:rsid w:val="6BD6E6E4"/>
    <w:rsid w:val="6BF26A7A"/>
    <w:rsid w:val="6C03F950"/>
    <w:rsid w:val="6C052170"/>
    <w:rsid w:val="6C69006F"/>
    <w:rsid w:val="6C7F0409"/>
    <w:rsid w:val="6CA23C89"/>
    <w:rsid w:val="6CB50593"/>
    <w:rsid w:val="6CC5771C"/>
    <w:rsid w:val="6CCA8357"/>
    <w:rsid w:val="6CD022F2"/>
    <w:rsid w:val="6CD3DA3C"/>
    <w:rsid w:val="6CEB4A1C"/>
    <w:rsid w:val="6CF5FED8"/>
    <w:rsid w:val="6D0AE6BF"/>
    <w:rsid w:val="6D107EFE"/>
    <w:rsid w:val="6D264F5B"/>
    <w:rsid w:val="6D3364E6"/>
    <w:rsid w:val="6D43CA90"/>
    <w:rsid w:val="6D6FA501"/>
    <w:rsid w:val="6D876B9D"/>
    <w:rsid w:val="6DBFAFA9"/>
    <w:rsid w:val="6DCD9C14"/>
    <w:rsid w:val="6DD4FCBA"/>
    <w:rsid w:val="6DF94B43"/>
    <w:rsid w:val="6E1196E4"/>
    <w:rsid w:val="6E21385D"/>
    <w:rsid w:val="6E2D8EB8"/>
    <w:rsid w:val="6E34FE19"/>
    <w:rsid w:val="6E66B53C"/>
    <w:rsid w:val="6E71700A"/>
    <w:rsid w:val="6E8AAD97"/>
    <w:rsid w:val="6E93973C"/>
    <w:rsid w:val="6E989DBC"/>
    <w:rsid w:val="6EB6CE9A"/>
    <w:rsid w:val="6EC6DA81"/>
    <w:rsid w:val="6EE5684C"/>
    <w:rsid w:val="6EE8029A"/>
    <w:rsid w:val="6F08AB1B"/>
    <w:rsid w:val="6F0CDB29"/>
    <w:rsid w:val="6F503980"/>
    <w:rsid w:val="6F74D732"/>
    <w:rsid w:val="6FB8FF45"/>
    <w:rsid w:val="6FC771E5"/>
    <w:rsid w:val="6FCA312D"/>
    <w:rsid w:val="6FE3BDAB"/>
    <w:rsid w:val="6FE70C17"/>
    <w:rsid w:val="6FF557E7"/>
    <w:rsid w:val="6FFCDA75"/>
    <w:rsid w:val="7027DFB9"/>
    <w:rsid w:val="702E7632"/>
    <w:rsid w:val="70762514"/>
    <w:rsid w:val="70A46F3A"/>
    <w:rsid w:val="70A94899"/>
    <w:rsid w:val="70B74712"/>
    <w:rsid w:val="70C56553"/>
    <w:rsid w:val="70D2D6EC"/>
    <w:rsid w:val="70ED7B39"/>
    <w:rsid w:val="710EB1BF"/>
    <w:rsid w:val="711DC228"/>
    <w:rsid w:val="71267AFB"/>
    <w:rsid w:val="715FF690"/>
    <w:rsid w:val="7172F9CE"/>
    <w:rsid w:val="71B33E91"/>
    <w:rsid w:val="71D2012C"/>
    <w:rsid w:val="71E3316B"/>
    <w:rsid w:val="71E64946"/>
    <w:rsid w:val="721D13A6"/>
    <w:rsid w:val="72281CC7"/>
    <w:rsid w:val="72498C7F"/>
    <w:rsid w:val="7254EA72"/>
    <w:rsid w:val="727ECF1E"/>
    <w:rsid w:val="72A0814B"/>
    <w:rsid w:val="72A26564"/>
    <w:rsid w:val="72DEE0E9"/>
    <w:rsid w:val="72EB4DCA"/>
    <w:rsid w:val="73186915"/>
    <w:rsid w:val="732594AC"/>
    <w:rsid w:val="7343A211"/>
    <w:rsid w:val="735FEFBA"/>
    <w:rsid w:val="737710B6"/>
    <w:rsid w:val="7380C739"/>
    <w:rsid w:val="73955C0F"/>
    <w:rsid w:val="73BA319C"/>
    <w:rsid w:val="73BE6915"/>
    <w:rsid w:val="73F2B112"/>
    <w:rsid w:val="73FD764F"/>
    <w:rsid w:val="7404CB62"/>
    <w:rsid w:val="7417F6AA"/>
    <w:rsid w:val="743B0C98"/>
    <w:rsid w:val="74414D1C"/>
    <w:rsid w:val="7457D5FA"/>
    <w:rsid w:val="74759390"/>
    <w:rsid w:val="74960F4E"/>
    <w:rsid w:val="749FE97F"/>
    <w:rsid w:val="74B05D07"/>
    <w:rsid w:val="74B9C371"/>
    <w:rsid w:val="74C590F3"/>
    <w:rsid w:val="74C8828D"/>
    <w:rsid w:val="74CBF7CF"/>
    <w:rsid w:val="74D063F8"/>
    <w:rsid w:val="750562B7"/>
    <w:rsid w:val="750CDD29"/>
    <w:rsid w:val="7514AB0F"/>
    <w:rsid w:val="751D2679"/>
    <w:rsid w:val="751D61E3"/>
    <w:rsid w:val="751D9F4C"/>
    <w:rsid w:val="75243E81"/>
    <w:rsid w:val="752F3ECA"/>
    <w:rsid w:val="7531BB4F"/>
    <w:rsid w:val="753BA9AC"/>
    <w:rsid w:val="753C5654"/>
    <w:rsid w:val="754EB583"/>
    <w:rsid w:val="75527EC1"/>
    <w:rsid w:val="75A34B19"/>
    <w:rsid w:val="75A51C19"/>
    <w:rsid w:val="75AA441E"/>
    <w:rsid w:val="75B375C4"/>
    <w:rsid w:val="75DE97AE"/>
    <w:rsid w:val="760FBA7C"/>
    <w:rsid w:val="76253764"/>
    <w:rsid w:val="7645AF92"/>
    <w:rsid w:val="764B11A9"/>
    <w:rsid w:val="765A226C"/>
    <w:rsid w:val="7671DD75"/>
    <w:rsid w:val="76D0F74F"/>
    <w:rsid w:val="76E4562D"/>
    <w:rsid w:val="76E7561D"/>
    <w:rsid w:val="76F111A9"/>
    <w:rsid w:val="76F3ABF7"/>
    <w:rsid w:val="76FBD6E6"/>
    <w:rsid w:val="772FE17A"/>
    <w:rsid w:val="77301EE3"/>
    <w:rsid w:val="77372DF4"/>
    <w:rsid w:val="7741F1B8"/>
    <w:rsid w:val="7746DDCD"/>
    <w:rsid w:val="775C5186"/>
    <w:rsid w:val="779587AF"/>
    <w:rsid w:val="77CCF960"/>
    <w:rsid w:val="77FE9376"/>
    <w:rsid w:val="77FF0904"/>
    <w:rsid w:val="780B4659"/>
    <w:rsid w:val="781EAE3E"/>
    <w:rsid w:val="781F81E8"/>
    <w:rsid w:val="782183F6"/>
    <w:rsid w:val="783618CC"/>
    <w:rsid w:val="7837D9EF"/>
    <w:rsid w:val="783DFCBE"/>
    <w:rsid w:val="784DAC97"/>
    <w:rsid w:val="78516B3D"/>
    <w:rsid w:val="7854070C"/>
    <w:rsid w:val="78559323"/>
    <w:rsid w:val="7876AF05"/>
    <w:rsid w:val="78929055"/>
    <w:rsid w:val="7899B392"/>
    <w:rsid w:val="78AB3168"/>
    <w:rsid w:val="78C471F8"/>
    <w:rsid w:val="78CB7F0A"/>
    <w:rsid w:val="78D04562"/>
    <w:rsid w:val="78E04D2B"/>
    <w:rsid w:val="78E63AFE"/>
    <w:rsid w:val="7906CD9E"/>
    <w:rsid w:val="794118D6"/>
    <w:rsid w:val="79524D3A"/>
    <w:rsid w:val="797B5D58"/>
    <w:rsid w:val="79A63BB3"/>
    <w:rsid w:val="79AF63C7"/>
    <w:rsid w:val="79BC4DA0"/>
    <w:rsid w:val="79BEB51D"/>
    <w:rsid w:val="79D2433C"/>
    <w:rsid w:val="79E6B1EE"/>
    <w:rsid w:val="79F16A7E"/>
    <w:rsid w:val="7A237ED3"/>
    <w:rsid w:val="7A8D29B0"/>
    <w:rsid w:val="7A98ADA3"/>
    <w:rsid w:val="7AAD10A3"/>
    <w:rsid w:val="7AC610C7"/>
    <w:rsid w:val="7AF83948"/>
    <w:rsid w:val="7B3D2F3C"/>
    <w:rsid w:val="7B4EFB88"/>
    <w:rsid w:val="7B59FF1F"/>
    <w:rsid w:val="7B633C52"/>
    <w:rsid w:val="7B9C553F"/>
    <w:rsid w:val="7B9CD986"/>
    <w:rsid w:val="7BBB0D42"/>
    <w:rsid w:val="7BBE3470"/>
    <w:rsid w:val="7BC4F490"/>
    <w:rsid w:val="7BD038C6"/>
    <w:rsid w:val="7BDE7F0F"/>
    <w:rsid w:val="7BDE9C3A"/>
    <w:rsid w:val="7BEF8BE3"/>
    <w:rsid w:val="7C103756"/>
    <w:rsid w:val="7C158993"/>
    <w:rsid w:val="7C2A2901"/>
    <w:rsid w:val="7C45F73F"/>
    <w:rsid w:val="7C5974C3"/>
    <w:rsid w:val="7C6DE867"/>
    <w:rsid w:val="7C78D4E6"/>
    <w:rsid w:val="7CA24490"/>
    <w:rsid w:val="7CC599B7"/>
    <w:rsid w:val="7CDED266"/>
    <w:rsid w:val="7D025C1A"/>
    <w:rsid w:val="7D17622E"/>
    <w:rsid w:val="7D384DD9"/>
    <w:rsid w:val="7D3B1AF8"/>
    <w:rsid w:val="7D69FD87"/>
    <w:rsid w:val="7DD5D572"/>
    <w:rsid w:val="7DD7E1DC"/>
    <w:rsid w:val="7DE4C695"/>
    <w:rsid w:val="7E043D4E"/>
    <w:rsid w:val="7E37BBFD"/>
    <w:rsid w:val="7E4848EF"/>
    <w:rsid w:val="7E5EFA69"/>
    <w:rsid w:val="7E7C4D4A"/>
    <w:rsid w:val="7E8BF48A"/>
    <w:rsid w:val="7E90BAE2"/>
    <w:rsid w:val="7E947988"/>
    <w:rsid w:val="7EB2A436"/>
    <w:rsid w:val="7EB313EA"/>
    <w:rsid w:val="7ECB2BFC"/>
    <w:rsid w:val="7ED3C42B"/>
    <w:rsid w:val="7EDC022C"/>
    <w:rsid w:val="7EDD771E"/>
    <w:rsid w:val="7EDE733D"/>
    <w:rsid w:val="7F5B9258"/>
    <w:rsid w:val="7F75506C"/>
    <w:rsid w:val="7F891BF4"/>
    <w:rsid w:val="7F916D26"/>
    <w:rsid w:val="7FA23025"/>
    <w:rsid w:val="7FC8F27C"/>
    <w:rsid w:val="7FDB67C2"/>
    <w:rsid w:val="7FE53674"/>
    <w:rsid w:val="7FEDF1C5"/>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A07B5"/>
  <w15:chartTrackingRefBased/>
  <w15:docId w15:val="{E0DC42B6-6AE5-4ECE-826B-516A6DAF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17"/>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17"/>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17"/>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17"/>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3036AA"/>
    <w:rPr>
      <w:rFonts w:ascii="Times New Roman" w:hAnsi="Times New Roman"/>
      <w:b/>
      <w:bCs/>
      <w:sz w:val="28"/>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 w:type="paragraph" w:styleId="NormalWeb">
    <w:name w:val="Normal (Web)"/>
    <w:basedOn w:val="Normal"/>
    <w:uiPriority w:val="99"/>
    <w:unhideWhenUsed/>
    <w:rsid w:val="00EF723E"/>
    <w:pPr>
      <w:spacing w:before="100" w:beforeAutospacing="1" w:after="100" w:afterAutospacing="1"/>
    </w:pPr>
    <w:rPr>
      <w:lang w:val="es-ES" w:eastAsia="es-ES" w:bidi="ar-SA"/>
    </w:rPr>
  </w:style>
  <w:style w:type="character" w:customStyle="1" w:styleId="normaltextrun">
    <w:name w:val="normaltextrun"/>
    <w:basedOn w:val="DefaultParagraphFont"/>
    <w:rsid w:val="002B6125"/>
  </w:style>
  <w:style w:type="character" w:customStyle="1" w:styleId="eop">
    <w:name w:val="eop"/>
    <w:basedOn w:val="DefaultParagraphFont"/>
    <w:rsid w:val="002B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569922404">
      <w:bodyDiv w:val="1"/>
      <w:marLeft w:val="0"/>
      <w:marRight w:val="0"/>
      <w:marTop w:val="0"/>
      <w:marBottom w:val="0"/>
      <w:divBdr>
        <w:top w:val="none" w:sz="0" w:space="0" w:color="auto"/>
        <w:left w:val="none" w:sz="0" w:space="0" w:color="auto"/>
        <w:bottom w:val="none" w:sz="0" w:space="0" w:color="auto"/>
        <w:right w:val="none" w:sz="0" w:space="0" w:color="auto"/>
      </w:divBdr>
      <w:divsChild>
        <w:div w:id="1653674229">
          <w:marLeft w:val="0"/>
          <w:marRight w:val="0"/>
          <w:marTop w:val="0"/>
          <w:marBottom w:val="0"/>
          <w:divBdr>
            <w:top w:val="none" w:sz="0" w:space="0" w:color="auto"/>
            <w:left w:val="none" w:sz="0" w:space="0" w:color="auto"/>
            <w:bottom w:val="none" w:sz="0" w:space="0" w:color="auto"/>
            <w:right w:val="none" w:sz="0" w:space="0" w:color="auto"/>
          </w:divBdr>
          <w:divsChild>
            <w:div w:id="900407114">
              <w:marLeft w:val="0"/>
              <w:marRight w:val="0"/>
              <w:marTop w:val="0"/>
              <w:marBottom w:val="0"/>
              <w:divBdr>
                <w:top w:val="none" w:sz="0" w:space="0" w:color="auto"/>
                <w:left w:val="none" w:sz="0" w:space="0" w:color="auto"/>
                <w:bottom w:val="none" w:sz="0" w:space="0" w:color="auto"/>
                <w:right w:val="none" w:sz="0" w:space="0" w:color="auto"/>
              </w:divBdr>
              <w:divsChild>
                <w:div w:id="271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75721459">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1</Pages>
  <Words>5936</Words>
  <Characters>33837</Characters>
  <Application>Microsoft Office Word</Application>
  <DocSecurity>4</DocSecurity>
  <Lines>281</Lines>
  <Paragraphs>79</Paragraphs>
  <ScaleCrop>false</ScaleCrop>
  <Company>Dark</Company>
  <LinksUpToDate>false</LinksUpToDate>
  <CharactersWithSpaces>39694</CharactersWithSpaces>
  <SharedDoc>false</SharedDoc>
  <HLinks>
    <vt:vector size="240" baseType="variant">
      <vt:variant>
        <vt:i4>1638463</vt:i4>
      </vt:variant>
      <vt:variant>
        <vt:i4>236</vt:i4>
      </vt:variant>
      <vt:variant>
        <vt:i4>0</vt:i4>
      </vt:variant>
      <vt:variant>
        <vt:i4>5</vt:i4>
      </vt:variant>
      <vt:variant>
        <vt:lpwstr/>
      </vt:variant>
      <vt:variant>
        <vt:lpwstr>_Toc580221853</vt:lpwstr>
      </vt:variant>
      <vt:variant>
        <vt:i4>2293761</vt:i4>
      </vt:variant>
      <vt:variant>
        <vt:i4>230</vt:i4>
      </vt:variant>
      <vt:variant>
        <vt:i4>0</vt:i4>
      </vt:variant>
      <vt:variant>
        <vt:i4>5</vt:i4>
      </vt:variant>
      <vt:variant>
        <vt:lpwstr/>
      </vt:variant>
      <vt:variant>
        <vt:lpwstr>_Toc1858556160</vt:lpwstr>
      </vt:variant>
      <vt:variant>
        <vt:i4>1441844</vt:i4>
      </vt:variant>
      <vt:variant>
        <vt:i4>224</vt:i4>
      </vt:variant>
      <vt:variant>
        <vt:i4>0</vt:i4>
      </vt:variant>
      <vt:variant>
        <vt:i4>5</vt:i4>
      </vt:variant>
      <vt:variant>
        <vt:lpwstr/>
      </vt:variant>
      <vt:variant>
        <vt:lpwstr>_Toc918652049</vt:lpwstr>
      </vt:variant>
      <vt:variant>
        <vt:i4>2621449</vt:i4>
      </vt:variant>
      <vt:variant>
        <vt:i4>218</vt:i4>
      </vt:variant>
      <vt:variant>
        <vt:i4>0</vt:i4>
      </vt:variant>
      <vt:variant>
        <vt:i4>5</vt:i4>
      </vt:variant>
      <vt:variant>
        <vt:lpwstr/>
      </vt:variant>
      <vt:variant>
        <vt:lpwstr>_Toc1024517288</vt:lpwstr>
      </vt:variant>
      <vt:variant>
        <vt:i4>2228230</vt:i4>
      </vt:variant>
      <vt:variant>
        <vt:i4>212</vt:i4>
      </vt:variant>
      <vt:variant>
        <vt:i4>0</vt:i4>
      </vt:variant>
      <vt:variant>
        <vt:i4>5</vt:i4>
      </vt:variant>
      <vt:variant>
        <vt:lpwstr/>
      </vt:variant>
      <vt:variant>
        <vt:lpwstr>_Toc1541928221</vt:lpwstr>
      </vt:variant>
      <vt:variant>
        <vt:i4>2621455</vt:i4>
      </vt:variant>
      <vt:variant>
        <vt:i4>206</vt:i4>
      </vt:variant>
      <vt:variant>
        <vt:i4>0</vt:i4>
      </vt:variant>
      <vt:variant>
        <vt:i4>5</vt:i4>
      </vt:variant>
      <vt:variant>
        <vt:lpwstr/>
      </vt:variant>
      <vt:variant>
        <vt:lpwstr>_Toc1652189437</vt:lpwstr>
      </vt:variant>
      <vt:variant>
        <vt:i4>1441848</vt:i4>
      </vt:variant>
      <vt:variant>
        <vt:i4>200</vt:i4>
      </vt:variant>
      <vt:variant>
        <vt:i4>0</vt:i4>
      </vt:variant>
      <vt:variant>
        <vt:i4>5</vt:i4>
      </vt:variant>
      <vt:variant>
        <vt:lpwstr/>
      </vt:variant>
      <vt:variant>
        <vt:lpwstr>_Toc866624458</vt:lpwstr>
      </vt:variant>
      <vt:variant>
        <vt:i4>1245233</vt:i4>
      </vt:variant>
      <vt:variant>
        <vt:i4>194</vt:i4>
      </vt:variant>
      <vt:variant>
        <vt:i4>0</vt:i4>
      </vt:variant>
      <vt:variant>
        <vt:i4>5</vt:i4>
      </vt:variant>
      <vt:variant>
        <vt:lpwstr/>
      </vt:variant>
      <vt:variant>
        <vt:lpwstr>_Toc614733017</vt:lpwstr>
      </vt:variant>
      <vt:variant>
        <vt:i4>1835063</vt:i4>
      </vt:variant>
      <vt:variant>
        <vt:i4>188</vt:i4>
      </vt:variant>
      <vt:variant>
        <vt:i4>0</vt:i4>
      </vt:variant>
      <vt:variant>
        <vt:i4>5</vt:i4>
      </vt:variant>
      <vt:variant>
        <vt:lpwstr/>
      </vt:variant>
      <vt:variant>
        <vt:lpwstr>_Toc690114075</vt:lpwstr>
      </vt:variant>
      <vt:variant>
        <vt:i4>1310769</vt:i4>
      </vt:variant>
      <vt:variant>
        <vt:i4>182</vt:i4>
      </vt:variant>
      <vt:variant>
        <vt:i4>0</vt:i4>
      </vt:variant>
      <vt:variant>
        <vt:i4>5</vt:i4>
      </vt:variant>
      <vt:variant>
        <vt:lpwstr/>
      </vt:variant>
      <vt:variant>
        <vt:lpwstr>_Toc686870636</vt:lpwstr>
      </vt:variant>
      <vt:variant>
        <vt:i4>2686979</vt:i4>
      </vt:variant>
      <vt:variant>
        <vt:i4>176</vt:i4>
      </vt:variant>
      <vt:variant>
        <vt:i4>0</vt:i4>
      </vt:variant>
      <vt:variant>
        <vt:i4>5</vt:i4>
      </vt:variant>
      <vt:variant>
        <vt:lpwstr/>
      </vt:variant>
      <vt:variant>
        <vt:lpwstr>_Toc1647167900</vt:lpwstr>
      </vt:variant>
      <vt:variant>
        <vt:i4>2686981</vt:i4>
      </vt:variant>
      <vt:variant>
        <vt:i4>170</vt:i4>
      </vt:variant>
      <vt:variant>
        <vt:i4>0</vt:i4>
      </vt:variant>
      <vt:variant>
        <vt:i4>5</vt:i4>
      </vt:variant>
      <vt:variant>
        <vt:lpwstr/>
      </vt:variant>
      <vt:variant>
        <vt:lpwstr>_Toc1843050000</vt:lpwstr>
      </vt:variant>
      <vt:variant>
        <vt:i4>2293760</vt:i4>
      </vt:variant>
      <vt:variant>
        <vt:i4>164</vt:i4>
      </vt:variant>
      <vt:variant>
        <vt:i4>0</vt:i4>
      </vt:variant>
      <vt:variant>
        <vt:i4>5</vt:i4>
      </vt:variant>
      <vt:variant>
        <vt:lpwstr/>
      </vt:variant>
      <vt:variant>
        <vt:lpwstr>_Toc1898938493</vt:lpwstr>
      </vt:variant>
      <vt:variant>
        <vt:i4>3080198</vt:i4>
      </vt:variant>
      <vt:variant>
        <vt:i4>158</vt:i4>
      </vt:variant>
      <vt:variant>
        <vt:i4>0</vt:i4>
      </vt:variant>
      <vt:variant>
        <vt:i4>5</vt:i4>
      </vt:variant>
      <vt:variant>
        <vt:lpwstr/>
      </vt:variant>
      <vt:variant>
        <vt:lpwstr>_Toc1851661354</vt:lpwstr>
      </vt:variant>
      <vt:variant>
        <vt:i4>1507386</vt:i4>
      </vt:variant>
      <vt:variant>
        <vt:i4>152</vt:i4>
      </vt:variant>
      <vt:variant>
        <vt:i4>0</vt:i4>
      </vt:variant>
      <vt:variant>
        <vt:i4>5</vt:i4>
      </vt:variant>
      <vt:variant>
        <vt:lpwstr/>
      </vt:variant>
      <vt:variant>
        <vt:lpwstr>_Toc862331349</vt:lpwstr>
      </vt:variant>
      <vt:variant>
        <vt:i4>2228238</vt:i4>
      </vt:variant>
      <vt:variant>
        <vt:i4>146</vt:i4>
      </vt:variant>
      <vt:variant>
        <vt:i4>0</vt:i4>
      </vt:variant>
      <vt:variant>
        <vt:i4>5</vt:i4>
      </vt:variant>
      <vt:variant>
        <vt:lpwstr/>
      </vt:variant>
      <vt:variant>
        <vt:lpwstr>_Toc1216923340</vt:lpwstr>
      </vt:variant>
      <vt:variant>
        <vt:i4>1179711</vt:i4>
      </vt:variant>
      <vt:variant>
        <vt:i4>140</vt:i4>
      </vt:variant>
      <vt:variant>
        <vt:i4>0</vt:i4>
      </vt:variant>
      <vt:variant>
        <vt:i4>5</vt:i4>
      </vt:variant>
      <vt:variant>
        <vt:lpwstr/>
      </vt:variant>
      <vt:variant>
        <vt:lpwstr>_Toc285602893</vt:lpwstr>
      </vt:variant>
      <vt:variant>
        <vt:i4>2883593</vt:i4>
      </vt:variant>
      <vt:variant>
        <vt:i4>134</vt:i4>
      </vt:variant>
      <vt:variant>
        <vt:i4>0</vt:i4>
      </vt:variant>
      <vt:variant>
        <vt:i4>5</vt:i4>
      </vt:variant>
      <vt:variant>
        <vt:lpwstr/>
      </vt:variant>
      <vt:variant>
        <vt:lpwstr>_Toc1196585014</vt:lpwstr>
      </vt:variant>
      <vt:variant>
        <vt:i4>2883590</vt:i4>
      </vt:variant>
      <vt:variant>
        <vt:i4>128</vt:i4>
      </vt:variant>
      <vt:variant>
        <vt:i4>0</vt:i4>
      </vt:variant>
      <vt:variant>
        <vt:i4>5</vt:i4>
      </vt:variant>
      <vt:variant>
        <vt:lpwstr/>
      </vt:variant>
      <vt:variant>
        <vt:lpwstr>_Toc1019619390</vt:lpwstr>
      </vt:variant>
      <vt:variant>
        <vt:i4>1507384</vt:i4>
      </vt:variant>
      <vt:variant>
        <vt:i4>122</vt:i4>
      </vt:variant>
      <vt:variant>
        <vt:i4>0</vt:i4>
      </vt:variant>
      <vt:variant>
        <vt:i4>5</vt:i4>
      </vt:variant>
      <vt:variant>
        <vt:lpwstr/>
      </vt:variant>
      <vt:variant>
        <vt:lpwstr>_Toc667590031</vt:lpwstr>
      </vt:variant>
      <vt:variant>
        <vt:i4>1507384</vt:i4>
      </vt:variant>
      <vt:variant>
        <vt:i4>116</vt:i4>
      </vt:variant>
      <vt:variant>
        <vt:i4>0</vt:i4>
      </vt:variant>
      <vt:variant>
        <vt:i4>5</vt:i4>
      </vt:variant>
      <vt:variant>
        <vt:lpwstr/>
      </vt:variant>
      <vt:variant>
        <vt:lpwstr>_Toc422774917</vt:lpwstr>
      </vt:variant>
      <vt:variant>
        <vt:i4>1179707</vt:i4>
      </vt:variant>
      <vt:variant>
        <vt:i4>110</vt:i4>
      </vt:variant>
      <vt:variant>
        <vt:i4>0</vt:i4>
      </vt:variant>
      <vt:variant>
        <vt:i4>5</vt:i4>
      </vt:variant>
      <vt:variant>
        <vt:lpwstr/>
      </vt:variant>
      <vt:variant>
        <vt:lpwstr>_Toc27098813</vt:lpwstr>
      </vt:variant>
      <vt:variant>
        <vt:i4>2424836</vt:i4>
      </vt:variant>
      <vt:variant>
        <vt:i4>104</vt:i4>
      </vt:variant>
      <vt:variant>
        <vt:i4>0</vt:i4>
      </vt:variant>
      <vt:variant>
        <vt:i4>5</vt:i4>
      </vt:variant>
      <vt:variant>
        <vt:lpwstr/>
      </vt:variant>
      <vt:variant>
        <vt:lpwstr>_Toc1670988438</vt:lpwstr>
      </vt:variant>
      <vt:variant>
        <vt:i4>1376309</vt:i4>
      </vt:variant>
      <vt:variant>
        <vt:i4>98</vt:i4>
      </vt:variant>
      <vt:variant>
        <vt:i4>0</vt:i4>
      </vt:variant>
      <vt:variant>
        <vt:i4>5</vt:i4>
      </vt:variant>
      <vt:variant>
        <vt:lpwstr/>
      </vt:variant>
      <vt:variant>
        <vt:lpwstr>_Toc302730759</vt:lpwstr>
      </vt:variant>
      <vt:variant>
        <vt:i4>1310775</vt:i4>
      </vt:variant>
      <vt:variant>
        <vt:i4>92</vt:i4>
      </vt:variant>
      <vt:variant>
        <vt:i4>0</vt:i4>
      </vt:variant>
      <vt:variant>
        <vt:i4>5</vt:i4>
      </vt:variant>
      <vt:variant>
        <vt:lpwstr/>
      </vt:variant>
      <vt:variant>
        <vt:lpwstr>_Toc567203544</vt:lpwstr>
      </vt:variant>
      <vt:variant>
        <vt:i4>3080199</vt:i4>
      </vt:variant>
      <vt:variant>
        <vt:i4>86</vt:i4>
      </vt:variant>
      <vt:variant>
        <vt:i4>0</vt:i4>
      </vt:variant>
      <vt:variant>
        <vt:i4>5</vt:i4>
      </vt:variant>
      <vt:variant>
        <vt:lpwstr/>
      </vt:variant>
      <vt:variant>
        <vt:lpwstr>_Toc2083288774</vt:lpwstr>
      </vt:variant>
      <vt:variant>
        <vt:i4>1507383</vt:i4>
      </vt:variant>
      <vt:variant>
        <vt:i4>80</vt:i4>
      </vt:variant>
      <vt:variant>
        <vt:i4>0</vt:i4>
      </vt:variant>
      <vt:variant>
        <vt:i4>5</vt:i4>
      </vt:variant>
      <vt:variant>
        <vt:lpwstr/>
      </vt:variant>
      <vt:variant>
        <vt:lpwstr>_Toc936913993</vt:lpwstr>
      </vt:variant>
      <vt:variant>
        <vt:i4>1114165</vt:i4>
      </vt:variant>
      <vt:variant>
        <vt:i4>74</vt:i4>
      </vt:variant>
      <vt:variant>
        <vt:i4>0</vt:i4>
      </vt:variant>
      <vt:variant>
        <vt:i4>5</vt:i4>
      </vt:variant>
      <vt:variant>
        <vt:lpwstr/>
      </vt:variant>
      <vt:variant>
        <vt:lpwstr>_Toc229485650</vt:lpwstr>
      </vt:variant>
      <vt:variant>
        <vt:i4>1900598</vt:i4>
      </vt:variant>
      <vt:variant>
        <vt:i4>68</vt:i4>
      </vt:variant>
      <vt:variant>
        <vt:i4>0</vt:i4>
      </vt:variant>
      <vt:variant>
        <vt:i4>5</vt:i4>
      </vt:variant>
      <vt:variant>
        <vt:lpwstr/>
      </vt:variant>
      <vt:variant>
        <vt:lpwstr>_Toc672469408</vt:lpwstr>
      </vt:variant>
      <vt:variant>
        <vt:i4>2162689</vt:i4>
      </vt:variant>
      <vt:variant>
        <vt:i4>62</vt:i4>
      </vt:variant>
      <vt:variant>
        <vt:i4>0</vt:i4>
      </vt:variant>
      <vt:variant>
        <vt:i4>5</vt:i4>
      </vt:variant>
      <vt:variant>
        <vt:lpwstr/>
      </vt:variant>
      <vt:variant>
        <vt:lpwstr>_Toc1870502806</vt:lpwstr>
      </vt:variant>
      <vt:variant>
        <vt:i4>3014666</vt:i4>
      </vt:variant>
      <vt:variant>
        <vt:i4>56</vt:i4>
      </vt:variant>
      <vt:variant>
        <vt:i4>0</vt:i4>
      </vt:variant>
      <vt:variant>
        <vt:i4>5</vt:i4>
      </vt:variant>
      <vt:variant>
        <vt:lpwstr/>
      </vt:variant>
      <vt:variant>
        <vt:lpwstr>_Toc1908812910</vt:lpwstr>
      </vt:variant>
      <vt:variant>
        <vt:i4>1441855</vt:i4>
      </vt:variant>
      <vt:variant>
        <vt:i4>50</vt:i4>
      </vt:variant>
      <vt:variant>
        <vt:i4>0</vt:i4>
      </vt:variant>
      <vt:variant>
        <vt:i4>5</vt:i4>
      </vt:variant>
      <vt:variant>
        <vt:lpwstr/>
      </vt:variant>
      <vt:variant>
        <vt:lpwstr>_Toc807714128</vt:lpwstr>
      </vt:variant>
      <vt:variant>
        <vt:i4>1900594</vt:i4>
      </vt:variant>
      <vt:variant>
        <vt:i4>44</vt:i4>
      </vt:variant>
      <vt:variant>
        <vt:i4>0</vt:i4>
      </vt:variant>
      <vt:variant>
        <vt:i4>5</vt:i4>
      </vt:variant>
      <vt:variant>
        <vt:lpwstr/>
      </vt:variant>
      <vt:variant>
        <vt:lpwstr>_Toc888647636</vt:lpwstr>
      </vt:variant>
      <vt:variant>
        <vt:i4>1900602</vt:i4>
      </vt:variant>
      <vt:variant>
        <vt:i4>38</vt:i4>
      </vt:variant>
      <vt:variant>
        <vt:i4>0</vt:i4>
      </vt:variant>
      <vt:variant>
        <vt:i4>5</vt:i4>
      </vt:variant>
      <vt:variant>
        <vt:lpwstr/>
      </vt:variant>
      <vt:variant>
        <vt:lpwstr>_Toc879581391</vt:lpwstr>
      </vt:variant>
      <vt:variant>
        <vt:i4>2424834</vt:i4>
      </vt:variant>
      <vt:variant>
        <vt:i4>32</vt:i4>
      </vt:variant>
      <vt:variant>
        <vt:i4>0</vt:i4>
      </vt:variant>
      <vt:variant>
        <vt:i4>5</vt:i4>
      </vt:variant>
      <vt:variant>
        <vt:lpwstr/>
      </vt:variant>
      <vt:variant>
        <vt:lpwstr>_Toc1951491635</vt:lpwstr>
      </vt:variant>
      <vt:variant>
        <vt:i4>2686976</vt:i4>
      </vt:variant>
      <vt:variant>
        <vt:i4>26</vt:i4>
      </vt:variant>
      <vt:variant>
        <vt:i4>0</vt:i4>
      </vt:variant>
      <vt:variant>
        <vt:i4>5</vt:i4>
      </vt:variant>
      <vt:variant>
        <vt:lpwstr/>
      </vt:variant>
      <vt:variant>
        <vt:lpwstr>_Toc1324348489</vt:lpwstr>
      </vt:variant>
      <vt:variant>
        <vt:i4>2031667</vt:i4>
      </vt:variant>
      <vt:variant>
        <vt:i4>20</vt:i4>
      </vt:variant>
      <vt:variant>
        <vt:i4>0</vt:i4>
      </vt:variant>
      <vt:variant>
        <vt:i4>5</vt:i4>
      </vt:variant>
      <vt:variant>
        <vt:lpwstr/>
      </vt:variant>
      <vt:variant>
        <vt:lpwstr>_Toc798756906</vt:lpwstr>
      </vt:variant>
      <vt:variant>
        <vt:i4>1638453</vt:i4>
      </vt:variant>
      <vt:variant>
        <vt:i4>14</vt:i4>
      </vt:variant>
      <vt:variant>
        <vt:i4>0</vt:i4>
      </vt:variant>
      <vt:variant>
        <vt:i4>5</vt:i4>
      </vt:variant>
      <vt:variant>
        <vt:lpwstr/>
      </vt:variant>
      <vt:variant>
        <vt:lpwstr>_Toc321842363</vt:lpwstr>
      </vt:variant>
      <vt:variant>
        <vt:i4>1245246</vt:i4>
      </vt:variant>
      <vt:variant>
        <vt:i4>8</vt:i4>
      </vt:variant>
      <vt:variant>
        <vt:i4>0</vt:i4>
      </vt:variant>
      <vt:variant>
        <vt:i4>5</vt:i4>
      </vt:variant>
      <vt:variant>
        <vt:lpwstr/>
      </vt:variant>
      <vt:variant>
        <vt:lpwstr>_Toc115282252</vt:lpwstr>
      </vt:variant>
      <vt:variant>
        <vt:i4>2424836</vt:i4>
      </vt:variant>
      <vt:variant>
        <vt:i4>2</vt:i4>
      </vt:variant>
      <vt:variant>
        <vt:i4>0</vt:i4>
      </vt:variant>
      <vt:variant>
        <vt:i4>5</vt:i4>
      </vt:variant>
      <vt:variant>
        <vt:lpwstr/>
      </vt:variant>
      <vt:variant>
        <vt:lpwstr>_Toc1324412014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Picos Maiztegui Lucía</cp:lastModifiedBy>
  <cp:revision>795</cp:revision>
  <cp:lastPrinted>2010-11-26T03:59:00Z</cp:lastPrinted>
  <dcterms:created xsi:type="dcterms:W3CDTF">2024-02-17T10:04:00Z</dcterms:created>
  <dcterms:modified xsi:type="dcterms:W3CDTF">2024-02-26T02:09:00Z</dcterms:modified>
</cp:coreProperties>
</file>